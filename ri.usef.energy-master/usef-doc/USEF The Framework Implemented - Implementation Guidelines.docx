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47A6C" w14:textId="77777777" w:rsidR="001F399A" w:rsidRPr="00F63393" w:rsidRDefault="00783196" w:rsidP="00DF7CB3">
      <w:pPr>
        <w:pStyle w:val="Titel"/>
        <w:framePr w:wrap="auto" w:vAnchor="margin" w:yAlign="inline"/>
        <w:rPr>
          <w:lang w:val="en-GB"/>
        </w:rPr>
      </w:pPr>
      <w:r w:rsidRPr="00F63393">
        <w:rPr>
          <w:lang w:val="en-GB"/>
        </w:rPr>
        <w:t>Table of content</w:t>
      </w:r>
    </w:p>
    <w:p w14:paraId="2E593D41" w14:textId="77777777" w:rsidR="00B60A5D" w:rsidRDefault="00783196">
      <w:pPr>
        <w:pStyle w:val="Inhopg1"/>
        <w:rPr>
          <w:rFonts w:asciiTheme="minorHAnsi" w:eastAsiaTheme="minorEastAsia" w:hAnsiTheme="minorHAnsi" w:cstheme="minorBidi"/>
          <w:b w:val="0"/>
          <w:color w:val="auto"/>
          <w:sz w:val="24"/>
          <w:szCs w:val="24"/>
        </w:rPr>
      </w:pPr>
      <w:r w:rsidRPr="00F63393">
        <w:rPr>
          <w:b w:val="0"/>
          <w:lang w:val="en-GB"/>
        </w:rPr>
        <w:fldChar w:fldCharType="begin"/>
      </w:r>
      <w:r w:rsidRPr="00F63393">
        <w:rPr>
          <w:b w:val="0"/>
          <w:lang w:val="en-GB"/>
        </w:rPr>
        <w:instrText xml:space="preserve"> TOC \o "1-2" \u </w:instrText>
      </w:r>
      <w:r w:rsidRPr="00F63393">
        <w:rPr>
          <w:b w:val="0"/>
          <w:lang w:val="en-GB"/>
        </w:rPr>
        <w:fldChar w:fldCharType="separate"/>
      </w:r>
      <w:r w:rsidR="00B60A5D" w:rsidRPr="00540F4C">
        <w:rPr>
          <w:lang w:val="en-GB"/>
        </w:rPr>
        <w:t>1</w:t>
      </w:r>
      <w:r w:rsidR="00B60A5D">
        <w:rPr>
          <w:rFonts w:asciiTheme="minorHAnsi" w:eastAsiaTheme="minorEastAsia" w:hAnsiTheme="minorHAnsi" w:cstheme="minorBidi"/>
          <w:b w:val="0"/>
          <w:color w:val="auto"/>
          <w:sz w:val="24"/>
          <w:szCs w:val="24"/>
        </w:rPr>
        <w:tab/>
      </w:r>
      <w:r w:rsidR="00B60A5D" w:rsidRPr="00540F4C">
        <w:rPr>
          <w:lang w:val="en-GB"/>
        </w:rPr>
        <w:t>About this manual</w:t>
      </w:r>
      <w:r w:rsidR="00B60A5D">
        <w:tab/>
      </w:r>
      <w:r w:rsidR="00B60A5D">
        <w:fldChar w:fldCharType="begin"/>
      </w:r>
      <w:r w:rsidR="00B60A5D">
        <w:instrText xml:space="preserve"> PAGEREF _Toc450634967 \h </w:instrText>
      </w:r>
      <w:r w:rsidR="00B60A5D">
        <w:fldChar w:fldCharType="separate"/>
      </w:r>
      <w:r w:rsidR="00B60A5D">
        <w:t>2</w:t>
      </w:r>
      <w:r w:rsidR="00B60A5D">
        <w:fldChar w:fldCharType="end"/>
      </w:r>
      <w:bookmarkStart w:id="0" w:name="_GoBack"/>
      <w:bookmarkEnd w:id="0"/>
    </w:p>
    <w:p w14:paraId="308FAD0C"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1.1</w:t>
      </w:r>
      <w:r>
        <w:rPr>
          <w:rFonts w:asciiTheme="minorHAnsi" w:eastAsiaTheme="minorEastAsia" w:hAnsiTheme="minorHAnsi" w:cstheme="minorBidi"/>
          <w:sz w:val="24"/>
          <w:szCs w:val="24"/>
        </w:rPr>
        <w:tab/>
      </w:r>
      <w:r w:rsidRPr="00540F4C">
        <w:rPr>
          <w:lang w:val="en-GB"/>
        </w:rPr>
        <w:t>About USEF</w:t>
      </w:r>
      <w:r>
        <w:tab/>
      </w:r>
      <w:r>
        <w:fldChar w:fldCharType="begin"/>
      </w:r>
      <w:r>
        <w:instrText xml:space="preserve"> PAGEREF _Toc450634968 \h </w:instrText>
      </w:r>
      <w:r>
        <w:fldChar w:fldCharType="separate"/>
      </w:r>
      <w:r>
        <w:t>2</w:t>
      </w:r>
      <w:r>
        <w:fldChar w:fldCharType="end"/>
      </w:r>
    </w:p>
    <w:p w14:paraId="12EE7550"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1.2</w:t>
      </w:r>
      <w:r>
        <w:rPr>
          <w:rFonts w:asciiTheme="minorHAnsi" w:eastAsiaTheme="minorEastAsia" w:hAnsiTheme="minorHAnsi" w:cstheme="minorBidi"/>
          <w:sz w:val="24"/>
          <w:szCs w:val="24"/>
        </w:rPr>
        <w:tab/>
      </w:r>
      <w:r w:rsidRPr="00540F4C">
        <w:rPr>
          <w:lang w:val="en-GB"/>
        </w:rPr>
        <w:t>About the Reference Implementation</w:t>
      </w:r>
      <w:r>
        <w:tab/>
      </w:r>
      <w:r>
        <w:fldChar w:fldCharType="begin"/>
      </w:r>
      <w:r>
        <w:instrText xml:space="preserve"> PAGEREF _Toc450634969 \h </w:instrText>
      </w:r>
      <w:r>
        <w:fldChar w:fldCharType="separate"/>
      </w:r>
      <w:r>
        <w:t>2</w:t>
      </w:r>
      <w:r>
        <w:fldChar w:fldCharType="end"/>
      </w:r>
    </w:p>
    <w:p w14:paraId="61172A45"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1.3</w:t>
      </w:r>
      <w:r>
        <w:rPr>
          <w:rFonts w:asciiTheme="minorHAnsi" w:eastAsiaTheme="minorEastAsia" w:hAnsiTheme="minorHAnsi" w:cstheme="minorBidi"/>
          <w:sz w:val="24"/>
          <w:szCs w:val="24"/>
        </w:rPr>
        <w:tab/>
      </w:r>
      <w:r w:rsidRPr="00540F4C">
        <w:rPr>
          <w:lang w:val="en-GB"/>
        </w:rPr>
        <w:t>Document scope</w:t>
      </w:r>
      <w:r>
        <w:tab/>
      </w:r>
      <w:r>
        <w:fldChar w:fldCharType="begin"/>
      </w:r>
      <w:r>
        <w:instrText xml:space="preserve"> PAGEREF _Toc450634970 \h </w:instrText>
      </w:r>
      <w:r>
        <w:fldChar w:fldCharType="separate"/>
      </w:r>
      <w:r>
        <w:t>2</w:t>
      </w:r>
      <w:r>
        <w:fldChar w:fldCharType="end"/>
      </w:r>
    </w:p>
    <w:p w14:paraId="50BD7959"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1.4</w:t>
      </w:r>
      <w:r>
        <w:rPr>
          <w:rFonts w:asciiTheme="minorHAnsi" w:eastAsiaTheme="minorEastAsia" w:hAnsiTheme="minorHAnsi" w:cstheme="minorBidi"/>
          <w:sz w:val="24"/>
          <w:szCs w:val="24"/>
        </w:rPr>
        <w:tab/>
      </w:r>
      <w:r w:rsidRPr="00540F4C">
        <w:rPr>
          <w:lang w:val="en-GB"/>
        </w:rPr>
        <w:t>Document conventions</w:t>
      </w:r>
      <w:r>
        <w:tab/>
      </w:r>
      <w:r>
        <w:fldChar w:fldCharType="begin"/>
      </w:r>
      <w:r>
        <w:instrText xml:space="preserve"> PAGEREF _Toc450634971 \h </w:instrText>
      </w:r>
      <w:r>
        <w:fldChar w:fldCharType="separate"/>
      </w:r>
      <w:r>
        <w:t>3</w:t>
      </w:r>
      <w:r>
        <w:fldChar w:fldCharType="end"/>
      </w:r>
    </w:p>
    <w:p w14:paraId="0FE534D6"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1.5</w:t>
      </w:r>
      <w:r>
        <w:rPr>
          <w:rFonts w:asciiTheme="minorHAnsi" w:eastAsiaTheme="minorEastAsia" w:hAnsiTheme="minorHAnsi" w:cstheme="minorBidi"/>
          <w:sz w:val="24"/>
          <w:szCs w:val="24"/>
        </w:rPr>
        <w:tab/>
      </w:r>
      <w:r w:rsidRPr="00540F4C">
        <w:rPr>
          <w:lang w:val="en-GB"/>
        </w:rPr>
        <w:t>How to use this document</w:t>
      </w:r>
      <w:r>
        <w:tab/>
      </w:r>
      <w:r>
        <w:fldChar w:fldCharType="begin"/>
      </w:r>
      <w:r>
        <w:instrText xml:space="preserve"> PAGEREF _Toc450634972 \h </w:instrText>
      </w:r>
      <w:r>
        <w:fldChar w:fldCharType="separate"/>
      </w:r>
      <w:r>
        <w:t>3</w:t>
      </w:r>
      <w:r>
        <w:fldChar w:fldCharType="end"/>
      </w:r>
    </w:p>
    <w:p w14:paraId="67289FA0"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1.6</w:t>
      </w:r>
      <w:r>
        <w:rPr>
          <w:rFonts w:asciiTheme="minorHAnsi" w:eastAsiaTheme="minorEastAsia" w:hAnsiTheme="minorHAnsi" w:cstheme="minorBidi"/>
          <w:sz w:val="24"/>
          <w:szCs w:val="24"/>
        </w:rPr>
        <w:tab/>
      </w:r>
      <w:r w:rsidRPr="00540F4C">
        <w:rPr>
          <w:lang w:val="en-GB"/>
        </w:rPr>
        <w:t>More information</w:t>
      </w:r>
      <w:r>
        <w:tab/>
      </w:r>
      <w:r>
        <w:fldChar w:fldCharType="begin"/>
      </w:r>
      <w:r>
        <w:instrText xml:space="preserve"> PAGEREF _Toc450634973 \h </w:instrText>
      </w:r>
      <w:r>
        <w:fldChar w:fldCharType="separate"/>
      </w:r>
      <w:r>
        <w:t>3</w:t>
      </w:r>
      <w:r>
        <w:fldChar w:fldCharType="end"/>
      </w:r>
    </w:p>
    <w:p w14:paraId="1C80AB92"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1.7</w:t>
      </w:r>
      <w:r>
        <w:rPr>
          <w:rFonts w:asciiTheme="minorHAnsi" w:eastAsiaTheme="minorEastAsia" w:hAnsiTheme="minorHAnsi" w:cstheme="minorBidi"/>
          <w:sz w:val="24"/>
          <w:szCs w:val="24"/>
        </w:rPr>
        <w:tab/>
      </w:r>
      <w:r w:rsidRPr="00540F4C">
        <w:rPr>
          <w:lang w:val="en-GB"/>
        </w:rPr>
        <w:t>Terms and abbreviations</w:t>
      </w:r>
      <w:r>
        <w:tab/>
      </w:r>
      <w:r>
        <w:fldChar w:fldCharType="begin"/>
      </w:r>
      <w:r>
        <w:instrText xml:space="preserve"> PAGEREF _Toc450634974 \h </w:instrText>
      </w:r>
      <w:r>
        <w:fldChar w:fldCharType="separate"/>
      </w:r>
      <w:r>
        <w:t>3</w:t>
      </w:r>
      <w:r>
        <w:fldChar w:fldCharType="end"/>
      </w:r>
    </w:p>
    <w:p w14:paraId="0F42CFD7"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1.8</w:t>
      </w:r>
      <w:r>
        <w:rPr>
          <w:rFonts w:asciiTheme="minorHAnsi" w:eastAsiaTheme="minorEastAsia" w:hAnsiTheme="minorHAnsi" w:cstheme="minorBidi"/>
          <w:sz w:val="24"/>
          <w:szCs w:val="24"/>
        </w:rPr>
        <w:tab/>
      </w:r>
      <w:r w:rsidRPr="00540F4C">
        <w:rPr>
          <w:lang w:val="en-GB"/>
        </w:rPr>
        <w:t>Licensing</w:t>
      </w:r>
      <w:r>
        <w:tab/>
      </w:r>
      <w:r>
        <w:fldChar w:fldCharType="begin"/>
      </w:r>
      <w:r>
        <w:instrText xml:space="preserve"> PAGEREF _Toc450634975 \h </w:instrText>
      </w:r>
      <w:r>
        <w:fldChar w:fldCharType="separate"/>
      </w:r>
      <w:r>
        <w:t>4</w:t>
      </w:r>
      <w:r>
        <w:fldChar w:fldCharType="end"/>
      </w:r>
    </w:p>
    <w:p w14:paraId="112C2FBE" w14:textId="77777777" w:rsidR="00B60A5D" w:rsidRDefault="00B60A5D">
      <w:pPr>
        <w:pStyle w:val="Inhopg1"/>
        <w:rPr>
          <w:rFonts w:asciiTheme="minorHAnsi" w:eastAsiaTheme="minorEastAsia" w:hAnsiTheme="minorHAnsi" w:cstheme="minorBidi"/>
          <w:b w:val="0"/>
          <w:color w:val="auto"/>
          <w:sz w:val="24"/>
          <w:szCs w:val="24"/>
        </w:rPr>
      </w:pPr>
      <w:r w:rsidRPr="00540F4C">
        <w:rPr>
          <w:lang w:val="en-GB"/>
        </w:rPr>
        <w:t>2</w:t>
      </w:r>
      <w:r>
        <w:rPr>
          <w:rFonts w:asciiTheme="minorHAnsi" w:eastAsiaTheme="minorEastAsia" w:hAnsiTheme="minorHAnsi" w:cstheme="minorBidi"/>
          <w:b w:val="0"/>
          <w:color w:val="auto"/>
          <w:sz w:val="24"/>
          <w:szCs w:val="24"/>
        </w:rPr>
        <w:tab/>
      </w:r>
      <w:r w:rsidRPr="00540F4C">
        <w:rPr>
          <w:lang w:val="en-GB"/>
        </w:rPr>
        <w:t>Source code</w:t>
      </w:r>
      <w:r>
        <w:tab/>
      </w:r>
      <w:r>
        <w:fldChar w:fldCharType="begin"/>
      </w:r>
      <w:r>
        <w:instrText xml:space="preserve"> PAGEREF _Toc450634976 \h </w:instrText>
      </w:r>
      <w:r>
        <w:fldChar w:fldCharType="separate"/>
      </w:r>
      <w:r>
        <w:t>5</w:t>
      </w:r>
      <w:r>
        <w:fldChar w:fldCharType="end"/>
      </w:r>
    </w:p>
    <w:p w14:paraId="67304E2F"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2.1</w:t>
      </w:r>
      <w:r>
        <w:rPr>
          <w:rFonts w:asciiTheme="minorHAnsi" w:eastAsiaTheme="minorEastAsia" w:hAnsiTheme="minorHAnsi" w:cstheme="minorBidi"/>
          <w:sz w:val="24"/>
          <w:szCs w:val="24"/>
        </w:rPr>
        <w:tab/>
      </w:r>
      <w:r w:rsidRPr="00540F4C">
        <w:rPr>
          <w:lang w:val="en-GB"/>
        </w:rPr>
        <w:t>Prerequisites</w:t>
      </w:r>
      <w:r>
        <w:tab/>
      </w:r>
      <w:r>
        <w:fldChar w:fldCharType="begin"/>
      </w:r>
      <w:r>
        <w:instrText xml:space="preserve"> PAGEREF _Toc450634977 \h </w:instrText>
      </w:r>
      <w:r>
        <w:fldChar w:fldCharType="separate"/>
      </w:r>
      <w:r>
        <w:t>5</w:t>
      </w:r>
      <w:r>
        <w:fldChar w:fldCharType="end"/>
      </w:r>
    </w:p>
    <w:p w14:paraId="433449D3"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2.2</w:t>
      </w:r>
      <w:r>
        <w:rPr>
          <w:rFonts w:asciiTheme="minorHAnsi" w:eastAsiaTheme="minorEastAsia" w:hAnsiTheme="minorHAnsi" w:cstheme="minorBidi"/>
          <w:sz w:val="24"/>
          <w:szCs w:val="24"/>
        </w:rPr>
        <w:tab/>
      </w:r>
      <w:r w:rsidRPr="00540F4C">
        <w:rPr>
          <w:lang w:val="en-GB"/>
        </w:rPr>
        <w:t>Naming conventions</w:t>
      </w:r>
      <w:r>
        <w:tab/>
      </w:r>
      <w:r>
        <w:fldChar w:fldCharType="begin"/>
      </w:r>
      <w:r>
        <w:instrText xml:space="preserve"> PAGEREF _Toc450634978 \h </w:instrText>
      </w:r>
      <w:r>
        <w:fldChar w:fldCharType="separate"/>
      </w:r>
      <w:r>
        <w:t>5</w:t>
      </w:r>
      <w:r>
        <w:fldChar w:fldCharType="end"/>
      </w:r>
    </w:p>
    <w:p w14:paraId="4800FAF2"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2.3</w:t>
      </w:r>
      <w:r>
        <w:rPr>
          <w:rFonts w:asciiTheme="minorHAnsi" w:eastAsiaTheme="minorEastAsia" w:hAnsiTheme="minorHAnsi" w:cstheme="minorBidi"/>
          <w:sz w:val="24"/>
          <w:szCs w:val="24"/>
        </w:rPr>
        <w:tab/>
      </w:r>
      <w:r w:rsidRPr="00540F4C">
        <w:rPr>
          <w:lang w:val="en-GB"/>
        </w:rPr>
        <w:t>Obtaining the source code</w:t>
      </w:r>
      <w:r>
        <w:tab/>
      </w:r>
      <w:r>
        <w:fldChar w:fldCharType="begin"/>
      </w:r>
      <w:r>
        <w:instrText xml:space="preserve"> PAGEREF _Toc450634979 \h </w:instrText>
      </w:r>
      <w:r>
        <w:fldChar w:fldCharType="separate"/>
      </w:r>
      <w:r>
        <w:t>6</w:t>
      </w:r>
      <w:r>
        <w:fldChar w:fldCharType="end"/>
      </w:r>
    </w:p>
    <w:p w14:paraId="68A7E0D7"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2.4</w:t>
      </w:r>
      <w:r>
        <w:rPr>
          <w:rFonts w:asciiTheme="minorHAnsi" w:eastAsiaTheme="minorEastAsia" w:hAnsiTheme="minorHAnsi" w:cstheme="minorBidi"/>
          <w:sz w:val="24"/>
          <w:szCs w:val="24"/>
        </w:rPr>
        <w:tab/>
      </w:r>
      <w:r w:rsidRPr="00540F4C">
        <w:rPr>
          <w:lang w:val="en-GB"/>
        </w:rPr>
        <w:t>Libraries in use</w:t>
      </w:r>
      <w:r>
        <w:tab/>
      </w:r>
      <w:r>
        <w:fldChar w:fldCharType="begin"/>
      </w:r>
      <w:r>
        <w:instrText xml:space="preserve"> PAGEREF _Toc450634980 \h </w:instrText>
      </w:r>
      <w:r>
        <w:fldChar w:fldCharType="separate"/>
      </w:r>
      <w:r>
        <w:t>6</w:t>
      </w:r>
      <w:r>
        <w:fldChar w:fldCharType="end"/>
      </w:r>
    </w:p>
    <w:p w14:paraId="0B698A86" w14:textId="77777777" w:rsidR="00B60A5D" w:rsidRDefault="00B60A5D">
      <w:pPr>
        <w:pStyle w:val="Inhopg1"/>
        <w:rPr>
          <w:rFonts w:asciiTheme="minorHAnsi" w:eastAsiaTheme="minorEastAsia" w:hAnsiTheme="minorHAnsi" w:cstheme="minorBidi"/>
          <w:b w:val="0"/>
          <w:color w:val="auto"/>
          <w:sz w:val="24"/>
          <w:szCs w:val="24"/>
        </w:rPr>
      </w:pPr>
      <w:r w:rsidRPr="00540F4C">
        <w:rPr>
          <w:lang w:val="en-GB"/>
        </w:rPr>
        <w:t>3</w:t>
      </w:r>
      <w:r>
        <w:rPr>
          <w:rFonts w:asciiTheme="minorHAnsi" w:eastAsiaTheme="minorEastAsia" w:hAnsiTheme="minorHAnsi" w:cstheme="minorBidi"/>
          <w:b w:val="0"/>
          <w:color w:val="auto"/>
          <w:sz w:val="24"/>
          <w:szCs w:val="24"/>
        </w:rPr>
        <w:tab/>
      </w:r>
      <w:r w:rsidRPr="00540F4C">
        <w:rPr>
          <w:lang w:val="en-GB"/>
        </w:rPr>
        <w:t>Project structure</w:t>
      </w:r>
      <w:r>
        <w:tab/>
      </w:r>
      <w:r>
        <w:fldChar w:fldCharType="begin"/>
      </w:r>
      <w:r>
        <w:instrText xml:space="preserve"> PAGEREF _Toc450634981 \h </w:instrText>
      </w:r>
      <w:r>
        <w:fldChar w:fldCharType="separate"/>
      </w:r>
      <w:r>
        <w:t>7</w:t>
      </w:r>
      <w:r>
        <w:fldChar w:fldCharType="end"/>
      </w:r>
    </w:p>
    <w:p w14:paraId="6AF3F82A"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3.1</w:t>
      </w:r>
      <w:r>
        <w:rPr>
          <w:rFonts w:asciiTheme="minorHAnsi" w:eastAsiaTheme="minorEastAsia" w:hAnsiTheme="minorHAnsi" w:cstheme="minorBidi"/>
          <w:sz w:val="24"/>
          <w:szCs w:val="24"/>
        </w:rPr>
        <w:tab/>
      </w:r>
      <w:r w:rsidRPr="00540F4C">
        <w:rPr>
          <w:lang w:val="en-GB"/>
        </w:rPr>
        <w:t>Service layer</w:t>
      </w:r>
      <w:r>
        <w:tab/>
      </w:r>
      <w:r>
        <w:fldChar w:fldCharType="begin"/>
      </w:r>
      <w:r>
        <w:instrText xml:space="preserve"> PAGEREF _Toc450634982 \h </w:instrText>
      </w:r>
      <w:r>
        <w:fldChar w:fldCharType="separate"/>
      </w:r>
      <w:r>
        <w:t>7</w:t>
      </w:r>
      <w:r>
        <w:fldChar w:fldCharType="end"/>
      </w:r>
    </w:p>
    <w:p w14:paraId="2C845A05"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3.2</w:t>
      </w:r>
      <w:r>
        <w:rPr>
          <w:rFonts w:asciiTheme="minorHAnsi" w:eastAsiaTheme="minorEastAsia" w:hAnsiTheme="minorHAnsi" w:cstheme="minorBidi"/>
          <w:sz w:val="24"/>
          <w:szCs w:val="24"/>
        </w:rPr>
        <w:tab/>
      </w:r>
      <w:r w:rsidRPr="00540F4C">
        <w:rPr>
          <w:lang w:val="en-GB"/>
        </w:rPr>
        <w:t>Workflow layer</w:t>
      </w:r>
      <w:r>
        <w:tab/>
      </w:r>
      <w:r>
        <w:fldChar w:fldCharType="begin"/>
      </w:r>
      <w:r>
        <w:instrText xml:space="preserve"> PAGEREF _Toc450634983 \h </w:instrText>
      </w:r>
      <w:r>
        <w:fldChar w:fldCharType="separate"/>
      </w:r>
      <w:r>
        <w:t>7</w:t>
      </w:r>
      <w:r>
        <w:fldChar w:fldCharType="end"/>
      </w:r>
    </w:p>
    <w:p w14:paraId="6C7E47E8"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3.3</w:t>
      </w:r>
      <w:r>
        <w:rPr>
          <w:rFonts w:asciiTheme="minorHAnsi" w:eastAsiaTheme="minorEastAsia" w:hAnsiTheme="minorHAnsi" w:cstheme="minorBidi"/>
          <w:sz w:val="24"/>
          <w:szCs w:val="24"/>
        </w:rPr>
        <w:tab/>
      </w:r>
      <w:r w:rsidRPr="00540F4C">
        <w:rPr>
          <w:lang w:val="en-GB"/>
        </w:rPr>
        <w:t>Pluggable Business Component layer</w:t>
      </w:r>
      <w:r>
        <w:tab/>
      </w:r>
      <w:r>
        <w:fldChar w:fldCharType="begin"/>
      </w:r>
      <w:r>
        <w:instrText xml:space="preserve"> PAGEREF _Toc450634984 \h </w:instrText>
      </w:r>
      <w:r>
        <w:fldChar w:fldCharType="separate"/>
      </w:r>
      <w:r>
        <w:t>8</w:t>
      </w:r>
      <w:r>
        <w:fldChar w:fldCharType="end"/>
      </w:r>
    </w:p>
    <w:p w14:paraId="4399842B" w14:textId="77777777" w:rsidR="00B60A5D" w:rsidRDefault="00B60A5D">
      <w:pPr>
        <w:pStyle w:val="Inhopg1"/>
        <w:rPr>
          <w:rFonts w:asciiTheme="minorHAnsi" w:eastAsiaTheme="minorEastAsia" w:hAnsiTheme="minorHAnsi" w:cstheme="minorBidi"/>
          <w:b w:val="0"/>
          <w:color w:val="auto"/>
          <w:sz w:val="24"/>
          <w:szCs w:val="24"/>
        </w:rPr>
      </w:pPr>
      <w:r w:rsidRPr="00540F4C">
        <w:rPr>
          <w:lang w:val="en-GB"/>
        </w:rPr>
        <w:t>4</w:t>
      </w:r>
      <w:r>
        <w:rPr>
          <w:rFonts w:asciiTheme="minorHAnsi" w:eastAsiaTheme="minorEastAsia" w:hAnsiTheme="minorHAnsi" w:cstheme="minorBidi"/>
          <w:b w:val="0"/>
          <w:color w:val="auto"/>
          <w:sz w:val="24"/>
          <w:szCs w:val="24"/>
        </w:rPr>
        <w:tab/>
      </w:r>
      <w:r w:rsidRPr="00540F4C">
        <w:rPr>
          <w:lang w:val="en-GB"/>
        </w:rPr>
        <w:t>Application design</w:t>
      </w:r>
      <w:r>
        <w:tab/>
      </w:r>
      <w:r>
        <w:fldChar w:fldCharType="begin"/>
      </w:r>
      <w:r>
        <w:instrText xml:space="preserve"> PAGEREF _Toc450634985 \h </w:instrText>
      </w:r>
      <w:r>
        <w:fldChar w:fldCharType="separate"/>
      </w:r>
      <w:r>
        <w:t>9</w:t>
      </w:r>
      <w:r>
        <w:fldChar w:fldCharType="end"/>
      </w:r>
    </w:p>
    <w:p w14:paraId="73704D3E"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4.1</w:t>
      </w:r>
      <w:r>
        <w:rPr>
          <w:rFonts w:asciiTheme="minorHAnsi" w:eastAsiaTheme="minorEastAsia" w:hAnsiTheme="minorHAnsi" w:cstheme="minorBidi"/>
          <w:sz w:val="24"/>
          <w:szCs w:val="24"/>
        </w:rPr>
        <w:tab/>
      </w:r>
      <w:r w:rsidRPr="00540F4C">
        <w:rPr>
          <w:lang w:val="en-GB"/>
        </w:rPr>
        <w:t>Service layer</w:t>
      </w:r>
      <w:r>
        <w:tab/>
      </w:r>
      <w:r>
        <w:fldChar w:fldCharType="begin"/>
      </w:r>
      <w:r>
        <w:instrText xml:space="preserve"> PAGEREF _Toc450634986 \h </w:instrText>
      </w:r>
      <w:r>
        <w:fldChar w:fldCharType="separate"/>
      </w:r>
      <w:r>
        <w:t>9</w:t>
      </w:r>
      <w:r>
        <w:fldChar w:fldCharType="end"/>
      </w:r>
    </w:p>
    <w:p w14:paraId="36504BBE"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4.2</w:t>
      </w:r>
      <w:r>
        <w:rPr>
          <w:rFonts w:asciiTheme="minorHAnsi" w:eastAsiaTheme="minorEastAsia" w:hAnsiTheme="minorHAnsi" w:cstheme="minorBidi"/>
          <w:sz w:val="24"/>
          <w:szCs w:val="24"/>
        </w:rPr>
        <w:tab/>
      </w:r>
      <w:r w:rsidRPr="00540F4C">
        <w:rPr>
          <w:lang w:val="en-GB"/>
        </w:rPr>
        <w:t>Workflow layer</w:t>
      </w:r>
      <w:r>
        <w:tab/>
      </w:r>
      <w:r>
        <w:fldChar w:fldCharType="begin"/>
      </w:r>
      <w:r>
        <w:instrText xml:space="preserve"> PAGEREF _Toc450634987 \h </w:instrText>
      </w:r>
      <w:r>
        <w:fldChar w:fldCharType="separate"/>
      </w:r>
      <w:r>
        <w:t>11</w:t>
      </w:r>
      <w:r>
        <w:fldChar w:fldCharType="end"/>
      </w:r>
    </w:p>
    <w:p w14:paraId="41769A8E"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4.3</w:t>
      </w:r>
      <w:r>
        <w:rPr>
          <w:rFonts w:asciiTheme="minorHAnsi" w:eastAsiaTheme="minorEastAsia" w:hAnsiTheme="minorHAnsi" w:cstheme="minorBidi"/>
          <w:sz w:val="24"/>
          <w:szCs w:val="24"/>
        </w:rPr>
        <w:tab/>
      </w:r>
      <w:r w:rsidRPr="00540F4C">
        <w:rPr>
          <w:lang w:val="en-GB"/>
        </w:rPr>
        <w:t>Pluggable Business Component layer</w:t>
      </w:r>
      <w:r>
        <w:tab/>
      </w:r>
      <w:r>
        <w:fldChar w:fldCharType="begin"/>
      </w:r>
      <w:r>
        <w:instrText xml:space="preserve"> PAGEREF _Toc450634988 \h </w:instrText>
      </w:r>
      <w:r>
        <w:fldChar w:fldCharType="separate"/>
      </w:r>
      <w:r>
        <w:t>12</w:t>
      </w:r>
      <w:r>
        <w:fldChar w:fldCharType="end"/>
      </w:r>
    </w:p>
    <w:p w14:paraId="7E140DF4" w14:textId="77777777" w:rsidR="00B60A5D" w:rsidRDefault="00B60A5D">
      <w:pPr>
        <w:pStyle w:val="Inhopg1"/>
        <w:rPr>
          <w:rFonts w:asciiTheme="minorHAnsi" w:eastAsiaTheme="minorEastAsia" w:hAnsiTheme="minorHAnsi" w:cstheme="minorBidi"/>
          <w:b w:val="0"/>
          <w:color w:val="auto"/>
          <w:sz w:val="24"/>
          <w:szCs w:val="24"/>
        </w:rPr>
      </w:pPr>
      <w:r w:rsidRPr="00540F4C">
        <w:rPr>
          <w:lang w:val="en-GB"/>
        </w:rPr>
        <w:t>5</w:t>
      </w:r>
      <w:r>
        <w:rPr>
          <w:rFonts w:asciiTheme="minorHAnsi" w:eastAsiaTheme="minorEastAsia" w:hAnsiTheme="minorHAnsi" w:cstheme="minorBidi"/>
          <w:b w:val="0"/>
          <w:color w:val="auto"/>
          <w:sz w:val="24"/>
          <w:szCs w:val="24"/>
        </w:rPr>
        <w:tab/>
      </w:r>
      <w:r w:rsidRPr="00540F4C">
        <w:rPr>
          <w:lang w:val="en-GB"/>
        </w:rPr>
        <w:t>Tools</w:t>
      </w:r>
      <w:r>
        <w:tab/>
      </w:r>
      <w:r>
        <w:fldChar w:fldCharType="begin"/>
      </w:r>
      <w:r>
        <w:instrText xml:space="preserve"> PAGEREF _Toc450634989 \h </w:instrText>
      </w:r>
      <w:r>
        <w:fldChar w:fldCharType="separate"/>
      </w:r>
      <w:r>
        <w:t>40</w:t>
      </w:r>
      <w:r>
        <w:fldChar w:fldCharType="end"/>
      </w:r>
    </w:p>
    <w:p w14:paraId="626837B5"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5.1</w:t>
      </w:r>
      <w:r>
        <w:rPr>
          <w:rFonts w:asciiTheme="minorHAnsi" w:eastAsiaTheme="minorEastAsia" w:hAnsiTheme="minorHAnsi" w:cstheme="minorBidi"/>
          <w:sz w:val="24"/>
          <w:szCs w:val="24"/>
        </w:rPr>
        <w:tab/>
      </w:r>
      <w:r w:rsidRPr="00540F4C">
        <w:rPr>
          <w:lang w:val="en-GB"/>
        </w:rPr>
        <w:t>Database initializer</w:t>
      </w:r>
      <w:r>
        <w:tab/>
      </w:r>
      <w:r>
        <w:fldChar w:fldCharType="begin"/>
      </w:r>
      <w:r>
        <w:instrText xml:space="preserve"> PAGEREF _Toc450634990 \h </w:instrText>
      </w:r>
      <w:r>
        <w:fldChar w:fldCharType="separate"/>
      </w:r>
      <w:r>
        <w:t>40</w:t>
      </w:r>
      <w:r>
        <w:fldChar w:fldCharType="end"/>
      </w:r>
    </w:p>
    <w:p w14:paraId="532E1483"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5.2</w:t>
      </w:r>
      <w:r>
        <w:rPr>
          <w:rFonts w:asciiTheme="minorHAnsi" w:eastAsiaTheme="minorEastAsia" w:hAnsiTheme="minorHAnsi" w:cstheme="minorBidi"/>
          <w:sz w:val="24"/>
          <w:szCs w:val="24"/>
        </w:rPr>
        <w:tab/>
      </w:r>
      <w:r w:rsidRPr="00540F4C">
        <w:rPr>
          <w:lang w:val="en-GB"/>
        </w:rPr>
        <w:t>Message injector</w:t>
      </w:r>
      <w:r>
        <w:tab/>
      </w:r>
      <w:r>
        <w:fldChar w:fldCharType="begin"/>
      </w:r>
      <w:r>
        <w:instrText xml:space="preserve"> PAGEREF _Toc450634991 \h </w:instrText>
      </w:r>
      <w:r>
        <w:fldChar w:fldCharType="separate"/>
      </w:r>
      <w:r>
        <w:t>40</w:t>
      </w:r>
      <w:r>
        <w:fldChar w:fldCharType="end"/>
      </w:r>
    </w:p>
    <w:p w14:paraId="29D5C5CD" w14:textId="77777777" w:rsidR="00B60A5D" w:rsidRDefault="00B60A5D">
      <w:pPr>
        <w:pStyle w:val="Inhopg1"/>
        <w:rPr>
          <w:rFonts w:asciiTheme="minorHAnsi" w:eastAsiaTheme="minorEastAsia" w:hAnsiTheme="minorHAnsi" w:cstheme="minorBidi"/>
          <w:b w:val="0"/>
          <w:color w:val="auto"/>
          <w:sz w:val="24"/>
          <w:szCs w:val="24"/>
        </w:rPr>
      </w:pPr>
      <w:r w:rsidRPr="00540F4C">
        <w:rPr>
          <w:lang w:val="en-GB"/>
        </w:rPr>
        <w:t>6</w:t>
      </w:r>
      <w:r>
        <w:rPr>
          <w:rFonts w:asciiTheme="minorHAnsi" w:eastAsiaTheme="minorEastAsia" w:hAnsiTheme="minorHAnsi" w:cstheme="minorBidi"/>
          <w:b w:val="0"/>
          <w:color w:val="auto"/>
          <w:sz w:val="24"/>
          <w:szCs w:val="24"/>
        </w:rPr>
        <w:tab/>
      </w:r>
      <w:r w:rsidRPr="00540F4C">
        <w:rPr>
          <w:lang w:val="en-GB"/>
        </w:rPr>
        <w:t>Appendix - PBC implementation catalogue</w:t>
      </w:r>
      <w:r>
        <w:tab/>
      </w:r>
      <w:r>
        <w:fldChar w:fldCharType="begin"/>
      </w:r>
      <w:r>
        <w:instrText xml:space="preserve"> PAGEREF _Toc450634992 \h </w:instrText>
      </w:r>
      <w:r>
        <w:fldChar w:fldCharType="separate"/>
      </w:r>
      <w:r>
        <w:t>41</w:t>
      </w:r>
      <w:r>
        <w:fldChar w:fldCharType="end"/>
      </w:r>
    </w:p>
    <w:p w14:paraId="091205A5"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6.1</w:t>
      </w:r>
      <w:r>
        <w:rPr>
          <w:rFonts w:asciiTheme="minorHAnsi" w:eastAsiaTheme="minorEastAsia" w:hAnsiTheme="minorHAnsi" w:cstheme="minorBidi"/>
          <w:sz w:val="24"/>
          <w:szCs w:val="24"/>
        </w:rPr>
        <w:tab/>
      </w:r>
      <w:r w:rsidRPr="00540F4C">
        <w:rPr>
          <w:lang w:val="en-GB"/>
        </w:rPr>
        <w:t>PBC Feeder</w:t>
      </w:r>
      <w:r>
        <w:tab/>
      </w:r>
      <w:r>
        <w:fldChar w:fldCharType="begin"/>
      </w:r>
      <w:r>
        <w:instrText xml:space="preserve"> PAGEREF _Toc450634993 \h </w:instrText>
      </w:r>
      <w:r>
        <w:fldChar w:fldCharType="separate"/>
      </w:r>
      <w:r>
        <w:t>41</w:t>
      </w:r>
      <w:r>
        <w:fldChar w:fldCharType="end"/>
      </w:r>
    </w:p>
    <w:p w14:paraId="136F38F3"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6.2</w:t>
      </w:r>
      <w:r>
        <w:rPr>
          <w:rFonts w:asciiTheme="minorHAnsi" w:eastAsiaTheme="minorEastAsia" w:hAnsiTheme="minorHAnsi" w:cstheme="minorBidi"/>
          <w:sz w:val="24"/>
          <w:szCs w:val="24"/>
        </w:rPr>
        <w:tab/>
      </w:r>
      <w:r w:rsidRPr="00540F4C">
        <w:rPr>
          <w:lang w:val="en-GB"/>
        </w:rPr>
        <w:t>Aggregator</w:t>
      </w:r>
      <w:r>
        <w:tab/>
      </w:r>
      <w:r>
        <w:fldChar w:fldCharType="begin"/>
      </w:r>
      <w:r>
        <w:instrText xml:space="preserve"> PAGEREF _Toc450634994 \h </w:instrText>
      </w:r>
      <w:r>
        <w:fldChar w:fldCharType="separate"/>
      </w:r>
      <w:r>
        <w:t>43</w:t>
      </w:r>
      <w:r>
        <w:fldChar w:fldCharType="end"/>
      </w:r>
    </w:p>
    <w:p w14:paraId="2CE889FC"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6.3</w:t>
      </w:r>
      <w:r>
        <w:rPr>
          <w:rFonts w:asciiTheme="minorHAnsi" w:eastAsiaTheme="minorEastAsia" w:hAnsiTheme="minorHAnsi" w:cstheme="minorBidi"/>
          <w:sz w:val="24"/>
          <w:szCs w:val="24"/>
        </w:rPr>
        <w:tab/>
      </w:r>
      <w:r w:rsidRPr="00540F4C">
        <w:rPr>
          <w:lang w:val="en-GB"/>
        </w:rPr>
        <w:t>Balance Responsible Party</w:t>
      </w:r>
      <w:r>
        <w:tab/>
      </w:r>
      <w:r>
        <w:fldChar w:fldCharType="begin"/>
      </w:r>
      <w:r>
        <w:instrText xml:space="preserve"> PAGEREF _Toc450634995 \h </w:instrText>
      </w:r>
      <w:r>
        <w:fldChar w:fldCharType="separate"/>
      </w:r>
      <w:r>
        <w:t>52</w:t>
      </w:r>
      <w:r>
        <w:fldChar w:fldCharType="end"/>
      </w:r>
    </w:p>
    <w:p w14:paraId="70025BDD"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6.4</w:t>
      </w:r>
      <w:r>
        <w:rPr>
          <w:rFonts w:asciiTheme="minorHAnsi" w:eastAsiaTheme="minorEastAsia" w:hAnsiTheme="minorHAnsi" w:cstheme="minorBidi"/>
          <w:sz w:val="24"/>
          <w:szCs w:val="24"/>
        </w:rPr>
        <w:tab/>
      </w:r>
      <w:r w:rsidRPr="00540F4C">
        <w:rPr>
          <w:lang w:val="en-GB"/>
        </w:rPr>
        <w:t>Distribution System Operator</w:t>
      </w:r>
      <w:r>
        <w:tab/>
      </w:r>
      <w:r>
        <w:fldChar w:fldCharType="begin"/>
      </w:r>
      <w:r>
        <w:instrText xml:space="preserve"> PAGEREF _Toc450634996 \h </w:instrText>
      </w:r>
      <w:r>
        <w:fldChar w:fldCharType="separate"/>
      </w:r>
      <w:r>
        <w:t>56</w:t>
      </w:r>
      <w:r>
        <w:fldChar w:fldCharType="end"/>
      </w:r>
    </w:p>
    <w:p w14:paraId="258B2CE4" w14:textId="77777777" w:rsidR="00B60A5D" w:rsidRDefault="00B60A5D">
      <w:pPr>
        <w:pStyle w:val="Inhopg2"/>
        <w:tabs>
          <w:tab w:val="left" w:pos="880"/>
        </w:tabs>
        <w:rPr>
          <w:rFonts w:asciiTheme="minorHAnsi" w:eastAsiaTheme="minorEastAsia" w:hAnsiTheme="minorHAnsi" w:cstheme="minorBidi"/>
          <w:sz w:val="24"/>
          <w:szCs w:val="24"/>
        </w:rPr>
      </w:pPr>
      <w:r w:rsidRPr="00540F4C">
        <w:rPr>
          <w:lang w:val="en-GB"/>
        </w:rPr>
        <w:t>6.5</w:t>
      </w:r>
      <w:r>
        <w:rPr>
          <w:rFonts w:asciiTheme="minorHAnsi" w:eastAsiaTheme="minorEastAsia" w:hAnsiTheme="minorHAnsi" w:cstheme="minorBidi"/>
          <w:sz w:val="24"/>
          <w:szCs w:val="24"/>
        </w:rPr>
        <w:tab/>
      </w:r>
      <w:r w:rsidRPr="00540F4C">
        <w:rPr>
          <w:lang w:val="en-GB"/>
        </w:rPr>
        <w:t>Meter Data Company</w:t>
      </w:r>
      <w:r>
        <w:tab/>
      </w:r>
      <w:r>
        <w:fldChar w:fldCharType="begin"/>
      </w:r>
      <w:r>
        <w:instrText xml:space="preserve"> PAGEREF _Toc450634997 \h </w:instrText>
      </w:r>
      <w:r>
        <w:fldChar w:fldCharType="separate"/>
      </w:r>
      <w:r>
        <w:t>63</w:t>
      </w:r>
      <w:r>
        <w:fldChar w:fldCharType="end"/>
      </w:r>
    </w:p>
    <w:p w14:paraId="6745E731" w14:textId="77777777" w:rsidR="00B60A5D" w:rsidRDefault="00B60A5D">
      <w:pPr>
        <w:pStyle w:val="Inhopg1"/>
        <w:rPr>
          <w:rFonts w:asciiTheme="minorHAnsi" w:eastAsiaTheme="minorEastAsia" w:hAnsiTheme="minorHAnsi" w:cstheme="minorBidi"/>
          <w:b w:val="0"/>
          <w:color w:val="auto"/>
          <w:sz w:val="24"/>
          <w:szCs w:val="24"/>
        </w:rPr>
      </w:pPr>
      <w:r w:rsidRPr="00540F4C">
        <w:rPr>
          <w:lang w:val="en-GB"/>
        </w:rPr>
        <w:t>7</w:t>
      </w:r>
      <w:r>
        <w:rPr>
          <w:rFonts w:asciiTheme="minorHAnsi" w:eastAsiaTheme="minorEastAsia" w:hAnsiTheme="minorHAnsi" w:cstheme="minorBidi"/>
          <w:b w:val="0"/>
          <w:color w:val="auto"/>
          <w:sz w:val="24"/>
          <w:szCs w:val="24"/>
        </w:rPr>
        <w:tab/>
      </w:r>
      <w:r w:rsidRPr="00540F4C">
        <w:rPr>
          <w:lang w:val="en-GB"/>
        </w:rPr>
        <w:t>Appendix - PBC implementation manual</w:t>
      </w:r>
      <w:r>
        <w:tab/>
      </w:r>
      <w:r>
        <w:fldChar w:fldCharType="begin"/>
      </w:r>
      <w:r>
        <w:instrText xml:space="preserve"> PAGEREF _Toc450634998 \h </w:instrText>
      </w:r>
      <w:r>
        <w:fldChar w:fldCharType="separate"/>
      </w:r>
      <w:r>
        <w:t>64</w:t>
      </w:r>
      <w:r>
        <w:fldChar w:fldCharType="end"/>
      </w:r>
    </w:p>
    <w:p w14:paraId="7FC31DC3" w14:textId="77777777" w:rsidR="00783196" w:rsidRPr="00F63393" w:rsidRDefault="00783196" w:rsidP="00783196">
      <w:pPr>
        <w:rPr>
          <w:b/>
          <w:lang w:val="en-GB"/>
        </w:rPr>
      </w:pPr>
      <w:r w:rsidRPr="00F63393">
        <w:rPr>
          <w:b/>
          <w:noProof/>
          <w:lang w:val="en-GB"/>
        </w:rPr>
        <w:fldChar w:fldCharType="end"/>
      </w:r>
    </w:p>
    <w:p w14:paraId="7B59AF4F" w14:textId="77777777" w:rsidR="00E44574" w:rsidRPr="00F63393" w:rsidRDefault="001F399A" w:rsidP="00E44574">
      <w:pPr>
        <w:pStyle w:val="Kop1"/>
        <w:framePr w:wrap="notBeside"/>
        <w:rPr>
          <w:lang w:val="en-GB"/>
        </w:rPr>
      </w:pPr>
      <w:r w:rsidRPr="00F63393">
        <w:rPr>
          <w:lang w:val="en-GB"/>
        </w:rPr>
        <w:lastRenderedPageBreak/>
        <w:br w:type="page"/>
      </w:r>
      <w:bookmarkStart w:id="1" w:name="_Toc450634967"/>
      <w:r w:rsidR="00E44574" w:rsidRPr="00F63393">
        <w:rPr>
          <w:lang w:val="en-GB"/>
        </w:rPr>
        <w:t>About this manual</w:t>
      </w:r>
      <w:bookmarkEnd w:id="1"/>
    </w:p>
    <w:p w14:paraId="3AA75213" w14:textId="77777777" w:rsidR="00E44574" w:rsidRPr="00F63393" w:rsidRDefault="00E44574" w:rsidP="00E44574">
      <w:pPr>
        <w:pStyle w:val="Kop2"/>
        <w:rPr>
          <w:lang w:val="en-GB"/>
        </w:rPr>
      </w:pPr>
      <w:bookmarkStart w:id="2" w:name="_Toc450634968"/>
      <w:r w:rsidRPr="00F63393">
        <w:rPr>
          <w:lang w:val="en-GB"/>
        </w:rPr>
        <w:t>About USEF</w:t>
      </w:r>
      <w:bookmarkEnd w:id="2"/>
    </w:p>
    <w:p w14:paraId="40047DCA" w14:textId="77777777" w:rsidR="0015131B" w:rsidRDefault="00114916" w:rsidP="00E44574">
      <w:pPr>
        <w:rPr>
          <w:lang w:val="en-GB"/>
        </w:rPr>
      </w:pPr>
      <w:r w:rsidRPr="00F63393">
        <w:rPr>
          <w:lang w:val="en-GB"/>
        </w:rPr>
        <w:t xml:space="preserve">The Universal Smart Energy Framework (USEF) developed by the USEF Foundation provides non-discriminatory access to smart energy systems at acceptable cost-to-connect and cost-to-serve levels. By providing an open and consistent framework of specifications, designs, and implementation guidelines, USEF enables participants to seamlessly co-create a fully functional smart energy system. The USEF Foundation acts as the framework’s steward and aspires to establish it as the de facto framework for smart energy products, services, and solutions. </w:t>
      </w:r>
      <w:r w:rsidR="00132F35" w:rsidRPr="00D303B8">
        <w:rPr>
          <w:lang w:val="en-GB"/>
        </w:rPr>
        <w:t xml:space="preserve">. </w:t>
      </w:r>
      <w:r w:rsidR="00132F35" w:rsidRPr="004A42B6">
        <w:rPr>
          <w:lang w:val="en-GB"/>
        </w:rPr>
        <w:t>In</w:t>
      </w:r>
      <w:r w:rsidR="00132F35" w:rsidRPr="00D303B8">
        <w:rPr>
          <w:lang w:val="en-GB"/>
        </w:rPr>
        <w:t xml:space="preserve"> 2020 the foundation </w:t>
      </w:r>
      <w:r w:rsidR="00132F35" w:rsidRPr="004A42B6">
        <w:rPr>
          <w:lang w:val="en-GB"/>
        </w:rPr>
        <w:t>wants</w:t>
      </w:r>
      <w:r w:rsidR="00132F35" w:rsidRPr="00D303B8">
        <w:rPr>
          <w:lang w:val="en-GB"/>
        </w:rPr>
        <w:t xml:space="preserve"> to </w:t>
      </w:r>
      <w:r w:rsidR="00132F35" w:rsidRPr="004A42B6">
        <w:rPr>
          <w:lang w:val="en-GB"/>
        </w:rPr>
        <w:t>be part of 25% of all smart energy systems in at least 5 different markets</w:t>
      </w:r>
      <w:r w:rsidR="00132F35" w:rsidRPr="00D303B8">
        <w:rPr>
          <w:lang w:val="en-GB"/>
        </w:rPr>
        <w:t xml:space="preserve"> throughout Europe—and, hopefully, beyond</w:t>
      </w:r>
      <w:r w:rsidR="00132F35" w:rsidRPr="004A42B6">
        <w:rPr>
          <w:lang w:val="en-GB"/>
        </w:rPr>
        <w:t>.</w:t>
      </w:r>
    </w:p>
    <w:p w14:paraId="075A94E3" w14:textId="77777777" w:rsidR="00132F35" w:rsidRPr="00F63393" w:rsidRDefault="00132F35" w:rsidP="00E44574">
      <w:pPr>
        <w:rPr>
          <w:lang w:val="en-GB"/>
        </w:rPr>
      </w:pPr>
    </w:p>
    <w:p w14:paraId="390E8E86" w14:textId="77777777" w:rsidR="00E44574" w:rsidRPr="00F63393" w:rsidRDefault="00E44574" w:rsidP="00E44574">
      <w:pPr>
        <w:pStyle w:val="Kop2"/>
        <w:rPr>
          <w:lang w:val="en-GB"/>
        </w:rPr>
      </w:pPr>
      <w:bookmarkStart w:id="3" w:name="_Toc450634969"/>
      <w:r w:rsidRPr="00F63393">
        <w:rPr>
          <w:lang w:val="en-GB"/>
        </w:rPr>
        <w:t>About the Reference Implementation</w:t>
      </w:r>
      <w:bookmarkEnd w:id="3"/>
    </w:p>
    <w:p w14:paraId="7E7E7E25" w14:textId="77777777" w:rsidR="00114916" w:rsidRPr="00F63393" w:rsidRDefault="00114916" w:rsidP="00114916">
      <w:pPr>
        <w:rPr>
          <w:lang w:val="en-GB"/>
        </w:rPr>
      </w:pPr>
      <w:r w:rsidRPr="00F63393">
        <w:rPr>
          <w:lang w:val="en-GB"/>
        </w:rPr>
        <w:t>The USEF Reference Implementation is made available in the form of downloadable source code. It is the definitive interpretation of the USEF</w:t>
      </w:r>
      <w:r w:rsidR="00AE2D87">
        <w:rPr>
          <w:lang w:val="en-GB"/>
        </w:rPr>
        <w:t xml:space="preserve"> </w:t>
      </w:r>
      <w:r w:rsidR="00AE2D87" w:rsidRPr="00DA4910">
        <w:rPr>
          <w:lang w:val="en-GB"/>
        </w:rPr>
        <w:t>201</w:t>
      </w:r>
      <w:r w:rsidR="00AE2D87">
        <w:rPr>
          <w:lang w:val="en-GB"/>
        </w:rPr>
        <w:t>5</w:t>
      </w:r>
      <w:r w:rsidRPr="00F63393">
        <w:rPr>
          <w:lang w:val="en-GB"/>
        </w:rPr>
        <w:t xml:space="preserve"> specification and provides a starting point for third parties aiming to commercially exploit (parts of) the design or aiming to build products and services using an implementation of the design.</w:t>
      </w:r>
    </w:p>
    <w:p w14:paraId="55BA5EFB" w14:textId="77777777" w:rsidR="00E44574" w:rsidRPr="00F63393" w:rsidRDefault="00E44574" w:rsidP="00E44574">
      <w:pPr>
        <w:rPr>
          <w:lang w:val="en-GB"/>
        </w:rPr>
      </w:pPr>
      <w:r w:rsidRPr="00F63393">
        <w:rPr>
          <w:lang w:val="en-GB"/>
        </w:rPr>
        <w:t xml:space="preserve">A layered flexibility is offered to allow USEF </w:t>
      </w:r>
      <w:r w:rsidR="00765BA8" w:rsidRPr="00F63393">
        <w:rPr>
          <w:lang w:val="en-GB"/>
        </w:rPr>
        <w:t>implementer</w:t>
      </w:r>
      <w:r w:rsidRPr="00F63393">
        <w:rPr>
          <w:lang w:val="en-GB"/>
        </w:rPr>
        <w:t xml:space="preserve"> candidates to pick that layer of the delivered code fit for purpose.  Three main layers are therefore introduced in the reference implementation:</w:t>
      </w:r>
    </w:p>
    <w:p w14:paraId="69DAA1AA" w14:textId="77777777" w:rsidR="00E44574" w:rsidRPr="00F63393" w:rsidRDefault="00E2587C" w:rsidP="00362CB8">
      <w:pPr>
        <w:numPr>
          <w:ilvl w:val="0"/>
          <w:numId w:val="5"/>
        </w:numPr>
        <w:rPr>
          <w:lang w:val="en-GB"/>
        </w:rPr>
      </w:pPr>
      <w:r w:rsidRPr="00F63393">
        <w:rPr>
          <w:lang w:val="en-GB"/>
        </w:rPr>
        <w:t>Pluggable Business Component</w:t>
      </w:r>
      <w:r w:rsidR="00E44574" w:rsidRPr="00F63393">
        <w:rPr>
          <w:lang w:val="en-GB"/>
        </w:rPr>
        <w:t xml:space="preserve"> layer: </w:t>
      </w:r>
      <w:r w:rsidR="00DE6110" w:rsidRPr="00F63393">
        <w:rPr>
          <w:lang w:val="en-GB"/>
        </w:rPr>
        <w:t xml:space="preserve">this layer consists of implementations of business services that are not part of USEF itself, but are needed for a fully functional implementation of USEF. The Reference Implementation provides simple stub implementations of these business services that should be replaced by implementations of the USEF </w:t>
      </w:r>
      <w:r w:rsidR="00350DA0" w:rsidRPr="00F63393">
        <w:rPr>
          <w:lang w:val="en-GB"/>
        </w:rPr>
        <w:t>implementer’s</w:t>
      </w:r>
      <w:r w:rsidR="00DE6110" w:rsidRPr="00F63393">
        <w:rPr>
          <w:lang w:val="en-GB"/>
        </w:rPr>
        <w:t xml:space="preserve"> business logic, or interfaces to existing systems providing that logic</w:t>
      </w:r>
      <w:r w:rsidR="0055784E" w:rsidRPr="00F63393">
        <w:rPr>
          <w:lang w:val="en-GB"/>
        </w:rPr>
        <w:t>.</w:t>
      </w:r>
    </w:p>
    <w:p w14:paraId="0378F8D6" w14:textId="77777777" w:rsidR="00E44574" w:rsidRPr="00F63393" w:rsidRDefault="00DE6110" w:rsidP="00362CB8">
      <w:pPr>
        <w:numPr>
          <w:ilvl w:val="0"/>
          <w:numId w:val="5"/>
        </w:numPr>
        <w:rPr>
          <w:lang w:val="en-GB"/>
        </w:rPr>
      </w:pPr>
      <w:r w:rsidRPr="00F63393">
        <w:rPr>
          <w:lang w:val="en-GB"/>
        </w:rPr>
        <w:t>Workflow layer: t</w:t>
      </w:r>
      <w:r w:rsidR="00E44574" w:rsidRPr="00F63393">
        <w:rPr>
          <w:lang w:val="en-GB"/>
        </w:rPr>
        <w:t>his layer provides an implementation of the USEF processes and the business services specified by USEF.</w:t>
      </w:r>
    </w:p>
    <w:p w14:paraId="52EEE9CE" w14:textId="77777777" w:rsidR="00132F35" w:rsidRPr="00A978AA" w:rsidRDefault="00132F35" w:rsidP="00132F35">
      <w:pPr>
        <w:numPr>
          <w:ilvl w:val="0"/>
          <w:numId w:val="5"/>
        </w:numPr>
        <w:rPr>
          <w:lang w:val="en-GB"/>
        </w:rPr>
      </w:pPr>
      <w:r>
        <w:rPr>
          <w:lang w:val="en-GB"/>
        </w:rPr>
        <w:t>Service</w:t>
      </w:r>
      <w:r w:rsidRPr="00A978AA">
        <w:rPr>
          <w:lang w:val="en-GB"/>
        </w:rPr>
        <w:t xml:space="preserve"> layer: this layer provides a USEF compliant messaging framework, USEF message validation, encrypted databases and data models, logging functionality, code common to all roles and a set of business and workflow APIs.</w:t>
      </w:r>
    </w:p>
    <w:p w14:paraId="328C694A" w14:textId="77777777" w:rsidR="00132F35" w:rsidRPr="00A978AA" w:rsidRDefault="00132F35" w:rsidP="00132F35">
      <w:pPr>
        <w:rPr>
          <w:lang w:val="en-GB"/>
        </w:rPr>
      </w:pPr>
      <w:r w:rsidRPr="00A978AA">
        <w:rPr>
          <w:lang w:val="en-GB"/>
        </w:rPr>
        <w:t xml:space="preserve">By combining the workflow and the </w:t>
      </w:r>
      <w:r>
        <w:rPr>
          <w:lang w:val="en-GB"/>
        </w:rPr>
        <w:t>service</w:t>
      </w:r>
      <w:r w:rsidRPr="00A978AA">
        <w:rPr>
          <w:lang w:val="en-GB"/>
        </w:rPr>
        <w:t xml:space="preserve"> layer, a USEF compliant implementation of the different roles is offered.</w:t>
      </w:r>
    </w:p>
    <w:p w14:paraId="4FB01379" w14:textId="77777777" w:rsidR="00132F35" w:rsidRPr="00A978AA" w:rsidRDefault="00132F35" w:rsidP="00132F35">
      <w:pPr>
        <w:rPr>
          <w:lang w:val="en-GB"/>
        </w:rPr>
      </w:pPr>
      <w:r w:rsidRPr="00A978AA">
        <w:rPr>
          <w:lang w:val="en-GB"/>
        </w:rPr>
        <w:t>By adding the Pluggable Business Component layer, business components can be plugged in to setup and create a USEF compliant executable application for the different roles.</w:t>
      </w:r>
    </w:p>
    <w:p w14:paraId="30E7EFC3" w14:textId="77777777" w:rsidR="0015131B" w:rsidRPr="00F63393" w:rsidRDefault="0015131B" w:rsidP="00E44574">
      <w:pPr>
        <w:rPr>
          <w:lang w:val="en-GB"/>
        </w:rPr>
      </w:pPr>
    </w:p>
    <w:p w14:paraId="4CE5C768" w14:textId="77777777" w:rsidR="00E44574" w:rsidRPr="00F63393" w:rsidRDefault="00E44574" w:rsidP="00E44574">
      <w:pPr>
        <w:pStyle w:val="Kop2"/>
        <w:rPr>
          <w:lang w:val="en-GB"/>
        </w:rPr>
      </w:pPr>
      <w:bookmarkStart w:id="4" w:name="_Toc450634970"/>
      <w:r w:rsidRPr="00F63393">
        <w:rPr>
          <w:lang w:val="en-GB"/>
        </w:rPr>
        <w:t>Document scope</w:t>
      </w:r>
      <w:bookmarkEnd w:id="4"/>
    </w:p>
    <w:p w14:paraId="261FCA22" w14:textId="77777777" w:rsidR="00E44574" w:rsidRPr="00F63393" w:rsidRDefault="00E44574" w:rsidP="00E44574">
      <w:pPr>
        <w:rPr>
          <w:lang w:val="en-GB"/>
        </w:rPr>
      </w:pPr>
      <w:r w:rsidRPr="00F63393">
        <w:rPr>
          <w:lang w:val="en-GB"/>
        </w:rPr>
        <w:t>This document serves as a guide to start working with the reference implementation code. It wants to give an insight on the project structure per layer (</w:t>
      </w:r>
      <w:r w:rsidR="00132F35">
        <w:rPr>
          <w:lang w:val="en-GB"/>
        </w:rPr>
        <w:t>Service</w:t>
      </w:r>
      <w:r w:rsidRPr="00F63393">
        <w:rPr>
          <w:lang w:val="en-GB"/>
        </w:rPr>
        <w:t xml:space="preserve">, Workflow, and </w:t>
      </w:r>
      <w:r w:rsidR="00E2587C" w:rsidRPr="00F63393">
        <w:rPr>
          <w:lang w:val="en-GB"/>
        </w:rPr>
        <w:t>Pluggable Business Component</w:t>
      </w:r>
      <w:r w:rsidRPr="00F63393">
        <w:rPr>
          <w:lang w:val="en-GB"/>
        </w:rPr>
        <w:t xml:space="preserve">), the application interfaces and application design of the major building blocks. </w:t>
      </w:r>
    </w:p>
    <w:p w14:paraId="2C9A3CAA" w14:textId="77777777" w:rsidR="00E44574" w:rsidRPr="00F63393" w:rsidRDefault="00E44574" w:rsidP="00E44574">
      <w:pPr>
        <w:rPr>
          <w:lang w:val="en-GB"/>
        </w:rPr>
      </w:pPr>
      <w:r w:rsidRPr="00F63393">
        <w:rPr>
          <w:lang w:val="en-GB"/>
        </w:rPr>
        <w:t xml:space="preserve">It contains an overview and description of all </w:t>
      </w:r>
      <w:r w:rsidR="00E2587C" w:rsidRPr="00F63393">
        <w:rPr>
          <w:lang w:val="en-GB"/>
        </w:rPr>
        <w:t>Pluggable Business Component</w:t>
      </w:r>
      <w:r w:rsidRPr="00F63393">
        <w:rPr>
          <w:lang w:val="en-GB"/>
        </w:rPr>
        <w:t>s that are required per role to se</w:t>
      </w:r>
      <w:r w:rsidR="004667B5" w:rsidRPr="00F63393">
        <w:rPr>
          <w:lang w:val="en-GB"/>
        </w:rPr>
        <w:t>t up an executable application as well as a description on how to write and use custom implementations of the Pluggable Business Components.</w:t>
      </w:r>
    </w:p>
    <w:p w14:paraId="34161615" w14:textId="77777777" w:rsidR="00E44574" w:rsidRPr="00F63393" w:rsidRDefault="00E44574" w:rsidP="00E44574">
      <w:pPr>
        <w:rPr>
          <w:lang w:val="en-GB"/>
        </w:rPr>
      </w:pPr>
      <w:r w:rsidRPr="00F63393">
        <w:rPr>
          <w:lang w:val="en-GB"/>
        </w:rPr>
        <w:t>Although this document serves as a guide to start working with the code, it is not the goal to describe on code level how to develop a USEF implementation. As such, it is not the intention of this document to present a set of Java implementation guidelines or go into micro design details of the reference implementation.</w:t>
      </w:r>
    </w:p>
    <w:p w14:paraId="4E59F2AD" w14:textId="77777777" w:rsidR="0015131B" w:rsidRPr="00F63393" w:rsidRDefault="0015131B" w:rsidP="00E44574">
      <w:pPr>
        <w:rPr>
          <w:lang w:val="en-GB"/>
        </w:rPr>
      </w:pPr>
    </w:p>
    <w:p w14:paraId="6BBFC8E3" w14:textId="77777777" w:rsidR="00E44574" w:rsidRPr="00F63393" w:rsidRDefault="00E44574" w:rsidP="00E44574">
      <w:pPr>
        <w:pStyle w:val="Kop2"/>
        <w:rPr>
          <w:lang w:val="en-GB"/>
        </w:rPr>
      </w:pPr>
      <w:bookmarkStart w:id="5" w:name="_Toc450634971"/>
      <w:r w:rsidRPr="00F63393">
        <w:rPr>
          <w:lang w:val="en-GB"/>
        </w:rPr>
        <w:lastRenderedPageBreak/>
        <w:t>Document conventions</w:t>
      </w:r>
      <w:bookmarkEnd w:id="5"/>
    </w:p>
    <w:p w14:paraId="378A97D7" w14:textId="77777777" w:rsidR="00EB6C16" w:rsidRPr="00F63393" w:rsidRDefault="00EB6C16" w:rsidP="00EB6C16">
      <w:pPr>
        <w:rPr>
          <w:lang w:val="en-GB"/>
        </w:rPr>
      </w:pPr>
    </w:p>
    <w:p w14:paraId="5AEFD1D2" w14:textId="77777777" w:rsidR="00E44574" w:rsidRPr="00F63393" w:rsidRDefault="00E44574" w:rsidP="00E44574">
      <w:pPr>
        <w:pStyle w:val="Codetext"/>
        <w:rPr>
          <w:lang w:val="en-GB"/>
        </w:rPr>
      </w:pPr>
      <w:r w:rsidRPr="00F63393">
        <w:rPr>
          <w:lang w:val="en-GB"/>
        </w:rPr>
        <w:t>Code snippets and examples are shown in this format.</w:t>
      </w:r>
    </w:p>
    <w:p w14:paraId="3D514067" w14:textId="77777777" w:rsidR="00E44574" w:rsidRPr="00F63393" w:rsidRDefault="00E44574" w:rsidP="00E44574">
      <w:pPr>
        <w:rPr>
          <w:lang w:val="en-GB"/>
        </w:rPr>
      </w:pPr>
    </w:p>
    <w:p w14:paraId="71208475" w14:textId="77777777" w:rsidR="00E44574" w:rsidRPr="00F63393" w:rsidRDefault="00E44574" w:rsidP="00362CB8">
      <w:pPr>
        <w:numPr>
          <w:ilvl w:val="0"/>
          <w:numId w:val="5"/>
        </w:numPr>
        <w:rPr>
          <w:lang w:val="en-GB"/>
        </w:rPr>
      </w:pPr>
      <w:r w:rsidRPr="00F63393">
        <w:rPr>
          <w:lang w:val="en-GB"/>
        </w:rPr>
        <w:t xml:space="preserve">&lt;Role&gt; indicates that this can </w:t>
      </w:r>
      <w:r w:rsidR="00200E61" w:rsidRPr="00F63393">
        <w:rPr>
          <w:lang w:val="en-GB"/>
        </w:rPr>
        <w:t xml:space="preserve">be replaced by agr, dso, cro, </w:t>
      </w:r>
      <w:r w:rsidRPr="00F63393">
        <w:rPr>
          <w:lang w:val="en-GB"/>
        </w:rPr>
        <w:t>brp</w:t>
      </w:r>
      <w:r w:rsidR="00200E61" w:rsidRPr="00F63393">
        <w:rPr>
          <w:lang w:val="en-GB"/>
        </w:rPr>
        <w:t xml:space="preserve"> or mdc.</w:t>
      </w:r>
    </w:p>
    <w:p w14:paraId="078682EE" w14:textId="77777777" w:rsidR="00E44574" w:rsidRPr="00F63393" w:rsidRDefault="00E44574" w:rsidP="00362CB8">
      <w:pPr>
        <w:numPr>
          <w:ilvl w:val="0"/>
          <w:numId w:val="5"/>
        </w:numPr>
        <w:rPr>
          <w:lang w:val="en-GB"/>
        </w:rPr>
      </w:pPr>
      <w:r w:rsidRPr="00F63393">
        <w:rPr>
          <w:lang w:val="en-GB"/>
        </w:rPr>
        <w:t>&lt;Logical Name&gt; indicates that in the code this is replaced by a business wise readable name.</w:t>
      </w:r>
    </w:p>
    <w:p w14:paraId="4E5992D7" w14:textId="77777777" w:rsidR="0015131B" w:rsidRPr="00F63393" w:rsidRDefault="0015131B" w:rsidP="0015131B">
      <w:pPr>
        <w:rPr>
          <w:lang w:val="en-GB"/>
        </w:rPr>
      </w:pPr>
    </w:p>
    <w:p w14:paraId="5D632CA7" w14:textId="77777777" w:rsidR="00E44574" w:rsidRPr="00F63393" w:rsidRDefault="00E44574" w:rsidP="00E44574">
      <w:pPr>
        <w:pStyle w:val="Kop2"/>
        <w:rPr>
          <w:lang w:val="en-GB"/>
        </w:rPr>
      </w:pPr>
      <w:bookmarkStart w:id="6" w:name="_Toc450634972"/>
      <w:r w:rsidRPr="00F63393">
        <w:rPr>
          <w:lang w:val="en-GB"/>
        </w:rPr>
        <w:t>How to use this document</w:t>
      </w:r>
      <w:bookmarkEnd w:id="6"/>
    </w:p>
    <w:p w14:paraId="40B4E7BF" w14:textId="77777777" w:rsidR="00E44574" w:rsidRPr="00F63393" w:rsidRDefault="00E44574" w:rsidP="00E44574">
      <w:pPr>
        <w:rPr>
          <w:lang w:val="en-GB"/>
        </w:rPr>
      </w:pPr>
      <w:r w:rsidRPr="00F63393">
        <w:rPr>
          <w:lang w:val="en-GB"/>
        </w:rPr>
        <w:t>This document is structured in the following topi</w:t>
      </w:r>
      <w:r w:rsidR="00765BA8" w:rsidRPr="00F63393">
        <w:rPr>
          <w:lang w:val="en-GB"/>
        </w:rPr>
        <w:t>c</w:t>
      </w:r>
      <w:r w:rsidRPr="00F63393">
        <w:rPr>
          <w:lang w:val="en-GB"/>
        </w:rPr>
        <w:t>s:</w:t>
      </w:r>
    </w:p>
    <w:p w14:paraId="772B657F" w14:textId="77777777" w:rsidR="00E44574" w:rsidRPr="00F63393" w:rsidRDefault="00DE6110" w:rsidP="00362CB8">
      <w:pPr>
        <w:numPr>
          <w:ilvl w:val="0"/>
          <w:numId w:val="5"/>
        </w:numPr>
        <w:rPr>
          <w:lang w:val="en-GB"/>
        </w:rPr>
      </w:pPr>
      <w:r w:rsidRPr="00F63393">
        <w:rPr>
          <w:b/>
          <w:lang w:val="en-GB"/>
        </w:rPr>
        <w:t>Source code</w:t>
      </w:r>
      <w:r w:rsidRPr="00F63393">
        <w:rPr>
          <w:lang w:val="en-GB"/>
        </w:rPr>
        <w:t>: t</w:t>
      </w:r>
      <w:r w:rsidR="00E44574" w:rsidRPr="00F63393">
        <w:rPr>
          <w:lang w:val="en-GB"/>
        </w:rPr>
        <w:t xml:space="preserve">his chapter gives information on how to get the code, what libraries are used and what naming conventions are applied. </w:t>
      </w:r>
    </w:p>
    <w:p w14:paraId="56E1B48B" w14:textId="77777777" w:rsidR="00E44574" w:rsidRPr="00F63393" w:rsidRDefault="00DE6110" w:rsidP="00362CB8">
      <w:pPr>
        <w:numPr>
          <w:ilvl w:val="0"/>
          <w:numId w:val="5"/>
        </w:numPr>
        <w:rPr>
          <w:lang w:val="en-GB"/>
        </w:rPr>
      </w:pPr>
      <w:r w:rsidRPr="00F63393">
        <w:rPr>
          <w:b/>
          <w:lang w:val="en-GB"/>
        </w:rPr>
        <w:t xml:space="preserve">Project </w:t>
      </w:r>
      <w:r w:rsidR="001829E5" w:rsidRPr="00F63393">
        <w:rPr>
          <w:b/>
          <w:lang w:val="en-GB"/>
        </w:rPr>
        <w:t>structure</w:t>
      </w:r>
      <w:r w:rsidRPr="00F63393">
        <w:rPr>
          <w:lang w:val="en-GB"/>
        </w:rPr>
        <w:t>: t</w:t>
      </w:r>
      <w:r w:rsidR="00E44574" w:rsidRPr="00F63393">
        <w:rPr>
          <w:lang w:val="en-GB"/>
        </w:rPr>
        <w:t>his chapter elaborates on the project structure within each of the three layers and the dependencies between the projects.</w:t>
      </w:r>
    </w:p>
    <w:p w14:paraId="2BD818A1" w14:textId="77777777" w:rsidR="00E44574" w:rsidRPr="00F63393" w:rsidRDefault="00DE6110" w:rsidP="00362CB8">
      <w:pPr>
        <w:numPr>
          <w:ilvl w:val="0"/>
          <w:numId w:val="5"/>
        </w:numPr>
        <w:rPr>
          <w:lang w:val="en-GB"/>
        </w:rPr>
      </w:pPr>
      <w:r w:rsidRPr="00F63393">
        <w:rPr>
          <w:b/>
          <w:lang w:val="en-GB"/>
        </w:rPr>
        <w:t>Application design</w:t>
      </w:r>
      <w:r w:rsidRPr="00F63393">
        <w:rPr>
          <w:lang w:val="en-GB"/>
        </w:rPr>
        <w:t>: t</w:t>
      </w:r>
      <w:r w:rsidR="00E44574" w:rsidRPr="00F63393">
        <w:rPr>
          <w:lang w:val="en-GB"/>
        </w:rPr>
        <w:t xml:space="preserve">his chapter gives information on the interfaces and application design for the major building blocks in the three layers. In particular it contains a list and details of all </w:t>
      </w:r>
      <w:r w:rsidR="00E2587C" w:rsidRPr="00F63393">
        <w:rPr>
          <w:lang w:val="en-GB"/>
        </w:rPr>
        <w:t>Pluggable Business Component</w:t>
      </w:r>
      <w:r w:rsidR="00E44574" w:rsidRPr="00F63393">
        <w:rPr>
          <w:lang w:val="en-GB"/>
        </w:rPr>
        <w:t>s.</w:t>
      </w:r>
    </w:p>
    <w:p w14:paraId="1C35B40E" w14:textId="77777777" w:rsidR="00E44574" w:rsidRPr="00F63393" w:rsidRDefault="00DE6110" w:rsidP="00362CB8">
      <w:pPr>
        <w:numPr>
          <w:ilvl w:val="0"/>
          <w:numId w:val="5"/>
        </w:numPr>
        <w:rPr>
          <w:lang w:val="en-GB"/>
        </w:rPr>
      </w:pPr>
      <w:r w:rsidRPr="00F63393">
        <w:rPr>
          <w:b/>
          <w:lang w:val="en-GB"/>
        </w:rPr>
        <w:t>Tools</w:t>
      </w:r>
      <w:r w:rsidRPr="00F63393">
        <w:rPr>
          <w:lang w:val="en-GB"/>
        </w:rPr>
        <w:t>: t</w:t>
      </w:r>
      <w:r w:rsidR="00E44574" w:rsidRPr="00F63393">
        <w:rPr>
          <w:lang w:val="en-GB"/>
        </w:rPr>
        <w:t xml:space="preserve">he reference implementation is accompanied </w:t>
      </w:r>
      <w:r w:rsidRPr="00F63393">
        <w:rPr>
          <w:lang w:val="en-GB"/>
        </w:rPr>
        <w:t>by</w:t>
      </w:r>
      <w:r w:rsidR="00E44574" w:rsidRPr="00F63393">
        <w:rPr>
          <w:lang w:val="en-GB"/>
        </w:rPr>
        <w:t xml:space="preserve"> a set of tools that are </w:t>
      </w:r>
      <w:r w:rsidR="00350DA0" w:rsidRPr="00F63393">
        <w:rPr>
          <w:lang w:val="en-GB"/>
        </w:rPr>
        <w:t>useful</w:t>
      </w:r>
      <w:r w:rsidR="00E44574" w:rsidRPr="00F63393">
        <w:rPr>
          <w:lang w:val="en-GB"/>
        </w:rPr>
        <w:t xml:space="preserve"> to prepare a USEF simulation run. This chapter lists these tools and where to find them.</w:t>
      </w:r>
    </w:p>
    <w:p w14:paraId="53492F36" w14:textId="77777777" w:rsidR="00E44574" w:rsidRPr="00F63393" w:rsidRDefault="00E2587C" w:rsidP="00362CB8">
      <w:pPr>
        <w:numPr>
          <w:ilvl w:val="0"/>
          <w:numId w:val="5"/>
        </w:numPr>
        <w:rPr>
          <w:lang w:val="en-GB"/>
        </w:rPr>
      </w:pPr>
      <w:r w:rsidRPr="00F63393">
        <w:rPr>
          <w:b/>
          <w:lang w:val="en-GB"/>
        </w:rPr>
        <w:t>P</w:t>
      </w:r>
      <w:r w:rsidR="00B9655E" w:rsidRPr="00F63393">
        <w:rPr>
          <w:b/>
          <w:lang w:val="en-GB"/>
        </w:rPr>
        <w:t>BC implementation</w:t>
      </w:r>
      <w:r w:rsidR="00DE6110" w:rsidRPr="00F63393">
        <w:rPr>
          <w:b/>
          <w:lang w:val="en-GB"/>
        </w:rPr>
        <w:t xml:space="preserve"> catalog</w:t>
      </w:r>
      <w:r w:rsidR="005A7F43" w:rsidRPr="00F63393">
        <w:rPr>
          <w:b/>
          <w:lang w:val="en-GB"/>
        </w:rPr>
        <w:t>ue</w:t>
      </w:r>
      <w:r w:rsidR="00DE6110" w:rsidRPr="00F63393">
        <w:rPr>
          <w:lang w:val="en-GB"/>
        </w:rPr>
        <w:t>: t</w:t>
      </w:r>
      <w:r w:rsidR="00E44574" w:rsidRPr="00F63393">
        <w:rPr>
          <w:lang w:val="en-GB"/>
        </w:rPr>
        <w:t xml:space="preserve">his appendix lists all implementations of </w:t>
      </w:r>
      <w:r w:rsidRPr="00F63393">
        <w:rPr>
          <w:lang w:val="en-GB"/>
        </w:rPr>
        <w:t>Pluggable Business Component</w:t>
      </w:r>
      <w:r w:rsidR="00E44574" w:rsidRPr="00F63393">
        <w:rPr>
          <w:lang w:val="en-GB"/>
        </w:rPr>
        <w:t>s that are delivered together with the reference implementation.</w:t>
      </w:r>
    </w:p>
    <w:p w14:paraId="39A51850" w14:textId="77777777" w:rsidR="001829E5" w:rsidRPr="00F63393" w:rsidRDefault="00B34598" w:rsidP="001829E5">
      <w:pPr>
        <w:numPr>
          <w:ilvl w:val="0"/>
          <w:numId w:val="5"/>
        </w:numPr>
        <w:rPr>
          <w:lang w:val="en-GB"/>
        </w:rPr>
      </w:pPr>
      <w:r w:rsidRPr="00F63393">
        <w:rPr>
          <w:b/>
          <w:lang w:val="en-GB"/>
        </w:rPr>
        <w:t xml:space="preserve">PBC </w:t>
      </w:r>
      <w:r w:rsidR="001829E5" w:rsidRPr="00F63393">
        <w:rPr>
          <w:b/>
          <w:lang w:val="en-GB"/>
        </w:rPr>
        <w:t>implementation manual</w:t>
      </w:r>
      <w:r w:rsidR="001829E5" w:rsidRPr="00F63393">
        <w:rPr>
          <w:lang w:val="en-GB"/>
        </w:rPr>
        <w:t xml:space="preserve">: this appendix describes the steps to </w:t>
      </w:r>
      <w:r w:rsidRPr="00F63393">
        <w:rPr>
          <w:lang w:val="en-GB"/>
        </w:rPr>
        <w:t xml:space="preserve">create </w:t>
      </w:r>
      <w:r w:rsidR="009E6513" w:rsidRPr="00F63393">
        <w:rPr>
          <w:lang w:val="en-GB"/>
        </w:rPr>
        <w:t xml:space="preserve">a </w:t>
      </w:r>
      <w:r w:rsidR="001829E5" w:rsidRPr="00F63393">
        <w:rPr>
          <w:lang w:val="en-GB"/>
        </w:rPr>
        <w:t>Pluggable Business Component</w:t>
      </w:r>
      <w:r w:rsidR="009E6513" w:rsidRPr="00F63393">
        <w:rPr>
          <w:lang w:val="en-GB"/>
        </w:rPr>
        <w:t xml:space="preserve"> </w:t>
      </w:r>
      <w:r w:rsidRPr="00F63393">
        <w:rPr>
          <w:lang w:val="en-GB"/>
        </w:rPr>
        <w:t xml:space="preserve">implementation </w:t>
      </w:r>
      <w:r w:rsidR="009E6513" w:rsidRPr="00F63393">
        <w:rPr>
          <w:lang w:val="en-GB"/>
        </w:rPr>
        <w:t xml:space="preserve">and override </w:t>
      </w:r>
      <w:r w:rsidRPr="00F63393">
        <w:rPr>
          <w:lang w:val="en-GB"/>
        </w:rPr>
        <w:t xml:space="preserve">the default PBC implementation of </w:t>
      </w:r>
      <w:r w:rsidR="001829E5" w:rsidRPr="00F63393">
        <w:rPr>
          <w:lang w:val="en-GB"/>
        </w:rPr>
        <w:t>the reference implementation.</w:t>
      </w:r>
    </w:p>
    <w:p w14:paraId="0DA28BE8" w14:textId="77777777" w:rsidR="0015131B" w:rsidRPr="00F63393" w:rsidRDefault="0015131B" w:rsidP="0015131B">
      <w:pPr>
        <w:rPr>
          <w:lang w:val="en-GB"/>
        </w:rPr>
      </w:pPr>
    </w:p>
    <w:p w14:paraId="2FDE0AC4" w14:textId="77777777" w:rsidR="00E44574" w:rsidRPr="00F63393" w:rsidRDefault="00E44574" w:rsidP="00E44574">
      <w:pPr>
        <w:pStyle w:val="Kop2"/>
        <w:rPr>
          <w:lang w:val="en-GB"/>
        </w:rPr>
      </w:pPr>
      <w:bookmarkStart w:id="7" w:name="_Toc450634973"/>
      <w:r w:rsidRPr="00F63393">
        <w:rPr>
          <w:lang w:val="en-GB"/>
        </w:rPr>
        <w:t>More information</w:t>
      </w:r>
      <w:bookmarkEnd w:id="7"/>
    </w:p>
    <w:p w14:paraId="744FBF9E" w14:textId="77777777" w:rsidR="00557572" w:rsidRPr="00F63393" w:rsidRDefault="00557572" w:rsidP="00557572">
      <w:pPr>
        <w:rPr>
          <w:lang w:val="en-GB"/>
        </w:rPr>
      </w:pPr>
    </w:p>
    <w:p w14:paraId="3276F601" w14:textId="77777777" w:rsidR="00E44574" w:rsidRPr="00F63393" w:rsidRDefault="00E44574" w:rsidP="00E44574">
      <w:pPr>
        <w:rPr>
          <w:lang w:val="en-GB"/>
        </w:rPr>
      </w:pPr>
      <w:r w:rsidRPr="00F63393">
        <w:rPr>
          <w:lang w:val="en-GB"/>
        </w:rPr>
        <w:t>Further information can be found in following documents:</w:t>
      </w:r>
    </w:p>
    <w:p w14:paraId="18C84388" w14:textId="77777777" w:rsidR="00E44574" w:rsidRPr="00F63393" w:rsidRDefault="00E44574" w:rsidP="00362CB8">
      <w:pPr>
        <w:numPr>
          <w:ilvl w:val="0"/>
          <w:numId w:val="5"/>
        </w:numPr>
        <w:rPr>
          <w:lang w:val="en-GB"/>
        </w:rPr>
      </w:pPr>
      <w:r w:rsidRPr="00F63393">
        <w:rPr>
          <w:lang w:val="en-GB"/>
        </w:rPr>
        <w:t xml:space="preserve">USEF specification </w:t>
      </w:r>
      <w:r w:rsidR="00AE2D87" w:rsidRPr="00DA4910">
        <w:rPr>
          <w:lang w:val="en-GB"/>
        </w:rPr>
        <w:t>201</w:t>
      </w:r>
      <w:r w:rsidR="00AE2D87">
        <w:rPr>
          <w:lang w:val="en-GB"/>
        </w:rPr>
        <w:t>5</w:t>
      </w:r>
      <w:r w:rsidRPr="00F63393">
        <w:rPr>
          <w:lang w:val="en-GB"/>
        </w:rPr>
        <w:t xml:space="preserve"> on which the reference implementation is based.</w:t>
      </w:r>
    </w:p>
    <w:p w14:paraId="55D3709A" w14:textId="77777777" w:rsidR="00E44574" w:rsidRPr="00F63393" w:rsidRDefault="00E44574" w:rsidP="00362CB8">
      <w:pPr>
        <w:numPr>
          <w:ilvl w:val="0"/>
          <w:numId w:val="5"/>
        </w:numPr>
        <w:rPr>
          <w:lang w:val="en-GB"/>
        </w:rPr>
      </w:pPr>
      <w:r w:rsidRPr="00F63393">
        <w:rPr>
          <w:lang w:val="en-GB"/>
        </w:rPr>
        <w:t xml:space="preserve">How to install </w:t>
      </w:r>
      <w:r w:rsidR="00DE6110" w:rsidRPr="00F63393">
        <w:rPr>
          <w:lang w:val="en-GB"/>
        </w:rPr>
        <w:t>USEF reference implementation: a step-by-step man</w:t>
      </w:r>
      <w:r w:rsidRPr="00F63393">
        <w:rPr>
          <w:lang w:val="en-GB"/>
        </w:rPr>
        <w:t>ual on how to install the USEF reference implementation for a simulation run.</w:t>
      </w:r>
    </w:p>
    <w:p w14:paraId="2B93A6A1" w14:textId="77777777" w:rsidR="00E44574" w:rsidRPr="00F63393" w:rsidRDefault="00E44574" w:rsidP="00362CB8">
      <w:pPr>
        <w:numPr>
          <w:ilvl w:val="0"/>
          <w:numId w:val="5"/>
        </w:numPr>
        <w:rPr>
          <w:lang w:val="en-GB"/>
        </w:rPr>
      </w:pPr>
      <w:r w:rsidRPr="00F63393">
        <w:rPr>
          <w:lang w:val="en-GB"/>
        </w:rPr>
        <w:t>USEF r</w:t>
      </w:r>
      <w:r w:rsidR="00DE6110" w:rsidRPr="00F63393">
        <w:rPr>
          <w:lang w:val="en-GB"/>
        </w:rPr>
        <w:t>eference System Architecture: a</w:t>
      </w:r>
      <w:r w:rsidRPr="00F63393">
        <w:rPr>
          <w:lang w:val="en-GB"/>
        </w:rPr>
        <w:t xml:space="preserve"> description of the architectural structure of the software systems that are built for the USEF Reference Implementation. This document describes the logical components of the solution, contains sequence diagrams to illustrate the interaction between these components and makes the link to the physical components realizing the logical components.</w:t>
      </w:r>
    </w:p>
    <w:p w14:paraId="5A6C2A6E" w14:textId="77777777" w:rsidR="00E44574" w:rsidRPr="00F63393" w:rsidRDefault="00DE6110" w:rsidP="00362CB8">
      <w:pPr>
        <w:numPr>
          <w:ilvl w:val="0"/>
          <w:numId w:val="5"/>
        </w:numPr>
        <w:rPr>
          <w:lang w:val="en-GB"/>
        </w:rPr>
      </w:pPr>
      <w:r w:rsidRPr="00F63393">
        <w:rPr>
          <w:lang w:val="en-GB"/>
        </w:rPr>
        <w:t>Java doc: t</w:t>
      </w:r>
      <w:r w:rsidR="00E44574" w:rsidRPr="00F63393">
        <w:rPr>
          <w:lang w:val="en-GB"/>
        </w:rPr>
        <w:t>he generated Java documentation descri</w:t>
      </w:r>
      <w:r w:rsidR="00785153" w:rsidRPr="00F63393">
        <w:rPr>
          <w:lang w:val="en-GB"/>
        </w:rPr>
        <w:t xml:space="preserve">bing the interfaces and classes which can be found in </w:t>
      </w:r>
      <w:r w:rsidR="00046DBC" w:rsidRPr="00F63393">
        <w:rPr>
          <w:lang w:val="en-GB"/>
        </w:rPr>
        <w:t xml:space="preserve">the </w:t>
      </w:r>
      <w:r w:rsidR="00785153" w:rsidRPr="00F63393">
        <w:rPr>
          <w:lang w:val="en-GB"/>
        </w:rPr>
        <w:t>folder usef-javadoc</w:t>
      </w:r>
      <w:r w:rsidR="006F110D" w:rsidRPr="00F63393">
        <w:rPr>
          <w:lang w:val="en-GB"/>
        </w:rPr>
        <w:t xml:space="preserve"> of the delivery USEF reference implementation.</w:t>
      </w:r>
    </w:p>
    <w:p w14:paraId="02A4A3CB" w14:textId="77777777" w:rsidR="0015131B" w:rsidRPr="00F63393" w:rsidRDefault="0015131B" w:rsidP="0015131B">
      <w:pPr>
        <w:rPr>
          <w:lang w:val="en-GB"/>
        </w:rPr>
      </w:pPr>
    </w:p>
    <w:p w14:paraId="012C5075" w14:textId="77777777" w:rsidR="00E36182" w:rsidRPr="00F63393" w:rsidRDefault="00E36182" w:rsidP="0015131B">
      <w:pPr>
        <w:rPr>
          <w:lang w:val="en-GB"/>
        </w:rPr>
      </w:pPr>
      <w:r w:rsidRPr="00F63393">
        <w:rPr>
          <w:lang w:val="en-GB"/>
        </w:rPr>
        <w:t>References: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E36182" w:rsidRPr="00F63393" w14:paraId="41E091E4" w14:textId="77777777" w:rsidTr="00D5142F">
        <w:tc>
          <w:tcPr>
            <w:tcW w:w="957" w:type="pct"/>
            <w:shd w:val="clear" w:color="auto" w:fill="DEEAF6"/>
            <w:hideMark/>
          </w:tcPr>
          <w:p w14:paraId="1C174458"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Reference</w:t>
            </w:r>
          </w:p>
        </w:tc>
        <w:tc>
          <w:tcPr>
            <w:tcW w:w="4043" w:type="pct"/>
            <w:shd w:val="clear" w:color="auto" w:fill="DEEAF6"/>
            <w:hideMark/>
          </w:tcPr>
          <w:p w14:paraId="43A5920B"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Description</w:t>
            </w:r>
          </w:p>
        </w:tc>
      </w:tr>
      <w:tr w:rsidR="00E36182" w:rsidRPr="00F63393" w14:paraId="084FFF87" w14:textId="77777777" w:rsidTr="00D5142F">
        <w:tc>
          <w:tcPr>
            <w:tcW w:w="957" w:type="pct"/>
            <w:hideMark/>
          </w:tcPr>
          <w:p w14:paraId="5F49AA8C" w14:textId="77777777" w:rsidR="00E36182" w:rsidRPr="00F63393" w:rsidRDefault="00884B53"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8" w:name="een"/>
            <w:r>
              <w:rPr>
                <w:lang w:val="en-GB"/>
              </w:rPr>
              <w:t>1</w:t>
            </w:r>
            <w:bookmarkEnd w:id="8"/>
            <w:r w:rsidR="00E36182" w:rsidRPr="00F63393">
              <w:rPr>
                <w:lang w:val="en-GB"/>
              </w:rPr>
              <w:t>]</w:t>
            </w:r>
          </w:p>
        </w:tc>
        <w:tc>
          <w:tcPr>
            <w:tcW w:w="4043" w:type="pct"/>
            <w:hideMark/>
          </w:tcPr>
          <w:p w14:paraId="2820AB15" w14:textId="77777777"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 xml:space="preserve">USEF Specifications </w:t>
            </w:r>
            <w:r w:rsidR="00003622" w:rsidRPr="00DA4910">
              <w:rPr>
                <w:lang w:val="en-GB"/>
              </w:rPr>
              <w:t>201</w:t>
            </w:r>
            <w:r w:rsidR="00003622">
              <w:rPr>
                <w:lang w:val="en-GB"/>
              </w:rPr>
              <w:t>5</w:t>
            </w:r>
          </w:p>
        </w:tc>
      </w:tr>
      <w:tr w:rsidR="00A85770" w:rsidRPr="00F63393" w14:paraId="02563035" w14:textId="77777777" w:rsidTr="00D5142F">
        <w:tc>
          <w:tcPr>
            <w:tcW w:w="957" w:type="pct"/>
            <w:hideMark/>
          </w:tcPr>
          <w:p w14:paraId="000A88AE" w14:textId="77777777"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9" w:name="twee"/>
            <w:r>
              <w:rPr>
                <w:lang w:val="en-GB"/>
              </w:rPr>
              <w:t>2</w:t>
            </w:r>
            <w:bookmarkEnd w:id="9"/>
            <w:r w:rsidRPr="00F63393">
              <w:rPr>
                <w:lang w:val="en-GB"/>
              </w:rPr>
              <w:t>]</w:t>
            </w:r>
          </w:p>
        </w:tc>
        <w:tc>
          <w:tcPr>
            <w:tcW w:w="4043" w:type="pct"/>
            <w:hideMark/>
          </w:tcPr>
          <w:p w14:paraId="2F2A3C40" w14:textId="77777777"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Installation Manual</w:t>
            </w:r>
          </w:p>
        </w:tc>
      </w:tr>
      <w:tr w:rsidR="00A85770" w:rsidRPr="00F63393" w14:paraId="5E54E147" w14:textId="77777777" w:rsidTr="00D5142F">
        <w:tc>
          <w:tcPr>
            <w:tcW w:w="957" w:type="pct"/>
            <w:tcBorders>
              <w:top w:val="single" w:sz="4" w:space="0" w:color="auto"/>
              <w:left w:val="single" w:sz="4" w:space="0" w:color="auto"/>
              <w:bottom w:val="single" w:sz="4" w:space="0" w:color="auto"/>
              <w:right w:val="single" w:sz="4" w:space="0" w:color="auto"/>
            </w:tcBorders>
          </w:tcPr>
          <w:p w14:paraId="3F8410E9" w14:textId="77777777"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10" w:name="drie"/>
            <w:r>
              <w:rPr>
                <w:lang w:val="en-GB"/>
              </w:rPr>
              <w:t>3</w:t>
            </w:r>
            <w:bookmarkEnd w:id="10"/>
            <w:r w:rsidRPr="00F63393">
              <w:rPr>
                <w:lang w:val="en-GB"/>
              </w:rPr>
              <w:t>]</w:t>
            </w:r>
          </w:p>
        </w:tc>
        <w:tc>
          <w:tcPr>
            <w:tcW w:w="4043" w:type="pct"/>
            <w:tcBorders>
              <w:top w:val="single" w:sz="4" w:space="0" w:color="auto"/>
              <w:left w:val="single" w:sz="4" w:space="0" w:color="auto"/>
              <w:bottom w:val="single" w:sz="4" w:space="0" w:color="auto"/>
              <w:right w:val="single" w:sz="4" w:space="0" w:color="auto"/>
            </w:tcBorders>
          </w:tcPr>
          <w:p w14:paraId="48898234" w14:textId="77777777"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Implementation Guidelines</w:t>
            </w:r>
          </w:p>
        </w:tc>
      </w:tr>
      <w:tr w:rsidR="00132F35" w:rsidRPr="00F63393" w14:paraId="441B5439" w14:textId="77777777" w:rsidTr="00D5142F">
        <w:tc>
          <w:tcPr>
            <w:tcW w:w="957" w:type="pct"/>
            <w:tcBorders>
              <w:top w:val="single" w:sz="4" w:space="0" w:color="auto"/>
              <w:left w:val="single" w:sz="4" w:space="0" w:color="auto"/>
              <w:bottom w:val="single" w:sz="4" w:space="0" w:color="auto"/>
              <w:right w:val="single" w:sz="4" w:space="0" w:color="auto"/>
            </w:tcBorders>
          </w:tcPr>
          <w:p w14:paraId="79533935" w14:textId="77777777"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11" w:name="vier"/>
            <w:r>
              <w:rPr>
                <w:lang w:val="en-GB"/>
              </w:rPr>
              <w:t>4</w:t>
            </w:r>
            <w:bookmarkEnd w:id="11"/>
            <w:r>
              <w:rPr>
                <w:lang w:val="en-GB"/>
              </w:rPr>
              <w:t>]</w:t>
            </w:r>
          </w:p>
        </w:tc>
        <w:tc>
          <w:tcPr>
            <w:tcW w:w="4043" w:type="pct"/>
            <w:tcBorders>
              <w:top w:val="single" w:sz="4" w:space="0" w:color="auto"/>
              <w:left w:val="single" w:sz="4" w:space="0" w:color="auto"/>
              <w:bottom w:val="single" w:sz="4" w:space="0" w:color="auto"/>
              <w:right w:val="single" w:sz="4" w:space="0" w:color="auto"/>
            </w:tcBorders>
          </w:tcPr>
          <w:p w14:paraId="08C68CFC" w14:textId="77777777"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USEF The Framework Explained</w:t>
            </w:r>
          </w:p>
        </w:tc>
      </w:tr>
    </w:tbl>
    <w:p w14:paraId="677ADCC8" w14:textId="77777777" w:rsidR="00E36182" w:rsidRPr="00F63393" w:rsidRDefault="00E36182" w:rsidP="0015131B">
      <w:pPr>
        <w:rPr>
          <w:lang w:val="en-GB"/>
        </w:rPr>
      </w:pPr>
    </w:p>
    <w:p w14:paraId="6F74C8D5" w14:textId="77777777" w:rsidR="00272F0E" w:rsidRPr="00F63393" w:rsidRDefault="00272F0E" w:rsidP="00272F0E">
      <w:pPr>
        <w:pStyle w:val="Kop2"/>
        <w:rPr>
          <w:lang w:val="en-GB"/>
        </w:rPr>
      </w:pPr>
      <w:bookmarkStart w:id="12" w:name="_Toc408576312"/>
      <w:bookmarkStart w:id="13" w:name="_Toc414020912"/>
      <w:bookmarkStart w:id="14" w:name="_Toc450634974"/>
      <w:bookmarkStart w:id="15" w:name="_Toc409103081"/>
      <w:bookmarkStart w:id="16" w:name="_Toc408576313"/>
      <w:r w:rsidRPr="00F63393">
        <w:rPr>
          <w:lang w:val="en-GB"/>
        </w:rPr>
        <w:t>Terms and abbreviations</w:t>
      </w:r>
      <w:bookmarkEnd w:id="12"/>
      <w:bookmarkEnd w:id="13"/>
      <w:bookmarkEnd w:id="14"/>
    </w:p>
    <w:p w14:paraId="6E498DF6" w14:textId="77777777" w:rsidR="00C22459" w:rsidRPr="00F63393" w:rsidRDefault="00C22459" w:rsidP="00C22459">
      <w:pPr>
        <w:rPr>
          <w:lang w:val="en-GB"/>
        </w:rPr>
      </w:pPr>
    </w:p>
    <w:p w14:paraId="16D7F681" w14:textId="77777777" w:rsidR="00C22459" w:rsidRPr="00F63393" w:rsidRDefault="00C22459" w:rsidP="00C22459">
      <w:pPr>
        <w:rPr>
          <w:lang w:val="en-GB"/>
        </w:rPr>
      </w:pPr>
      <w:r w:rsidRPr="00F63393">
        <w:rPr>
          <w:lang w:val="en-GB"/>
        </w:rPr>
        <w:t>Definitions of USEF specific terms and abbreviations can be found in [</w:t>
      </w:r>
      <w:r w:rsidR="00884B53">
        <w:rPr>
          <w:lang w:val="en-GB"/>
        </w:rPr>
        <w:fldChar w:fldCharType="begin"/>
      </w:r>
      <w:r w:rsidR="00884B53">
        <w:rPr>
          <w:lang w:val="en-GB"/>
        </w:rPr>
        <w:instrText xml:space="preserve"> REF een \h </w:instrText>
      </w:r>
      <w:r w:rsidR="00884B53">
        <w:rPr>
          <w:lang w:val="en-GB"/>
        </w:rPr>
      </w:r>
      <w:r w:rsidR="00884B53">
        <w:rPr>
          <w:lang w:val="en-GB"/>
        </w:rPr>
        <w:fldChar w:fldCharType="separate"/>
      </w:r>
      <w:r w:rsidR="00884B53">
        <w:rPr>
          <w:lang w:val="en-GB"/>
        </w:rPr>
        <w:t>1</w:t>
      </w:r>
      <w:r w:rsidR="00884B53">
        <w:rPr>
          <w:lang w:val="en-GB"/>
        </w:rPr>
        <w:fldChar w:fldCharType="end"/>
      </w:r>
      <w:r w:rsidRPr="00F63393">
        <w:rPr>
          <w:lang w:val="en-GB"/>
        </w:rPr>
        <w:t>] and [</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Pr="00F63393">
        <w:rPr>
          <w:lang w:val="en-GB"/>
        </w:rPr>
        <w:t>].</w:t>
      </w:r>
    </w:p>
    <w:bookmarkEnd w:id="15"/>
    <w:bookmarkEnd w:id="16"/>
    <w:p w14:paraId="76186822" w14:textId="77777777" w:rsidR="00A01673" w:rsidRPr="00F63393" w:rsidRDefault="00A01673" w:rsidP="0015131B">
      <w:pPr>
        <w:rPr>
          <w:lang w:val="en-GB"/>
        </w:rPr>
      </w:pPr>
    </w:p>
    <w:p w14:paraId="215FE62D" w14:textId="77777777" w:rsidR="00E44574" w:rsidRPr="00F63393" w:rsidRDefault="00E44574" w:rsidP="00E44574">
      <w:pPr>
        <w:pStyle w:val="Kop2"/>
        <w:rPr>
          <w:lang w:val="en-GB"/>
        </w:rPr>
      </w:pPr>
      <w:bookmarkStart w:id="17" w:name="_Toc450634975"/>
      <w:r w:rsidRPr="00F63393">
        <w:rPr>
          <w:lang w:val="en-GB"/>
        </w:rPr>
        <w:t>Licensing</w:t>
      </w:r>
      <w:bookmarkEnd w:id="17"/>
    </w:p>
    <w:p w14:paraId="770E0FB5" w14:textId="77777777" w:rsidR="00DE6110" w:rsidRPr="00F63393" w:rsidRDefault="00DE6110" w:rsidP="00DE6110">
      <w:pPr>
        <w:rPr>
          <w:lang w:val="en-GB"/>
        </w:rPr>
      </w:pPr>
      <w:r w:rsidRPr="00F63393">
        <w:rPr>
          <w:lang w:val="en-GB"/>
        </w:rPr>
        <w:t>The software source code of the reference implementation is provided by the USEF Foundation. The copyright and all other intellectual property rights relating to all software source code provided by the USEF Foundation (and changes and modifications as well as on new versions of this software source code) belong exclusively to the USEF Foundation and/or its suppliers or licensors. Total or partial transfer of such a right is not allowed. The user of the software source code made available by USEF Foundation acknowledges these rights and will refrain from any form of infringement of these rights.</w:t>
      </w:r>
    </w:p>
    <w:p w14:paraId="717D77E8" w14:textId="77777777" w:rsidR="00DE6110" w:rsidRPr="00F63393" w:rsidRDefault="00DE6110" w:rsidP="00DE6110">
      <w:pPr>
        <w:rPr>
          <w:lang w:val="en-GB"/>
        </w:rPr>
      </w:pPr>
      <w:r w:rsidRPr="00F63393">
        <w:rPr>
          <w:lang w:val="en-GB"/>
        </w:rPr>
        <w:t>The USEF Foundation provides this software source code “as is”. In no event shall the USEF Foundation and/or its suppliers or licensors have any liability for any incidental, special, indirect or consequential damages; loss of profits, revenue or data; business interruption or cost of cover or damages arising out of or in connection with the software source code or accompanying documentation.</w:t>
      </w:r>
    </w:p>
    <w:p w14:paraId="756DE182" w14:textId="77777777" w:rsidR="00B2489D" w:rsidRDefault="00B2489D" w:rsidP="00DE6110">
      <w:pPr>
        <w:rPr>
          <w:lang w:val="en-GB"/>
        </w:rPr>
      </w:pPr>
    </w:p>
    <w:p w14:paraId="13713D87" w14:textId="77777777" w:rsidR="005F49BA" w:rsidRDefault="00FC281A" w:rsidP="00DE6110">
      <w:pPr>
        <w:rPr>
          <w:lang w:val="en-GB"/>
        </w:rPr>
      </w:pPr>
      <w:r w:rsidRPr="00682D56">
        <w:rPr>
          <w:lang w:val="en-GB"/>
        </w:rPr>
        <w:t>If you want to get involved or would like further information,</w:t>
      </w:r>
      <w:r w:rsidR="00682D56" w:rsidRPr="00682D56">
        <w:rPr>
          <w:lang w:val="en-GB"/>
        </w:rPr>
        <w:t xml:space="preserve"> </w:t>
      </w:r>
      <w:r w:rsidR="000653F0" w:rsidRPr="00682D56">
        <w:rPr>
          <w:lang w:val="en-GB"/>
        </w:rPr>
        <w:t>please see</w:t>
      </w:r>
      <w:r w:rsidR="005A01BA">
        <w:rPr>
          <w:lang w:val="en-GB"/>
        </w:rPr>
        <w:t>:</w:t>
      </w:r>
    </w:p>
    <w:p w14:paraId="7A521CE9" w14:textId="77777777" w:rsidR="005A01BA" w:rsidRDefault="005A01BA" w:rsidP="00DE6110">
      <w:pPr>
        <w:rPr>
          <w:lang w:val="en-GB"/>
        </w:rPr>
      </w:pPr>
    </w:p>
    <w:p w14:paraId="3B2C11AD" w14:textId="77777777" w:rsidR="000653F0" w:rsidRPr="00F63393" w:rsidRDefault="005F49BA" w:rsidP="00DE6110">
      <w:pPr>
        <w:rPr>
          <w:lang w:val="en-GB"/>
        </w:rPr>
      </w:pPr>
      <w:r w:rsidRPr="005A01BA">
        <w:rPr>
          <w:rStyle w:val="Hyperlink"/>
          <w:u w:val="none"/>
        </w:rPr>
        <w:tab/>
      </w:r>
      <w:r w:rsidRPr="005A01BA">
        <w:rPr>
          <w:rStyle w:val="Hyperlink"/>
          <w:u w:val="none"/>
        </w:rPr>
        <w:tab/>
      </w:r>
      <w:r w:rsidRPr="00B743B6">
        <w:rPr>
          <w:rStyle w:val="Hyperlink"/>
        </w:rPr>
        <w:t>http://www.usef</w:t>
      </w:r>
      <w:r w:rsidR="002C41E7">
        <w:rPr>
          <w:rStyle w:val="Hyperlink"/>
        </w:rPr>
        <w:t>.energy</w:t>
      </w:r>
      <w:r w:rsidRPr="00B743B6">
        <w:rPr>
          <w:rStyle w:val="Hyperlink"/>
        </w:rPr>
        <w:t>/Get-involved.aspx</w:t>
      </w:r>
    </w:p>
    <w:p w14:paraId="24AEFD94" w14:textId="77777777" w:rsidR="00E44574" w:rsidRPr="00F63393" w:rsidRDefault="00E44574" w:rsidP="00E44574">
      <w:pPr>
        <w:pStyle w:val="Kop1"/>
        <w:framePr w:wrap="notBeside"/>
        <w:rPr>
          <w:lang w:val="en-GB"/>
        </w:rPr>
      </w:pPr>
      <w:bookmarkStart w:id="18" w:name="_Toc450634976"/>
      <w:r w:rsidRPr="00F63393">
        <w:rPr>
          <w:lang w:val="en-GB"/>
        </w:rPr>
        <w:lastRenderedPageBreak/>
        <w:t>Source code</w:t>
      </w:r>
      <w:bookmarkEnd w:id="18"/>
    </w:p>
    <w:p w14:paraId="6842E789" w14:textId="77777777" w:rsidR="00E44574" w:rsidRPr="00F63393" w:rsidRDefault="00E44574" w:rsidP="00E44574">
      <w:pPr>
        <w:pStyle w:val="Kop2"/>
        <w:rPr>
          <w:lang w:val="en-GB"/>
        </w:rPr>
      </w:pPr>
      <w:bookmarkStart w:id="19" w:name="_Toc450634977"/>
      <w:r w:rsidRPr="00F63393">
        <w:rPr>
          <w:lang w:val="en-GB"/>
        </w:rPr>
        <w:t>Prerequisites</w:t>
      </w:r>
      <w:bookmarkEnd w:id="19"/>
    </w:p>
    <w:p w14:paraId="69B96BA0" w14:textId="77777777" w:rsidR="00E44574" w:rsidRPr="00F63393" w:rsidRDefault="00E44574" w:rsidP="00E44574">
      <w:pPr>
        <w:rPr>
          <w:lang w:val="en-GB"/>
        </w:rPr>
      </w:pPr>
      <w:r w:rsidRPr="00F63393">
        <w:rPr>
          <w:lang w:val="en-GB"/>
        </w:rPr>
        <w:t>All code is written according JEE</w:t>
      </w:r>
      <w:r w:rsidR="00CC12CE" w:rsidRPr="00F63393">
        <w:rPr>
          <w:lang w:val="en-GB"/>
        </w:rPr>
        <w:t>8</w:t>
      </w:r>
      <w:r w:rsidRPr="00F63393">
        <w:rPr>
          <w:lang w:val="en-GB"/>
        </w:rPr>
        <w:t xml:space="preserve"> standards and should as such be ready to load in any mature Java IDE.</w:t>
      </w:r>
    </w:p>
    <w:p w14:paraId="0962D8CE" w14:textId="77777777" w:rsidR="00E44574" w:rsidRPr="00F63393" w:rsidRDefault="00E44574" w:rsidP="00E44574">
      <w:pPr>
        <w:rPr>
          <w:lang w:val="en-GB"/>
        </w:rPr>
      </w:pPr>
      <w:r w:rsidRPr="00F63393">
        <w:rPr>
          <w:lang w:val="en-GB"/>
        </w:rPr>
        <w:t xml:space="preserve">The code makes no use of </w:t>
      </w:r>
      <w:r w:rsidR="00ED62D1" w:rsidRPr="00F63393">
        <w:rPr>
          <w:lang w:val="en-GB"/>
        </w:rPr>
        <w:t>proprietary</w:t>
      </w:r>
      <w:r w:rsidRPr="00F63393">
        <w:rPr>
          <w:lang w:val="en-GB"/>
        </w:rPr>
        <w:t xml:space="preserve"> application server libraries.</w:t>
      </w:r>
    </w:p>
    <w:p w14:paraId="30241E18" w14:textId="77777777" w:rsidR="00E44574" w:rsidRPr="00F63393" w:rsidRDefault="00E44574" w:rsidP="00E44574">
      <w:pPr>
        <w:rPr>
          <w:lang w:val="en-GB"/>
        </w:rPr>
      </w:pPr>
      <w:r w:rsidRPr="00F63393">
        <w:rPr>
          <w:lang w:val="en-GB"/>
        </w:rPr>
        <w:t>A relational database is used to store the operational data.  To support multiple databases no database logic (e.g. stored procedures) is introduced in the application. To be USEF compliant, the chosen database must support database encryption. The reference implementation is delivered with a H2 database.</w:t>
      </w:r>
    </w:p>
    <w:p w14:paraId="74A34E97" w14:textId="77777777" w:rsidR="00E44574" w:rsidRPr="00F63393" w:rsidRDefault="00E44574" w:rsidP="00E44574">
      <w:pPr>
        <w:rPr>
          <w:lang w:val="en-GB"/>
        </w:rPr>
      </w:pPr>
      <w:r w:rsidRPr="00F63393">
        <w:rPr>
          <w:lang w:val="en-GB"/>
        </w:rPr>
        <w:t>The repository contains a folder usef-environment which contains a lib folder. When using the USEF tooling, it determines on which OS you are running USEF and uses the OS specific library.</w:t>
      </w:r>
    </w:p>
    <w:p w14:paraId="380AE8D2" w14:textId="77777777" w:rsidR="0015131B" w:rsidRPr="00F63393" w:rsidRDefault="0015131B" w:rsidP="00E44574">
      <w:pPr>
        <w:rPr>
          <w:lang w:val="en-GB"/>
        </w:rPr>
      </w:pPr>
    </w:p>
    <w:p w14:paraId="1592A4C5" w14:textId="77777777" w:rsidR="00E44574" w:rsidRPr="00F63393" w:rsidRDefault="00E44574" w:rsidP="00E44574">
      <w:pPr>
        <w:pStyle w:val="Kop2"/>
        <w:rPr>
          <w:lang w:val="en-GB"/>
        </w:rPr>
      </w:pPr>
      <w:bookmarkStart w:id="20" w:name="_Toc450634978"/>
      <w:r w:rsidRPr="00F63393">
        <w:rPr>
          <w:lang w:val="en-GB"/>
        </w:rPr>
        <w:t>Naming conventions</w:t>
      </w:r>
      <w:bookmarkEnd w:id="20"/>
    </w:p>
    <w:p w14:paraId="35C7E34C" w14:textId="77777777" w:rsidR="00E44574" w:rsidRPr="00F63393" w:rsidRDefault="00E44574" w:rsidP="00E44574">
      <w:pPr>
        <w:rPr>
          <w:lang w:val="en-GB"/>
        </w:rPr>
      </w:pPr>
      <w:r w:rsidRPr="00F63393">
        <w:rPr>
          <w:lang w:val="en-GB"/>
        </w:rPr>
        <w:t xml:space="preserve">All package names start with </w:t>
      </w:r>
      <w:r w:rsidR="002C41E7">
        <w:rPr>
          <w:lang w:val="en-GB"/>
        </w:rPr>
        <w:t>energy</w:t>
      </w:r>
      <w:r w:rsidRPr="00F63393">
        <w:rPr>
          <w:lang w:val="en-GB"/>
        </w:rPr>
        <w:t xml:space="preserve">.usef and </w:t>
      </w:r>
      <w:r w:rsidR="00046DBC" w:rsidRPr="00F63393">
        <w:rPr>
          <w:lang w:val="en-GB"/>
        </w:rPr>
        <w:t xml:space="preserve">consist of </w:t>
      </w:r>
      <w:r w:rsidRPr="00F63393">
        <w:rPr>
          <w:lang w:val="en-GB"/>
        </w:rPr>
        <w:t>logical singulars without capitals.</w:t>
      </w:r>
    </w:p>
    <w:p w14:paraId="5067AA42" w14:textId="77777777" w:rsidR="00765BA8" w:rsidRPr="00F63393" w:rsidRDefault="00765BA8" w:rsidP="00E44574">
      <w:pPr>
        <w:rPr>
          <w:lang w:val="en-GB"/>
        </w:rPr>
      </w:pPr>
    </w:p>
    <w:p w14:paraId="33FB830A" w14:textId="77777777" w:rsidR="00E44574" w:rsidRPr="00F63393" w:rsidRDefault="00E44574" w:rsidP="00E44574">
      <w:pPr>
        <w:pStyle w:val="Codetext"/>
        <w:ind w:left="0"/>
        <w:rPr>
          <w:lang w:val="en-GB"/>
        </w:rPr>
      </w:pPr>
      <w:r w:rsidRPr="00F63393">
        <w:rPr>
          <w:lang w:val="en-GB"/>
        </w:rPr>
        <w:t xml:space="preserve">Example: </w:t>
      </w:r>
      <w:r w:rsidR="002C41E7">
        <w:rPr>
          <w:lang w:val="en-GB"/>
        </w:rPr>
        <w:t>energy</w:t>
      </w:r>
      <w:r w:rsidRPr="00F63393">
        <w:rPr>
          <w:lang w:val="en-GB"/>
        </w:rPr>
        <w:t>.usef.core.service.endpoint</w:t>
      </w:r>
    </w:p>
    <w:p w14:paraId="52DEE109" w14:textId="77777777" w:rsidR="00E44574" w:rsidRPr="00F63393" w:rsidRDefault="00E44574" w:rsidP="00E44574">
      <w:pPr>
        <w:rPr>
          <w:lang w:val="en-GB"/>
        </w:rPr>
      </w:pPr>
    </w:p>
    <w:p w14:paraId="4B6BFE45" w14:textId="77777777" w:rsidR="00E44574" w:rsidRPr="00F63393" w:rsidRDefault="00046DBC" w:rsidP="00E44574">
      <w:pPr>
        <w:rPr>
          <w:lang w:val="en-GB"/>
        </w:rPr>
      </w:pPr>
      <w:r w:rsidRPr="00F63393">
        <w:rPr>
          <w:lang w:val="en-GB"/>
        </w:rPr>
        <w:t>The f</w:t>
      </w:r>
      <w:r w:rsidR="00E44574" w:rsidRPr="00F63393">
        <w:rPr>
          <w:lang w:val="en-GB"/>
        </w:rPr>
        <w:t>ollowing class names reflect the business and/or technical purpose.</w:t>
      </w:r>
    </w:p>
    <w:p w14:paraId="09067B68" w14:textId="77777777" w:rsidR="00E44574" w:rsidRPr="00F63393" w:rsidRDefault="00E44574" w:rsidP="00362CB8">
      <w:pPr>
        <w:numPr>
          <w:ilvl w:val="0"/>
          <w:numId w:val="5"/>
        </w:numPr>
        <w:rPr>
          <w:lang w:val="en-GB"/>
        </w:rPr>
      </w:pPr>
      <w:r w:rsidRPr="00F63393">
        <w:rPr>
          <w:lang w:val="en-GB"/>
        </w:rPr>
        <w:t>Endpoint: &lt;Logical Name&gt;Endpoint</w:t>
      </w:r>
    </w:p>
    <w:p w14:paraId="58B8EC31" w14:textId="77777777" w:rsidR="00E44574" w:rsidRPr="00F63393" w:rsidRDefault="00E44574" w:rsidP="00362CB8">
      <w:pPr>
        <w:numPr>
          <w:ilvl w:val="0"/>
          <w:numId w:val="5"/>
        </w:numPr>
        <w:rPr>
          <w:lang w:val="en-GB"/>
        </w:rPr>
      </w:pPr>
      <w:r w:rsidRPr="00F63393">
        <w:rPr>
          <w:lang w:val="en-GB"/>
        </w:rPr>
        <w:t>Message driven bean: &lt;Logical Name&gt;MDB</w:t>
      </w:r>
    </w:p>
    <w:p w14:paraId="494A0278" w14:textId="77777777" w:rsidR="00E44574" w:rsidRPr="00F63393" w:rsidRDefault="00E44574" w:rsidP="00362CB8">
      <w:pPr>
        <w:numPr>
          <w:ilvl w:val="0"/>
          <w:numId w:val="5"/>
        </w:numPr>
        <w:rPr>
          <w:lang w:val="en-GB"/>
        </w:rPr>
      </w:pPr>
      <w:r w:rsidRPr="00F63393">
        <w:rPr>
          <w:lang w:val="en-GB"/>
        </w:rPr>
        <w:t>Business service: &lt;Logical Name&gt;BusinessService</w:t>
      </w:r>
    </w:p>
    <w:p w14:paraId="374D9A4C" w14:textId="77777777" w:rsidR="00E44574" w:rsidRPr="00F63393" w:rsidRDefault="00E44574" w:rsidP="00362CB8">
      <w:pPr>
        <w:numPr>
          <w:ilvl w:val="0"/>
          <w:numId w:val="5"/>
        </w:numPr>
        <w:rPr>
          <w:lang w:val="en-GB"/>
        </w:rPr>
      </w:pPr>
      <w:r w:rsidRPr="00F63393">
        <w:rPr>
          <w:lang w:val="en-GB"/>
        </w:rPr>
        <w:t>Trigger: &lt;Logical Name&gt;Trigger</w:t>
      </w:r>
    </w:p>
    <w:p w14:paraId="3725343F" w14:textId="77777777" w:rsidR="00E44574" w:rsidRPr="00F63393" w:rsidRDefault="00E44574" w:rsidP="00362CB8">
      <w:pPr>
        <w:numPr>
          <w:ilvl w:val="0"/>
          <w:numId w:val="5"/>
        </w:numPr>
        <w:rPr>
          <w:lang w:val="en-GB"/>
        </w:rPr>
      </w:pPr>
      <w:r w:rsidRPr="00F63393">
        <w:rPr>
          <w:lang w:val="en-GB"/>
        </w:rPr>
        <w:t>Helper: &lt;Logical Name&gt;Helper</w:t>
      </w:r>
    </w:p>
    <w:p w14:paraId="2952182D" w14:textId="77777777" w:rsidR="00E44574" w:rsidRPr="00F63393" w:rsidRDefault="00E44574" w:rsidP="00362CB8">
      <w:pPr>
        <w:numPr>
          <w:ilvl w:val="0"/>
          <w:numId w:val="5"/>
        </w:numPr>
        <w:rPr>
          <w:lang w:val="en-GB"/>
        </w:rPr>
      </w:pPr>
      <w:r w:rsidRPr="00F63393">
        <w:rPr>
          <w:lang w:val="en-GB"/>
        </w:rPr>
        <w:t>Utility: &lt;Logical Name&gt;Util</w:t>
      </w:r>
    </w:p>
    <w:p w14:paraId="4D762E2B" w14:textId="77777777" w:rsidR="00E44574" w:rsidRPr="00F63393" w:rsidRDefault="00E44574" w:rsidP="00362CB8">
      <w:pPr>
        <w:numPr>
          <w:ilvl w:val="0"/>
          <w:numId w:val="5"/>
        </w:numPr>
        <w:rPr>
          <w:lang w:val="en-GB"/>
        </w:rPr>
      </w:pPr>
      <w:r w:rsidRPr="00F63393">
        <w:rPr>
          <w:lang w:val="en-GB"/>
        </w:rPr>
        <w:t>Enumeration types: &lt;Logical Name&gt;Type</w:t>
      </w:r>
    </w:p>
    <w:p w14:paraId="49D60DD3" w14:textId="77777777" w:rsidR="00E44574" w:rsidRPr="00F63393" w:rsidRDefault="00E44574" w:rsidP="00362CB8">
      <w:pPr>
        <w:numPr>
          <w:ilvl w:val="0"/>
          <w:numId w:val="5"/>
        </w:numPr>
        <w:rPr>
          <w:lang w:val="en-GB"/>
        </w:rPr>
      </w:pPr>
      <w:r w:rsidRPr="00F63393">
        <w:rPr>
          <w:lang w:val="en-GB"/>
        </w:rPr>
        <w:t>Repository: &lt;Logical Name&gt;Repository</w:t>
      </w:r>
    </w:p>
    <w:p w14:paraId="33DD2834" w14:textId="77777777" w:rsidR="00F23F76" w:rsidRPr="00F63393" w:rsidRDefault="00F23F76" w:rsidP="00362CB8">
      <w:pPr>
        <w:numPr>
          <w:ilvl w:val="0"/>
          <w:numId w:val="5"/>
        </w:numPr>
        <w:rPr>
          <w:lang w:val="en-GB"/>
        </w:rPr>
      </w:pPr>
      <w:r w:rsidRPr="00F63393">
        <w:rPr>
          <w:lang w:val="en-GB"/>
        </w:rPr>
        <w:t>Data Transfer Object: &lt;Logical Name&gt;DTO</w:t>
      </w:r>
    </w:p>
    <w:p w14:paraId="465C107B" w14:textId="77777777" w:rsidR="00765BA8" w:rsidRPr="00F63393" w:rsidRDefault="00765BA8" w:rsidP="00765BA8">
      <w:pPr>
        <w:rPr>
          <w:lang w:val="en-GB"/>
        </w:rPr>
      </w:pPr>
    </w:p>
    <w:p w14:paraId="54F1245C" w14:textId="77777777" w:rsidR="00E44574" w:rsidRPr="00F63393" w:rsidRDefault="00E44574" w:rsidP="00E44574">
      <w:pPr>
        <w:pStyle w:val="Codetext"/>
        <w:ind w:left="0"/>
        <w:rPr>
          <w:lang w:val="en-GB"/>
        </w:rPr>
      </w:pPr>
      <w:r w:rsidRPr="00F63393">
        <w:rPr>
          <w:lang w:val="en-GB"/>
        </w:rPr>
        <w:t>Example: OutgoingQueueMDB, MessageFilterService</w:t>
      </w:r>
    </w:p>
    <w:p w14:paraId="420CC9EB" w14:textId="77777777" w:rsidR="00E44574" w:rsidRPr="00F63393" w:rsidRDefault="00E44574" w:rsidP="00E44574">
      <w:pPr>
        <w:rPr>
          <w:lang w:val="en-GB"/>
        </w:rPr>
      </w:pPr>
    </w:p>
    <w:p w14:paraId="7FAB16CE" w14:textId="77777777" w:rsidR="00E44574" w:rsidRPr="00F63393" w:rsidRDefault="00E44574" w:rsidP="00E44574">
      <w:pPr>
        <w:rPr>
          <w:lang w:val="en-GB"/>
        </w:rPr>
      </w:pPr>
      <w:r w:rsidRPr="00F63393">
        <w:rPr>
          <w:lang w:val="en-GB"/>
        </w:rPr>
        <w:t xml:space="preserve">Database table names are </w:t>
      </w:r>
      <w:r w:rsidR="00C03551" w:rsidRPr="00F63393">
        <w:rPr>
          <w:lang w:val="en-GB"/>
        </w:rPr>
        <w:t>defined</w:t>
      </w:r>
      <w:r w:rsidRPr="00F63393">
        <w:rPr>
          <w:lang w:val="en-GB"/>
        </w:rPr>
        <w:t xml:space="preserve"> as logical singulars in capitals and split with underscore symbols if a name is composed </w:t>
      </w:r>
      <w:r w:rsidR="00046DBC" w:rsidRPr="00F63393">
        <w:rPr>
          <w:lang w:val="en-GB"/>
        </w:rPr>
        <w:t xml:space="preserve">of </w:t>
      </w:r>
      <w:r w:rsidRPr="00F63393">
        <w:rPr>
          <w:lang w:val="en-GB"/>
        </w:rPr>
        <w:t>different names.</w:t>
      </w:r>
    </w:p>
    <w:p w14:paraId="6196E641" w14:textId="77777777" w:rsidR="00765BA8" w:rsidRPr="00F63393" w:rsidRDefault="00765BA8" w:rsidP="00E44574">
      <w:pPr>
        <w:rPr>
          <w:lang w:val="en-GB"/>
        </w:rPr>
      </w:pPr>
    </w:p>
    <w:p w14:paraId="750C2A8B" w14:textId="77777777" w:rsidR="00E44574" w:rsidRPr="00F63393" w:rsidRDefault="00E44574" w:rsidP="00E44574">
      <w:pPr>
        <w:pStyle w:val="Codetext"/>
        <w:ind w:left="0"/>
        <w:rPr>
          <w:lang w:val="en-GB"/>
        </w:rPr>
      </w:pPr>
      <w:r w:rsidRPr="00F63393">
        <w:rPr>
          <w:lang w:val="en-GB"/>
        </w:rPr>
        <w:t>Example: COMMON_REFERENCE_DOMAIN</w:t>
      </w:r>
    </w:p>
    <w:p w14:paraId="6EC91C04" w14:textId="77777777" w:rsidR="00E44574" w:rsidRPr="00F63393" w:rsidRDefault="00E44574" w:rsidP="00E44574">
      <w:pPr>
        <w:rPr>
          <w:lang w:val="en-GB"/>
        </w:rPr>
      </w:pPr>
    </w:p>
    <w:p w14:paraId="3444B9AB" w14:textId="77777777" w:rsidR="00E44574" w:rsidRPr="00F63393" w:rsidRDefault="00C03551" w:rsidP="00E44574">
      <w:pPr>
        <w:rPr>
          <w:lang w:val="en-GB"/>
        </w:rPr>
      </w:pPr>
      <w:r w:rsidRPr="00F63393">
        <w:rPr>
          <w:lang w:val="en-GB"/>
        </w:rPr>
        <w:t>Persistent</w:t>
      </w:r>
      <w:r w:rsidR="00E44574" w:rsidRPr="00F63393">
        <w:rPr>
          <w:lang w:val="en-GB"/>
        </w:rPr>
        <w:t xml:space="preserve"> bean class names correspond to the table they represent, following the normal writing conventions.</w:t>
      </w:r>
    </w:p>
    <w:p w14:paraId="4B93A478" w14:textId="77777777" w:rsidR="00765BA8" w:rsidRPr="00F63393" w:rsidRDefault="00765BA8" w:rsidP="00E44574">
      <w:pPr>
        <w:rPr>
          <w:lang w:val="en-GB"/>
        </w:rPr>
      </w:pPr>
    </w:p>
    <w:p w14:paraId="7A197724" w14:textId="77777777" w:rsidR="00E44574" w:rsidRPr="00F63393" w:rsidRDefault="00E44574" w:rsidP="00E44574">
      <w:pPr>
        <w:pStyle w:val="Codetext"/>
        <w:ind w:left="0"/>
        <w:rPr>
          <w:lang w:val="en-GB"/>
        </w:rPr>
      </w:pPr>
      <w:r w:rsidRPr="00F63393">
        <w:rPr>
          <w:lang w:val="en-GB"/>
        </w:rPr>
        <w:t>Example: CommonReferenceDomain</w:t>
      </w:r>
    </w:p>
    <w:p w14:paraId="3DFCA154" w14:textId="77777777" w:rsidR="00E44574" w:rsidRPr="00F63393" w:rsidRDefault="00E44574" w:rsidP="00E44574">
      <w:pPr>
        <w:rPr>
          <w:lang w:val="en-GB"/>
        </w:rPr>
      </w:pPr>
    </w:p>
    <w:p w14:paraId="1FC5FA18" w14:textId="77777777" w:rsidR="00E44574" w:rsidRPr="00F63393" w:rsidRDefault="00E44574" w:rsidP="00E44574">
      <w:pPr>
        <w:rPr>
          <w:lang w:val="en-GB"/>
        </w:rPr>
      </w:pPr>
      <w:r w:rsidRPr="00F63393">
        <w:rPr>
          <w:lang w:val="en-GB"/>
        </w:rPr>
        <w:t>XML bean class names correspond to the XML root element.</w:t>
      </w:r>
    </w:p>
    <w:p w14:paraId="091837C0" w14:textId="77777777" w:rsidR="00765BA8" w:rsidRPr="00F63393" w:rsidRDefault="00765BA8" w:rsidP="00E44574">
      <w:pPr>
        <w:rPr>
          <w:lang w:val="en-GB"/>
        </w:rPr>
      </w:pPr>
    </w:p>
    <w:p w14:paraId="011F69BD" w14:textId="77777777" w:rsidR="00E44574" w:rsidRPr="00F63393" w:rsidRDefault="00E44574" w:rsidP="00E44574">
      <w:pPr>
        <w:pStyle w:val="Codetext"/>
        <w:ind w:left="0"/>
        <w:rPr>
          <w:lang w:val="en-GB"/>
        </w:rPr>
      </w:pPr>
      <w:r w:rsidRPr="00F63393">
        <w:rPr>
          <w:lang w:val="en-GB"/>
        </w:rPr>
        <w:t>Example: &lt;?xml version=\"1.0\" encoding=\"UTF-8\" standalone=\"yes\"?&gt;&lt;TestMessage&gt;..... results in TestMessage</w:t>
      </w:r>
    </w:p>
    <w:p w14:paraId="2D2838D9" w14:textId="77777777" w:rsidR="00E44574" w:rsidRPr="00F63393" w:rsidRDefault="00E44574" w:rsidP="00E44574">
      <w:pPr>
        <w:rPr>
          <w:lang w:val="en-GB"/>
        </w:rPr>
      </w:pPr>
    </w:p>
    <w:p w14:paraId="7B19B7B8" w14:textId="77777777" w:rsidR="00E44574" w:rsidRPr="00F63393" w:rsidRDefault="00E44574" w:rsidP="00E44574">
      <w:pPr>
        <w:pStyle w:val="Kop2"/>
        <w:rPr>
          <w:lang w:val="en-GB"/>
        </w:rPr>
      </w:pPr>
      <w:bookmarkStart w:id="21" w:name="_Toc450634979"/>
      <w:r w:rsidRPr="00F63393">
        <w:rPr>
          <w:lang w:val="en-GB"/>
        </w:rPr>
        <w:lastRenderedPageBreak/>
        <w:t>Obtaining the source code</w:t>
      </w:r>
      <w:bookmarkEnd w:id="21"/>
    </w:p>
    <w:p w14:paraId="24A9FFD9" w14:textId="77777777" w:rsidR="0058380F" w:rsidRDefault="0058380F" w:rsidP="0058380F">
      <w:r>
        <w:t>The source code can be obtained from USEF’s GitHub repository using the following link:</w:t>
      </w:r>
    </w:p>
    <w:p w14:paraId="28C8FC94" w14:textId="77777777" w:rsidR="0058380F" w:rsidRDefault="0058380F" w:rsidP="0058380F"/>
    <w:p w14:paraId="418E7DF3" w14:textId="77777777" w:rsidR="0058380F" w:rsidRDefault="0058380F" w:rsidP="0058380F">
      <w:pPr>
        <w:rPr>
          <w:rStyle w:val="Hyperlink"/>
        </w:rPr>
      </w:pPr>
      <w:r w:rsidRPr="004246BF">
        <w:rPr>
          <w:rStyle w:val="Hyperlink"/>
          <w:u w:val="none"/>
        </w:rPr>
        <w:tab/>
      </w:r>
      <w:hyperlink r:id="rId8" w:history="1">
        <w:r w:rsidRPr="00DE41CD">
          <w:rPr>
            <w:rStyle w:val="Hyperlink"/>
          </w:rPr>
          <w:t>https://github.com/USEF-Foundation/ri.usef.energy</w:t>
        </w:r>
      </w:hyperlink>
    </w:p>
    <w:p w14:paraId="1282B85C" w14:textId="77777777" w:rsidR="0058380F" w:rsidRPr="00F75D07" w:rsidRDefault="0058380F" w:rsidP="0058380F">
      <w:pPr>
        <w:rPr>
          <w:lang w:val="en-GB"/>
        </w:rPr>
      </w:pPr>
    </w:p>
    <w:p w14:paraId="3BE7562C" w14:textId="77777777" w:rsidR="00E44574" w:rsidRPr="00F63393" w:rsidRDefault="00E44574" w:rsidP="00E44574">
      <w:pPr>
        <w:pStyle w:val="Kop2"/>
        <w:rPr>
          <w:lang w:val="en-GB"/>
        </w:rPr>
      </w:pPr>
      <w:bookmarkStart w:id="22" w:name="_Toc450634980"/>
      <w:r w:rsidRPr="00F63393">
        <w:rPr>
          <w:lang w:val="en-GB"/>
        </w:rPr>
        <w:t>Libraries in use</w:t>
      </w:r>
      <w:bookmarkEnd w:id="22"/>
    </w:p>
    <w:p w14:paraId="34E1AB07" w14:textId="77777777" w:rsidR="00E92864" w:rsidRPr="00F63393" w:rsidRDefault="00E92864" w:rsidP="00362CB8">
      <w:pPr>
        <w:numPr>
          <w:ilvl w:val="0"/>
          <w:numId w:val="5"/>
        </w:numPr>
        <w:rPr>
          <w:lang w:val="en-GB"/>
        </w:rPr>
      </w:pPr>
      <w:r w:rsidRPr="00F63393">
        <w:rPr>
          <w:lang w:val="en-GB"/>
        </w:rPr>
        <w:t>JUnit, version 4.11</w:t>
      </w:r>
    </w:p>
    <w:p w14:paraId="506B0B9A" w14:textId="77777777" w:rsidR="00E92864" w:rsidRPr="00F63393" w:rsidRDefault="00E92864" w:rsidP="00362CB8">
      <w:pPr>
        <w:numPr>
          <w:ilvl w:val="0"/>
          <w:numId w:val="5"/>
        </w:numPr>
        <w:rPr>
          <w:lang w:val="en-GB"/>
        </w:rPr>
      </w:pPr>
      <w:r w:rsidRPr="00F63393">
        <w:rPr>
          <w:lang w:val="en-GB"/>
        </w:rPr>
        <w:t>Mockito, version 1.9.5</w:t>
      </w:r>
    </w:p>
    <w:p w14:paraId="35A8E78A" w14:textId="77777777" w:rsidR="00E92864" w:rsidRPr="00F63393" w:rsidRDefault="00E92864" w:rsidP="00362CB8">
      <w:pPr>
        <w:numPr>
          <w:ilvl w:val="0"/>
          <w:numId w:val="5"/>
        </w:numPr>
        <w:rPr>
          <w:lang w:val="en-GB"/>
        </w:rPr>
      </w:pPr>
      <w:r w:rsidRPr="00F63393">
        <w:rPr>
          <w:lang w:val="en-GB"/>
        </w:rPr>
        <w:t>Powermock, version 1.5.5</w:t>
      </w:r>
    </w:p>
    <w:p w14:paraId="2BC775BF" w14:textId="77777777" w:rsidR="00E92864" w:rsidRPr="00F63393" w:rsidRDefault="00E92864" w:rsidP="00362CB8">
      <w:pPr>
        <w:numPr>
          <w:ilvl w:val="0"/>
          <w:numId w:val="5"/>
        </w:numPr>
        <w:rPr>
          <w:lang w:val="en-GB"/>
        </w:rPr>
      </w:pPr>
      <w:r w:rsidRPr="00F63393">
        <w:rPr>
          <w:lang w:val="en-GB"/>
        </w:rPr>
        <w:t>Resteasy, version 3.0.6.Final</w:t>
      </w:r>
    </w:p>
    <w:p w14:paraId="1DFCE759" w14:textId="77777777" w:rsidR="00E92864" w:rsidRPr="00F63393" w:rsidRDefault="00E92864" w:rsidP="00362CB8">
      <w:pPr>
        <w:numPr>
          <w:ilvl w:val="0"/>
          <w:numId w:val="5"/>
        </w:numPr>
        <w:rPr>
          <w:lang w:val="en-GB"/>
        </w:rPr>
      </w:pPr>
      <w:r w:rsidRPr="00F63393">
        <w:rPr>
          <w:lang w:val="en-GB"/>
        </w:rPr>
        <w:t>dnsjava, version 2.1.6</w:t>
      </w:r>
    </w:p>
    <w:p w14:paraId="0A43F556" w14:textId="77777777" w:rsidR="00E92864" w:rsidRPr="00F63393" w:rsidRDefault="00E92864" w:rsidP="00362CB8">
      <w:pPr>
        <w:numPr>
          <w:ilvl w:val="0"/>
          <w:numId w:val="5"/>
        </w:numPr>
        <w:rPr>
          <w:lang w:val="en-GB"/>
        </w:rPr>
      </w:pPr>
      <w:r w:rsidRPr="00F63393">
        <w:rPr>
          <w:lang w:val="en-GB"/>
        </w:rPr>
        <w:t>kalium, version 0.2.1</w:t>
      </w:r>
    </w:p>
    <w:p w14:paraId="6C2799F7" w14:textId="77777777" w:rsidR="00E92864" w:rsidRPr="00F63393" w:rsidRDefault="00E92864" w:rsidP="00362CB8">
      <w:pPr>
        <w:numPr>
          <w:ilvl w:val="0"/>
          <w:numId w:val="5"/>
        </w:numPr>
        <w:rPr>
          <w:lang w:val="en-GB"/>
        </w:rPr>
      </w:pPr>
      <w:r w:rsidRPr="00F63393">
        <w:rPr>
          <w:lang w:val="en-GB"/>
        </w:rPr>
        <w:t>Google-http-client, version 1.19</w:t>
      </w:r>
    </w:p>
    <w:p w14:paraId="464A7BA3" w14:textId="77777777" w:rsidR="00E92864" w:rsidRPr="00F63393" w:rsidRDefault="00E92864" w:rsidP="00362CB8">
      <w:pPr>
        <w:numPr>
          <w:ilvl w:val="0"/>
          <w:numId w:val="5"/>
        </w:numPr>
        <w:rPr>
          <w:lang w:val="en-GB"/>
        </w:rPr>
      </w:pPr>
      <w:r w:rsidRPr="00F63393">
        <w:rPr>
          <w:lang w:val="en-GB"/>
        </w:rPr>
        <w:t>Snakeyaml, version 1.1</w:t>
      </w:r>
      <w:r w:rsidR="002B0183" w:rsidRPr="00F63393">
        <w:rPr>
          <w:lang w:val="en-GB"/>
        </w:rPr>
        <w:t>5</w:t>
      </w:r>
    </w:p>
    <w:p w14:paraId="3275ED10" w14:textId="77777777" w:rsidR="00E92864" w:rsidRPr="00F63393" w:rsidRDefault="00E92864" w:rsidP="00362CB8">
      <w:pPr>
        <w:numPr>
          <w:ilvl w:val="0"/>
          <w:numId w:val="5"/>
        </w:numPr>
        <w:rPr>
          <w:lang w:val="en-GB"/>
        </w:rPr>
      </w:pPr>
      <w:r w:rsidRPr="00F63393">
        <w:rPr>
          <w:lang w:val="en-GB"/>
        </w:rPr>
        <w:t>SLF4J, version 1.7.2</w:t>
      </w:r>
    </w:p>
    <w:p w14:paraId="71145846" w14:textId="77777777" w:rsidR="00E92864" w:rsidRPr="00F63393" w:rsidRDefault="00E92864" w:rsidP="00362CB8">
      <w:pPr>
        <w:numPr>
          <w:ilvl w:val="0"/>
          <w:numId w:val="5"/>
        </w:numPr>
        <w:rPr>
          <w:lang w:val="en-GB"/>
        </w:rPr>
      </w:pPr>
      <w:r w:rsidRPr="00F63393">
        <w:rPr>
          <w:lang w:val="en-GB"/>
        </w:rPr>
        <w:t>Logback, version 1.1.2</w:t>
      </w:r>
    </w:p>
    <w:p w14:paraId="348B70FD" w14:textId="77777777" w:rsidR="00E92864" w:rsidRPr="00F63393" w:rsidRDefault="00E92864" w:rsidP="00362CB8">
      <w:pPr>
        <w:numPr>
          <w:ilvl w:val="0"/>
          <w:numId w:val="5"/>
        </w:numPr>
        <w:rPr>
          <w:lang w:val="en-GB"/>
        </w:rPr>
      </w:pPr>
      <w:r w:rsidRPr="00F63393">
        <w:rPr>
          <w:lang w:val="en-GB"/>
        </w:rPr>
        <w:t>Reflections, version 0.9.9-RC1</w:t>
      </w:r>
    </w:p>
    <w:p w14:paraId="647A619D" w14:textId="77777777" w:rsidR="00AF66C8" w:rsidRPr="00F63393" w:rsidRDefault="00AF66C8" w:rsidP="00362CB8">
      <w:pPr>
        <w:numPr>
          <w:ilvl w:val="0"/>
          <w:numId w:val="5"/>
        </w:numPr>
        <w:rPr>
          <w:lang w:val="en-GB"/>
        </w:rPr>
      </w:pPr>
      <w:r w:rsidRPr="00F63393">
        <w:rPr>
          <w:lang w:val="en-GB"/>
        </w:rPr>
        <w:t>Apache commons-codec, version 1.9</w:t>
      </w:r>
    </w:p>
    <w:p w14:paraId="45FFBDB8" w14:textId="77777777" w:rsidR="00E92864" w:rsidRPr="00F63393" w:rsidRDefault="00E92864" w:rsidP="00362CB8">
      <w:pPr>
        <w:numPr>
          <w:ilvl w:val="0"/>
          <w:numId w:val="5"/>
        </w:numPr>
        <w:rPr>
          <w:lang w:val="en-GB"/>
        </w:rPr>
      </w:pPr>
      <w:r w:rsidRPr="00F63393">
        <w:rPr>
          <w:lang w:val="en-GB"/>
        </w:rPr>
        <w:t>Apache commons-lang, version 3.3.2</w:t>
      </w:r>
    </w:p>
    <w:p w14:paraId="7F1E1514" w14:textId="77777777" w:rsidR="00E92864" w:rsidRPr="00F63393" w:rsidRDefault="00E92864" w:rsidP="00362CB8">
      <w:pPr>
        <w:numPr>
          <w:ilvl w:val="0"/>
          <w:numId w:val="5"/>
        </w:numPr>
        <w:rPr>
          <w:lang w:val="en-GB"/>
        </w:rPr>
      </w:pPr>
      <w:r w:rsidRPr="00F63393">
        <w:rPr>
          <w:lang w:val="en-GB"/>
        </w:rPr>
        <w:t>Apache commons-io, version 2.4</w:t>
      </w:r>
    </w:p>
    <w:p w14:paraId="401BAD48" w14:textId="77777777" w:rsidR="00E92864" w:rsidRPr="00F63393" w:rsidRDefault="00E92864" w:rsidP="00362CB8">
      <w:pPr>
        <w:numPr>
          <w:ilvl w:val="0"/>
          <w:numId w:val="5"/>
        </w:numPr>
        <w:rPr>
          <w:lang w:val="en-GB"/>
        </w:rPr>
      </w:pPr>
      <w:r w:rsidRPr="00F63393">
        <w:rPr>
          <w:lang w:val="en-GB"/>
        </w:rPr>
        <w:t>DBUnit, version 2.5.0</w:t>
      </w:r>
    </w:p>
    <w:p w14:paraId="00D3774E" w14:textId="77777777" w:rsidR="00E92864" w:rsidRPr="00F63393" w:rsidRDefault="00E92864" w:rsidP="00362CB8">
      <w:pPr>
        <w:numPr>
          <w:ilvl w:val="0"/>
          <w:numId w:val="5"/>
        </w:numPr>
        <w:rPr>
          <w:lang w:val="en-GB"/>
        </w:rPr>
      </w:pPr>
      <w:r w:rsidRPr="00F63393">
        <w:rPr>
          <w:lang w:val="en-GB"/>
        </w:rPr>
        <w:t>XMLUnit, version 1.5</w:t>
      </w:r>
    </w:p>
    <w:p w14:paraId="4B949E23" w14:textId="77777777" w:rsidR="00E92864" w:rsidRPr="00F63393" w:rsidRDefault="00E92864" w:rsidP="00362CB8">
      <w:pPr>
        <w:numPr>
          <w:ilvl w:val="0"/>
          <w:numId w:val="5"/>
        </w:numPr>
        <w:rPr>
          <w:lang w:val="en-GB"/>
        </w:rPr>
      </w:pPr>
      <w:r w:rsidRPr="00F63393">
        <w:rPr>
          <w:lang w:val="en-GB"/>
        </w:rPr>
        <w:t>Joda time, version 1.6.2</w:t>
      </w:r>
    </w:p>
    <w:p w14:paraId="1F838467" w14:textId="77777777" w:rsidR="00671DE4" w:rsidRPr="00F63393" w:rsidRDefault="00671DE4" w:rsidP="00362CB8">
      <w:pPr>
        <w:numPr>
          <w:ilvl w:val="0"/>
          <w:numId w:val="5"/>
        </w:numPr>
        <w:rPr>
          <w:lang w:val="en-GB"/>
        </w:rPr>
      </w:pPr>
      <w:r w:rsidRPr="00F63393">
        <w:rPr>
          <w:lang w:val="en-GB"/>
        </w:rPr>
        <w:t>Janino, version 2.5.10</w:t>
      </w:r>
    </w:p>
    <w:p w14:paraId="137B20A3" w14:textId="77777777" w:rsidR="00C74415" w:rsidRPr="00F63393" w:rsidRDefault="00C74415" w:rsidP="00362CB8">
      <w:pPr>
        <w:numPr>
          <w:ilvl w:val="0"/>
          <w:numId w:val="5"/>
        </w:numPr>
        <w:rPr>
          <w:lang w:val="en-GB"/>
        </w:rPr>
      </w:pPr>
      <w:r w:rsidRPr="00F63393">
        <w:rPr>
          <w:rFonts w:ascii="Helvetica" w:hAnsi="Helvetica"/>
          <w:color w:val="333333"/>
          <w:shd w:val="clear" w:color="auto" w:fill="FFFFFF"/>
        </w:rPr>
        <w:t>Recurrent</w:t>
      </w:r>
      <w:r w:rsidRPr="00F63393">
        <w:rPr>
          <w:rStyle w:val="apple-converted-space"/>
          <w:rFonts w:ascii="Helvetica" w:hAnsi="Helvetica"/>
          <w:color w:val="333333"/>
          <w:shd w:val="clear" w:color="auto" w:fill="FFFFFF"/>
        </w:rPr>
        <w:t xml:space="preserve"> version 0.3.3</w:t>
      </w:r>
    </w:p>
    <w:p w14:paraId="759FD00C" w14:textId="77777777" w:rsidR="0015131B" w:rsidRPr="00F63393" w:rsidRDefault="0015131B" w:rsidP="0015131B">
      <w:pPr>
        <w:rPr>
          <w:lang w:val="en-GB"/>
        </w:rPr>
      </w:pPr>
    </w:p>
    <w:p w14:paraId="0EFD5D77" w14:textId="77777777" w:rsidR="00E44574" w:rsidRPr="00F63393" w:rsidRDefault="00E44574" w:rsidP="00E44574">
      <w:pPr>
        <w:pStyle w:val="Kop1"/>
        <w:framePr w:wrap="notBeside"/>
        <w:rPr>
          <w:lang w:val="en-GB"/>
        </w:rPr>
      </w:pPr>
      <w:bookmarkStart w:id="23" w:name="_Toc450634981"/>
      <w:r w:rsidRPr="00F63393">
        <w:rPr>
          <w:lang w:val="en-GB"/>
        </w:rPr>
        <w:lastRenderedPageBreak/>
        <w:t>Project structure</w:t>
      </w:r>
      <w:bookmarkEnd w:id="23"/>
    </w:p>
    <w:p w14:paraId="28F75082" w14:textId="77777777" w:rsidR="00E44574" w:rsidRPr="00F63393" w:rsidRDefault="0025355E" w:rsidP="00E44574">
      <w:pPr>
        <w:rPr>
          <w:lang w:val="en-GB"/>
        </w:rPr>
      </w:pPr>
      <w:r w:rsidRPr="00F63393">
        <w:rPr>
          <w:lang w:val="en-GB"/>
        </w:rPr>
        <w:t xml:space="preserve">The list below </w:t>
      </w:r>
      <w:r w:rsidR="00E44574" w:rsidRPr="00F63393">
        <w:rPr>
          <w:lang w:val="en-GB"/>
        </w:rPr>
        <w:t>shows the mapping between the project structure and the layers. In the following sub chapter more detail is presented for each of the three layers.</w:t>
      </w:r>
    </w:p>
    <w:p w14:paraId="32D8607F" w14:textId="77777777" w:rsidR="0055784E" w:rsidRPr="00F63393" w:rsidRDefault="0055784E" w:rsidP="00E44574">
      <w:pPr>
        <w:rPr>
          <w:lang w:val="en-GB"/>
        </w:rPr>
      </w:pPr>
    </w:p>
    <w:p w14:paraId="31FAB6BD" w14:textId="77777777" w:rsidR="00CB7332" w:rsidRDefault="00CB7332" w:rsidP="00CB7332">
      <w:pPr>
        <w:numPr>
          <w:ilvl w:val="0"/>
          <w:numId w:val="5"/>
        </w:numPr>
        <w:rPr>
          <w:lang w:val="en-GB"/>
        </w:rPr>
      </w:pPr>
      <w:r w:rsidRPr="00A978AA">
        <w:rPr>
          <w:lang w:val="en-GB"/>
        </w:rPr>
        <w:t xml:space="preserve">The </w:t>
      </w:r>
      <w:r>
        <w:rPr>
          <w:lang w:val="en-GB"/>
        </w:rPr>
        <w:t>service</w:t>
      </w:r>
      <w:r w:rsidRPr="00A978AA">
        <w:rPr>
          <w:lang w:val="en-GB"/>
        </w:rPr>
        <w:t xml:space="preserve"> layer is contained in usef-core. All package names within usef-core start with </w:t>
      </w:r>
      <w:r w:rsidR="002C41E7">
        <w:rPr>
          <w:lang w:val="en-GB"/>
        </w:rPr>
        <w:t>energy.usef</w:t>
      </w:r>
      <w:r w:rsidRPr="00A978AA">
        <w:rPr>
          <w:lang w:val="en-GB"/>
        </w:rPr>
        <w:t>.core. There are no dependencies towards projects in the other layers.</w:t>
      </w:r>
    </w:p>
    <w:p w14:paraId="7A4138E3" w14:textId="77777777" w:rsidR="00CB7332" w:rsidRDefault="00CB7332" w:rsidP="00CB7332">
      <w:pPr>
        <w:ind w:left="227"/>
        <w:rPr>
          <w:lang w:val="en-GB"/>
        </w:rPr>
      </w:pPr>
    </w:p>
    <w:p w14:paraId="33306091" w14:textId="77777777" w:rsidR="00CB7332" w:rsidRPr="0055784E" w:rsidRDefault="00CB7332" w:rsidP="00CB7332">
      <w:pPr>
        <w:numPr>
          <w:ilvl w:val="0"/>
          <w:numId w:val="5"/>
        </w:numPr>
        <w:rPr>
          <w:lang w:val="en-GB"/>
        </w:rPr>
      </w:pPr>
      <w:r w:rsidRPr="0055784E">
        <w:rPr>
          <w:lang w:val="en-GB"/>
        </w:rPr>
        <w:t xml:space="preserve">The workflow layer is contained in usef-workflow. All package names within usef-workflow start with </w:t>
      </w:r>
      <w:r w:rsidR="002C41E7">
        <w:rPr>
          <w:lang w:val="en-GB"/>
        </w:rPr>
        <w:t>energy.usef</w:t>
      </w:r>
      <w:r w:rsidRPr="0055784E">
        <w:rPr>
          <w:lang w:val="en-GB"/>
        </w:rPr>
        <w:t xml:space="preserve">. Following dependencies are made to the </w:t>
      </w:r>
      <w:r>
        <w:rPr>
          <w:lang w:val="en-GB"/>
        </w:rPr>
        <w:t>service</w:t>
      </w:r>
      <w:r w:rsidRPr="0055784E">
        <w:rPr>
          <w:lang w:val="en-GB"/>
        </w:rPr>
        <w:t xml:space="preserve"> layer:</w:t>
      </w:r>
    </w:p>
    <w:p w14:paraId="61F55724" w14:textId="77777777" w:rsidR="00CB7332" w:rsidRPr="00A978AA" w:rsidRDefault="00CB7332" w:rsidP="00CB7332">
      <w:pPr>
        <w:pStyle w:val="Lijstalinea"/>
        <w:numPr>
          <w:ilvl w:val="0"/>
          <w:numId w:val="10"/>
        </w:numPr>
        <w:spacing w:after="160" w:line="259" w:lineRule="auto"/>
        <w:rPr>
          <w:lang w:val="en-GB"/>
        </w:rPr>
      </w:pPr>
      <w:r w:rsidRPr="00A978AA">
        <w:rPr>
          <w:lang w:val="en-GB"/>
        </w:rPr>
        <w:t>usef-core-transport</w:t>
      </w:r>
    </w:p>
    <w:p w14:paraId="1C1CF053" w14:textId="77777777" w:rsidR="00CB7332" w:rsidRPr="00A978AA" w:rsidRDefault="00CB7332" w:rsidP="00CB7332">
      <w:pPr>
        <w:pStyle w:val="Lijstalinea"/>
        <w:numPr>
          <w:ilvl w:val="0"/>
          <w:numId w:val="10"/>
        </w:numPr>
        <w:spacing w:after="160" w:line="259" w:lineRule="auto"/>
        <w:rPr>
          <w:lang w:val="en-GB"/>
        </w:rPr>
      </w:pPr>
      <w:r w:rsidRPr="00A978AA">
        <w:rPr>
          <w:lang w:val="en-GB"/>
        </w:rPr>
        <w:t>usef-core-workflow</w:t>
      </w:r>
    </w:p>
    <w:p w14:paraId="1D3C5760" w14:textId="77777777" w:rsidR="00CB7332" w:rsidRPr="00A978AA" w:rsidRDefault="00CB7332" w:rsidP="00CB7332">
      <w:pPr>
        <w:pStyle w:val="Lijstalinea"/>
        <w:numPr>
          <w:ilvl w:val="0"/>
          <w:numId w:val="10"/>
        </w:numPr>
        <w:spacing w:after="160" w:line="259" w:lineRule="auto"/>
        <w:rPr>
          <w:lang w:val="en-GB"/>
        </w:rPr>
      </w:pPr>
      <w:r w:rsidRPr="00A978AA">
        <w:rPr>
          <w:lang w:val="en-GB"/>
        </w:rPr>
        <w:t>usef-core-</w:t>
      </w:r>
      <w:r w:rsidR="00C87E4F">
        <w:rPr>
          <w:lang w:val="en-GB"/>
        </w:rPr>
        <w:t>planboard</w:t>
      </w:r>
    </w:p>
    <w:p w14:paraId="2EF0D2B2" w14:textId="77777777" w:rsidR="00CB7332" w:rsidRPr="00A978AA" w:rsidRDefault="00CB7332" w:rsidP="00CB7332">
      <w:pPr>
        <w:numPr>
          <w:ilvl w:val="0"/>
          <w:numId w:val="5"/>
        </w:numPr>
        <w:rPr>
          <w:lang w:val="en-GB"/>
        </w:rPr>
      </w:pPr>
      <w:r w:rsidRPr="00A978AA">
        <w:rPr>
          <w:lang w:val="en-GB"/>
        </w:rPr>
        <w:t xml:space="preserve">The pluggable business component layer is contained in usef-simulation. All packages within usef-simulation start with </w:t>
      </w:r>
      <w:r w:rsidR="002C41E7">
        <w:rPr>
          <w:lang w:val="en-GB"/>
        </w:rPr>
        <w:t>energy.usef</w:t>
      </w:r>
      <w:r w:rsidRPr="00A978AA">
        <w:rPr>
          <w:lang w:val="en-GB"/>
        </w:rPr>
        <w:t>. There are no dependencies on this level towards projects in the other layers.</w:t>
      </w:r>
    </w:p>
    <w:p w14:paraId="67CFC1D1" w14:textId="77777777" w:rsidR="00CB7332" w:rsidRPr="00A978AA" w:rsidRDefault="00CB7332" w:rsidP="00CB7332">
      <w:pPr>
        <w:rPr>
          <w:lang w:val="en-GB"/>
        </w:rPr>
      </w:pPr>
    </w:p>
    <w:p w14:paraId="284B4FE2" w14:textId="77777777" w:rsidR="00CB7332" w:rsidRPr="00A978AA" w:rsidRDefault="00CB7332" w:rsidP="00CB7332">
      <w:pPr>
        <w:pStyle w:val="Kop2"/>
        <w:rPr>
          <w:lang w:val="en-GB"/>
        </w:rPr>
      </w:pPr>
      <w:bookmarkStart w:id="24" w:name="_Toc424807532"/>
      <w:bookmarkStart w:id="25" w:name="_Toc433617060"/>
      <w:bookmarkStart w:id="26" w:name="_Toc450634982"/>
      <w:r>
        <w:rPr>
          <w:lang w:val="en-GB"/>
        </w:rPr>
        <w:t>Service</w:t>
      </w:r>
      <w:r w:rsidRPr="00A978AA">
        <w:rPr>
          <w:lang w:val="en-GB"/>
        </w:rPr>
        <w:t xml:space="preserve"> layer</w:t>
      </w:r>
      <w:bookmarkEnd w:id="24"/>
      <w:bookmarkEnd w:id="25"/>
      <w:bookmarkEnd w:id="26"/>
    </w:p>
    <w:p w14:paraId="6C446C96" w14:textId="77777777" w:rsidR="00CB7332" w:rsidRDefault="00CB7332" w:rsidP="00CB7332">
      <w:pPr>
        <w:rPr>
          <w:lang w:val="en-GB"/>
        </w:rPr>
      </w:pPr>
      <w:r w:rsidRPr="00A978AA">
        <w:rPr>
          <w:lang w:val="en-GB"/>
        </w:rPr>
        <w:t>This layer co</w:t>
      </w:r>
      <w:r>
        <w:rPr>
          <w:lang w:val="en-GB"/>
        </w:rPr>
        <w:t>ntains projects that define arti</w:t>
      </w:r>
      <w:r w:rsidRPr="00A978AA">
        <w:rPr>
          <w:lang w:val="en-GB"/>
        </w:rPr>
        <w:t xml:space="preserve">facts that are common to all USEF roles. </w:t>
      </w:r>
      <w:r>
        <w:rPr>
          <w:lang w:val="en-GB"/>
        </w:rPr>
        <w:t>The fo</w:t>
      </w:r>
      <w:r w:rsidRPr="00A978AA">
        <w:rPr>
          <w:lang w:val="en-GB"/>
        </w:rPr>
        <w:t>llowing projects are included in this layer:</w:t>
      </w:r>
    </w:p>
    <w:p w14:paraId="1806AE61" w14:textId="77777777" w:rsidR="0055784E" w:rsidRPr="00F63393" w:rsidRDefault="0055784E" w:rsidP="00E44574">
      <w:pPr>
        <w:rPr>
          <w:lang w:val="en-GB"/>
        </w:rPr>
      </w:pPr>
    </w:p>
    <w:p w14:paraId="535C8AB1" w14:textId="77777777" w:rsidR="00E44574" w:rsidRPr="00F63393" w:rsidRDefault="00D52729" w:rsidP="00362CB8">
      <w:pPr>
        <w:numPr>
          <w:ilvl w:val="0"/>
          <w:numId w:val="5"/>
        </w:numPr>
        <w:rPr>
          <w:lang w:val="en-GB"/>
        </w:rPr>
      </w:pPr>
      <w:r w:rsidRPr="00F63393">
        <w:rPr>
          <w:lang w:val="en-GB"/>
        </w:rPr>
        <w:t>usef-core-api: c</w:t>
      </w:r>
      <w:r w:rsidR="00E44574" w:rsidRPr="00F63393">
        <w:rPr>
          <w:lang w:val="en-GB"/>
        </w:rPr>
        <w:t>ontains all common interfaces.</w:t>
      </w:r>
    </w:p>
    <w:p w14:paraId="20417EC5" w14:textId="77777777" w:rsidR="0055784E" w:rsidRPr="00F63393" w:rsidRDefault="0055784E" w:rsidP="0055784E">
      <w:pPr>
        <w:rPr>
          <w:lang w:val="en-GB"/>
        </w:rPr>
      </w:pPr>
    </w:p>
    <w:p w14:paraId="0BA91693" w14:textId="77777777" w:rsidR="00E44574" w:rsidRPr="00F63393" w:rsidRDefault="00D52729" w:rsidP="00362CB8">
      <w:pPr>
        <w:numPr>
          <w:ilvl w:val="0"/>
          <w:numId w:val="5"/>
        </w:numPr>
        <w:rPr>
          <w:lang w:val="en-GB"/>
        </w:rPr>
      </w:pPr>
      <w:r w:rsidRPr="00F63393">
        <w:rPr>
          <w:lang w:val="en-GB"/>
        </w:rPr>
        <w:t>usef-core-commons: c</w:t>
      </w:r>
      <w:r w:rsidR="00E44574" w:rsidRPr="00F63393">
        <w:rPr>
          <w:lang w:val="en-GB"/>
        </w:rPr>
        <w:t>ontains all kind off common classes used like utility, base abstract and exception classes. A dependency is made with:</w:t>
      </w:r>
    </w:p>
    <w:p w14:paraId="70D3B20F" w14:textId="77777777" w:rsidR="00E44574" w:rsidRPr="00F63393" w:rsidRDefault="00E44574" w:rsidP="00362CB8">
      <w:pPr>
        <w:pStyle w:val="Lijstalinea"/>
        <w:numPr>
          <w:ilvl w:val="0"/>
          <w:numId w:val="11"/>
        </w:numPr>
        <w:spacing w:after="160" w:line="259" w:lineRule="auto"/>
        <w:rPr>
          <w:lang w:val="en-GB"/>
        </w:rPr>
      </w:pPr>
      <w:r w:rsidRPr="00F63393">
        <w:rPr>
          <w:lang w:val="en-GB"/>
        </w:rPr>
        <w:t>usef-core-api</w:t>
      </w:r>
    </w:p>
    <w:p w14:paraId="0462CD2F" w14:textId="77777777" w:rsidR="00E44574" w:rsidRPr="00F63393" w:rsidRDefault="00E44574" w:rsidP="00362CB8">
      <w:pPr>
        <w:numPr>
          <w:ilvl w:val="0"/>
          <w:numId w:val="5"/>
        </w:numPr>
        <w:rPr>
          <w:lang w:val="en-GB"/>
        </w:rPr>
      </w:pPr>
      <w:r w:rsidRPr="00F63393">
        <w:rPr>
          <w:lang w:val="en-GB"/>
        </w:rPr>
        <w:t>usef-core-planboard:</w:t>
      </w:r>
      <w:r w:rsidR="00D52729" w:rsidRPr="00F63393">
        <w:rPr>
          <w:lang w:val="en-GB"/>
        </w:rPr>
        <w:t xml:space="preserve"> c</w:t>
      </w:r>
      <w:r w:rsidRPr="00F63393">
        <w:rPr>
          <w:lang w:val="en-GB"/>
        </w:rPr>
        <w:t xml:space="preserve">ontains all common classes and utilities related to the </w:t>
      </w:r>
      <w:r w:rsidR="00C87E4F">
        <w:rPr>
          <w:lang w:val="en-GB"/>
        </w:rPr>
        <w:t>planboard</w:t>
      </w:r>
      <w:r w:rsidRPr="00F63393">
        <w:rPr>
          <w:lang w:val="en-GB"/>
        </w:rPr>
        <w:t>. A dependency is made with:</w:t>
      </w:r>
    </w:p>
    <w:p w14:paraId="5D662E8F" w14:textId="77777777" w:rsidR="00E44574" w:rsidRPr="00F63393" w:rsidRDefault="00E44574" w:rsidP="00362CB8">
      <w:pPr>
        <w:pStyle w:val="Lijstalinea"/>
        <w:numPr>
          <w:ilvl w:val="0"/>
          <w:numId w:val="11"/>
        </w:numPr>
        <w:spacing w:after="160" w:line="259" w:lineRule="auto"/>
        <w:rPr>
          <w:lang w:val="en-GB"/>
        </w:rPr>
      </w:pPr>
      <w:r w:rsidRPr="00F63393">
        <w:rPr>
          <w:lang w:val="en-GB"/>
        </w:rPr>
        <w:t>usef-core-transport</w:t>
      </w:r>
    </w:p>
    <w:p w14:paraId="3414FD6A" w14:textId="77777777" w:rsidR="00E44574" w:rsidRPr="00F63393" w:rsidRDefault="00D52729" w:rsidP="00362CB8">
      <w:pPr>
        <w:numPr>
          <w:ilvl w:val="0"/>
          <w:numId w:val="5"/>
        </w:numPr>
        <w:rPr>
          <w:lang w:val="en-GB"/>
        </w:rPr>
      </w:pPr>
      <w:r w:rsidRPr="00F63393">
        <w:rPr>
          <w:lang w:val="en-GB"/>
        </w:rPr>
        <w:t>usef-core-transport: c</w:t>
      </w:r>
      <w:r w:rsidR="00E44574" w:rsidRPr="00F63393">
        <w:rPr>
          <w:lang w:val="en-GB"/>
        </w:rPr>
        <w:t>ontains all classes that are related to message exchange between USEF participants. A dependency is made with:</w:t>
      </w:r>
    </w:p>
    <w:p w14:paraId="244AA0B4" w14:textId="77777777" w:rsidR="00E44574" w:rsidRPr="00F63393" w:rsidRDefault="00E44574" w:rsidP="00362CB8">
      <w:pPr>
        <w:pStyle w:val="Lijstalinea"/>
        <w:numPr>
          <w:ilvl w:val="0"/>
          <w:numId w:val="11"/>
        </w:numPr>
        <w:spacing w:after="160" w:line="259" w:lineRule="auto"/>
        <w:rPr>
          <w:lang w:val="en-GB"/>
        </w:rPr>
      </w:pPr>
      <w:r w:rsidRPr="00F63393">
        <w:rPr>
          <w:lang w:val="en-GB"/>
        </w:rPr>
        <w:t>usef-core-commons</w:t>
      </w:r>
    </w:p>
    <w:p w14:paraId="5E03E105" w14:textId="77777777" w:rsidR="00E44574" w:rsidRPr="00F63393" w:rsidRDefault="00E44574" w:rsidP="00362CB8">
      <w:pPr>
        <w:pStyle w:val="Lijstalinea"/>
        <w:numPr>
          <w:ilvl w:val="0"/>
          <w:numId w:val="11"/>
        </w:numPr>
        <w:spacing w:after="160" w:line="259" w:lineRule="auto"/>
        <w:rPr>
          <w:lang w:val="en-GB"/>
        </w:rPr>
      </w:pPr>
      <w:r w:rsidRPr="00F63393">
        <w:rPr>
          <w:lang w:val="en-GB"/>
        </w:rPr>
        <w:t>kalium - org.abstractj.kalium</w:t>
      </w:r>
    </w:p>
    <w:p w14:paraId="55DC6F88" w14:textId="77777777" w:rsidR="00E44574" w:rsidRPr="00F63393" w:rsidRDefault="00E44574" w:rsidP="00362CB8">
      <w:pPr>
        <w:pStyle w:val="Lijstalinea"/>
        <w:numPr>
          <w:ilvl w:val="0"/>
          <w:numId w:val="11"/>
        </w:numPr>
        <w:spacing w:after="160" w:line="259" w:lineRule="auto"/>
        <w:rPr>
          <w:lang w:val="en-GB"/>
        </w:rPr>
      </w:pPr>
      <w:r w:rsidRPr="00F63393">
        <w:rPr>
          <w:lang w:val="en-GB"/>
        </w:rPr>
        <w:t>dnsjava – dnsjava</w:t>
      </w:r>
    </w:p>
    <w:p w14:paraId="04AF91C5" w14:textId="77777777" w:rsidR="00E44574" w:rsidRPr="00F63393" w:rsidRDefault="00E44574" w:rsidP="00362CB8">
      <w:pPr>
        <w:pStyle w:val="Lijstalinea"/>
        <w:numPr>
          <w:ilvl w:val="0"/>
          <w:numId w:val="11"/>
        </w:numPr>
        <w:spacing w:after="160" w:line="259" w:lineRule="auto"/>
        <w:rPr>
          <w:lang w:val="en-GB"/>
        </w:rPr>
      </w:pPr>
      <w:r w:rsidRPr="00F63393">
        <w:rPr>
          <w:lang w:val="en-GB"/>
        </w:rPr>
        <w:t>Google http client - com.google.http-client</w:t>
      </w:r>
    </w:p>
    <w:p w14:paraId="5E77F27B" w14:textId="77777777" w:rsidR="00E44574" w:rsidRPr="00F63393" w:rsidRDefault="00E44574" w:rsidP="00362CB8">
      <w:pPr>
        <w:pStyle w:val="Lijstalinea"/>
        <w:numPr>
          <w:ilvl w:val="0"/>
          <w:numId w:val="11"/>
        </w:numPr>
        <w:spacing w:after="160" w:line="259" w:lineRule="auto"/>
        <w:rPr>
          <w:lang w:val="en-GB"/>
        </w:rPr>
      </w:pPr>
      <w:r w:rsidRPr="00F63393">
        <w:rPr>
          <w:lang w:val="en-GB"/>
        </w:rPr>
        <w:t>Google reflections - org.reflections</w:t>
      </w:r>
    </w:p>
    <w:p w14:paraId="3A9E3033" w14:textId="77777777" w:rsidR="00E44574" w:rsidRPr="00F63393" w:rsidRDefault="00E44574" w:rsidP="00362CB8">
      <w:pPr>
        <w:numPr>
          <w:ilvl w:val="0"/>
          <w:numId w:val="5"/>
        </w:numPr>
        <w:rPr>
          <w:lang w:val="en-GB"/>
        </w:rPr>
      </w:pPr>
      <w:r w:rsidRPr="00F63393">
        <w:rPr>
          <w:lang w:val="en-GB"/>
        </w:rPr>
        <w:t xml:space="preserve">usef-core -workflow: </w:t>
      </w:r>
      <w:r w:rsidR="00D52729" w:rsidRPr="00F63393">
        <w:rPr>
          <w:lang w:val="en-GB"/>
        </w:rPr>
        <w:t>c</w:t>
      </w:r>
      <w:r w:rsidRPr="00F63393">
        <w:rPr>
          <w:lang w:val="en-GB"/>
        </w:rPr>
        <w:t>ontains the base classes that are used in the role specific workflow projects. A dependency is made with:</w:t>
      </w:r>
    </w:p>
    <w:p w14:paraId="61ABF45C" w14:textId="77777777" w:rsidR="00E44574" w:rsidRPr="00F63393" w:rsidRDefault="00E44574" w:rsidP="00362CB8">
      <w:pPr>
        <w:pStyle w:val="Lijstalinea"/>
        <w:numPr>
          <w:ilvl w:val="0"/>
          <w:numId w:val="11"/>
        </w:numPr>
        <w:spacing w:after="160" w:line="259" w:lineRule="auto"/>
        <w:rPr>
          <w:lang w:val="en-GB"/>
        </w:rPr>
      </w:pPr>
      <w:r w:rsidRPr="00F63393">
        <w:rPr>
          <w:lang w:val="en-GB"/>
        </w:rPr>
        <w:t>usef-core-commons</w:t>
      </w:r>
    </w:p>
    <w:p w14:paraId="1CCA537A" w14:textId="77777777" w:rsidR="00E44574" w:rsidRPr="00F63393" w:rsidRDefault="00E44574" w:rsidP="00362CB8">
      <w:pPr>
        <w:pStyle w:val="Lijstalinea"/>
        <w:numPr>
          <w:ilvl w:val="0"/>
          <w:numId w:val="11"/>
        </w:numPr>
        <w:spacing w:after="160" w:line="259" w:lineRule="auto"/>
        <w:rPr>
          <w:lang w:val="en-GB"/>
        </w:rPr>
      </w:pPr>
      <w:r w:rsidRPr="00F63393">
        <w:rPr>
          <w:lang w:val="en-GB"/>
        </w:rPr>
        <w:t>Google reflections - org.reflections</w:t>
      </w:r>
    </w:p>
    <w:p w14:paraId="18F131EF" w14:textId="77777777" w:rsidR="0015131B" w:rsidRPr="00F63393" w:rsidRDefault="0015131B" w:rsidP="0015131B">
      <w:pPr>
        <w:pStyle w:val="Lijstalinea"/>
        <w:numPr>
          <w:ilvl w:val="0"/>
          <w:numId w:val="0"/>
        </w:numPr>
        <w:spacing w:after="160" w:line="259" w:lineRule="auto"/>
        <w:ind w:left="360" w:hanging="360"/>
        <w:rPr>
          <w:lang w:val="en-GB"/>
        </w:rPr>
      </w:pPr>
    </w:p>
    <w:p w14:paraId="781563A7" w14:textId="77777777" w:rsidR="00E44574" w:rsidRPr="00F63393" w:rsidRDefault="00E44574" w:rsidP="00E44574">
      <w:pPr>
        <w:pStyle w:val="Kop2"/>
        <w:rPr>
          <w:lang w:val="en-GB"/>
        </w:rPr>
      </w:pPr>
      <w:bookmarkStart w:id="27" w:name="_Toc450634983"/>
      <w:r w:rsidRPr="00F63393">
        <w:rPr>
          <w:lang w:val="en-GB"/>
        </w:rPr>
        <w:t>Workflow layer</w:t>
      </w:r>
      <w:bookmarkEnd w:id="27"/>
    </w:p>
    <w:p w14:paraId="679D08F5" w14:textId="77777777" w:rsidR="00E44574" w:rsidRPr="00F63393" w:rsidRDefault="00E44574" w:rsidP="00E44574">
      <w:pPr>
        <w:rPr>
          <w:lang w:val="en-GB"/>
        </w:rPr>
      </w:pPr>
      <w:r w:rsidRPr="00F63393">
        <w:rPr>
          <w:lang w:val="en-GB"/>
        </w:rPr>
        <w:t>This layer contains projects that implem</w:t>
      </w:r>
      <w:r w:rsidR="0025355E" w:rsidRPr="00F63393">
        <w:rPr>
          <w:lang w:val="en-GB"/>
        </w:rPr>
        <w:t>ent the USEF processes and are R</w:t>
      </w:r>
      <w:r w:rsidRPr="00F63393">
        <w:rPr>
          <w:lang w:val="en-GB"/>
        </w:rPr>
        <w:t>ole specific.</w:t>
      </w:r>
    </w:p>
    <w:p w14:paraId="0E6D929F" w14:textId="77777777" w:rsidR="0055784E" w:rsidRPr="00F63393" w:rsidRDefault="0055784E" w:rsidP="00E44574">
      <w:pPr>
        <w:rPr>
          <w:lang w:val="en-GB"/>
        </w:rPr>
      </w:pPr>
    </w:p>
    <w:p w14:paraId="1C9E9BA8" w14:textId="77777777" w:rsidR="00E44574" w:rsidRPr="00F63393" w:rsidRDefault="00E44574" w:rsidP="00362CB8">
      <w:pPr>
        <w:numPr>
          <w:ilvl w:val="0"/>
          <w:numId w:val="5"/>
        </w:numPr>
        <w:rPr>
          <w:lang w:val="en-GB"/>
        </w:rPr>
      </w:pPr>
      <w:r w:rsidRPr="00F63393">
        <w:rPr>
          <w:lang w:val="en-GB"/>
        </w:rPr>
        <w:t xml:space="preserve">usef-agr: </w:t>
      </w:r>
      <w:r w:rsidR="00D52729" w:rsidRPr="00F63393">
        <w:rPr>
          <w:lang w:val="en-GB"/>
        </w:rPr>
        <w:t>c</w:t>
      </w:r>
      <w:r w:rsidRPr="00F63393">
        <w:rPr>
          <w:lang w:val="en-GB"/>
        </w:rPr>
        <w:t>ontains an implementation of the AGR workflows.</w:t>
      </w:r>
    </w:p>
    <w:p w14:paraId="0BC630DC" w14:textId="77777777" w:rsidR="00E44574" w:rsidRPr="00F63393" w:rsidRDefault="00D52729" w:rsidP="00362CB8">
      <w:pPr>
        <w:numPr>
          <w:ilvl w:val="0"/>
          <w:numId w:val="5"/>
        </w:numPr>
        <w:rPr>
          <w:lang w:val="en-GB"/>
        </w:rPr>
      </w:pPr>
      <w:r w:rsidRPr="00F63393">
        <w:rPr>
          <w:lang w:val="en-GB"/>
        </w:rPr>
        <w:t>usef-brp: c</w:t>
      </w:r>
      <w:r w:rsidR="00E44574" w:rsidRPr="00F63393">
        <w:rPr>
          <w:lang w:val="en-GB"/>
        </w:rPr>
        <w:t>ontains an implementation of the BRP workflows.</w:t>
      </w:r>
    </w:p>
    <w:p w14:paraId="4D4D1D92" w14:textId="77777777" w:rsidR="00E44574" w:rsidRPr="00F63393" w:rsidRDefault="00D52729" w:rsidP="00362CB8">
      <w:pPr>
        <w:numPr>
          <w:ilvl w:val="0"/>
          <w:numId w:val="5"/>
        </w:numPr>
        <w:rPr>
          <w:lang w:val="en-GB"/>
        </w:rPr>
      </w:pPr>
      <w:r w:rsidRPr="00F63393">
        <w:rPr>
          <w:lang w:val="en-GB"/>
        </w:rPr>
        <w:lastRenderedPageBreak/>
        <w:t>usef-cro: c</w:t>
      </w:r>
      <w:r w:rsidR="00E44574" w:rsidRPr="00F63393">
        <w:rPr>
          <w:lang w:val="en-GB"/>
        </w:rPr>
        <w:t>ontains an implementation of the CRO workflows.</w:t>
      </w:r>
    </w:p>
    <w:p w14:paraId="227445FA" w14:textId="77777777" w:rsidR="00E44574" w:rsidRPr="00F63393" w:rsidRDefault="00E44574" w:rsidP="00362CB8">
      <w:pPr>
        <w:numPr>
          <w:ilvl w:val="0"/>
          <w:numId w:val="5"/>
        </w:numPr>
        <w:rPr>
          <w:lang w:val="en-GB"/>
        </w:rPr>
      </w:pPr>
      <w:r w:rsidRPr="00F63393">
        <w:rPr>
          <w:lang w:val="en-GB"/>
        </w:rPr>
        <w:t xml:space="preserve">usef-dso: </w:t>
      </w:r>
      <w:r w:rsidR="00D52729" w:rsidRPr="00F63393">
        <w:rPr>
          <w:lang w:val="en-GB"/>
        </w:rPr>
        <w:t>c</w:t>
      </w:r>
      <w:r w:rsidRPr="00F63393">
        <w:rPr>
          <w:lang w:val="en-GB"/>
        </w:rPr>
        <w:t>ontains an implementation of the DSO workflows.</w:t>
      </w:r>
    </w:p>
    <w:p w14:paraId="61AD5CCA" w14:textId="77777777" w:rsidR="00200E61" w:rsidRPr="00F63393" w:rsidRDefault="00200E61" w:rsidP="00200E61">
      <w:pPr>
        <w:numPr>
          <w:ilvl w:val="0"/>
          <w:numId w:val="5"/>
        </w:numPr>
        <w:rPr>
          <w:lang w:val="en-GB"/>
        </w:rPr>
      </w:pPr>
      <w:r w:rsidRPr="00F63393">
        <w:rPr>
          <w:lang w:val="en-GB"/>
        </w:rPr>
        <w:t>usef-mdc: contains an implementation of the MDC workflows.</w:t>
      </w:r>
    </w:p>
    <w:p w14:paraId="52CD8A79" w14:textId="77777777" w:rsidR="00E44574" w:rsidRPr="00F63393" w:rsidRDefault="00E44574" w:rsidP="00E44574">
      <w:pPr>
        <w:rPr>
          <w:lang w:val="en-GB"/>
        </w:rPr>
      </w:pPr>
    </w:p>
    <w:p w14:paraId="32461CAC" w14:textId="77777777" w:rsidR="00E44574" w:rsidRPr="00F63393" w:rsidRDefault="00E44574" w:rsidP="00E44574">
      <w:pPr>
        <w:rPr>
          <w:lang w:val="en-GB"/>
        </w:rPr>
      </w:pPr>
      <w:r w:rsidRPr="00F63393">
        <w:rPr>
          <w:lang w:val="en-GB"/>
        </w:rPr>
        <w:t>None of them introduce new dependencies upon those already defined in usef-workflow.</w:t>
      </w:r>
    </w:p>
    <w:p w14:paraId="46C6CEB9" w14:textId="77777777" w:rsidR="0015131B" w:rsidRPr="00F63393" w:rsidRDefault="0015131B" w:rsidP="00E44574">
      <w:pPr>
        <w:rPr>
          <w:lang w:val="en-GB"/>
        </w:rPr>
      </w:pPr>
    </w:p>
    <w:p w14:paraId="53F559AF" w14:textId="77777777" w:rsidR="00E44574" w:rsidRPr="00F63393" w:rsidRDefault="00AA21D7" w:rsidP="00E44574">
      <w:pPr>
        <w:pStyle w:val="Kop2"/>
        <w:rPr>
          <w:lang w:val="en-GB"/>
        </w:rPr>
      </w:pPr>
      <w:bookmarkStart w:id="28" w:name="_Toc450634984"/>
      <w:r w:rsidRPr="00F63393">
        <w:rPr>
          <w:lang w:val="en-GB"/>
        </w:rPr>
        <w:t xml:space="preserve">Pluggable </w:t>
      </w:r>
      <w:r w:rsidR="00E44574" w:rsidRPr="00F63393">
        <w:rPr>
          <w:lang w:val="en-GB"/>
        </w:rPr>
        <w:t xml:space="preserve">Business </w:t>
      </w:r>
      <w:r w:rsidRPr="00F63393">
        <w:rPr>
          <w:lang w:val="en-GB"/>
        </w:rPr>
        <w:t xml:space="preserve">Component </w:t>
      </w:r>
      <w:r w:rsidR="00E44574" w:rsidRPr="00F63393">
        <w:rPr>
          <w:lang w:val="en-GB"/>
        </w:rPr>
        <w:t>layer</w:t>
      </w:r>
      <w:bookmarkEnd w:id="28"/>
    </w:p>
    <w:p w14:paraId="067E7D8C" w14:textId="77777777" w:rsidR="00E44574" w:rsidRPr="00F63393" w:rsidRDefault="00E44574" w:rsidP="00E44574">
      <w:pPr>
        <w:rPr>
          <w:lang w:val="en-GB"/>
        </w:rPr>
      </w:pPr>
      <w:r w:rsidRPr="00F63393">
        <w:rPr>
          <w:lang w:val="en-GB"/>
        </w:rPr>
        <w:t xml:space="preserve">This layer will contain projects that offer </w:t>
      </w:r>
      <w:r w:rsidR="00D52729" w:rsidRPr="00F63393">
        <w:rPr>
          <w:lang w:val="en-GB"/>
        </w:rPr>
        <w:t>implementations</w:t>
      </w:r>
      <w:r w:rsidRPr="00F63393">
        <w:rPr>
          <w:lang w:val="en-GB"/>
        </w:rPr>
        <w:t xml:space="preserve"> of the </w:t>
      </w:r>
      <w:r w:rsidR="00E2587C" w:rsidRPr="00F63393">
        <w:rPr>
          <w:lang w:val="en-GB"/>
        </w:rPr>
        <w:t>Pluggable Business Component</w:t>
      </w:r>
      <w:r w:rsidRPr="00F63393">
        <w:rPr>
          <w:lang w:val="en-GB"/>
        </w:rPr>
        <w:t>s required to simulate a USEF run.</w:t>
      </w:r>
    </w:p>
    <w:p w14:paraId="3DA317B6" w14:textId="77777777" w:rsidR="0055784E" w:rsidRPr="00F63393" w:rsidRDefault="0055784E" w:rsidP="00E44574">
      <w:pPr>
        <w:rPr>
          <w:lang w:val="en-GB"/>
        </w:rPr>
      </w:pPr>
    </w:p>
    <w:p w14:paraId="34D16F45" w14:textId="77777777" w:rsidR="00E44574" w:rsidRPr="00F63393" w:rsidRDefault="00D52729" w:rsidP="00362CB8">
      <w:pPr>
        <w:numPr>
          <w:ilvl w:val="0"/>
          <w:numId w:val="5"/>
        </w:numPr>
        <w:rPr>
          <w:lang w:val="en-GB"/>
        </w:rPr>
      </w:pPr>
      <w:r w:rsidRPr="00F63393">
        <w:rPr>
          <w:lang w:val="en-GB"/>
        </w:rPr>
        <w:t>usef-simulation-agr: i</w:t>
      </w:r>
      <w:r w:rsidR="00E44574" w:rsidRPr="00F63393">
        <w:rPr>
          <w:lang w:val="en-GB"/>
        </w:rPr>
        <w:t xml:space="preserve">mplementations of required </w:t>
      </w:r>
      <w:r w:rsidR="00E2587C" w:rsidRPr="00F63393">
        <w:rPr>
          <w:lang w:val="en-GB"/>
        </w:rPr>
        <w:t>Pluggable Business Component</w:t>
      </w:r>
      <w:r w:rsidR="00E44574" w:rsidRPr="00F63393">
        <w:rPr>
          <w:lang w:val="en-GB"/>
        </w:rPr>
        <w:t xml:space="preserve">s in the AGR workflows. </w:t>
      </w:r>
      <w:r w:rsidR="009D23C3" w:rsidRPr="00F63393">
        <w:rPr>
          <w:lang w:val="en-GB"/>
        </w:rPr>
        <w:t>Depends on</w:t>
      </w:r>
      <w:r w:rsidR="00E44574" w:rsidRPr="00F63393">
        <w:rPr>
          <w:lang w:val="en-GB"/>
        </w:rPr>
        <w:t>:</w:t>
      </w:r>
    </w:p>
    <w:p w14:paraId="61A66ED9" w14:textId="77777777" w:rsidR="00E44574" w:rsidRPr="00F63393" w:rsidRDefault="00E44574" w:rsidP="00362CB8">
      <w:pPr>
        <w:pStyle w:val="Lijstalinea"/>
        <w:numPr>
          <w:ilvl w:val="0"/>
          <w:numId w:val="11"/>
        </w:numPr>
        <w:spacing w:after="160" w:line="259" w:lineRule="auto"/>
        <w:rPr>
          <w:lang w:val="en-GB"/>
        </w:rPr>
      </w:pPr>
      <w:r w:rsidRPr="00F63393">
        <w:rPr>
          <w:lang w:val="en-GB"/>
        </w:rPr>
        <w:t>usef-agr</w:t>
      </w:r>
    </w:p>
    <w:p w14:paraId="48F7714B" w14:textId="77777777" w:rsidR="00E44574" w:rsidRPr="00F63393" w:rsidRDefault="00E44574" w:rsidP="00362CB8">
      <w:pPr>
        <w:numPr>
          <w:ilvl w:val="0"/>
          <w:numId w:val="5"/>
        </w:numPr>
        <w:rPr>
          <w:lang w:val="en-GB"/>
        </w:rPr>
      </w:pPr>
      <w:r w:rsidRPr="00F63393">
        <w:rPr>
          <w:lang w:val="en-GB"/>
        </w:rPr>
        <w:t xml:space="preserve">usef-simulation-brp: </w:t>
      </w:r>
      <w:r w:rsidR="00D52729" w:rsidRPr="00F63393">
        <w:rPr>
          <w:lang w:val="en-GB"/>
        </w:rPr>
        <w:t>i</w:t>
      </w:r>
      <w:r w:rsidRPr="00F63393">
        <w:rPr>
          <w:lang w:val="en-GB"/>
        </w:rPr>
        <w:t xml:space="preserve">mplementations of required </w:t>
      </w:r>
      <w:r w:rsidR="00E2587C" w:rsidRPr="00F63393">
        <w:rPr>
          <w:lang w:val="en-GB"/>
        </w:rPr>
        <w:t>Pluggable Business Component</w:t>
      </w:r>
      <w:r w:rsidRPr="00F63393">
        <w:rPr>
          <w:lang w:val="en-GB"/>
        </w:rPr>
        <w:t xml:space="preserve">s in the BRP workflows. </w:t>
      </w:r>
      <w:r w:rsidR="009D23C3" w:rsidRPr="00F63393">
        <w:rPr>
          <w:lang w:val="en-GB"/>
        </w:rPr>
        <w:t>Depends on</w:t>
      </w:r>
      <w:r w:rsidRPr="00F63393">
        <w:rPr>
          <w:lang w:val="en-GB"/>
        </w:rPr>
        <w:t>:</w:t>
      </w:r>
    </w:p>
    <w:p w14:paraId="57C22AC1" w14:textId="77777777" w:rsidR="00E44574" w:rsidRPr="00F63393" w:rsidRDefault="00E44574" w:rsidP="00362CB8">
      <w:pPr>
        <w:pStyle w:val="Lijstalinea"/>
        <w:numPr>
          <w:ilvl w:val="0"/>
          <w:numId w:val="11"/>
        </w:numPr>
        <w:spacing w:after="160" w:line="259" w:lineRule="auto"/>
        <w:rPr>
          <w:lang w:val="en-GB"/>
        </w:rPr>
      </w:pPr>
      <w:r w:rsidRPr="00F63393">
        <w:rPr>
          <w:lang w:val="en-GB"/>
        </w:rPr>
        <w:t>usef-brp</w:t>
      </w:r>
    </w:p>
    <w:p w14:paraId="4EEF0627" w14:textId="77777777" w:rsidR="00E44574" w:rsidRPr="00F63393" w:rsidRDefault="00E44574" w:rsidP="00362CB8">
      <w:pPr>
        <w:numPr>
          <w:ilvl w:val="0"/>
          <w:numId w:val="5"/>
        </w:numPr>
        <w:rPr>
          <w:lang w:val="en-GB"/>
        </w:rPr>
      </w:pPr>
      <w:r w:rsidRPr="00F63393">
        <w:rPr>
          <w:lang w:val="en-GB"/>
        </w:rPr>
        <w:t>usef-simulation-dso</w:t>
      </w:r>
      <w:r w:rsidR="00D52729" w:rsidRPr="00F63393">
        <w:rPr>
          <w:lang w:val="en-GB"/>
        </w:rPr>
        <w:t>: i</w:t>
      </w:r>
      <w:r w:rsidRPr="00F63393">
        <w:rPr>
          <w:lang w:val="en-GB"/>
        </w:rPr>
        <w:t xml:space="preserve">mplementations of required </w:t>
      </w:r>
      <w:r w:rsidR="00E2587C" w:rsidRPr="00F63393">
        <w:rPr>
          <w:lang w:val="en-GB"/>
        </w:rPr>
        <w:t>Pluggable Business Component</w:t>
      </w:r>
      <w:r w:rsidRPr="00F63393">
        <w:rPr>
          <w:lang w:val="en-GB"/>
        </w:rPr>
        <w:t xml:space="preserve">s in the DSO workflows. </w:t>
      </w:r>
      <w:r w:rsidR="009D23C3" w:rsidRPr="00F63393">
        <w:rPr>
          <w:lang w:val="en-GB"/>
        </w:rPr>
        <w:t>Depends on</w:t>
      </w:r>
      <w:r w:rsidRPr="00F63393">
        <w:rPr>
          <w:lang w:val="en-GB"/>
        </w:rPr>
        <w:t>:</w:t>
      </w:r>
    </w:p>
    <w:p w14:paraId="42CBF06B" w14:textId="77777777" w:rsidR="00765BA8" w:rsidRPr="00F63393" w:rsidRDefault="00765BA8" w:rsidP="00362CB8">
      <w:pPr>
        <w:pStyle w:val="Lijstalinea"/>
        <w:numPr>
          <w:ilvl w:val="0"/>
          <w:numId w:val="11"/>
        </w:numPr>
        <w:spacing w:after="160" w:line="259" w:lineRule="auto"/>
        <w:rPr>
          <w:lang w:val="en-GB"/>
        </w:rPr>
      </w:pPr>
      <w:r w:rsidRPr="00F63393">
        <w:rPr>
          <w:lang w:val="en-GB"/>
        </w:rPr>
        <w:t>usef-dso</w:t>
      </w:r>
    </w:p>
    <w:p w14:paraId="24D30214" w14:textId="77777777" w:rsidR="009F67F8" w:rsidRPr="00F63393" w:rsidRDefault="009F67F8" w:rsidP="009F67F8">
      <w:pPr>
        <w:numPr>
          <w:ilvl w:val="0"/>
          <w:numId w:val="5"/>
        </w:numPr>
        <w:rPr>
          <w:lang w:val="en-GB"/>
        </w:rPr>
      </w:pPr>
      <w:r w:rsidRPr="00F63393">
        <w:rPr>
          <w:lang w:val="en-GB"/>
        </w:rPr>
        <w:t>usef-simulation-mdc: implementations of required Pluggable Business Components in the MDC workflows. Depends on:</w:t>
      </w:r>
    </w:p>
    <w:p w14:paraId="4E037E80" w14:textId="77777777" w:rsidR="009F67F8" w:rsidRPr="00F63393" w:rsidRDefault="009F67F8" w:rsidP="009F67F8">
      <w:pPr>
        <w:pStyle w:val="Lijstalinea"/>
        <w:numPr>
          <w:ilvl w:val="0"/>
          <w:numId w:val="11"/>
        </w:numPr>
        <w:spacing w:after="160" w:line="259" w:lineRule="auto"/>
        <w:rPr>
          <w:lang w:val="en-GB"/>
        </w:rPr>
      </w:pPr>
      <w:r w:rsidRPr="00F63393">
        <w:rPr>
          <w:lang w:val="en-GB"/>
        </w:rPr>
        <w:t>usef-mdc</w:t>
      </w:r>
    </w:p>
    <w:p w14:paraId="7718C80B" w14:textId="77777777" w:rsidR="0015131B" w:rsidRPr="00F63393" w:rsidRDefault="0015131B" w:rsidP="0015131B">
      <w:pPr>
        <w:pStyle w:val="Lijstalinea"/>
        <w:numPr>
          <w:ilvl w:val="0"/>
          <w:numId w:val="0"/>
        </w:numPr>
        <w:spacing w:after="160" w:line="259" w:lineRule="auto"/>
        <w:ind w:left="360" w:hanging="360"/>
        <w:rPr>
          <w:lang w:val="en-GB"/>
        </w:rPr>
      </w:pPr>
    </w:p>
    <w:p w14:paraId="0CBF3C25" w14:textId="77777777" w:rsidR="00E44574" w:rsidRPr="00F63393" w:rsidRDefault="00E44574" w:rsidP="00E44574">
      <w:pPr>
        <w:pStyle w:val="Kop1"/>
        <w:framePr w:wrap="notBeside"/>
        <w:rPr>
          <w:lang w:val="en-GB"/>
        </w:rPr>
      </w:pPr>
      <w:bookmarkStart w:id="29" w:name="_Toc450634985"/>
      <w:r w:rsidRPr="00F63393">
        <w:rPr>
          <w:lang w:val="en-GB"/>
        </w:rPr>
        <w:lastRenderedPageBreak/>
        <w:t>Application design</w:t>
      </w:r>
      <w:bookmarkEnd w:id="29"/>
    </w:p>
    <w:p w14:paraId="1F730B85" w14:textId="77777777" w:rsidR="00E44574" w:rsidRPr="00F63393" w:rsidRDefault="00CB7332" w:rsidP="00E44574">
      <w:pPr>
        <w:pStyle w:val="Kop2"/>
        <w:rPr>
          <w:lang w:val="en-GB"/>
        </w:rPr>
      </w:pPr>
      <w:bookmarkStart w:id="30" w:name="_Toc450634986"/>
      <w:r>
        <w:rPr>
          <w:lang w:val="en-GB"/>
        </w:rPr>
        <w:t>Service</w:t>
      </w:r>
      <w:r w:rsidRPr="00A978AA">
        <w:rPr>
          <w:lang w:val="en-GB"/>
        </w:rPr>
        <w:t xml:space="preserve"> </w:t>
      </w:r>
      <w:r w:rsidR="00E44574" w:rsidRPr="00F63393">
        <w:rPr>
          <w:lang w:val="en-GB"/>
        </w:rPr>
        <w:t>layer</w:t>
      </w:r>
      <w:bookmarkEnd w:id="30"/>
    </w:p>
    <w:p w14:paraId="1B8DAA03" w14:textId="77777777" w:rsidR="00E44574" w:rsidRPr="00F63393" w:rsidRDefault="00E44574" w:rsidP="00414C49">
      <w:pPr>
        <w:pStyle w:val="Kop3"/>
        <w:rPr>
          <w:lang w:val="en-GB"/>
        </w:rPr>
      </w:pPr>
      <w:r w:rsidRPr="00F63393">
        <w:rPr>
          <w:lang w:val="en-GB"/>
        </w:rPr>
        <w:t>Confidential logging</w:t>
      </w:r>
    </w:p>
    <w:p w14:paraId="24BFED83" w14:textId="77777777" w:rsidR="00E44574" w:rsidRPr="00F63393" w:rsidRDefault="00E44574" w:rsidP="00E44574">
      <w:pPr>
        <w:rPr>
          <w:lang w:val="en-GB"/>
        </w:rPr>
      </w:pPr>
      <w:r w:rsidRPr="00F63393">
        <w:rPr>
          <w:lang w:val="en-GB"/>
        </w:rPr>
        <w:t xml:space="preserve">Logging is performed by using </w:t>
      </w:r>
      <w:r w:rsidR="00C979AC" w:rsidRPr="00F63393">
        <w:rPr>
          <w:lang w:val="en-GB"/>
        </w:rPr>
        <w:t>SLF</w:t>
      </w:r>
      <w:r w:rsidRPr="00F63393">
        <w:rPr>
          <w:lang w:val="en-GB"/>
        </w:rPr>
        <w:t>4</w:t>
      </w:r>
      <w:r w:rsidR="00C979AC" w:rsidRPr="00F63393">
        <w:rPr>
          <w:lang w:val="en-GB"/>
        </w:rPr>
        <w:t>J (Simple Logging Facade for Java)</w:t>
      </w:r>
      <w:r w:rsidRPr="00F63393">
        <w:rPr>
          <w:lang w:val="en-GB"/>
        </w:rPr>
        <w:t xml:space="preserve">. By using the default mechanism, sensitive data is not written to the log files to </w:t>
      </w:r>
      <w:r w:rsidR="009D23C3" w:rsidRPr="00F63393">
        <w:rPr>
          <w:lang w:val="en-GB"/>
        </w:rPr>
        <w:t xml:space="preserve">comply </w:t>
      </w:r>
      <w:r w:rsidRPr="00F63393">
        <w:rPr>
          <w:lang w:val="en-GB"/>
        </w:rPr>
        <w:t xml:space="preserve">with the USEF privacy and security guidelines. The reference implementation includes a dedicated confidential logger to write the confidential information to </w:t>
      </w:r>
      <w:r w:rsidR="009D23C3" w:rsidRPr="00F63393">
        <w:rPr>
          <w:lang w:val="en-GB"/>
        </w:rPr>
        <w:t xml:space="preserve">separate </w:t>
      </w:r>
      <w:r w:rsidRPr="00F63393">
        <w:rPr>
          <w:lang w:val="en-GB"/>
        </w:rPr>
        <w:t xml:space="preserve">log files for e.g. debugging </w:t>
      </w:r>
      <w:r w:rsidR="009D23C3" w:rsidRPr="00F63393">
        <w:rPr>
          <w:lang w:val="en-GB"/>
        </w:rPr>
        <w:t>purposes</w:t>
      </w:r>
      <w:r w:rsidRPr="00F63393">
        <w:rPr>
          <w:lang w:val="en-GB"/>
        </w:rPr>
        <w:t>.</w:t>
      </w:r>
      <w:r w:rsidR="00BD4298" w:rsidRPr="00F63393">
        <w:rPr>
          <w:lang w:val="en-GB"/>
        </w:rPr>
        <w:t xml:space="preserve"> Statements to the confidential logging on other levels than debug will not be logged to the confidential logger.</w:t>
      </w:r>
    </w:p>
    <w:p w14:paraId="72078BCF" w14:textId="77777777" w:rsidR="00E44574" w:rsidRPr="00F63393" w:rsidRDefault="002D159E" w:rsidP="00E44574">
      <w:pPr>
        <w:rPr>
          <w:lang w:val="en-GB"/>
        </w:rPr>
      </w:pPr>
      <w:r w:rsidRPr="00F63393">
        <w:rPr>
          <w:lang w:val="en-GB"/>
        </w:rPr>
        <w:t>See [</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Pr="00F63393">
        <w:rPr>
          <w:lang w:val="en-GB"/>
        </w:rPr>
        <w:t xml:space="preserve">] for the configuration of </w:t>
      </w:r>
      <w:r w:rsidR="00E44574" w:rsidRPr="00F63393">
        <w:rPr>
          <w:lang w:val="en-GB"/>
        </w:rPr>
        <w:t>the confidential logger.</w:t>
      </w:r>
    </w:p>
    <w:p w14:paraId="268B8082" w14:textId="77777777" w:rsidR="00E44574" w:rsidRPr="00F63393" w:rsidRDefault="00E44574" w:rsidP="00E44574">
      <w:pPr>
        <w:rPr>
          <w:lang w:val="en-GB"/>
        </w:rPr>
      </w:pPr>
      <w:r w:rsidRPr="00F63393">
        <w:rPr>
          <w:lang w:val="en-GB"/>
        </w:rPr>
        <w:t>To use the confidential logger add in the declaration section a private static Logger:</w:t>
      </w:r>
    </w:p>
    <w:p w14:paraId="50CDBBE4" w14:textId="77777777" w:rsidR="00765BA8" w:rsidRPr="00F63393" w:rsidRDefault="00765BA8" w:rsidP="00E44574">
      <w:pPr>
        <w:rPr>
          <w:lang w:val="en-GB"/>
        </w:rPr>
      </w:pPr>
    </w:p>
    <w:p w14:paraId="7FADEA4C" w14:textId="77777777" w:rsidR="00E44574" w:rsidRPr="00F63393" w:rsidRDefault="00E44574" w:rsidP="00E44574">
      <w:pPr>
        <w:pStyle w:val="Codetext"/>
        <w:rPr>
          <w:lang w:val="en-GB"/>
        </w:rPr>
      </w:pPr>
      <w:r w:rsidRPr="00F63393">
        <w:rPr>
          <w:lang w:val="en-GB"/>
        </w:rPr>
        <w:t>private static final Logger LOGGER_CONFIDENTIAL = LoggerFacto-ry.getLogger(USEFLogCategory.CONFIDENTIAL);</w:t>
      </w:r>
    </w:p>
    <w:p w14:paraId="4E0268F5" w14:textId="77777777" w:rsidR="00765BA8" w:rsidRPr="00F63393" w:rsidRDefault="00765BA8" w:rsidP="00E44574">
      <w:pPr>
        <w:rPr>
          <w:lang w:val="en-GB"/>
        </w:rPr>
      </w:pPr>
    </w:p>
    <w:p w14:paraId="4D8168E1" w14:textId="77777777" w:rsidR="00E44574" w:rsidRPr="00F63393" w:rsidRDefault="00E44574" w:rsidP="00E44574">
      <w:pPr>
        <w:rPr>
          <w:lang w:val="en-GB"/>
        </w:rPr>
      </w:pPr>
      <w:r w:rsidRPr="00F63393">
        <w:rPr>
          <w:lang w:val="en-GB"/>
        </w:rPr>
        <w:t>And add in the code where this confidential logging is wanted:</w:t>
      </w:r>
    </w:p>
    <w:p w14:paraId="78A14C76" w14:textId="77777777" w:rsidR="00765BA8" w:rsidRPr="00F63393" w:rsidRDefault="00765BA8" w:rsidP="00E44574">
      <w:pPr>
        <w:rPr>
          <w:lang w:val="en-GB"/>
        </w:rPr>
      </w:pPr>
    </w:p>
    <w:p w14:paraId="5EFF4B11" w14:textId="77777777" w:rsidR="00E44574" w:rsidRPr="00F63393" w:rsidRDefault="00E44574" w:rsidP="00524A08">
      <w:pPr>
        <w:pStyle w:val="Codetext"/>
        <w:rPr>
          <w:lang w:val="en-GB"/>
        </w:rPr>
      </w:pPr>
      <w:r w:rsidRPr="00F63393">
        <w:rPr>
          <w:lang w:val="en-GB"/>
        </w:rPr>
        <w:t>LOGGER_CONFIDENTIAL.debug("The text describing the log", the message to log);</w:t>
      </w:r>
    </w:p>
    <w:p w14:paraId="02EFC34A" w14:textId="77777777" w:rsidR="0015131B" w:rsidRPr="00F63393" w:rsidRDefault="0015131B" w:rsidP="0015131B">
      <w:pPr>
        <w:rPr>
          <w:lang w:val="en-GB"/>
        </w:rPr>
      </w:pPr>
    </w:p>
    <w:p w14:paraId="4323A7E1" w14:textId="77777777" w:rsidR="00E44574" w:rsidRPr="00F63393" w:rsidRDefault="00E44574" w:rsidP="00E44574">
      <w:pPr>
        <w:pStyle w:val="Kop3"/>
        <w:rPr>
          <w:lang w:val="en-GB"/>
        </w:rPr>
      </w:pPr>
      <w:r w:rsidRPr="00F63393">
        <w:rPr>
          <w:lang w:val="en-GB"/>
        </w:rPr>
        <w:t>Exception handling</w:t>
      </w:r>
    </w:p>
    <w:p w14:paraId="49EC2CD8" w14:textId="77777777" w:rsidR="00E44574" w:rsidRPr="00F63393" w:rsidRDefault="00E44574" w:rsidP="00E44574">
      <w:pPr>
        <w:rPr>
          <w:lang w:val="en-GB"/>
        </w:rPr>
      </w:pPr>
      <w:r w:rsidRPr="00F63393">
        <w:rPr>
          <w:lang w:val="en-GB"/>
        </w:rPr>
        <w:t>Exceptions are thrown up until the final class where they are handled properly.</w:t>
      </w:r>
    </w:p>
    <w:p w14:paraId="04813D9A" w14:textId="77777777" w:rsidR="00E44574" w:rsidRPr="00F63393" w:rsidRDefault="00E44574" w:rsidP="00E44574">
      <w:pPr>
        <w:rPr>
          <w:lang w:val="en-GB"/>
        </w:rPr>
      </w:pPr>
    </w:p>
    <w:p w14:paraId="6D24FC55" w14:textId="77777777" w:rsidR="00E44574" w:rsidRPr="00F63393" w:rsidRDefault="00E44574" w:rsidP="00E44574">
      <w:pPr>
        <w:rPr>
          <w:lang w:val="en-GB"/>
        </w:rPr>
      </w:pPr>
      <w:r w:rsidRPr="00F63393">
        <w:rPr>
          <w:lang w:val="en-GB"/>
        </w:rPr>
        <w:t>usef-core-commons contains a definition of a business and technical exception that are to be used.</w:t>
      </w:r>
    </w:p>
    <w:p w14:paraId="3EF13C58" w14:textId="77777777" w:rsidR="00E44574" w:rsidRPr="00F63393" w:rsidRDefault="002C41E7" w:rsidP="00362CB8">
      <w:pPr>
        <w:numPr>
          <w:ilvl w:val="0"/>
          <w:numId w:val="5"/>
        </w:numPr>
        <w:rPr>
          <w:lang w:val="en-GB"/>
        </w:rPr>
      </w:pPr>
      <w:r>
        <w:rPr>
          <w:lang w:val="en-GB"/>
        </w:rPr>
        <w:t>energy.usef</w:t>
      </w:r>
      <w:r w:rsidR="00E44574" w:rsidRPr="00F63393">
        <w:rPr>
          <w:lang w:val="en-GB"/>
        </w:rPr>
        <w:t>.core.exception.BusinessException</w:t>
      </w:r>
    </w:p>
    <w:p w14:paraId="47A4D25C" w14:textId="77777777" w:rsidR="00E44574" w:rsidRPr="00F63393" w:rsidRDefault="002C41E7" w:rsidP="00362CB8">
      <w:pPr>
        <w:numPr>
          <w:ilvl w:val="0"/>
          <w:numId w:val="5"/>
        </w:numPr>
        <w:rPr>
          <w:lang w:val="en-GB"/>
        </w:rPr>
      </w:pPr>
      <w:r>
        <w:rPr>
          <w:lang w:val="en-GB"/>
        </w:rPr>
        <w:t>energy.usef</w:t>
      </w:r>
      <w:r w:rsidR="00E44574" w:rsidRPr="00F63393">
        <w:rPr>
          <w:lang w:val="en-GB"/>
        </w:rPr>
        <w:t>.core.exception.TechnicalException</w:t>
      </w:r>
    </w:p>
    <w:p w14:paraId="1926FDD3" w14:textId="77777777" w:rsidR="00E44574" w:rsidRPr="00F63393" w:rsidRDefault="00E44574" w:rsidP="00E44574">
      <w:pPr>
        <w:rPr>
          <w:lang w:val="en-GB"/>
        </w:rPr>
      </w:pPr>
    </w:p>
    <w:p w14:paraId="07E4386F" w14:textId="77777777" w:rsidR="00E44574" w:rsidRPr="00F63393" w:rsidRDefault="00E44574" w:rsidP="00E44574">
      <w:pPr>
        <w:rPr>
          <w:lang w:val="en-GB"/>
        </w:rPr>
      </w:pPr>
      <w:r w:rsidRPr="00F63393">
        <w:rPr>
          <w:lang w:val="en-GB"/>
        </w:rPr>
        <w:t>More specific exception classes are inherited from one of these two classes (depending if it concerns a business or technical exception ex</w:t>
      </w:r>
      <w:r w:rsidR="0015131B" w:rsidRPr="00F63393">
        <w:rPr>
          <w:lang w:val="en-GB"/>
        </w:rPr>
        <w:t>tension).</w:t>
      </w:r>
    </w:p>
    <w:p w14:paraId="5955B751" w14:textId="77777777" w:rsidR="0015131B" w:rsidRPr="00F63393" w:rsidRDefault="0015131B" w:rsidP="00E44574">
      <w:pPr>
        <w:rPr>
          <w:lang w:val="en-GB"/>
        </w:rPr>
      </w:pPr>
    </w:p>
    <w:p w14:paraId="486672B8" w14:textId="77777777" w:rsidR="00E44574" w:rsidRPr="00F63393" w:rsidRDefault="00E44574" w:rsidP="00E44574">
      <w:pPr>
        <w:pStyle w:val="Kop3"/>
        <w:rPr>
          <w:lang w:val="en-GB"/>
        </w:rPr>
      </w:pPr>
      <w:r w:rsidRPr="00F63393">
        <w:rPr>
          <w:lang w:val="en-GB"/>
        </w:rPr>
        <w:t>Database entity classes and schema</w:t>
      </w:r>
    </w:p>
    <w:p w14:paraId="1D4BE3F3" w14:textId="77777777" w:rsidR="00E44574" w:rsidRPr="00F63393" w:rsidRDefault="00E44574" w:rsidP="00E44574">
      <w:pPr>
        <w:rPr>
          <w:lang w:val="en-GB"/>
        </w:rPr>
      </w:pPr>
      <w:r w:rsidRPr="00F63393">
        <w:rPr>
          <w:lang w:val="en-GB"/>
        </w:rPr>
        <w:t xml:space="preserve">All database entity classes are placed in namespaces ending </w:t>
      </w:r>
      <w:r w:rsidR="0025355E" w:rsidRPr="00F63393">
        <w:rPr>
          <w:lang w:val="en-GB"/>
        </w:rPr>
        <w:t>in ‘</w:t>
      </w:r>
      <w:r w:rsidRPr="00F63393">
        <w:rPr>
          <w:lang w:val="en-GB"/>
        </w:rPr>
        <w:t>model</w:t>
      </w:r>
      <w:r w:rsidR="0025355E" w:rsidRPr="00F63393">
        <w:rPr>
          <w:lang w:val="en-GB"/>
        </w:rPr>
        <w:t>’</w:t>
      </w:r>
      <w:r w:rsidRPr="00F63393">
        <w:rPr>
          <w:lang w:val="en-GB"/>
        </w:rPr>
        <w:t>.</w:t>
      </w:r>
    </w:p>
    <w:p w14:paraId="0374925C" w14:textId="77777777" w:rsidR="00E44574" w:rsidRPr="00F63393" w:rsidRDefault="00E44574" w:rsidP="00362CB8">
      <w:pPr>
        <w:numPr>
          <w:ilvl w:val="0"/>
          <w:numId w:val="5"/>
        </w:numPr>
        <w:rPr>
          <w:lang w:val="en-GB"/>
        </w:rPr>
      </w:pPr>
      <w:r w:rsidRPr="00F63393">
        <w:rPr>
          <w:lang w:val="en-GB"/>
        </w:rPr>
        <w:t>usef-core-transport project,</w:t>
      </w:r>
      <w:r w:rsidR="00510D95" w:rsidRPr="00F63393">
        <w:rPr>
          <w:lang w:val="en-GB"/>
        </w:rPr>
        <w:t xml:space="preserve"> </w:t>
      </w:r>
      <w:r w:rsidR="002C41E7">
        <w:rPr>
          <w:lang w:val="en-GB"/>
        </w:rPr>
        <w:t>energy.usef</w:t>
      </w:r>
      <w:r w:rsidR="00510D95" w:rsidRPr="00F63393">
        <w:rPr>
          <w:lang w:val="en-GB"/>
        </w:rPr>
        <w:t>.core.model package: c</w:t>
      </w:r>
      <w:r w:rsidRPr="00F63393">
        <w:rPr>
          <w:lang w:val="en-GB"/>
        </w:rPr>
        <w:t>ommon message transport database entities.</w:t>
      </w:r>
    </w:p>
    <w:p w14:paraId="2A1F85ED" w14:textId="77777777" w:rsidR="00E44574" w:rsidRPr="00F63393" w:rsidRDefault="00E44574" w:rsidP="00362CB8">
      <w:pPr>
        <w:numPr>
          <w:ilvl w:val="0"/>
          <w:numId w:val="5"/>
        </w:numPr>
        <w:rPr>
          <w:lang w:val="en-GB"/>
        </w:rPr>
      </w:pPr>
      <w:r w:rsidRPr="00F63393">
        <w:rPr>
          <w:lang w:val="en-GB"/>
        </w:rPr>
        <w:t xml:space="preserve">usef-core-planboard project, </w:t>
      </w:r>
      <w:r w:rsidR="002C41E7">
        <w:rPr>
          <w:lang w:val="en-GB"/>
        </w:rPr>
        <w:t>energy.usef</w:t>
      </w:r>
      <w:r w:rsidR="00510D95" w:rsidRPr="00F63393">
        <w:rPr>
          <w:lang w:val="en-GB"/>
        </w:rPr>
        <w:t>.core.model package: c</w:t>
      </w:r>
      <w:r w:rsidRPr="00F63393">
        <w:rPr>
          <w:lang w:val="en-GB"/>
        </w:rPr>
        <w:t xml:space="preserve">ommon </w:t>
      </w:r>
      <w:r w:rsidR="00C87E4F">
        <w:rPr>
          <w:lang w:val="en-GB"/>
        </w:rPr>
        <w:t>planboard</w:t>
      </w:r>
      <w:r w:rsidRPr="00F63393">
        <w:rPr>
          <w:lang w:val="en-GB"/>
        </w:rPr>
        <w:t xml:space="preserve"> database entities.</w:t>
      </w:r>
    </w:p>
    <w:p w14:paraId="166198E9" w14:textId="77777777" w:rsidR="00E44574" w:rsidRPr="00F63393" w:rsidRDefault="00E44574" w:rsidP="00362CB8">
      <w:pPr>
        <w:numPr>
          <w:ilvl w:val="0"/>
          <w:numId w:val="5"/>
        </w:numPr>
        <w:rPr>
          <w:lang w:val="en-GB"/>
        </w:rPr>
      </w:pPr>
      <w:r w:rsidRPr="00F63393">
        <w:rPr>
          <w:lang w:val="en-GB"/>
        </w:rPr>
        <w:t xml:space="preserve">usef-agr project, </w:t>
      </w:r>
      <w:r w:rsidR="002C41E7">
        <w:rPr>
          <w:lang w:val="en-GB"/>
        </w:rPr>
        <w:t>energy.usef</w:t>
      </w:r>
      <w:r w:rsidRPr="00F63393">
        <w:rPr>
          <w:lang w:val="en-GB"/>
        </w:rPr>
        <w:t>.agr.model package: AGR specific database entities.</w:t>
      </w:r>
    </w:p>
    <w:p w14:paraId="3933E4E2" w14:textId="77777777" w:rsidR="00E44574" w:rsidRPr="00F63393" w:rsidRDefault="00E44574" w:rsidP="00362CB8">
      <w:pPr>
        <w:numPr>
          <w:ilvl w:val="0"/>
          <w:numId w:val="5"/>
        </w:numPr>
        <w:rPr>
          <w:lang w:val="en-GB"/>
        </w:rPr>
      </w:pPr>
      <w:r w:rsidRPr="00F63393">
        <w:rPr>
          <w:lang w:val="en-GB"/>
        </w:rPr>
        <w:t xml:space="preserve">usef-cro project, </w:t>
      </w:r>
      <w:r w:rsidR="002C41E7">
        <w:rPr>
          <w:lang w:val="en-GB"/>
        </w:rPr>
        <w:t>energy.usef</w:t>
      </w:r>
      <w:r w:rsidRPr="00F63393">
        <w:rPr>
          <w:lang w:val="en-GB"/>
        </w:rPr>
        <w:t>.cro.model package: CRO specific database entities.</w:t>
      </w:r>
    </w:p>
    <w:p w14:paraId="16E07B76" w14:textId="77777777" w:rsidR="00E44574" w:rsidRPr="00F63393" w:rsidRDefault="00E44574" w:rsidP="00362CB8">
      <w:pPr>
        <w:numPr>
          <w:ilvl w:val="0"/>
          <w:numId w:val="5"/>
        </w:numPr>
        <w:rPr>
          <w:lang w:val="en-GB"/>
        </w:rPr>
      </w:pPr>
      <w:r w:rsidRPr="00F63393">
        <w:rPr>
          <w:lang w:val="en-GB"/>
        </w:rPr>
        <w:t xml:space="preserve">usef-dso project, </w:t>
      </w:r>
      <w:r w:rsidR="002C41E7">
        <w:rPr>
          <w:lang w:val="en-GB"/>
        </w:rPr>
        <w:t>energy.usef</w:t>
      </w:r>
      <w:r w:rsidRPr="00F63393">
        <w:rPr>
          <w:lang w:val="en-GB"/>
        </w:rPr>
        <w:t>.dso.model package: DSO specific database entities.</w:t>
      </w:r>
    </w:p>
    <w:p w14:paraId="3CED0AAD" w14:textId="77777777" w:rsidR="00DB1DB6" w:rsidRPr="00F63393" w:rsidRDefault="00DB1DB6" w:rsidP="00362CB8">
      <w:pPr>
        <w:numPr>
          <w:ilvl w:val="0"/>
          <w:numId w:val="5"/>
        </w:numPr>
        <w:rPr>
          <w:lang w:val="en-GB"/>
        </w:rPr>
      </w:pPr>
      <w:r w:rsidRPr="00F63393">
        <w:rPr>
          <w:lang w:val="en-GB"/>
        </w:rPr>
        <w:t xml:space="preserve">usef-brp project, </w:t>
      </w:r>
      <w:r w:rsidR="002C41E7">
        <w:rPr>
          <w:lang w:val="en-GB"/>
        </w:rPr>
        <w:t>energy.usef</w:t>
      </w:r>
      <w:r w:rsidRPr="00F63393">
        <w:rPr>
          <w:lang w:val="en-GB"/>
        </w:rPr>
        <w:t>.brp.model package: BRP specific database entities.</w:t>
      </w:r>
    </w:p>
    <w:p w14:paraId="6CBF5A26" w14:textId="77777777" w:rsidR="00200E61" w:rsidRPr="00F63393" w:rsidRDefault="00200E61" w:rsidP="00200E61">
      <w:pPr>
        <w:numPr>
          <w:ilvl w:val="0"/>
          <w:numId w:val="5"/>
        </w:numPr>
        <w:rPr>
          <w:lang w:val="en-GB"/>
        </w:rPr>
      </w:pPr>
      <w:r w:rsidRPr="00F63393">
        <w:rPr>
          <w:lang w:val="en-GB"/>
        </w:rPr>
        <w:t xml:space="preserve">usef-mdc project, </w:t>
      </w:r>
      <w:r w:rsidR="002C41E7">
        <w:rPr>
          <w:lang w:val="en-GB"/>
        </w:rPr>
        <w:t>energy.usef</w:t>
      </w:r>
      <w:r w:rsidRPr="00F63393">
        <w:rPr>
          <w:lang w:val="en-GB"/>
        </w:rPr>
        <w:t>.mdc.model package: MDC specific database entities.</w:t>
      </w:r>
    </w:p>
    <w:p w14:paraId="03F252B4" w14:textId="77777777" w:rsidR="00E44574" w:rsidRPr="00F63393" w:rsidRDefault="00E44574" w:rsidP="00E44574">
      <w:pPr>
        <w:rPr>
          <w:lang w:val="en-GB"/>
        </w:rPr>
      </w:pPr>
    </w:p>
    <w:p w14:paraId="025B7047" w14:textId="77777777" w:rsidR="00E44574" w:rsidRPr="00F63393" w:rsidRDefault="00E44574" w:rsidP="00E44574">
      <w:pPr>
        <w:rPr>
          <w:lang w:val="en-GB"/>
        </w:rPr>
      </w:pPr>
      <w:r w:rsidRPr="00F63393">
        <w:rPr>
          <w:lang w:val="en-GB"/>
        </w:rPr>
        <w:t xml:space="preserve">Each role has its own database schema. This schema is generated at deployment </w:t>
      </w:r>
      <w:r w:rsidR="0025355E" w:rsidRPr="00F63393">
        <w:rPr>
          <w:lang w:val="en-GB"/>
        </w:rPr>
        <w:t xml:space="preserve">time </w:t>
      </w:r>
      <w:r w:rsidRPr="00F63393">
        <w:rPr>
          <w:lang w:val="en-GB"/>
        </w:rPr>
        <w:t xml:space="preserve">based on a persistence.xml file identifying the database entity classes to use per role. This file </w:t>
      </w:r>
      <w:r w:rsidR="0025355E" w:rsidRPr="00F63393">
        <w:rPr>
          <w:lang w:val="en-GB"/>
        </w:rPr>
        <w:t xml:space="preserve">can be found </w:t>
      </w:r>
      <w:r w:rsidRPr="00F63393">
        <w:rPr>
          <w:lang w:val="en-GB"/>
        </w:rPr>
        <w:t>per role is in the usef-deployment-&lt;Role&gt; projects in the src/main/resources/META_INF folder.</w:t>
      </w:r>
    </w:p>
    <w:p w14:paraId="08EEFFB4" w14:textId="77777777" w:rsidR="0015131B" w:rsidRPr="00F63393" w:rsidRDefault="0015131B" w:rsidP="00E44574">
      <w:pPr>
        <w:rPr>
          <w:lang w:val="en-GB"/>
        </w:rPr>
      </w:pPr>
    </w:p>
    <w:p w14:paraId="53D460CD" w14:textId="77777777" w:rsidR="00E44574" w:rsidRPr="00F63393" w:rsidRDefault="00E44574" w:rsidP="00E44574">
      <w:pPr>
        <w:pStyle w:val="Kop3"/>
        <w:rPr>
          <w:lang w:val="en-GB"/>
        </w:rPr>
      </w:pPr>
      <w:r w:rsidRPr="00F63393">
        <w:rPr>
          <w:lang w:val="en-GB"/>
        </w:rPr>
        <w:lastRenderedPageBreak/>
        <w:t>Message interface and channels</w:t>
      </w:r>
    </w:p>
    <w:p w14:paraId="15928317" w14:textId="77777777" w:rsidR="00E44574" w:rsidRPr="00F63393" w:rsidRDefault="00E44574" w:rsidP="00E44574">
      <w:pPr>
        <w:rPr>
          <w:lang w:val="en-GB"/>
        </w:rPr>
      </w:pPr>
      <w:r w:rsidRPr="00F63393">
        <w:rPr>
          <w:lang w:val="en-GB"/>
        </w:rPr>
        <w:t xml:space="preserve">As </w:t>
      </w:r>
      <w:r w:rsidR="0025355E" w:rsidRPr="00F63393">
        <w:t>described as a recommended practice in the messaging chapter of the USEF specification</w:t>
      </w:r>
      <w:r w:rsidR="006F23D7" w:rsidRPr="00F63393">
        <w:t>,</w:t>
      </w:r>
      <w:r w:rsidR="0025355E" w:rsidRPr="00F63393">
        <w:rPr>
          <w:lang w:val="en-GB"/>
        </w:rPr>
        <w:t xml:space="preserve"> </w:t>
      </w:r>
      <w:r w:rsidRPr="00F63393">
        <w:rPr>
          <w:lang w:val="en-GB"/>
        </w:rPr>
        <w:t xml:space="preserve">all messages between 2 participants are exchanged via the same REST channel with the same interface. </w:t>
      </w:r>
    </w:p>
    <w:p w14:paraId="30BBBFC1" w14:textId="77777777" w:rsidR="00E44574" w:rsidRPr="00F63393" w:rsidRDefault="00E44574" w:rsidP="00362CB8">
      <w:pPr>
        <w:numPr>
          <w:ilvl w:val="0"/>
          <w:numId w:val="5"/>
        </w:numPr>
        <w:rPr>
          <w:lang w:val="en-GB"/>
        </w:rPr>
      </w:pPr>
      <w:r w:rsidRPr="00F63393">
        <w:rPr>
          <w:lang w:val="en-GB"/>
        </w:rPr>
        <w:t xml:space="preserve">The interface is defined in </w:t>
      </w:r>
      <w:r w:rsidR="002C41E7">
        <w:rPr>
          <w:lang w:val="en-GB"/>
        </w:rPr>
        <w:t>energy.usef</w:t>
      </w:r>
      <w:r w:rsidRPr="00F63393">
        <w:rPr>
          <w:lang w:val="en-GB"/>
        </w:rPr>
        <w:t>.core.data.xml.bean.message.Message.</w:t>
      </w:r>
    </w:p>
    <w:p w14:paraId="2DB82402" w14:textId="77777777" w:rsidR="00E44574" w:rsidRPr="00F63393" w:rsidRDefault="00E44574" w:rsidP="00362CB8">
      <w:pPr>
        <w:numPr>
          <w:ilvl w:val="0"/>
          <w:numId w:val="5"/>
        </w:numPr>
        <w:rPr>
          <w:lang w:val="en-GB"/>
        </w:rPr>
      </w:pPr>
      <w:r w:rsidRPr="00F63393">
        <w:rPr>
          <w:lang w:val="en-GB"/>
        </w:rPr>
        <w:t xml:space="preserve">Messages are sent via the </w:t>
      </w:r>
      <w:r w:rsidR="002C41E7">
        <w:rPr>
          <w:lang w:val="en-GB"/>
        </w:rPr>
        <w:t>energy.usef</w:t>
      </w:r>
      <w:r w:rsidRPr="00F63393">
        <w:rPr>
          <w:lang w:val="en-GB"/>
        </w:rPr>
        <w:t>.core.service.rest.sender.SenderService.</w:t>
      </w:r>
    </w:p>
    <w:p w14:paraId="0C4A32DA" w14:textId="77777777" w:rsidR="00E44574" w:rsidRPr="00F63393" w:rsidRDefault="00E44574" w:rsidP="00362CB8">
      <w:pPr>
        <w:numPr>
          <w:ilvl w:val="0"/>
          <w:numId w:val="5"/>
        </w:numPr>
        <w:rPr>
          <w:lang w:val="en-GB"/>
        </w:rPr>
      </w:pPr>
      <w:r w:rsidRPr="00F63393">
        <w:rPr>
          <w:lang w:val="en-GB"/>
        </w:rPr>
        <w:t xml:space="preserve">Messages are received via the </w:t>
      </w:r>
      <w:r w:rsidR="002C41E7">
        <w:rPr>
          <w:lang w:val="en-GB"/>
        </w:rPr>
        <w:t>energy.usef</w:t>
      </w:r>
      <w:r w:rsidRPr="00F63393">
        <w:rPr>
          <w:lang w:val="en-GB"/>
        </w:rPr>
        <w:t>.core.endpoint.ReceiverEndpoint.</w:t>
      </w:r>
    </w:p>
    <w:p w14:paraId="158D8BAC" w14:textId="77777777" w:rsidR="0015131B" w:rsidRPr="00F63393" w:rsidRDefault="0015131B" w:rsidP="0015131B">
      <w:pPr>
        <w:rPr>
          <w:lang w:val="en-GB"/>
        </w:rPr>
      </w:pPr>
    </w:p>
    <w:p w14:paraId="7233FAFB" w14:textId="77777777" w:rsidR="00E44574" w:rsidRPr="00F63393" w:rsidRDefault="00E44574" w:rsidP="00E44574">
      <w:pPr>
        <w:pStyle w:val="Kop3"/>
        <w:rPr>
          <w:lang w:val="en-GB"/>
        </w:rPr>
      </w:pPr>
      <w:r w:rsidRPr="00F63393">
        <w:rPr>
          <w:lang w:val="en-GB"/>
        </w:rPr>
        <w:t>USEF message classes</w:t>
      </w:r>
    </w:p>
    <w:p w14:paraId="4F30638C" w14:textId="77777777" w:rsidR="00E44574" w:rsidRPr="00F63393" w:rsidRDefault="00E44574" w:rsidP="00E44574">
      <w:pPr>
        <w:rPr>
          <w:lang w:val="en-GB"/>
        </w:rPr>
      </w:pPr>
      <w:r w:rsidRPr="00F63393">
        <w:rPr>
          <w:lang w:val="en-GB"/>
        </w:rPr>
        <w:t>The messages exchanged between the different actors are described in the USEF specifications. The message format is defined in an XSD file. The XSD is included in the usef-core-api project in the src/main/resources/xsd folder</w:t>
      </w:r>
      <w:r w:rsidR="00B5579F" w:rsidRPr="00F63393">
        <w:rPr>
          <w:lang w:val="en-GB"/>
        </w:rPr>
        <w:t>.</w:t>
      </w:r>
    </w:p>
    <w:p w14:paraId="0E67CF26" w14:textId="77777777" w:rsidR="00E44574" w:rsidRPr="00F63393" w:rsidRDefault="00E44574" w:rsidP="00E44574">
      <w:pPr>
        <w:rPr>
          <w:lang w:val="en-GB"/>
        </w:rPr>
      </w:pPr>
      <w:r w:rsidRPr="00F63393">
        <w:rPr>
          <w:lang w:val="en-GB"/>
        </w:rPr>
        <w:t xml:space="preserve">Java message classes are generated based on this XSD at compile time and are placed in the </w:t>
      </w:r>
      <w:r w:rsidR="002C41E7">
        <w:rPr>
          <w:lang w:val="en-GB"/>
        </w:rPr>
        <w:t>energy.usef</w:t>
      </w:r>
      <w:r w:rsidRPr="00F63393">
        <w:rPr>
          <w:lang w:val="en-GB"/>
        </w:rPr>
        <w:t>.core.data.xml.bean.message package in the target/generated-sources/xjc folder of the usef-core-api project.</w:t>
      </w:r>
    </w:p>
    <w:p w14:paraId="3F829DC0" w14:textId="77777777" w:rsidR="0015131B" w:rsidRPr="00F63393" w:rsidRDefault="0015131B" w:rsidP="00E44574">
      <w:pPr>
        <w:rPr>
          <w:lang w:val="en-GB"/>
        </w:rPr>
      </w:pPr>
    </w:p>
    <w:p w14:paraId="10EAAA64" w14:textId="77777777" w:rsidR="00E44574" w:rsidRPr="00F63393" w:rsidRDefault="00E44574" w:rsidP="00E44574">
      <w:pPr>
        <w:pStyle w:val="Kop3"/>
        <w:rPr>
          <w:lang w:val="en-GB"/>
        </w:rPr>
      </w:pPr>
      <w:r w:rsidRPr="00F63393">
        <w:rPr>
          <w:lang w:val="en-GB"/>
        </w:rPr>
        <w:t>Message security and validations</w:t>
      </w:r>
    </w:p>
    <w:p w14:paraId="1597776D" w14:textId="77777777" w:rsidR="00E44574" w:rsidRPr="00F63393" w:rsidRDefault="00E44574" w:rsidP="00E44574">
      <w:pPr>
        <w:rPr>
          <w:lang w:val="en-GB"/>
        </w:rPr>
      </w:pPr>
      <w:r w:rsidRPr="00F63393">
        <w:rPr>
          <w:lang w:val="en-GB"/>
        </w:rPr>
        <w:t>As described in the USEF specifications and in the USEF reference System Architecture</w:t>
      </w:r>
      <w:r w:rsidR="0025355E" w:rsidRPr="00F63393">
        <w:rPr>
          <w:lang w:val="en-GB"/>
        </w:rPr>
        <w:t>,</w:t>
      </w:r>
      <w:r w:rsidRPr="00F63393">
        <w:rPr>
          <w:lang w:val="en-GB"/>
        </w:rPr>
        <w:t xml:space="preserve"> different steps have to be performed before sending and accepting a message. These steps are coordinated by the classes SenderService and ReceiverEndpoint mentioned above.</w:t>
      </w:r>
    </w:p>
    <w:p w14:paraId="6ECD53CE" w14:textId="77777777" w:rsidR="00E44574" w:rsidRPr="00F63393" w:rsidRDefault="00E44574" w:rsidP="00E44574">
      <w:pPr>
        <w:rPr>
          <w:lang w:val="en-GB"/>
        </w:rPr>
      </w:pPr>
      <w:r w:rsidRPr="00F63393">
        <w:rPr>
          <w:lang w:val="en-GB"/>
        </w:rPr>
        <w:t>Classes of interest that to support these steps are (see the java doc for more information):</w:t>
      </w:r>
    </w:p>
    <w:p w14:paraId="5615036A" w14:textId="77777777" w:rsidR="00E44574" w:rsidRPr="00F63393" w:rsidRDefault="002C41E7" w:rsidP="00362CB8">
      <w:pPr>
        <w:numPr>
          <w:ilvl w:val="0"/>
          <w:numId w:val="5"/>
        </w:numPr>
        <w:rPr>
          <w:lang w:val="en-GB"/>
        </w:rPr>
      </w:pPr>
      <w:r>
        <w:rPr>
          <w:lang w:val="en-GB"/>
        </w:rPr>
        <w:t>energy.usef</w:t>
      </w:r>
      <w:r w:rsidR="00E44574" w:rsidRPr="00F63393">
        <w:rPr>
          <w:lang w:val="en-GB"/>
        </w:rPr>
        <w:t>.core.util.encryption.NaCl</w:t>
      </w:r>
    </w:p>
    <w:p w14:paraId="7F30E3D4"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.core.service.business.IncomingMessageVerificationService</w:t>
      </w:r>
    </w:p>
    <w:p w14:paraId="11A1328E"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.core.service.business.MessageEncryptionService</w:t>
      </w:r>
    </w:p>
    <w:p w14:paraId="701D32D9" w14:textId="77777777" w:rsidR="00E44574" w:rsidRPr="00F63393" w:rsidRDefault="002C41E7" w:rsidP="00362CB8">
      <w:pPr>
        <w:numPr>
          <w:ilvl w:val="0"/>
          <w:numId w:val="5"/>
        </w:numPr>
        <w:rPr>
          <w:lang w:val="en-GB"/>
        </w:rPr>
      </w:pPr>
      <w:r>
        <w:rPr>
          <w:lang w:val="en-GB"/>
        </w:rPr>
        <w:t>energy.usef</w:t>
      </w:r>
      <w:r w:rsidR="00E44574" w:rsidRPr="00F63393">
        <w:rPr>
          <w:lang w:val="en-GB"/>
        </w:rPr>
        <w:t>.core.service.business.ParticipantDiscoveryService</w:t>
      </w:r>
    </w:p>
    <w:p w14:paraId="2B3490B1" w14:textId="77777777" w:rsidR="0015131B" w:rsidRPr="00F63393" w:rsidRDefault="0015131B" w:rsidP="0015131B">
      <w:pPr>
        <w:rPr>
          <w:lang w:val="en-GB"/>
        </w:rPr>
      </w:pPr>
    </w:p>
    <w:p w14:paraId="1A9F9279" w14:textId="77777777" w:rsidR="00E44574" w:rsidRPr="00F63393" w:rsidRDefault="00E44574" w:rsidP="00E44574">
      <w:pPr>
        <w:pStyle w:val="Kop3"/>
        <w:rPr>
          <w:lang w:val="en-GB"/>
        </w:rPr>
      </w:pPr>
      <w:r w:rsidRPr="00F63393">
        <w:rPr>
          <w:lang w:val="en-GB"/>
        </w:rPr>
        <w:t>Inbound message controller framework</w:t>
      </w:r>
    </w:p>
    <w:p w14:paraId="76C2D9F6" w14:textId="77777777" w:rsidR="00984408" w:rsidRPr="00F63393" w:rsidRDefault="006B6162" w:rsidP="00E44574">
      <w:pPr>
        <w:rPr>
          <w:lang w:val="en-GB"/>
        </w:rPr>
      </w:pPr>
      <w:r w:rsidRPr="00F63393">
        <w:rPr>
          <w:lang w:val="en-GB"/>
        </w:rPr>
        <w:t>Per participant, a</w:t>
      </w:r>
      <w:r w:rsidR="00E44574" w:rsidRPr="00F63393">
        <w:rPr>
          <w:lang w:val="en-GB"/>
        </w:rPr>
        <w:t>ll valid inbound messages are put on the same persistent queue. The messages of this queue must be delivered to the corresponding business service(s).</w:t>
      </w:r>
    </w:p>
    <w:p w14:paraId="2C30A070" w14:textId="77777777" w:rsidR="00E44574" w:rsidRPr="00F63393" w:rsidRDefault="00E44574" w:rsidP="00E44574">
      <w:pPr>
        <w:rPr>
          <w:lang w:val="en-GB"/>
        </w:rPr>
      </w:pPr>
      <w:r w:rsidRPr="00F63393">
        <w:rPr>
          <w:lang w:val="en-GB"/>
        </w:rPr>
        <w:t>For this, an inbound message controller framework is designed to distribute incoming xml messages to the correct business service. The steps performed by the framework are as follows:</w:t>
      </w:r>
    </w:p>
    <w:p w14:paraId="6087BC15" w14:textId="77777777" w:rsidR="00E44574" w:rsidRPr="00F63393" w:rsidRDefault="00E44574" w:rsidP="00362CB8">
      <w:pPr>
        <w:numPr>
          <w:ilvl w:val="0"/>
          <w:numId w:val="5"/>
        </w:numPr>
        <w:rPr>
          <w:lang w:val="en-GB"/>
        </w:rPr>
      </w:pPr>
      <w:r w:rsidRPr="00F63393">
        <w:rPr>
          <w:lang w:val="en-GB"/>
        </w:rPr>
        <w:t>A valid inbound message is put on the inbound persistent queue.</w:t>
      </w:r>
    </w:p>
    <w:p w14:paraId="524751D6" w14:textId="77777777" w:rsidR="00E44574" w:rsidRPr="00F63393" w:rsidRDefault="00E44574" w:rsidP="00362CB8">
      <w:pPr>
        <w:numPr>
          <w:ilvl w:val="0"/>
          <w:numId w:val="5"/>
        </w:numPr>
        <w:rPr>
          <w:lang w:val="en-GB"/>
        </w:rPr>
      </w:pPr>
      <w:r w:rsidRPr="00F63393">
        <w:rPr>
          <w:lang w:val="en-GB"/>
        </w:rPr>
        <w:t xml:space="preserve">The inbound queue is read by the </w:t>
      </w:r>
      <w:r w:rsidR="002C41E7">
        <w:rPr>
          <w:lang w:val="en-GB"/>
        </w:rPr>
        <w:t>energy.usef</w:t>
      </w:r>
      <w:r w:rsidRPr="00F63393">
        <w:rPr>
          <w:lang w:val="en-GB"/>
        </w:rPr>
        <w:t>.core.service.mdb.IncomingQueueMDB bean.</w:t>
      </w:r>
    </w:p>
    <w:p w14:paraId="151B6147" w14:textId="77777777"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.core.service.helper.DispatcherHelperService that will route the message to the corresponding business controller based on the message type. All controllers extend the </w:t>
      </w:r>
      <w:r w:rsidR="002C41E7">
        <w:rPr>
          <w:lang w:val="en-GB"/>
        </w:rPr>
        <w:t>energy.usef</w:t>
      </w:r>
      <w:r w:rsidRPr="00F63393">
        <w:rPr>
          <w:lang w:val="en-GB"/>
        </w:rPr>
        <w:t>.core.controller.BaseIncomingMessageController class.</w:t>
      </w:r>
    </w:p>
    <w:p w14:paraId="566F8ECC" w14:textId="77777777" w:rsidR="00E44574" w:rsidRPr="00F63393" w:rsidRDefault="00E44574" w:rsidP="00362CB8">
      <w:pPr>
        <w:numPr>
          <w:ilvl w:val="0"/>
          <w:numId w:val="5"/>
        </w:numPr>
        <w:rPr>
          <w:lang w:val="en-GB"/>
        </w:rPr>
      </w:pPr>
      <w:r w:rsidRPr="00F63393">
        <w:rPr>
          <w:lang w:val="en-GB"/>
        </w:rPr>
        <w:t xml:space="preserve">The controller will on its turn invoke the required business services. </w:t>
      </w:r>
    </w:p>
    <w:p w14:paraId="10C6162F" w14:textId="77777777" w:rsidR="00E44574" w:rsidRPr="00F63393" w:rsidRDefault="00E44574" w:rsidP="00E44574">
      <w:pPr>
        <w:rPr>
          <w:lang w:val="en-GB"/>
        </w:rPr>
      </w:pPr>
      <w:r w:rsidRPr="00F63393">
        <w:rPr>
          <w:lang w:val="en-GB"/>
        </w:rPr>
        <w:t xml:space="preserve">The business controllers are put in the corresponding usef-&lt;Role&gt; project within the </w:t>
      </w:r>
      <w:r w:rsidR="002C41E7">
        <w:rPr>
          <w:lang w:val="en-GB"/>
        </w:rPr>
        <w:t>energy.usef</w:t>
      </w:r>
      <w:r w:rsidRPr="00F63393">
        <w:rPr>
          <w:lang w:val="en-GB"/>
        </w:rPr>
        <w:t>.&lt;Role&gt;.controller package.</w:t>
      </w:r>
    </w:p>
    <w:p w14:paraId="1A4DB609" w14:textId="77777777" w:rsidR="00765BA8" w:rsidRPr="00F63393" w:rsidRDefault="00765BA8" w:rsidP="00E44574">
      <w:pPr>
        <w:rPr>
          <w:lang w:val="en-GB"/>
        </w:rPr>
      </w:pPr>
    </w:p>
    <w:p w14:paraId="324D2A26" w14:textId="77777777" w:rsidR="00E44574" w:rsidRPr="00F63393" w:rsidRDefault="00E44574" w:rsidP="00E44574">
      <w:pPr>
        <w:pStyle w:val="Codetext"/>
        <w:ind w:left="0"/>
        <w:rPr>
          <w:lang w:val="en-GB"/>
        </w:rPr>
      </w:pPr>
      <w:r w:rsidRPr="00F63393">
        <w:rPr>
          <w:lang w:val="en-GB"/>
        </w:rPr>
        <w:t xml:space="preserve">Example: usef-cro project; </w:t>
      </w:r>
      <w:r w:rsidR="002C41E7">
        <w:rPr>
          <w:lang w:val="en-GB"/>
        </w:rPr>
        <w:t>energy.usef</w:t>
      </w:r>
      <w:r w:rsidRPr="00F63393">
        <w:rPr>
          <w:lang w:val="en-GB"/>
        </w:rPr>
        <w:t>.cro.controller.CommonReferenceQueryController</w:t>
      </w:r>
    </w:p>
    <w:p w14:paraId="5556B418" w14:textId="77777777" w:rsidR="00E44574" w:rsidRPr="00F63393" w:rsidRDefault="00E44574" w:rsidP="00E44574">
      <w:pPr>
        <w:rPr>
          <w:lang w:val="en-GB"/>
        </w:rPr>
      </w:pPr>
    </w:p>
    <w:p w14:paraId="7A47D0B6" w14:textId="77777777" w:rsidR="00E44574" w:rsidRPr="00F63393" w:rsidRDefault="00E44574" w:rsidP="00E44574">
      <w:pPr>
        <w:pStyle w:val="Kop3"/>
        <w:rPr>
          <w:lang w:val="en-GB"/>
        </w:rPr>
      </w:pPr>
      <w:r w:rsidRPr="00F63393">
        <w:rPr>
          <w:lang w:val="en-GB"/>
        </w:rPr>
        <w:t>Outbound message controller framework</w:t>
      </w:r>
    </w:p>
    <w:p w14:paraId="301EC7B6" w14:textId="77777777" w:rsidR="00DC7C5C" w:rsidRPr="00F63393" w:rsidRDefault="00DC7C5C" w:rsidP="00DC7C5C">
      <w:pPr>
        <w:rPr>
          <w:lang w:val="en-GB"/>
        </w:rPr>
      </w:pPr>
      <w:r w:rsidRPr="00F63393">
        <w:rPr>
          <w:lang w:val="en-GB"/>
        </w:rPr>
        <w:t xml:space="preserve">Exponential backoff is an algorithm that retries requests to the server based on certain status codes in the server response. The retries exponentially increase the waiting time up to a certain threshold. The idea is that if the server is down temporarily, it is not overwhelmed with requests hitting at the same time when it comes back up. See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Pr="00F63393">
        <w:rPr>
          <w:lang w:val="en-GB"/>
        </w:rPr>
        <w:t xml:space="preserve"> for the configuration and details of this mechanism.</w:t>
      </w:r>
    </w:p>
    <w:p w14:paraId="27E052AE" w14:textId="77777777" w:rsidR="00061C0E" w:rsidRPr="00F63393" w:rsidRDefault="00061C0E" w:rsidP="00DC7C5C">
      <w:pPr>
        <w:rPr>
          <w:lang w:val="en-GB"/>
        </w:rPr>
      </w:pPr>
    </w:p>
    <w:p w14:paraId="63D0B493" w14:textId="77777777" w:rsidR="00E44574" w:rsidRPr="00F63393" w:rsidRDefault="00E44574" w:rsidP="00DC7C5C">
      <w:pPr>
        <w:rPr>
          <w:lang w:val="en-GB"/>
        </w:rPr>
      </w:pPr>
      <w:r w:rsidRPr="00F63393">
        <w:rPr>
          <w:lang w:val="en-GB"/>
        </w:rPr>
        <w:lastRenderedPageBreak/>
        <w:t xml:space="preserve">Outbound messages that could not be delivered or for which no response was received in a timely manner, sometimes need special treatment to e.g. bring the failure to the attention of an operator. For this a </w:t>
      </w:r>
      <w:r w:rsidR="001E3E49" w:rsidRPr="00F63393">
        <w:rPr>
          <w:lang w:val="en-GB"/>
        </w:rPr>
        <w:t>similar</w:t>
      </w:r>
      <w:r w:rsidRPr="00F63393">
        <w:rPr>
          <w:lang w:val="en-GB"/>
        </w:rPr>
        <w:t xml:space="preserve"> framework is </w:t>
      </w:r>
      <w:r w:rsidR="000E0511" w:rsidRPr="00F63393">
        <w:rPr>
          <w:lang w:val="en-GB"/>
        </w:rPr>
        <w:t>implemented</w:t>
      </w:r>
      <w:r w:rsidRPr="00F63393">
        <w:rPr>
          <w:lang w:val="en-GB"/>
        </w:rPr>
        <w:t xml:space="preserve"> as the inbound message controller framework. The steps performed by the framework are as follows:</w:t>
      </w:r>
    </w:p>
    <w:p w14:paraId="58AC63A9" w14:textId="77777777" w:rsidR="00E44574" w:rsidRPr="00F63393" w:rsidRDefault="00E44574" w:rsidP="00362CB8">
      <w:pPr>
        <w:numPr>
          <w:ilvl w:val="0"/>
          <w:numId w:val="5"/>
        </w:numPr>
        <w:rPr>
          <w:lang w:val="en-GB"/>
        </w:rPr>
      </w:pPr>
      <w:r w:rsidRPr="00F63393">
        <w:rPr>
          <w:lang w:val="en-GB"/>
        </w:rPr>
        <w:t>Not delivered messages or messages without a timely received response that need further treatment are put on a dedicated persistent queue.</w:t>
      </w:r>
    </w:p>
    <w:p w14:paraId="687838B0" w14:textId="77777777" w:rsidR="00E44574" w:rsidRPr="00F63393" w:rsidRDefault="00E44574" w:rsidP="00362CB8">
      <w:pPr>
        <w:numPr>
          <w:ilvl w:val="0"/>
          <w:numId w:val="5"/>
        </w:numPr>
        <w:rPr>
          <w:lang w:val="en-GB"/>
        </w:rPr>
      </w:pPr>
      <w:r w:rsidRPr="00F63393">
        <w:rPr>
          <w:lang w:val="en-GB"/>
        </w:rPr>
        <w:t xml:space="preserve">The queue is read by the </w:t>
      </w:r>
      <w:r w:rsidR="002C41E7">
        <w:rPr>
          <w:lang w:val="en-GB"/>
        </w:rPr>
        <w:t>energy.usef</w:t>
      </w:r>
      <w:r w:rsidRPr="00F63393">
        <w:rPr>
          <w:lang w:val="en-GB"/>
        </w:rPr>
        <w:t>.core.service.mdb.NotSentQueueMDB.</w:t>
      </w:r>
    </w:p>
    <w:p w14:paraId="6723A029" w14:textId="77777777"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 OutgoingErrorMessageDispatcherHelperService that will route the message to the corresponding OutgoingErrorMessageController based on the message type. All controllers extend the </w:t>
      </w:r>
      <w:r w:rsidR="002C41E7">
        <w:rPr>
          <w:lang w:val="en-GB"/>
        </w:rPr>
        <w:t>energy.usef</w:t>
      </w:r>
      <w:r w:rsidRPr="00F63393">
        <w:rPr>
          <w:lang w:val="en-GB"/>
        </w:rPr>
        <w:t>.core.controller.error.BaseOutgoingErrorMessageController class.</w:t>
      </w:r>
    </w:p>
    <w:p w14:paraId="5CC43822" w14:textId="77777777" w:rsidR="00E44574" w:rsidRPr="00F63393" w:rsidRDefault="00E44574" w:rsidP="00362CB8">
      <w:pPr>
        <w:numPr>
          <w:ilvl w:val="0"/>
          <w:numId w:val="5"/>
        </w:numPr>
        <w:rPr>
          <w:lang w:val="en-GB"/>
        </w:rPr>
      </w:pPr>
      <w:r w:rsidRPr="00F63393">
        <w:rPr>
          <w:lang w:val="en-GB"/>
        </w:rPr>
        <w:t>The controller will on its turn execute the required business logic.</w:t>
      </w:r>
    </w:p>
    <w:p w14:paraId="6EAA5820" w14:textId="77777777" w:rsidR="00E44574" w:rsidRPr="00F63393" w:rsidRDefault="00E44574" w:rsidP="00E44574">
      <w:pPr>
        <w:rPr>
          <w:lang w:val="en-GB"/>
        </w:rPr>
      </w:pPr>
      <w:r w:rsidRPr="00F63393">
        <w:rPr>
          <w:lang w:val="en-GB"/>
        </w:rPr>
        <w:t xml:space="preserve">The outgoing </w:t>
      </w:r>
      <w:r w:rsidR="00765BA8" w:rsidRPr="00F63393">
        <w:rPr>
          <w:lang w:val="en-GB"/>
        </w:rPr>
        <w:t>error</w:t>
      </w:r>
      <w:r w:rsidRPr="00F63393">
        <w:rPr>
          <w:lang w:val="en-GB"/>
        </w:rPr>
        <w:t xml:space="preserve"> controllers are put in the corresponding usef-&lt;Role&gt; project within the </w:t>
      </w:r>
      <w:r w:rsidR="002C41E7">
        <w:rPr>
          <w:lang w:val="en-GB"/>
        </w:rPr>
        <w:t>energy.usef</w:t>
      </w:r>
      <w:r w:rsidRPr="00F63393">
        <w:rPr>
          <w:lang w:val="en-GB"/>
        </w:rPr>
        <w:t>.&lt;Role&gt;.controller.error package.</w:t>
      </w:r>
    </w:p>
    <w:p w14:paraId="1803B36C" w14:textId="77777777" w:rsidR="00765BA8" w:rsidRPr="00F63393" w:rsidRDefault="00765BA8" w:rsidP="00E44574">
      <w:pPr>
        <w:rPr>
          <w:lang w:val="en-GB"/>
        </w:rPr>
      </w:pPr>
    </w:p>
    <w:p w14:paraId="6106EA02" w14:textId="77777777" w:rsidR="00E44574" w:rsidRPr="00F63393" w:rsidRDefault="00E44574" w:rsidP="00E44574">
      <w:pPr>
        <w:pStyle w:val="Codetext"/>
        <w:ind w:left="0"/>
        <w:rPr>
          <w:lang w:val="en-GB"/>
        </w:rPr>
      </w:pPr>
      <w:r w:rsidRPr="00F63393">
        <w:rPr>
          <w:lang w:val="en-GB"/>
        </w:rPr>
        <w:t xml:space="preserve">Example: usef-dso project; </w:t>
      </w:r>
      <w:r w:rsidR="002C41E7">
        <w:rPr>
          <w:lang w:val="en-GB"/>
        </w:rPr>
        <w:t>energy.usef</w:t>
      </w:r>
      <w:r w:rsidRPr="00F63393">
        <w:rPr>
          <w:lang w:val="en-GB"/>
        </w:rPr>
        <w:t>.dso.controller.error.FlexOrderErrorController</w:t>
      </w:r>
    </w:p>
    <w:p w14:paraId="614C3C45" w14:textId="77777777" w:rsidR="00E44574" w:rsidRPr="00F63393" w:rsidRDefault="00E44574" w:rsidP="00E44574">
      <w:pPr>
        <w:rPr>
          <w:lang w:val="en-GB"/>
        </w:rPr>
      </w:pPr>
    </w:p>
    <w:p w14:paraId="44B11256" w14:textId="77777777" w:rsidR="00E44574" w:rsidRPr="00F63393" w:rsidRDefault="00E44574" w:rsidP="00E44574">
      <w:pPr>
        <w:pStyle w:val="Kop2"/>
        <w:rPr>
          <w:lang w:val="en-GB"/>
        </w:rPr>
      </w:pPr>
      <w:bookmarkStart w:id="31" w:name="_Toc450634987"/>
      <w:r w:rsidRPr="00F63393">
        <w:rPr>
          <w:lang w:val="en-GB"/>
        </w:rPr>
        <w:t>Workflow layer</w:t>
      </w:r>
      <w:bookmarkEnd w:id="31"/>
    </w:p>
    <w:p w14:paraId="58193CF7" w14:textId="77777777" w:rsidR="00E44574" w:rsidRPr="00F63393" w:rsidRDefault="00E44574" w:rsidP="00E44574">
      <w:pPr>
        <w:pStyle w:val="Kop3"/>
        <w:rPr>
          <w:lang w:val="en-GB"/>
        </w:rPr>
      </w:pPr>
      <w:r w:rsidRPr="00F63393">
        <w:rPr>
          <w:lang w:val="en-GB"/>
        </w:rPr>
        <w:t>Base classes</w:t>
      </w:r>
    </w:p>
    <w:p w14:paraId="5B44B3C2" w14:textId="77777777"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implement the USEF workflows. To realize this, base workflow classes are defined in usef-core-workflow that are extended when a workflow step is realized. These base classes are (see the </w:t>
      </w:r>
      <w:r w:rsidR="000E0511" w:rsidRPr="00F63393">
        <w:rPr>
          <w:lang w:val="en-GB"/>
        </w:rPr>
        <w:t>J</w:t>
      </w:r>
      <w:r w:rsidRPr="00F63393">
        <w:rPr>
          <w:lang w:val="en-GB"/>
        </w:rPr>
        <w:t>avadoc for more information):</w:t>
      </w:r>
    </w:p>
    <w:p w14:paraId="75B1061F"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.core.workflow.Event</w:t>
      </w:r>
    </w:p>
    <w:p w14:paraId="2344BBA4"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.core.workflow.BaseEventController</w:t>
      </w:r>
    </w:p>
    <w:p w14:paraId="1EDF371B"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.core.workflow.BaseWorkflowCoordinator</w:t>
      </w:r>
    </w:p>
    <w:p w14:paraId="7451C6F2" w14:textId="77777777" w:rsidR="00E44574" w:rsidRPr="00F63393" w:rsidRDefault="002C41E7" w:rsidP="00362CB8">
      <w:pPr>
        <w:numPr>
          <w:ilvl w:val="0"/>
          <w:numId w:val="5"/>
        </w:numPr>
        <w:rPr>
          <w:lang w:val="en-GB"/>
        </w:rPr>
      </w:pPr>
      <w:r>
        <w:rPr>
          <w:lang w:val="en-GB"/>
        </w:rPr>
        <w:t>energy.usef</w:t>
      </w:r>
      <w:r w:rsidR="00E44574" w:rsidRPr="00F63393">
        <w:rPr>
          <w:lang w:val="en-GB"/>
        </w:rPr>
        <w:t>.core.workflow.CoordinatorWorkflowContext</w:t>
      </w:r>
    </w:p>
    <w:p w14:paraId="004A1E57" w14:textId="77777777" w:rsidR="00E44574" w:rsidRPr="00F63393" w:rsidRDefault="00E44574" w:rsidP="00E44574">
      <w:pPr>
        <w:rPr>
          <w:lang w:val="en-GB"/>
        </w:rPr>
      </w:pPr>
      <w:r w:rsidRPr="00F63393">
        <w:rPr>
          <w:lang w:val="en-GB"/>
        </w:rPr>
        <w:t xml:space="preserve">An implementation of a </w:t>
      </w:r>
      <w:r w:rsidR="00E2587C" w:rsidRPr="00F63393">
        <w:rPr>
          <w:lang w:val="en-GB"/>
        </w:rPr>
        <w:t>Pluggable Business Component</w:t>
      </w:r>
      <w:r w:rsidRPr="00F63393">
        <w:rPr>
          <w:lang w:val="en-GB"/>
        </w:rPr>
        <w:t xml:space="preserve"> is loaded via reflection based on configuration. The class that realizes this is </w:t>
      </w:r>
      <w:r w:rsidR="002C41E7">
        <w:rPr>
          <w:lang w:val="en-GB"/>
        </w:rPr>
        <w:t>energy.usef</w:t>
      </w:r>
      <w:r w:rsidRPr="00F63393">
        <w:rPr>
          <w:lang w:val="en-GB"/>
        </w:rPr>
        <w:t>.core.workflow.step. WorkflowStepLoader.</w:t>
      </w:r>
    </w:p>
    <w:p w14:paraId="367A9CCA" w14:textId="77777777" w:rsidR="0015131B" w:rsidRPr="00F63393" w:rsidRDefault="0015131B" w:rsidP="00E44574">
      <w:pPr>
        <w:rPr>
          <w:lang w:val="en-GB"/>
        </w:rPr>
      </w:pPr>
    </w:p>
    <w:p w14:paraId="18DDB92B" w14:textId="77777777" w:rsidR="00E44574" w:rsidRPr="00F63393" w:rsidRDefault="00E44574" w:rsidP="00E44574">
      <w:pPr>
        <w:pStyle w:val="Kop3"/>
        <w:rPr>
          <w:lang w:val="en-GB"/>
        </w:rPr>
      </w:pPr>
      <w:r w:rsidRPr="00F63393">
        <w:rPr>
          <w:lang w:val="en-GB"/>
        </w:rPr>
        <w:t>Time based triggers</w:t>
      </w:r>
    </w:p>
    <w:p w14:paraId="0D1568F0" w14:textId="77777777" w:rsidR="00E44574" w:rsidRPr="00F63393" w:rsidRDefault="00E44574" w:rsidP="00E44574">
      <w:pPr>
        <w:rPr>
          <w:lang w:val="en-GB"/>
        </w:rPr>
      </w:pPr>
      <w:r w:rsidRPr="00F63393">
        <w:rPr>
          <w:lang w:val="en-GB"/>
        </w:rPr>
        <w:t xml:space="preserve">For time based </w:t>
      </w:r>
      <w:r w:rsidR="00B9655E" w:rsidRPr="00F63393">
        <w:rPr>
          <w:lang w:val="en-GB"/>
        </w:rPr>
        <w:t>triggers</w:t>
      </w:r>
      <w:r w:rsidRPr="00F63393">
        <w:rPr>
          <w:lang w:val="en-GB"/>
        </w:rPr>
        <w:t>, JEE7 ScheduledExecutorS</w:t>
      </w:r>
      <w:r w:rsidR="00CB3188" w:rsidRPr="00F63393">
        <w:rPr>
          <w:lang w:val="en-GB"/>
        </w:rPr>
        <w:t>ervice is used. For this, each t</w:t>
      </w:r>
      <w:r w:rsidRPr="00F63393">
        <w:rPr>
          <w:lang w:val="en-GB"/>
        </w:rPr>
        <w:t xml:space="preserve">rigger class must register itself during startup in order to be scheduled. This subscription mechanism is delivered by the helper class </w:t>
      </w:r>
      <w:r w:rsidR="002C41E7">
        <w:rPr>
          <w:lang w:val="en-GB"/>
        </w:rPr>
        <w:t>energy.usef</w:t>
      </w:r>
      <w:r w:rsidRPr="00F63393">
        <w:rPr>
          <w:lang w:val="en-GB"/>
        </w:rPr>
        <w:t>.core.service.helper.SchedulerHelperService.</w:t>
      </w:r>
    </w:p>
    <w:p w14:paraId="09676927" w14:textId="77777777" w:rsidR="0015131B" w:rsidRPr="00F63393" w:rsidRDefault="0015131B" w:rsidP="00E44574">
      <w:pPr>
        <w:rPr>
          <w:lang w:val="en-GB"/>
        </w:rPr>
      </w:pPr>
    </w:p>
    <w:p w14:paraId="5F39A5DA" w14:textId="77777777" w:rsidR="00E44574" w:rsidRPr="00F63393" w:rsidRDefault="00E44574" w:rsidP="00E44574">
      <w:pPr>
        <w:pStyle w:val="Kop3"/>
        <w:rPr>
          <w:lang w:val="en-GB"/>
        </w:rPr>
      </w:pPr>
      <w:r w:rsidRPr="00F63393">
        <w:rPr>
          <w:lang w:val="en-GB"/>
        </w:rPr>
        <w:t>Workflow realizations</w:t>
      </w:r>
    </w:p>
    <w:p w14:paraId="419C8E3D" w14:textId="77777777" w:rsidR="00E44574" w:rsidRPr="00F63393" w:rsidRDefault="00E44574" w:rsidP="00E44574">
      <w:pPr>
        <w:rPr>
          <w:lang w:val="en-GB"/>
        </w:rPr>
      </w:pPr>
      <w:r w:rsidRPr="00F63393">
        <w:rPr>
          <w:lang w:val="en-GB"/>
        </w:rPr>
        <w:t>As mentioned in the project structure chapter, each USEF role has its dedicated project that will contain all the code for the role specific workflow realizations.</w:t>
      </w:r>
    </w:p>
    <w:p w14:paraId="2E097F2C" w14:textId="77777777" w:rsidR="00E44574" w:rsidRPr="00F63393" w:rsidRDefault="00E44574" w:rsidP="00E44574">
      <w:pPr>
        <w:rPr>
          <w:lang w:val="en-GB"/>
        </w:rPr>
      </w:pPr>
      <w:r w:rsidRPr="00F63393">
        <w:rPr>
          <w:lang w:val="en-GB"/>
        </w:rPr>
        <w:t>The USEF reference System Architecture shows a mapping of each process coordinator on the USEF business flows as defined in the USEF specifications. All related classes for one process coordinator are placed in a package with a name corresponding to the USEF step in the process flows.</w:t>
      </w:r>
    </w:p>
    <w:p w14:paraId="3D6079A0" w14:textId="77777777" w:rsidR="00765BA8" w:rsidRPr="00F63393" w:rsidRDefault="00765BA8" w:rsidP="00E44574">
      <w:pPr>
        <w:rPr>
          <w:lang w:val="en-GB"/>
        </w:rPr>
      </w:pPr>
    </w:p>
    <w:p w14:paraId="3926C345" w14:textId="77777777" w:rsidR="00E44574" w:rsidRPr="00F63393" w:rsidRDefault="00E44574" w:rsidP="00E44574">
      <w:pPr>
        <w:pStyle w:val="Codetext"/>
        <w:ind w:left="0"/>
        <w:rPr>
          <w:lang w:val="en-GB"/>
        </w:rPr>
      </w:pPr>
      <w:r w:rsidRPr="00F63393">
        <w:rPr>
          <w:lang w:val="en-GB"/>
        </w:rPr>
        <w:t xml:space="preserve">Example: </w:t>
      </w:r>
      <w:r w:rsidR="002C41E7">
        <w:rPr>
          <w:lang w:val="en-GB"/>
        </w:rPr>
        <w:t>energy.usef</w:t>
      </w:r>
      <w:r w:rsidRPr="00F63393">
        <w:rPr>
          <w:lang w:val="en-GB"/>
        </w:rPr>
        <w:t>.dso.workflow.validate.gridsafetyanalysis</w:t>
      </w:r>
    </w:p>
    <w:p w14:paraId="1F1E073C" w14:textId="77777777" w:rsidR="00E44574" w:rsidRPr="00F63393" w:rsidRDefault="00E44574" w:rsidP="00E44574">
      <w:pPr>
        <w:rPr>
          <w:lang w:val="en-GB"/>
        </w:rPr>
      </w:pPr>
    </w:p>
    <w:p w14:paraId="5E08421E" w14:textId="77777777" w:rsidR="00E44574" w:rsidRPr="00F63393" w:rsidRDefault="00E16F18" w:rsidP="00E44574">
      <w:pPr>
        <w:pStyle w:val="Kop2"/>
        <w:rPr>
          <w:lang w:val="en-GB"/>
        </w:rPr>
      </w:pPr>
      <w:bookmarkStart w:id="32" w:name="_Toc450634988"/>
      <w:r w:rsidRPr="00F63393">
        <w:rPr>
          <w:lang w:val="en-GB"/>
        </w:rPr>
        <w:lastRenderedPageBreak/>
        <w:t>Pluggable Business Component layer</w:t>
      </w:r>
      <w:bookmarkEnd w:id="32"/>
    </w:p>
    <w:p w14:paraId="7DDD5103" w14:textId="77777777" w:rsidR="00E44574" w:rsidRPr="00F63393" w:rsidRDefault="00E2587C" w:rsidP="00E44574">
      <w:pPr>
        <w:pStyle w:val="Kop3"/>
        <w:rPr>
          <w:lang w:val="en-GB"/>
        </w:rPr>
      </w:pPr>
      <w:r w:rsidRPr="00F63393">
        <w:rPr>
          <w:lang w:val="en-GB"/>
        </w:rPr>
        <w:t>Pluggable Business Component</w:t>
      </w:r>
      <w:r w:rsidR="00E44574" w:rsidRPr="00F63393">
        <w:rPr>
          <w:lang w:val="en-GB"/>
        </w:rPr>
        <w:t xml:space="preserve"> interface</w:t>
      </w:r>
    </w:p>
    <w:p w14:paraId="2E79D14F" w14:textId="77777777"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invoke a </w:t>
      </w:r>
      <w:r w:rsidR="00E2587C" w:rsidRPr="00F63393">
        <w:rPr>
          <w:lang w:val="en-GB"/>
        </w:rPr>
        <w:t>Pluggable Business Component</w:t>
      </w:r>
      <w:r w:rsidRPr="00F63393">
        <w:rPr>
          <w:lang w:val="en-GB"/>
        </w:rPr>
        <w:t xml:space="preserve"> in a USEF workflow. This document also lists all the assumptions made on implementations of </w:t>
      </w:r>
      <w:r w:rsidR="00E2587C" w:rsidRPr="00F63393">
        <w:rPr>
          <w:lang w:val="en-GB"/>
        </w:rPr>
        <w:t>Pluggable Business Component</w:t>
      </w:r>
      <w:r w:rsidRPr="00F63393">
        <w:rPr>
          <w:lang w:val="en-GB"/>
        </w:rPr>
        <w:t>.</w:t>
      </w:r>
    </w:p>
    <w:p w14:paraId="125F88DC" w14:textId="77777777" w:rsidR="00E44574" w:rsidRPr="00F63393" w:rsidRDefault="00E44574" w:rsidP="00E44574">
      <w:pPr>
        <w:rPr>
          <w:lang w:val="en-GB"/>
        </w:rPr>
      </w:pPr>
      <w:r w:rsidRPr="00F63393">
        <w:rPr>
          <w:lang w:val="en-GB"/>
        </w:rPr>
        <w:t xml:space="preserve">The interface to implement and to invoke a </w:t>
      </w:r>
      <w:r w:rsidR="00E2587C" w:rsidRPr="00F63393">
        <w:rPr>
          <w:lang w:val="en-GB"/>
        </w:rPr>
        <w:t>Pluggable Business Component</w:t>
      </w:r>
      <w:r w:rsidRPr="00F63393">
        <w:rPr>
          <w:lang w:val="en-GB"/>
        </w:rPr>
        <w:t xml:space="preserve"> is defined in </w:t>
      </w:r>
      <w:r w:rsidR="002C41E7">
        <w:rPr>
          <w:lang w:val="en-GB"/>
        </w:rPr>
        <w:t>energy.usef</w:t>
      </w:r>
      <w:r w:rsidRPr="00F63393">
        <w:rPr>
          <w:lang w:val="en-GB"/>
        </w:rPr>
        <w:t>.core.workflow.WorkflowStep (see the java doc for more information).</w:t>
      </w:r>
    </w:p>
    <w:p w14:paraId="76122C7F" w14:textId="77777777" w:rsidR="00C7101C" w:rsidRPr="00F63393" w:rsidRDefault="00C7101C" w:rsidP="00E44574">
      <w:pPr>
        <w:rPr>
          <w:lang w:val="en-GB"/>
        </w:rPr>
      </w:pPr>
    </w:p>
    <w:p w14:paraId="3241F667" w14:textId="77777777" w:rsidR="00E44574" w:rsidRPr="00F63393" w:rsidRDefault="00E44574" w:rsidP="00E44574">
      <w:pPr>
        <w:rPr>
          <w:lang w:val="en-GB"/>
        </w:rPr>
      </w:pPr>
      <w:r w:rsidRPr="00F63393">
        <w:rPr>
          <w:lang w:val="en-GB"/>
        </w:rPr>
        <w:t xml:space="preserve">The next chapter lists all </w:t>
      </w:r>
      <w:r w:rsidR="00E2587C" w:rsidRPr="00F63393">
        <w:rPr>
          <w:lang w:val="en-GB"/>
        </w:rPr>
        <w:t>Pluggable Business Component</w:t>
      </w:r>
      <w:r w:rsidRPr="00F63393">
        <w:rPr>
          <w:lang w:val="en-GB"/>
        </w:rPr>
        <w:t xml:space="preserve">s and the in- and output parameters exchanged via the WorkflowContext object. </w:t>
      </w:r>
    </w:p>
    <w:p w14:paraId="2796A769" w14:textId="77777777" w:rsidR="00F12751" w:rsidRPr="00F63393" w:rsidRDefault="00F12751" w:rsidP="00E44574">
      <w:pPr>
        <w:rPr>
          <w:lang w:val="en-GB"/>
        </w:rPr>
      </w:pPr>
    </w:p>
    <w:p w14:paraId="59A12063" w14:textId="77777777" w:rsidR="00F12751" w:rsidRPr="00F63393" w:rsidRDefault="00F12751" w:rsidP="00F12751">
      <w:pPr>
        <w:rPr>
          <w:lang w:val="en-GB"/>
        </w:rPr>
      </w:pPr>
      <w:r w:rsidRPr="00F63393">
        <w:rPr>
          <w:lang w:val="en-GB"/>
        </w:rPr>
        <w:t>PBCs use two types of input and output parameters that can be placed in the WorkflowContext:</w:t>
      </w:r>
    </w:p>
    <w:p w14:paraId="15646D7A" w14:textId="77777777" w:rsidR="00F12751" w:rsidRPr="00F63393" w:rsidRDefault="00F12751" w:rsidP="00F12751">
      <w:pPr>
        <w:numPr>
          <w:ilvl w:val="0"/>
          <w:numId w:val="5"/>
        </w:numPr>
        <w:rPr>
          <w:lang w:val="en-GB"/>
        </w:rPr>
      </w:pPr>
      <w:r w:rsidRPr="00F63393">
        <w:rPr>
          <w:lang w:val="en-GB"/>
        </w:rPr>
        <w:t>Simple Java objects (e.g. List, int, Long, boolean)</w:t>
      </w:r>
    </w:p>
    <w:p w14:paraId="48C8B04B" w14:textId="77777777" w:rsidR="00F12751" w:rsidRPr="00F63393" w:rsidRDefault="00F12751" w:rsidP="00F12751">
      <w:pPr>
        <w:numPr>
          <w:ilvl w:val="0"/>
          <w:numId w:val="5"/>
        </w:numPr>
        <w:rPr>
          <w:lang w:val="en-GB"/>
        </w:rPr>
      </w:pPr>
      <w:r w:rsidRPr="00F63393">
        <w:rPr>
          <w:lang w:val="en-GB"/>
        </w:rPr>
        <w:t>USEF specific Data Transfer Objects (DTOs), tailored for a specific situation where the other two types are not applicable. Consult the java</w:t>
      </w:r>
      <w:r w:rsidR="006F110D" w:rsidRPr="00F63393">
        <w:rPr>
          <w:lang w:val="en-GB"/>
        </w:rPr>
        <w:t xml:space="preserve"> doc for the object description, which can be found in folder usef-javadoc of the delivery USEF reference implementation.</w:t>
      </w:r>
    </w:p>
    <w:p w14:paraId="56201851" w14:textId="77777777" w:rsidR="00C7101C" w:rsidRPr="00F63393" w:rsidRDefault="00C7101C" w:rsidP="00E44574">
      <w:pPr>
        <w:rPr>
          <w:lang w:val="en-GB"/>
        </w:rPr>
      </w:pPr>
    </w:p>
    <w:p w14:paraId="2851CAEC" w14:textId="77777777" w:rsidR="00E44574" w:rsidRPr="00F63393" w:rsidRDefault="00E2587C" w:rsidP="00E44574">
      <w:pPr>
        <w:pStyle w:val="Kop3"/>
        <w:rPr>
          <w:lang w:val="en-GB"/>
        </w:rPr>
      </w:pPr>
      <w:r w:rsidRPr="00F63393">
        <w:rPr>
          <w:lang w:val="en-GB"/>
        </w:rPr>
        <w:t>Pluggable Business Component</w:t>
      </w:r>
      <w:r w:rsidR="00E44574" w:rsidRPr="00F63393">
        <w:rPr>
          <w:lang w:val="en-GB"/>
        </w:rPr>
        <w:t>s</w:t>
      </w:r>
    </w:p>
    <w:p w14:paraId="64E27DFF" w14:textId="77777777" w:rsidR="00E44574" w:rsidRPr="00F63393" w:rsidRDefault="00E44574" w:rsidP="00E44574">
      <w:pPr>
        <w:rPr>
          <w:lang w:val="en-GB"/>
        </w:rPr>
      </w:pPr>
      <w:r w:rsidRPr="00F63393">
        <w:rPr>
          <w:lang w:val="en-GB"/>
        </w:rPr>
        <w:t xml:space="preserve">This chapter contains a list of </w:t>
      </w:r>
      <w:r w:rsidR="00E2587C" w:rsidRPr="00F63393">
        <w:rPr>
          <w:lang w:val="en-GB"/>
        </w:rPr>
        <w:t>Pluggable Business Component</w:t>
      </w:r>
      <w:r w:rsidR="0015131B" w:rsidRPr="00F63393">
        <w:rPr>
          <w:lang w:val="en-GB"/>
        </w:rPr>
        <w:t xml:space="preserve"> (PBC)</w:t>
      </w:r>
      <w:r w:rsidR="00B9655E" w:rsidRPr="00F63393">
        <w:rPr>
          <w:lang w:val="en-GB"/>
        </w:rPr>
        <w:t xml:space="preserve"> specifications</w:t>
      </w:r>
      <w:r w:rsidRPr="00F63393">
        <w:rPr>
          <w:lang w:val="en-GB"/>
        </w:rPr>
        <w:t xml:space="preserve"> required to run USEF processes. Each </w:t>
      </w:r>
      <w:r w:rsidR="00E2587C" w:rsidRPr="00F63393">
        <w:rPr>
          <w:lang w:val="en-GB"/>
        </w:rPr>
        <w:t>Pluggable Business Component</w:t>
      </w:r>
      <w:r w:rsidRPr="00F63393">
        <w:rPr>
          <w:lang w:val="en-GB"/>
        </w:rPr>
        <w:t xml:space="preserve"> is positioned within the USEF process flows.</w:t>
      </w:r>
    </w:p>
    <w:p w14:paraId="60089DAA" w14:textId="77777777" w:rsidR="00B9655E" w:rsidRPr="00F63393" w:rsidRDefault="00B9655E" w:rsidP="00E44574">
      <w:pPr>
        <w:rPr>
          <w:lang w:val="en-GB"/>
        </w:rPr>
      </w:pPr>
      <w:r w:rsidRPr="00F63393">
        <w:rPr>
          <w:lang w:val="en-GB"/>
        </w:rPr>
        <w:t xml:space="preserve">The appendix </w:t>
      </w:r>
      <w:r w:rsidR="00F80DAE" w:rsidRPr="00F63393">
        <w:rPr>
          <w:lang w:val="en-GB"/>
        </w:rPr>
        <w:t>‘PBC stub implementation catalog</w:t>
      </w:r>
      <w:r w:rsidR="005A7F43" w:rsidRPr="00F63393">
        <w:rPr>
          <w:lang w:val="en-GB"/>
        </w:rPr>
        <w:t>ue</w:t>
      </w:r>
      <w:r w:rsidR="00F80DAE" w:rsidRPr="00F63393">
        <w:rPr>
          <w:lang w:val="en-GB"/>
        </w:rPr>
        <w:t xml:space="preserve">’ </w:t>
      </w:r>
      <w:r w:rsidRPr="00F63393">
        <w:rPr>
          <w:lang w:val="en-GB"/>
        </w:rPr>
        <w:t>lists</w:t>
      </w:r>
      <w:r w:rsidR="00F80DAE" w:rsidRPr="00F63393">
        <w:rPr>
          <w:lang w:val="en-GB"/>
        </w:rPr>
        <w:t xml:space="preserve"> the simple stub implementations provided with the Reference Implementation of these business services.</w:t>
      </w:r>
    </w:p>
    <w:p w14:paraId="45957087" w14:textId="77777777" w:rsidR="000F4F7B" w:rsidRPr="00F63393" w:rsidRDefault="000F4F7B" w:rsidP="00E44574">
      <w:pPr>
        <w:rPr>
          <w:lang w:val="en-GB"/>
        </w:rPr>
      </w:pPr>
    </w:p>
    <w:p w14:paraId="110AC8DB" w14:textId="77777777" w:rsidR="00D8257D" w:rsidRPr="00F63393" w:rsidRDefault="00D8257D" w:rsidP="00D8257D">
      <w:pPr>
        <w:rPr>
          <w:lang w:val="en-GB"/>
        </w:rPr>
      </w:pPr>
      <w:r w:rsidRPr="00F63393">
        <w:rPr>
          <w:lang w:val="en-GB"/>
        </w:rPr>
        <w:t>The USEF reference System Architecture contains a description of the different process coordinators and identifies what Pluggable Business Components are required per process coordinator.</w:t>
      </w:r>
    </w:p>
    <w:p w14:paraId="65C83CEB" w14:textId="77777777" w:rsidR="00D8257D" w:rsidRPr="00F63393" w:rsidRDefault="00D8257D" w:rsidP="002A6993">
      <w:pPr>
        <w:rPr>
          <w:lang w:val="en-GB"/>
        </w:rPr>
      </w:pPr>
    </w:p>
    <w:p w14:paraId="4DD5E886" w14:textId="77777777" w:rsidR="00E44574" w:rsidRPr="00D8248F" w:rsidRDefault="00E44574" w:rsidP="00825D84">
      <w:pPr>
        <w:pStyle w:val="Kop4"/>
        <w:rPr>
          <w:lang w:val="en-GB"/>
        </w:rPr>
      </w:pPr>
      <w:r w:rsidRPr="00D8248F">
        <w:rPr>
          <w:lang w:val="en-GB"/>
        </w:rPr>
        <w:t>Aggregator</w:t>
      </w:r>
    </w:p>
    <w:p w14:paraId="22463EC3" w14:textId="77777777" w:rsidR="00FA48A7" w:rsidRPr="00D8248F" w:rsidRDefault="00FA48A7" w:rsidP="00FA48A7">
      <w:pPr>
        <w:rPr>
          <w:lang w:val="en-GB"/>
        </w:rPr>
      </w:pPr>
    </w:p>
    <w:p w14:paraId="7BE28FC2" w14:textId="77777777" w:rsidR="00A51C47" w:rsidRPr="00D8248F" w:rsidRDefault="00A51C47" w:rsidP="00A51C47">
      <w:pPr>
        <w:pStyle w:val="Kop5"/>
        <w:rPr>
          <w:lang w:val="en-GB"/>
        </w:rPr>
      </w:pPr>
      <w:r w:rsidRPr="00D8248F">
        <w:rPr>
          <w:lang w:val="en-GB"/>
        </w:rPr>
        <w:t>Create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A51C47" w:rsidRPr="00D8248F" w14:paraId="0E5B4B79" w14:textId="77777777" w:rsidTr="00236A2C">
        <w:tc>
          <w:tcPr>
            <w:tcW w:w="1651" w:type="dxa"/>
            <w:shd w:val="clear" w:color="auto" w:fill="D9E2F3"/>
          </w:tcPr>
          <w:p w14:paraId="3DB20C46" w14:textId="77777777" w:rsidR="00A51C47" w:rsidRPr="00D8248F" w:rsidRDefault="00A51C47" w:rsidP="00236A2C">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A51C47" w:rsidRPr="00D8248F" w14:paraId="07EFAA03" w14:textId="77777777" w:rsidTr="00236A2C">
              <w:tc>
                <w:tcPr>
                  <w:tcW w:w="738" w:type="dxa"/>
                  <w:shd w:val="clear" w:color="auto" w:fill="FBE4D5"/>
                </w:tcPr>
                <w:p w14:paraId="728DAA93" w14:textId="77777777" w:rsidR="00A51C47" w:rsidRPr="00D8248F" w:rsidRDefault="00A51C47" w:rsidP="00236A2C">
                  <w:pPr>
                    <w:spacing w:before="60" w:after="60"/>
                    <w:jc w:val="center"/>
                    <w:rPr>
                      <w:b/>
                      <w:lang w:val="en-GB"/>
                    </w:rPr>
                  </w:pPr>
                  <w:r w:rsidRPr="00D8248F">
                    <w:rPr>
                      <w:b/>
                      <w:lang w:val="en-GB"/>
                    </w:rPr>
                    <w:t>Role</w:t>
                  </w:r>
                </w:p>
              </w:tc>
              <w:tc>
                <w:tcPr>
                  <w:tcW w:w="1417" w:type="dxa"/>
                  <w:shd w:val="clear" w:color="auto" w:fill="FBE4D5"/>
                </w:tcPr>
                <w:p w14:paraId="3FD5BEBE" w14:textId="77777777" w:rsidR="00A51C47" w:rsidRPr="00D8248F" w:rsidRDefault="00A51C47" w:rsidP="00236A2C">
                  <w:pPr>
                    <w:spacing w:before="60" w:after="60"/>
                    <w:jc w:val="center"/>
                    <w:rPr>
                      <w:b/>
                      <w:lang w:val="en-GB"/>
                    </w:rPr>
                  </w:pPr>
                  <w:r w:rsidRPr="00D8248F">
                    <w:rPr>
                      <w:b/>
                      <w:lang w:val="en-GB"/>
                    </w:rPr>
                    <w:t>Phase</w:t>
                  </w:r>
                </w:p>
              </w:tc>
              <w:tc>
                <w:tcPr>
                  <w:tcW w:w="992" w:type="dxa"/>
                  <w:shd w:val="clear" w:color="auto" w:fill="FBE4D5"/>
                </w:tcPr>
                <w:p w14:paraId="060343E3" w14:textId="77777777" w:rsidR="00A51C47" w:rsidRPr="00D8248F" w:rsidRDefault="00A51C47" w:rsidP="00236A2C">
                  <w:pPr>
                    <w:spacing w:before="60" w:after="60"/>
                    <w:jc w:val="center"/>
                    <w:rPr>
                      <w:b/>
                      <w:lang w:val="en-GB"/>
                    </w:rPr>
                  </w:pPr>
                  <w:r w:rsidRPr="00D8248F">
                    <w:rPr>
                      <w:b/>
                      <w:lang w:val="en-GB"/>
                    </w:rPr>
                    <w:t>Regime</w:t>
                  </w:r>
                </w:p>
              </w:tc>
              <w:tc>
                <w:tcPr>
                  <w:tcW w:w="3851" w:type="dxa"/>
                  <w:shd w:val="clear" w:color="auto" w:fill="FBE4D5"/>
                </w:tcPr>
                <w:p w14:paraId="46500C2B" w14:textId="77777777" w:rsidR="00A51C47" w:rsidRPr="00D8248F" w:rsidRDefault="00A51C47" w:rsidP="00236A2C">
                  <w:pPr>
                    <w:spacing w:before="60" w:after="60"/>
                    <w:jc w:val="center"/>
                    <w:rPr>
                      <w:b/>
                      <w:lang w:val="en-GB"/>
                    </w:rPr>
                  </w:pPr>
                  <w:r w:rsidRPr="00D8248F">
                    <w:rPr>
                      <w:b/>
                      <w:lang w:val="en-GB"/>
                    </w:rPr>
                    <w:t>USEF step</w:t>
                  </w:r>
                </w:p>
              </w:tc>
            </w:tr>
            <w:tr w:rsidR="00A51C47" w:rsidRPr="00D8248F" w14:paraId="1AFD8812" w14:textId="77777777" w:rsidTr="00236A2C">
              <w:tc>
                <w:tcPr>
                  <w:tcW w:w="738" w:type="dxa"/>
                  <w:shd w:val="clear" w:color="auto" w:fill="auto"/>
                </w:tcPr>
                <w:p w14:paraId="1059E725" w14:textId="77777777" w:rsidR="00A51C47" w:rsidRPr="00D8248F" w:rsidRDefault="00A51C47" w:rsidP="00236A2C">
                  <w:pPr>
                    <w:spacing w:before="60" w:after="60"/>
                    <w:rPr>
                      <w:lang w:val="en-GB"/>
                    </w:rPr>
                  </w:pPr>
                  <w:r w:rsidRPr="00D8248F">
                    <w:rPr>
                      <w:lang w:val="en-GB"/>
                    </w:rPr>
                    <w:t>AGR</w:t>
                  </w:r>
                </w:p>
              </w:tc>
              <w:tc>
                <w:tcPr>
                  <w:tcW w:w="1417" w:type="dxa"/>
                  <w:shd w:val="clear" w:color="auto" w:fill="auto"/>
                </w:tcPr>
                <w:p w14:paraId="640536CE" w14:textId="77777777" w:rsidR="00A51C47" w:rsidRPr="00D8248F" w:rsidRDefault="00A51C47" w:rsidP="00236A2C">
                  <w:pPr>
                    <w:spacing w:before="60" w:after="60"/>
                    <w:rPr>
                      <w:lang w:val="en-GB"/>
                    </w:rPr>
                  </w:pPr>
                  <w:r w:rsidRPr="00D8248F">
                    <w:rPr>
                      <w:lang w:val="en-GB"/>
                    </w:rPr>
                    <w:t>Plan</w:t>
                  </w:r>
                </w:p>
              </w:tc>
              <w:tc>
                <w:tcPr>
                  <w:tcW w:w="992" w:type="dxa"/>
                  <w:shd w:val="clear" w:color="auto" w:fill="auto"/>
                </w:tcPr>
                <w:p w14:paraId="371457CD" w14:textId="77777777" w:rsidR="00A51C47" w:rsidRPr="00D8248F" w:rsidRDefault="00A51C47" w:rsidP="00236A2C">
                  <w:pPr>
                    <w:spacing w:before="60" w:after="60"/>
                    <w:rPr>
                      <w:lang w:val="en-GB"/>
                    </w:rPr>
                  </w:pPr>
                  <w:r w:rsidRPr="00D8248F">
                    <w:rPr>
                      <w:lang w:val="en-GB"/>
                    </w:rPr>
                    <w:t>NA</w:t>
                  </w:r>
                </w:p>
              </w:tc>
              <w:tc>
                <w:tcPr>
                  <w:tcW w:w="3851" w:type="dxa"/>
                  <w:shd w:val="clear" w:color="auto" w:fill="auto"/>
                </w:tcPr>
                <w:p w14:paraId="22791A95" w14:textId="77777777" w:rsidR="00A51C47" w:rsidRPr="00D8248F" w:rsidRDefault="00A51C47" w:rsidP="00236A2C">
                  <w:pPr>
                    <w:spacing w:before="60" w:after="60"/>
                    <w:rPr>
                      <w:lang w:val="en-GB"/>
                    </w:rPr>
                  </w:pPr>
                  <w:r w:rsidRPr="00D8248F">
                    <w:rPr>
                      <w:lang w:val="en-GB"/>
                    </w:rPr>
                    <w:t>Retrieve Congestion Points and BRPs</w:t>
                  </w:r>
                </w:p>
              </w:tc>
            </w:tr>
          </w:tbl>
          <w:p w14:paraId="0B59C806" w14:textId="77777777" w:rsidR="00A51C47" w:rsidRPr="00D8248F" w:rsidRDefault="00A51C47" w:rsidP="00236A2C">
            <w:pPr>
              <w:spacing w:before="60" w:after="60"/>
              <w:rPr>
                <w:lang w:val="en-GB"/>
              </w:rPr>
            </w:pPr>
          </w:p>
        </w:tc>
      </w:tr>
      <w:tr w:rsidR="00A51C47" w:rsidRPr="00D8248F" w14:paraId="16C5CE72" w14:textId="77777777" w:rsidTr="00236A2C">
        <w:tc>
          <w:tcPr>
            <w:tcW w:w="1651" w:type="dxa"/>
            <w:shd w:val="clear" w:color="auto" w:fill="D9E2F3"/>
          </w:tcPr>
          <w:p w14:paraId="5F6B2AC3" w14:textId="77777777" w:rsidR="00A51C47" w:rsidRPr="00D8248F" w:rsidRDefault="00A51C47" w:rsidP="00236A2C">
            <w:pPr>
              <w:spacing w:before="60" w:after="60"/>
              <w:rPr>
                <w:b/>
                <w:lang w:val="en-GB"/>
              </w:rPr>
            </w:pPr>
            <w:r w:rsidRPr="00D8248F">
              <w:rPr>
                <w:b/>
                <w:lang w:val="en-GB"/>
              </w:rPr>
              <w:t>Mapping name</w:t>
            </w:r>
          </w:p>
        </w:tc>
        <w:tc>
          <w:tcPr>
            <w:tcW w:w="7068" w:type="dxa"/>
            <w:shd w:val="clear" w:color="auto" w:fill="auto"/>
          </w:tcPr>
          <w:p w14:paraId="2D545175" w14:textId="77777777" w:rsidR="00A51C47" w:rsidRPr="00D8248F" w:rsidRDefault="00117942" w:rsidP="00117942">
            <w:pPr>
              <w:rPr>
                <w:lang w:val="en-GB"/>
              </w:rPr>
            </w:pPr>
            <w:r w:rsidRPr="00117942">
              <w:rPr>
                <w:lang w:val="en-GB"/>
              </w:rPr>
              <w:t>AGR_UPDATE_ELEMENT_DATA_STORE</w:t>
            </w:r>
          </w:p>
        </w:tc>
      </w:tr>
      <w:tr w:rsidR="00A51C47" w:rsidRPr="00D8248F" w14:paraId="21A14AD5" w14:textId="77777777" w:rsidTr="00236A2C">
        <w:trPr>
          <w:trHeight w:val="1018"/>
        </w:trPr>
        <w:tc>
          <w:tcPr>
            <w:tcW w:w="1651" w:type="dxa"/>
            <w:shd w:val="clear" w:color="auto" w:fill="D9E2F3"/>
          </w:tcPr>
          <w:p w14:paraId="3D8DB631" w14:textId="77777777" w:rsidR="00A51C47" w:rsidRPr="00D8248F" w:rsidRDefault="00A51C47" w:rsidP="00236A2C">
            <w:pPr>
              <w:spacing w:before="60" w:after="60"/>
              <w:rPr>
                <w:b/>
                <w:lang w:val="en-GB"/>
              </w:rPr>
            </w:pPr>
            <w:r w:rsidRPr="00D8248F">
              <w:rPr>
                <w:b/>
                <w:lang w:val="en-GB"/>
              </w:rPr>
              <w:t>Context</w:t>
            </w:r>
          </w:p>
        </w:tc>
        <w:tc>
          <w:tcPr>
            <w:tcW w:w="7068" w:type="dxa"/>
            <w:shd w:val="clear" w:color="auto" w:fill="auto"/>
          </w:tcPr>
          <w:p w14:paraId="00935A49" w14:textId="77777777" w:rsidR="005A0553" w:rsidRPr="00D8248F" w:rsidRDefault="005A0553" w:rsidP="005A0553">
            <w:pPr>
              <w:rPr>
                <w:lang w:val="en-GB"/>
              </w:rPr>
            </w:pPr>
            <w:r w:rsidRPr="00D8248F">
              <w:rPr>
                <w:lang w:val="en-GB"/>
              </w:rPr>
              <w:t>An Aggregator initializes its plan for a number of days in advance and stores connection forecast information. First step is to update the element data store in order to supply up-to-date data to the subsequent portfolio initialization process.</w:t>
            </w:r>
          </w:p>
          <w:p w14:paraId="2FFB45E3" w14:textId="77777777" w:rsidR="005A0553" w:rsidRPr="00D8248F" w:rsidRDefault="005A0553" w:rsidP="005A0553">
            <w:pPr>
              <w:rPr>
                <w:lang w:val="en-GB"/>
              </w:rPr>
            </w:pPr>
          </w:p>
          <w:p w14:paraId="55B4E51D" w14:textId="77777777" w:rsidR="005A0553" w:rsidRPr="00D8248F" w:rsidRDefault="00A51C47" w:rsidP="005A0553">
            <w:pPr>
              <w:rPr>
                <w:lang w:val="en-GB"/>
              </w:rPr>
            </w:pPr>
            <w:r w:rsidRPr="00D8248F">
              <w:rPr>
                <w:lang w:val="en-GB"/>
              </w:rPr>
              <w:t xml:space="preserve">This Pluggable Business Component </w:t>
            </w:r>
            <w:r w:rsidR="005A0553" w:rsidRPr="00D8248F">
              <w:rPr>
                <w:lang w:val="en-GB"/>
              </w:rPr>
              <w:t xml:space="preserve">fills the element data store with the details of the portfolio elements associated with the aggregator’s connections. </w:t>
            </w:r>
          </w:p>
          <w:p w14:paraId="17C6721A" w14:textId="77777777" w:rsidR="00A51C47" w:rsidRPr="00D8248F" w:rsidRDefault="00A51C47" w:rsidP="00236A2C">
            <w:pPr>
              <w:rPr>
                <w:lang w:val="en-GB"/>
              </w:rPr>
            </w:pPr>
          </w:p>
          <w:p w14:paraId="33140219" w14:textId="77777777" w:rsidR="00A51C47" w:rsidRPr="00D8248F" w:rsidRDefault="00A51C47" w:rsidP="00117942">
            <w:pPr>
              <w:rPr>
                <w:lang w:val="en-GB"/>
              </w:rPr>
            </w:pPr>
            <w:r w:rsidRPr="00D8248F">
              <w:rPr>
                <w:lang w:val="en-GB"/>
              </w:rPr>
              <w:t xml:space="preserve">The PBC receives as input the day for which the profile has to be created, the duration of a PTU expressed in minutes, and a list of connections to create the profile for. The output is a list of </w:t>
            </w:r>
            <w:r w:rsidR="00117942" w:rsidRPr="00D8248F">
              <w:rPr>
                <w:lang w:val="en-GB"/>
              </w:rPr>
              <w:t>elements</w:t>
            </w:r>
            <w:r w:rsidRPr="00D8248F">
              <w:rPr>
                <w:lang w:val="en-GB"/>
              </w:rPr>
              <w:t xml:space="preserve"> containing profile power values.</w:t>
            </w:r>
          </w:p>
        </w:tc>
      </w:tr>
      <w:tr w:rsidR="00A51C47" w:rsidRPr="00D8248F" w14:paraId="535218AE" w14:textId="77777777" w:rsidTr="00236A2C">
        <w:tc>
          <w:tcPr>
            <w:tcW w:w="1651" w:type="dxa"/>
            <w:shd w:val="clear" w:color="auto" w:fill="D9E2F3"/>
          </w:tcPr>
          <w:p w14:paraId="43C08760" w14:textId="77777777" w:rsidR="00A51C47" w:rsidRPr="00D8248F" w:rsidRDefault="00A51C47" w:rsidP="00236A2C">
            <w:pPr>
              <w:spacing w:before="60" w:after="60"/>
              <w:rPr>
                <w:b/>
                <w:lang w:val="en-GB"/>
              </w:rPr>
            </w:pPr>
            <w:r w:rsidRPr="00D8248F">
              <w:rPr>
                <w:b/>
                <w:lang w:val="en-GB"/>
              </w:rPr>
              <w:t>Input</w:t>
            </w:r>
          </w:p>
        </w:tc>
        <w:tc>
          <w:tcPr>
            <w:tcW w:w="7068" w:type="dxa"/>
            <w:shd w:val="clear" w:color="auto" w:fill="auto"/>
          </w:tcPr>
          <w:p w14:paraId="4C1637FB" w14:textId="77777777" w:rsidR="005A0553" w:rsidRPr="00D8248F" w:rsidRDefault="005A0553" w:rsidP="005A0553">
            <w:pPr>
              <w:pStyle w:val="Lijstalinea"/>
              <w:numPr>
                <w:ilvl w:val="0"/>
                <w:numId w:val="9"/>
              </w:numPr>
              <w:spacing w:before="60" w:after="60" w:line="240" w:lineRule="auto"/>
              <w:ind w:left="360"/>
              <w:rPr>
                <w:lang w:val="en-GB"/>
              </w:rPr>
            </w:pPr>
            <w:r w:rsidRPr="00D8248F">
              <w:rPr>
                <w:lang w:val="en-GB"/>
              </w:rPr>
              <w:t>org.joda.time.LocalDate PERIOD</w:t>
            </w:r>
          </w:p>
          <w:p w14:paraId="0B6E6450" w14:textId="77777777" w:rsidR="005A0553" w:rsidRPr="00D8248F" w:rsidRDefault="005A0553" w:rsidP="005A0553">
            <w:pPr>
              <w:pStyle w:val="Lijstalinea"/>
              <w:numPr>
                <w:ilvl w:val="0"/>
                <w:numId w:val="0"/>
              </w:numPr>
              <w:spacing w:before="60" w:after="60" w:line="240" w:lineRule="auto"/>
              <w:ind w:left="360"/>
              <w:rPr>
                <w:lang w:val="en-GB"/>
              </w:rPr>
            </w:pPr>
            <w:r w:rsidRPr="00D8248F">
              <w:rPr>
                <w:lang w:val="en-GB"/>
              </w:rPr>
              <w:t xml:space="preserve">The day for which elements will </w:t>
            </w:r>
            <w:r w:rsidR="005D7870">
              <w:rPr>
                <w:lang w:val="en-GB"/>
              </w:rPr>
              <w:t>b</w:t>
            </w:r>
            <w:r w:rsidRPr="00D8248F">
              <w:rPr>
                <w:lang w:val="en-GB"/>
              </w:rPr>
              <w:t>e created.</w:t>
            </w:r>
          </w:p>
          <w:p w14:paraId="250B1985" w14:textId="77777777" w:rsidR="005A0553" w:rsidRPr="00D8248F" w:rsidRDefault="005A0553" w:rsidP="005A0553">
            <w:pPr>
              <w:pStyle w:val="Lijstalinea"/>
              <w:numPr>
                <w:ilvl w:val="0"/>
                <w:numId w:val="9"/>
              </w:numPr>
              <w:spacing w:before="60" w:after="60" w:line="240" w:lineRule="auto"/>
              <w:ind w:left="360"/>
              <w:rPr>
                <w:lang w:val="en-GB"/>
              </w:rPr>
            </w:pPr>
            <w:r w:rsidRPr="00D8248F">
              <w:rPr>
                <w:lang w:val="en-GB"/>
              </w:rPr>
              <w:t>int PTU_DURATION</w:t>
            </w:r>
          </w:p>
          <w:p w14:paraId="35DECF98" w14:textId="77777777" w:rsidR="005A0553" w:rsidRPr="00D8248F" w:rsidRDefault="005A0553" w:rsidP="005A0553">
            <w:pPr>
              <w:pStyle w:val="Lijstalinea"/>
              <w:numPr>
                <w:ilvl w:val="0"/>
                <w:numId w:val="0"/>
              </w:numPr>
              <w:spacing w:before="60" w:after="60" w:line="240" w:lineRule="auto"/>
              <w:ind w:left="360"/>
              <w:rPr>
                <w:lang w:val="en-GB"/>
              </w:rPr>
            </w:pPr>
            <w:r w:rsidRPr="00D8248F">
              <w:rPr>
                <w:lang w:val="en-GB"/>
              </w:rPr>
              <w:t>The duration of a PTU expressed in minutes.</w:t>
            </w:r>
          </w:p>
          <w:p w14:paraId="3FCED09D" w14:textId="77777777" w:rsidR="005A0553" w:rsidRPr="00D8248F" w:rsidRDefault="005A0553" w:rsidP="005A0553">
            <w:pPr>
              <w:pStyle w:val="Lijstalinea"/>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.agr.dto.ConnectionPortfolioDto &gt; CONNECTION_PORTFOLIO_DTO_LIST</w:t>
            </w:r>
          </w:p>
          <w:p w14:paraId="7C25DB11" w14:textId="77777777" w:rsidR="005A0553" w:rsidRPr="00D8248F" w:rsidRDefault="005A0553" w:rsidP="005A0553">
            <w:pPr>
              <w:pStyle w:val="Lijstalinea"/>
              <w:numPr>
                <w:ilvl w:val="0"/>
                <w:numId w:val="0"/>
              </w:numPr>
              <w:spacing w:before="60" w:after="60" w:line="240" w:lineRule="auto"/>
              <w:ind w:left="360"/>
              <w:rPr>
                <w:lang w:val="en-GB"/>
              </w:rPr>
            </w:pPr>
            <w:r w:rsidRPr="00D8248F">
              <w:rPr>
                <w:lang w:val="en-GB"/>
              </w:rPr>
              <w:t>List of connections to create the elements for.</w:t>
            </w:r>
          </w:p>
        </w:tc>
      </w:tr>
      <w:tr w:rsidR="00A51C47" w:rsidRPr="00D8248F" w14:paraId="78AEB6CE" w14:textId="77777777" w:rsidTr="00236A2C">
        <w:tc>
          <w:tcPr>
            <w:tcW w:w="1651" w:type="dxa"/>
            <w:shd w:val="clear" w:color="auto" w:fill="D9E2F3"/>
          </w:tcPr>
          <w:p w14:paraId="0F89AEA5" w14:textId="77777777" w:rsidR="00A51C47" w:rsidRPr="00D8248F" w:rsidRDefault="00A51C47" w:rsidP="00236A2C">
            <w:pPr>
              <w:spacing w:before="60" w:after="60"/>
              <w:rPr>
                <w:b/>
                <w:lang w:val="en-GB"/>
              </w:rPr>
            </w:pPr>
            <w:r w:rsidRPr="00D8248F">
              <w:rPr>
                <w:b/>
                <w:lang w:val="en-GB"/>
              </w:rPr>
              <w:lastRenderedPageBreak/>
              <w:t>Output</w:t>
            </w:r>
          </w:p>
        </w:tc>
        <w:tc>
          <w:tcPr>
            <w:tcW w:w="7068" w:type="dxa"/>
            <w:shd w:val="clear" w:color="auto" w:fill="auto"/>
          </w:tcPr>
          <w:p w14:paraId="2FFDA4D8" w14:textId="77777777" w:rsidR="00A51C47" w:rsidRPr="00D8248F" w:rsidRDefault="00A51C47" w:rsidP="00236A2C">
            <w:pPr>
              <w:pStyle w:val="Lijstalinea"/>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w:t>
            </w:r>
            <w:r w:rsidR="005A0553" w:rsidRPr="00D8248F">
              <w:rPr>
                <w:lang w:val="en-GB"/>
              </w:rPr>
              <w:t>Element</w:t>
            </w:r>
            <w:r w:rsidRPr="00D8248F">
              <w:rPr>
                <w:lang w:val="en-GB"/>
              </w:rPr>
              <w:t xml:space="preserve">Dto &gt; </w:t>
            </w:r>
            <w:r w:rsidR="005A0553" w:rsidRPr="00D8248F">
              <w:rPr>
                <w:lang w:val="en-GB"/>
              </w:rPr>
              <w:t>ELEMENT</w:t>
            </w:r>
            <w:r w:rsidRPr="00D8248F">
              <w:rPr>
                <w:lang w:val="en-GB"/>
              </w:rPr>
              <w:t>_LIST</w:t>
            </w:r>
          </w:p>
          <w:p w14:paraId="30A9AF16" w14:textId="77777777" w:rsidR="005A0553" w:rsidRPr="00D8248F" w:rsidRDefault="005A0553" w:rsidP="005A0553">
            <w:pPr>
              <w:spacing w:before="60" w:after="60" w:line="240" w:lineRule="auto"/>
              <w:ind w:left="383"/>
              <w:rPr>
                <w:lang w:val="en-GB"/>
              </w:rPr>
            </w:pPr>
            <w:r w:rsidRPr="00D8248F">
              <w:rPr>
                <w:lang w:val="en-GB"/>
              </w:rPr>
              <w:t>The created element list</w:t>
            </w:r>
          </w:p>
        </w:tc>
      </w:tr>
      <w:tr w:rsidR="00A51C47" w:rsidRPr="00D8248F" w14:paraId="2C82AA28" w14:textId="77777777" w:rsidTr="00236A2C">
        <w:tc>
          <w:tcPr>
            <w:tcW w:w="1651" w:type="dxa"/>
            <w:shd w:val="clear" w:color="auto" w:fill="D9E2F3"/>
          </w:tcPr>
          <w:p w14:paraId="61A7F88A" w14:textId="77777777" w:rsidR="00A51C47" w:rsidRPr="00D8248F" w:rsidRDefault="00A51C47" w:rsidP="00236A2C">
            <w:pPr>
              <w:spacing w:before="60" w:after="60"/>
              <w:rPr>
                <w:b/>
                <w:lang w:val="en-GB"/>
              </w:rPr>
            </w:pPr>
            <w:r w:rsidRPr="00D8248F">
              <w:rPr>
                <w:b/>
                <w:lang w:val="en-GB"/>
              </w:rPr>
              <w:t>References</w:t>
            </w:r>
          </w:p>
        </w:tc>
        <w:tc>
          <w:tcPr>
            <w:tcW w:w="7068" w:type="dxa"/>
            <w:shd w:val="clear" w:color="auto" w:fill="auto"/>
          </w:tcPr>
          <w:p w14:paraId="03F6C225" w14:textId="77777777" w:rsidR="00A51C47" w:rsidRPr="00D8248F" w:rsidRDefault="00A51C47"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3</w:t>
            </w:r>
            <w:r w:rsidRPr="00D8248F">
              <w:rPr>
                <w:lang w:val="en-GB"/>
              </w:rPr>
              <w:t xml:space="preserve"> </w:t>
            </w:r>
            <w:r w:rsidR="00236A2C" w:rsidRPr="00D8248F">
              <w:rPr>
                <w:lang w:val="en-GB"/>
              </w:rPr>
              <w:t>AgrUpdateElementDataStoreCoordinator</w:t>
            </w:r>
          </w:p>
        </w:tc>
      </w:tr>
    </w:tbl>
    <w:p w14:paraId="2BC69A86" w14:textId="77777777" w:rsidR="00A51C47" w:rsidRPr="00D8248F" w:rsidRDefault="00A51C47" w:rsidP="00FA48A7">
      <w:pPr>
        <w:rPr>
          <w:lang w:val="en-GB"/>
        </w:rPr>
      </w:pPr>
    </w:p>
    <w:p w14:paraId="7D22BFEC" w14:textId="77777777" w:rsidR="003358E9" w:rsidRPr="00D8248F" w:rsidRDefault="00D45E37" w:rsidP="003358E9">
      <w:pPr>
        <w:pStyle w:val="Kop5"/>
        <w:rPr>
          <w:lang w:val="en-GB"/>
        </w:rPr>
      </w:pPr>
      <w:r w:rsidRPr="00D8248F">
        <w:rPr>
          <w:lang w:val="en-GB"/>
        </w:rPr>
        <w:t>Create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3358E9" w:rsidRPr="00D8248F" w14:paraId="14D984D0" w14:textId="77777777" w:rsidTr="00736754">
        <w:tc>
          <w:tcPr>
            <w:tcW w:w="1651" w:type="dxa"/>
            <w:shd w:val="clear" w:color="auto" w:fill="D9E2F3"/>
          </w:tcPr>
          <w:p w14:paraId="3929B83F" w14:textId="77777777" w:rsidR="003358E9" w:rsidRPr="00D8248F" w:rsidRDefault="003358E9" w:rsidP="00736754">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3358E9" w:rsidRPr="00D8248F" w14:paraId="3E1E596A" w14:textId="77777777" w:rsidTr="00736754">
              <w:tc>
                <w:tcPr>
                  <w:tcW w:w="738" w:type="dxa"/>
                  <w:shd w:val="clear" w:color="auto" w:fill="FBE4D5"/>
                </w:tcPr>
                <w:p w14:paraId="108E17F0" w14:textId="77777777" w:rsidR="003358E9" w:rsidRPr="00D8248F" w:rsidRDefault="003358E9" w:rsidP="00736754">
                  <w:pPr>
                    <w:spacing w:before="60" w:after="60"/>
                    <w:jc w:val="center"/>
                    <w:rPr>
                      <w:b/>
                      <w:lang w:val="en-GB"/>
                    </w:rPr>
                  </w:pPr>
                  <w:r w:rsidRPr="00D8248F">
                    <w:rPr>
                      <w:b/>
                      <w:lang w:val="en-GB"/>
                    </w:rPr>
                    <w:t>Role</w:t>
                  </w:r>
                </w:p>
              </w:tc>
              <w:tc>
                <w:tcPr>
                  <w:tcW w:w="1417" w:type="dxa"/>
                  <w:shd w:val="clear" w:color="auto" w:fill="FBE4D5"/>
                </w:tcPr>
                <w:p w14:paraId="36391DDE" w14:textId="77777777" w:rsidR="003358E9" w:rsidRPr="00D8248F" w:rsidRDefault="003358E9" w:rsidP="00736754">
                  <w:pPr>
                    <w:spacing w:before="60" w:after="60"/>
                    <w:jc w:val="center"/>
                    <w:rPr>
                      <w:b/>
                      <w:lang w:val="en-GB"/>
                    </w:rPr>
                  </w:pPr>
                  <w:r w:rsidRPr="00D8248F">
                    <w:rPr>
                      <w:b/>
                      <w:lang w:val="en-GB"/>
                    </w:rPr>
                    <w:t>Phase</w:t>
                  </w:r>
                </w:p>
              </w:tc>
              <w:tc>
                <w:tcPr>
                  <w:tcW w:w="992" w:type="dxa"/>
                  <w:shd w:val="clear" w:color="auto" w:fill="FBE4D5"/>
                </w:tcPr>
                <w:p w14:paraId="483B92A8" w14:textId="77777777" w:rsidR="003358E9" w:rsidRPr="00D8248F" w:rsidRDefault="003358E9" w:rsidP="00736754">
                  <w:pPr>
                    <w:spacing w:before="60" w:after="60"/>
                    <w:jc w:val="center"/>
                    <w:rPr>
                      <w:b/>
                      <w:lang w:val="en-GB"/>
                    </w:rPr>
                  </w:pPr>
                  <w:r w:rsidRPr="00D8248F">
                    <w:rPr>
                      <w:b/>
                      <w:lang w:val="en-GB"/>
                    </w:rPr>
                    <w:t>Regime</w:t>
                  </w:r>
                </w:p>
              </w:tc>
              <w:tc>
                <w:tcPr>
                  <w:tcW w:w="3851" w:type="dxa"/>
                  <w:shd w:val="clear" w:color="auto" w:fill="FBE4D5"/>
                </w:tcPr>
                <w:p w14:paraId="30761C09" w14:textId="77777777" w:rsidR="003358E9" w:rsidRPr="00D8248F" w:rsidRDefault="003358E9" w:rsidP="00736754">
                  <w:pPr>
                    <w:spacing w:before="60" w:after="60"/>
                    <w:jc w:val="center"/>
                    <w:rPr>
                      <w:b/>
                      <w:lang w:val="en-GB"/>
                    </w:rPr>
                  </w:pPr>
                  <w:r w:rsidRPr="00D8248F">
                    <w:rPr>
                      <w:b/>
                      <w:lang w:val="en-GB"/>
                    </w:rPr>
                    <w:t>USEF step</w:t>
                  </w:r>
                </w:p>
              </w:tc>
            </w:tr>
            <w:tr w:rsidR="003358E9" w:rsidRPr="00D8248F" w14:paraId="6FFEB509" w14:textId="77777777" w:rsidTr="00736754">
              <w:tc>
                <w:tcPr>
                  <w:tcW w:w="738" w:type="dxa"/>
                  <w:shd w:val="clear" w:color="auto" w:fill="auto"/>
                </w:tcPr>
                <w:p w14:paraId="2D5910AD" w14:textId="77777777" w:rsidR="003358E9" w:rsidRPr="00D8248F" w:rsidRDefault="003358E9" w:rsidP="00736754">
                  <w:pPr>
                    <w:spacing w:before="60" w:after="60"/>
                    <w:rPr>
                      <w:lang w:val="en-GB"/>
                    </w:rPr>
                  </w:pPr>
                  <w:r w:rsidRPr="00D8248F">
                    <w:rPr>
                      <w:lang w:val="en-GB"/>
                    </w:rPr>
                    <w:t>AGR</w:t>
                  </w:r>
                </w:p>
              </w:tc>
              <w:tc>
                <w:tcPr>
                  <w:tcW w:w="1417" w:type="dxa"/>
                  <w:shd w:val="clear" w:color="auto" w:fill="auto"/>
                </w:tcPr>
                <w:p w14:paraId="4CE1762B" w14:textId="77777777" w:rsidR="003358E9" w:rsidRPr="00D8248F" w:rsidRDefault="003358E9" w:rsidP="00736754">
                  <w:pPr>
                    <w:spacing w:before="60" w:after="60"/>
                    <w:rPr>
                      <w:lang w:val="en-GB"/>
                    </w:rPr>
                  </w:pPr>
                  <w:r w:rsidRPr="00D8248F">
                    <w:rPr>
                      <w:lang w:val="en-GB"/>
                    </w:rPr>
                    <w:t>Plan</w:t>
                  </w:r>
                </w:p>
              </w:tc>
              <w:tc>
                <w:tcPr>
                  <w:tcW w:w="992" w:type="dxa"/>
                  <w:shd w:val="clear" w:color="auto" w:fill="auto"/>
                </w:tcPr>
                <w:p w14:paraId="007F27BE" w14:textId="77777777" w:rsidR="003358E9" w:rsidRPr="00D8248F" w:rsidRDefault="003358E9" w:rsidP="00736754">
                  <w:pPr>
                    <w:spacing w:before="60" w:after="60"/>
                    <w:rPr>
                      <w:lang w:val="en-GB"/>
                    </w:rPr>
                  </w:pPr>
                  <w:r w:rsidRPr="00D8248F">
                    <w:rPr>
                      <w:lang w:val="en-GB"/>
                    </w:rPr>
                    <w:t>NA</w:t>
                  </w:r>
                </w:p>
              </w:tc>
              <w:tc>
                <w:tcPr>
                  <w:tcW w:w="3851" w:type="dxa"/>
                  <w:shd w:val="clear" w:color="auto" w:fill="auto"/>
                </w:tcPr>
                <w:p w14:paraId="29244884" w14:textId="77777777" w:rsidR="003358E9" w:rsidRPr="00D8248F" w:rsidRDefault="00D45E37" w:rsidP="00736754">
                  <w:pPr>
                    <w:spacing w:before="60" w:after="60"/>
                    <w:rPr>
                      <w:lang w:val="en-GB"/>
                    </w:rPr>
                  </w:pPr>
                  <w:r w:rsidRPr="00D8248F">
                    <w:rPr>
                      <w:lang w:val="en-GB"/>
                    </w:rPr>
                    <w:t>Retrieve Congestion Points and BRPs</w:t>
                  </w:r>
                </w:p>
              </w:tc>
            </w:tr>
          </w:tbl>
          <w:p w14:paraId="197411BF" w14:textId="77777777" w:rsidR="003358E9" w:rsidRPr="00D8248F" w:rsidRDefault="003358E9" w:rsidP="00736754">
            <w:pPr>
              <w:spacing w:before="60" w:after="60"/>
              <w:rPr>
                <w:lang w:val="en-GB"/>
              </w:rPr>
            </w:pPr>
          </w:p>
        </w:tc>
      </w:tr>
      <w:tr w:rsidR="003358E9" w:rsidRPr="00D8248F" w14:paraId="43251060" w14:textId="77777777" w:rsidTr="00736754">
        <w:tc>
          <w:tcPr>
            <w:tcW w:w="1651" w:type="dxa"/>
            <w:shd w:val="clear" w:color="auto" w:fill="D9E2F3"/>
          </w:tcPr>
          <w:p w14:paraId="77C8CA6B" w14:textId="77777777" w:rsidR="003358E9" w:rsidRPr="00D8248F" w:rsidRDefault="003358E9" w:rsidP="00736754">
            <w:pPr>
              <w:spacing w:before="60" w:after="60"/>
              <w:rPr>
                <w:b/>
                <w:lang w:val="en-GB"/>
              </w:rPr>
            </w:pPr>
            <w:r w:rsidRPr="00D8248F">
              <w:rPr>
                <w:b/>
                <w:lang w:val="en-GB"/>
              </w:rPr>
              <w:t>Mapping name</w:t>
            </w:r>
          </w:p>
        </w:tc>
        <w:tc>
          <w:tcPr>
            <w:tcW w:w="7068" w:type="dxa"/>
            <w:shd w:val="clear" w:color="auto" w:fill="auto"/>
          </w:tcPr>
          <w:p w14:paraId="6D0A672D" w14:textId="77777777" w:rsidR="003358E9" w:rsidRPr="00D8248F" w:rsidRDefault="00D45E37" w:rsidP="00736754">
            <w:pPr>
              <w:spacing w:before="60" w:after="60"/>
              <w:rPr>
                <w:lang w:val="en-GB"/>
              </w:rPr>
            </w:pPr>
            <w:r w:rsidRPr="00D8248F">
              <w:rPr>
                <w:lang w:val="en-GB"/>
              </w:rPr>
              <w:t>AGR_CREATE_CONNECTION_PROFILE</w:t>
            </w:r>
          </w:p>
        </w:tc>
      </w:tr>
      <w:tr w:rsidR="003358E9" w:rsidRPr="00D8248F" w14:paraId="25ACCEBA" w14:textId="77777777" w:rsidTr="00736754">
        <w:trPr>
          <w:trHeight w:val="1018"/>
        </w:trPr>
        <w:tc>
          <w:tcPr>
            <w:tcW w:w="1651" w:type="dxa"/>
            <w:shd w:val="clear" w:color="auto" w:fill="D9E2F3"/>
          </w:tcPr>
          <w:p w14:paraId="7FF2036B" w14:textId="77777777" w:rsidR="003358E9" w:rsidRPr="00D8248F" w:rsidRDefault="003358E9" w:rsidP="00736754">
            <w:pPr>
              <w:spacing w:before="60" w:after="60"/>
              <w:rPr>
                <w:b/>
                <w:lang w:val="en-GB"/>
              </w:rPr>
            </w:pPr>
            <w:r w:rsidRPr="00D8248F">
              <w:rPr>
                <w:b/>
                <w:lang w:val="en-GB"/>
              </w:rPr>
              <w:t>Context</w:t>
            </w:r>
          </w:p>
        </w:tc>
        <w:tc>
          <w:tcPr>
            <w:tcW w:w="7068" w:type="dxa"/>
            <w:shd w:val="clear" w:color="auto" w:fill="auto"/>
          </w:tcPr>
          <w:p w14:paraId="027A2A31" w14:textId="77777777" w:rsidR="00140E90" w:rsidRPr="00D8248F" w:rsidRDefault="00140E90" w:rsidP="00140E90">
            <w:pPr>
              <w:rPr>
                <w:lang w:val="en-GB"/>
              </w:rPr>
            </w:pPr>
            <w:r w:rsidRPr="00D8248F">
              <w:rPr>
                <w:lang w:val="en-GB"/>
              </w:rPr>
              <w:t>An Aggregator initializes its plan for a number of days in advance and stores c</w:t>
            </w:r>
            <w:r w:rsidR="004A185A" w:rsidRPr="00D8248F">
              <w:rPr>
                <w:lang w:val="en-GB"/>
              </w:rPr>
              <w:t>onnection forecast information.</w:t>
            </w:r>
          </w:p>
          <w:p w14:paraId="23B15944" w14:textId="77777777" w:rsidR="003358E9" w:rsidRPr="00D8248F" w:rsidRDefault="00140E90" w:rsidP="004A185A">
            <w:pPr>
              <w:rPr>
                <w:lang w:val="en-GB"/>
              </w:rPr>
            </w:pPr>
            <w:r w:rsidRPr="00D8248F">
              <w:rPr>
                <w:lang w:val="en-GB"/>
              </w:rPr>
              <w:t xml:space="preserve">This Pluggable Business Component </w:t>
            </w:r>
            <w:r w:rsidR="00117942" w:rsidRPr="00D8248F">
              <w:rPr>
                <w:lang w:val="en-GB"/>
              </w:rPr>
              <w:t xml:space="preserve">reads the </w:t>
            </w:r>
            <w:r w:rsidRPr="00D8248F">
              <w:rPr>
                <w:lang w:val="en-GB"/>
              </w:rPr>
              <w:t xml:space="preserve">load </w:t>
            </w:r>
            <w:r w:rsidR="00FA48A7" w:rsidRPr="00D8248F">
              <w:rPr>
                <w:lang w:val="en-GB"/>
              </w:rPr>
              <w:t>profile</w:t>
            </w:r>
            <w:r w:rsidR="00117942" w:rsidRPr="00D8248F">
              <w:rPr>
                <w:lang w:val="en-GB"/>
              </w:rPr>
              <w:t>s</w:t>
            </w:r>
            <w:r w:rsidR="00FA48A7" w:rsidRPr="00D8248F">
              <w:rPr>
                <w:lang w:val="en-GB"/>
              </w:rPr>
              <w:t xml:space="preserve"> </w:t>
            </w:r>
            <w:r w:rsidRPr="00D8248F">
              <w:rPr>
                <w:lang w:val="en-GB"/>
              </w:rPr>
              <w:t xml:space="preserve">for each PTU </w:t>
            </w:r>
            <w:r w:rsidR="00117942" w:rsidRPr="00D8248F">
              <w:rPr>
                <w:lang w:val="en-GB"/>
              </w:rPr>
              <w:t xml:space="preserve">from the element data store and </w:t>
            </w:r>
            <w:r w:rsidR="00117942" w:rsidRPr="00D8248F">
              <w:t>populates</w:t>
            </w:r>
            <w:r w:rsidR="000E0511" w:rsidRPr="00D8248F">
              <w:t xml:space="preserve"> the AGR portfolio with </w:t>
            </w:r>
            <w:r w:rsidR="00FA48A7" w:rsidRPr="00D8248F">
              <w:t xml:space="preserve">profile </w:t>
            </w:r>
            <w:r w:rsidR="000E0511" w:rsidRPr="00D8248F">
              <w:t xml:space="preserve">power values. </w:t>
            </w:r>
          </w:p>
          <w:p w14:paraId="65BA59C6" w14:textId="77777777" w:rsidR="00E2484E" w:rsidRPr="00D8248F" w:rsidRDefault="00E2484E" w:rsidP="006D790C">
            <w:pPr>
              <w:rPr>
                <w:lang w:val="en-GB"/>
              </w:rPr>
            </w:pPr>
          </w:p>
          <w:p w14:paraId="3912EA21" w14:textId="77777777" w:rsidR="006D790C" w:rsidRPr="00D8248F" w:rsidRDefault="006D790C" w:rsidP="00117942">
            <w:pPr>
              <w:rPr>
                <w:lang w:val="en-GB"/>
              </w:rPr>
            </w:pPr>
            <w:r w:rsidRPr="00D8248F">
              <w:rPr>
                <w:lang w:val="en-GB"/>
              </w:rPr>
              <w:t xml:space="preserve">The PBC receives as input the day for which the </w:t>
            </w:r>
            <w:r w:rsidR="00FA48A7" w:rsidRPr="00D8248F">
              <w:rPr>
                <w:lang w:val="en-GB"/>
              </w:rPr>
              <w:t xml:space="preserve">profile </w:t>
            </w:r>
            <w:r w:rsidRPr="00D8248F">
              <w:rPr>
                <w:lang w:val="en-GB"/>
              </w:rPr>
              <w:t>has to be created, the duration</w:t>
            </w:r>
            <w:r w:rsidR="00117942" w:rsidRPr="00D8248F">
              <w:rPr>
                <w:lang w:val="en-GB"/>
              </w:rPr>
              <w:t xml:space="preserve"> of a PTU expressed in minutes, a</w:t>
            </w:r>
            <w:r w:rsidRPr="00D8248F">
              <w:rPr>
                <w:lang w:val="en-GB"/>
              </w:rPr>
              <w:t xml:space="preserve"> list of connections to create the </w:t>
            </w:r>
            <w:r w:rsidR="00FA48A7" w:rsidRPr="00D8248F">
              <w:rPr>
                <w:lang w:val="en-GB"/>
              </w:rPr>
              <w:t xml:space="preserve">profile </w:t>
            </w:r>
            <w:r w:rsidRPr="00D8248F">
              <w:rPr>
                <w:lang w:val="en-GB"/>
              </w:rPr>
              <w:t>for</w:t>
            </w:r>
            <w:r w:rsidR="00117942" w:rsidRPr="00D8248F">
              <w:rPr>
                <w:lang w:val="en-GB"/>
              </w:rPr>
              <w:t xml:space="preserve"> and a map containing the elements that belong to these connections</w:t>
            </w:r>
            <w:r w:rsidRPr="00D8248F">
              <w:rPr>
                <w:lang w:val="en-GB"/>
              </w:rPr>
              <w:t xml:space="preserve">. The output is a list of connections containing </w:t>
            </w:r>
            <w:r w:rsidR="00FA48A7" w:rsidRPr="00D8248F">
              <w:rPr>
                <w:lang w:val="en-GB"/>
              </w:rPr>
              <w:t>profile power values.</w:t>
            </w:r>
          </w:p>
        </w:tc>
      </w:tr>
      <w:tr w:rsidR="003358E9" w:rsidRPr="00D8248F" w14:paraId="3B3BCBC9" w14:textId="77777777" w:rsidTr="00736754">
        <w:tc>
          <w:tcPr>
            <w:tcW w:w="1651" w:type="dxa"/>
            <w:shd w:val="clear" w:color="auto" w:fill="D9E2F3"/>
          </w:tcPr>
          <w:p w14:paraId="71838E22" w14:textId="77777777" w:rsidR="003358E9" w:rsidRPr="00D8248F" w:rsidRDefault="003358E9" w:rsidP="00736754">
            <w:pPr>
              <w:spacing w:before="60" w:after="60"/>
              <w:rPr>
                <w:b/>
                <w:lang w:val="en-GB"/>
              </w:rPr>
            </w:pPr>
            <w:r w:rsidRPr="00D8248F">
              <w:rPr>
                <w:b/>
                <w:lang w:val="en-GB"/>
              </w:rPr>
              <w:t>Input</w:t>
            </w:r>
          </w:p>
        </w:tc>
        <w:tc>
          <w:tcPr>
            <w:tcW w:w="7068" w:type="dxa"/>
            <w:shd w:val="clear" w:color="auto" w:fill="auto"/>
          </w:tcPr>
          <w:p w14:paraId="5EF0A303" w14:textId="77777777" w:rsidR="00A74C48" w:rsidRPr="00D8248F" w:rsidRDefault="003358E9" w:rsidP="00A74C48">
            <w:pPr>
              <w:pStyle w:val="Lijstalinea"/>
              <w:numPr>
                <w:ilvl w:val="0"/>
                <w:numId w:val="9"/>
              </w:numPr>
              <w:spacing w:before="60" w:after="60" w:line="240" w:lineRule="auto"/>
              <w:ind w:left="360"/>
              <w:rPr>
                <w:lang w:val="en-GB"/>
              </w:rPr>
            </w:pPr>
            <w:r w:rsidRPr="00D8248F">
              <w:rPr>
                <w:lang w:val="en-GB"/>
              </w:rPr>
              <w:t xml:space="preserve">org.joda.time.LocalDate </w:t>
            </w:r>
            <w:r w:rsidR="00D45E37" w:rsidRPr="00D8248F">
              <w:rPr>
                <w:lang w:val="en-GB"/>
              </w:rPr>
              <w:t>PERIOD</w:t>
            </w:r>
          </w:p>
          <w:p w14:paraId="50AAA340" w14:textId="77777777" w:rsidR="003358E9" w:rsidRPr="00D8248F" w:rsidRDefault="003358E9" w:rsidP="00A74C48">
            <w:pPr>
              <w:pStyle w:val="Lijstalinea"/>
              <w:numPr>
                <w:ilvl w:val="0"/>
                <w:numId w:val="0"/>
              </w:numPr>
              <w:spacing w:before="60" w:after="60" w:line="240" w:lineRule="auto"/>
              <w:ind w:left="360"/>
              <w:rPr>
                <w:lang w:val="en-GB"/>
              </w:rPr>
            </w:pPr>
            <w:r w:rsidRPr="00D8248F">
              <w:rPr>
                <w:lang w:val="en-GB"/>
              </w:rPr>
              <w:t>The day for which the forecast has to be created.</w:t>
            </w:r>
          </w:p>
          <w:p w14:paraId="3D459D13" w14:textId="77777777" w:rsidR="00A74C48" w:rsidRPr="00D8248F" w:rsidRDefault="003358E9" w:rsidP="00A74C48">
            <w:pPr>
              <w:pStyle w:val="Lijstalinea"/>
              <w:numPr>
                <w:ilvl w:val="0"/>
                <w:numId w:val="9"/>
              </w:numPr>
              <w:spacing w:before="60" w:after="60" w:line="240" w:lineRule="auto"/>
              <w:ind w:left="360"/>
              <w:rPr>
                <w:lang w:val="en-GB"/>
              </w:rPr>
            </w:pPr>
            <w:r w:rsidRPr="00D8248F">
              <w:rPr>
                <w:lang w:val="en-GB"/>
              </w:rPr>
              <w:t>int PTU_DURATION</w:t>
            </w:r>
          </w:p>
          <w:p w14:paraId="32A7BF0A" w14:textId="77777777" w:rsidR="003358E9" w:rsidRPr="00D8248F" w:rsidRDefault="003358E9" w:rsidP="00A74C48">
            <w:pPr>
              <w:pStyle w:val="Lijstalinea"/>
              <w:numPr>
                <w:ilvl w:val="0"/>
                <w:numId w:val="0"/>
              </w:numPr>
              <w:spacing w:before="60" w:after="60" w:line="240" w:lineRule="auto"/>
              <w:ind w:left="360"/>
              <w:rPr>
                <w:lang w:val="en-GB"/>
              </w:rPr>
            </w:pPr>
            <w:r w:rsidRPr="00D8248F">
              <w:rPr>
                <w:lang w:val="en-GB"/>
              </w:rPr>
              <w:t>The duration of a PTU expressed in minutes.</w:t>
            </w:r>
          </w:p>
          <w:p w14:paraId="6858B401" w14:textId="77777777" w:rsidR="003358E9" w:rsidRPr="00D8248F" w:rsidRDefault="003358E9" w:rsidP="00736754">
            <w:pPr>
              <w:pStyle w:val="Lijstalinea"/>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w:t>
            </w:r>
            <w:r w:rsidR="00D45E37" w:rsidRPr="00D8248F">
              <w:rPr>
                <w:lang w:val="en-GB"/>
              </w:rPr>
              <w:t>r.dto.</w:t>
            </w:r>
            <w:r w:rsidR="004B5E9A" w:rsidRPr="00D8248F">
              <w:rPr>
                <w:lang w:val="en-GB"/>
              </w:rPr>
              <w:t xml:space="preserve">ConnectionPortfolioDto </w:t>
            </w:r>
            <w:r w:rsidR="00D45E37" w:rsidRPr="00D8248F">
              <w:rPr>
                <w:lang w:val="en-GB"/>
              </w:rPr>
              <w:t>&gt; CONNECTION_P</w:t>
            </w:r>
            <w:r w:rsidR="00466F02" w:rsidRPr="00D8248F">
              <w:rPr>
                <w:lang w:val="en-GB"/>
              </w:rPr>
              <w:t>ORT</w:t>
            </w:r>
            <w:r w:rsidR="00D45E37" w:rsidRPr="00D8248F">
              <w:rPr>
                <w:lang w:val="en-GB"/>
              </w:rPr>
              <w:t>FOLIO_DTO_LIST</w:t>
            </w:r>
          </w:p>
          <w:p w14:paraId="2DFE6E3E" w14:textId="77777777" w:rsidR="00876CEA" w:rsidRPr="00D8248F" w:rsidRDefault="003358E9" w:rsidP="00AF3A1A">
            <w:pPr>
              <w:pStyle w:val="Lijstalinea"/>
              <w:numPr>
                <w:ilvl w:val="0"/>
                <w:numId w:val="0"/>
              </w:numPr>
              <w:spacing w:before="60" w:after="60" w:line="240" w:lineRule="auto"/>
              <w:ind w:left="360"/>
              <w:rPr>
                <w:lang w:val="en-GB"/>
              </w:rPr>
            </w:pPr>
            <w:r w:rsidRPr="00D8248F">
              <w:rPr>
                <w:lang w:val="en-GB"/>
              </w:rPr>
              <w:t>List of connections to create the forecast for.</w:t>
            </w:r>
          </w:p>
          <w:p w14:paraId="14D81F3C" w14:textId="77777777" w:rsidR="00117942" w:rsidRPr="00D8248F" w:rsidRDefault="00117942" w:rsidP="00117942">
            <w:pPr>
              <w:pStyle w:val="Lijstalinea"/>
              <w:numPr>
                <w:ilvl w:val="0"/>
                <w:numId w:val="9"/>
              </w:numPr>
              <w:spacing w:before="60" w:after="60" w:line="240" w:lineRule="auto"/>
              <w:ind w:left="360"/>
              <w:rPr>
                <w:lang w:val="en-GB"/>
              </w:rPr>
            </w:pPr>
            <w:r w:rsidRPr="00117942">
              <w:rPr>
                <w:lang w:val="en-GB"/>
              </w:rPr>
              <w:t>Map&lt;String, List&lt;</w:t>
            </w:r>
            <w:r w:rsidR="002C41E7">
              <w:rPr>
                <w:lang w:val="en-GB"/>
              </w:rPr>
              <w:t>energy.usef</w:t>
            </w:r>
            <w:r w:rsidR="00F76CEE" w:rsidRPr="00D8248F">
              <w:rPr>
                <w:lang w:val="en-GB"/>
              </w:rPr>
              <w:t>.agr.dto</w:t>
            </w:r>
            <w:r w:rsidRPr="00117942">
              <w:rPr>
                <w:lang w:val="en-GB"/>
              </w:rPr>
              <w:t>ElementDto&gt;&gt;</w:t>
            </w:r>
            <w:r w:rsidRPr="00D8248F">
              <w:rPr>
                <w:lang w:val="en-GB"/>
              </w:rPr>
              <w:t xml:space="preserve"> ELEMENT_PER_CONNECTION_MAP</w:t>
            </w:r>
          </w:p>
          <w:p w14:paraId="42330B0D" w14:textId="77777777" w:rsidR="00117942" w:rsidRPr="00D8248F" w:rsidRDefault="00117942" w:rsidP="00117942">
            <w:pPr>
              <w:pStyle w:val="Lijstalinea"/>
              <w:numPr>
                <w:ilvl w:val="0"/>
                <w:numId w:val="0"/>
              </w:numPr>
              <w:spacing w:before="60" w:after="60" w:line="240" w:lineRule="auto"/>
              <w:ind w:left="360"/>
              <w:rPr>
                <w:lang w:val="en-GB"/>
              </w:rPr>
            </w:pPr>
            <w:r w:rsidRPr="00D8248F">
              <w:rPr>
                <w:lang w:val="en-GB"/>
              </w:rPr>
              <w:t>Map containing the elements for the specified connections.</w:t>
            </w:r>
          </w:p>
        </w:tc>
      </w:tr>
      <w:tr w:rsidR="003358E9" w:rsidRPr="00D8248F" w14:paraId="58EF033A" w14:textId="77777777" w:rsidTr="00736754">
        <w:tc>
          <w:tcPr>
            <w:tcW w:w="1651" w:type="dxa"/>
            <w:shd w:val="clear" w:color="auto" w:fill="D9E2F3"/>
          </w:tcPr>
          <w:p w14:paraId="0005C49A" w14:textId="77777777" w:rsidR="003358E9" w:rsidRPr="00D8248F" w:rsidRDefault="003358E9" w:rsidP="00736754">
            <w:pPr>
              <w:spacing w:before="60" w:after="60"/>
              <w:rPr>
                <w:b/>
                <w:lang w:val="en-GB"/>
              </w:rPr>
            </w:pPr>
            <w:r w:rsidRPr="00D8248F">
              <w:rPr>
                <w:b/>
                <w:lang w:val="en-GB"/>
              </w:rPr>
              <w:t>Output</w:t>
            </w:r>
          </w:p>
        </w:tc>
        <w:tc>
          <w:tcPr>
            <w:tcW w:w="7068" w:type="dxa"/>
            <w:shd w:val="clear" w:color="auto" w:fill="auto"/>
          </w:tcPr>
          <w:p w14:paraId="7853EE9B" w14:textId="77777777" w:rsidR="003358E9" w:rsidRPr="00D8248F" w:rsidRDefault="003358E9" w:rsidP="00466F02">
            <w:pPr>
              <w:pStyle w:val="Lijstalinea"/>
              <w:numPr>
                <w:ilvl w:val="0"/>
                <w:numId w:val="9"/>
              </w:numPr>
              <w:spacing w:before="60" w:after="60" w:line="240" w:lineRule="auto"/>
              <w:ind w:left="360"/>
              <w:rPr>
                <w:lang w:val="en-GB"/>
              </w:rPr>
            </w:pPr>
            <w:r w:rsidRPr="00D8248F">
              <w:rPr>
                <w:lang w:val="en-GB"/>
              </w:rPr>
              <w:t>List</w:t>
            </w:r>
            <w:r w:rsidR="00DE3649" w:rsidRPr="00D8248F">
              <w:rPr>
                <w:lang w:val="en-GB"/>
              </w:rPr>
              <w:t xml:space="preserve"> </w:t>
            </w:r>
            <w:r w:rsidRPr="00D8248F">
              <w:rPr>
                <w:lang w:val="en-GB"/>
              </w:rPr>
              <w:t>&lt;</w:t>
            </w:r>
            <w:r w:rsidR="002C41E7">
              <w:rPr>
                <w:lang w:val="en-GB"/>
              </w:rPr>
              <w:t>energy.usef</w:t>
            </w:r>
            <w:r w:rsidRPr="00D8248F">
              <w:rPr>
                <w:lang w:val="en-GB"/>
              </w:rPr>
              <w:t>.agr.dto.</w:t>
            </w:r>
            <w:r w:rsidR="004B5E9A" w:rsidRPr="00D8248F">
              <w:rPr>
                <w:lang w:val="en-GB"/>
              </w:rPr>
              <w:t xml:space="preserve">ConnectionPortfolioDto </w:t>
            </w:r>
            <w:r w:rsidRPr="00D8248F">
              <w:rPr>
                <w:lang w:val="en-GB"/>
              </w:rPr>
              <w:t xml:space="preserve">&gt; </w:t>
            </w:r>
            <w:r w:rsidR="00466F02" w:rsidRPr="00D8248F">
              <w:rPr>
                <w:lang w:val="en-GB"/>
              </w:rPr>
              <w:t>CONNECTION_PORTF</w:t>
            </w:r>
            <w:r w:rsidR="00D45E37" w:rsidRPr="00D8248F">
              <w:rPr>
                <w:lang w:val="en-GB"/>
              </w:rPr>
              <w:t>OLIO_DTO_LIST</w:t>
            </w:r>
          </w:p>
          <w:p w14:paraId="46F5A606" w14:textId="77777777" w:rsidR="003358E9" w:rsidRPr="00D8248F" w:rsidRDefault="003358E9" w:rsidP="00D45E37">
            <w:pPr>
              <w:spacing w:before="60" w:after="60" w:line="240" w:lineRule="auto"/>
              <w:ind w:left="383"/>
              <w:rPr>
                <w:lang w:val="en-GB"/>
              </w:rPr>
            </w:pPr>
            <w:r w:rsidRPr="00D8248F">
              <w:rPr>
                <w:lang w:val="en-GB"/>
              </w:rPr>
              <w:t xml:space="preserve">List of connections </w:t>
            </w:r>
            <w:r w:rsidR="004A185A" w:rsidRPr="00D8248F">
              <w:rPr>
                <w:lang w:val="en-GB"/>
              </w:rPr>
              <w:t xml:space="preserve">from input, expanded with </w:t>
            </w:r>
            <w:r w:rsidR="00D45E37" w:rsidRPr="00D8248F">
              <w:rPr>
                <w:lang w:val="en-GB"/>
              </w:rPr>
              <w:t>profile power values.</w:t>
            </w:r>
          </w:p>
        </w:tc>
      </w:tr>
      <w:tr w:rsidR="003358E9" w:rsidRPr="00F63393" w14:paraId="44FE4C80" w14:textId="77777777" w:rsidTr="00736754">
        <w:tc>
          <w:tcPr>
            <w:tcW w:w="1651" w:type="dxa"/>
            <w:shd w:val="clear" w:color="auto" w:fill="D9E2F3"/>
          </w:tcPr>
          <w:p w14:paraId="645BBA1C" w14:textId="77777777" w:rsidR="003358E9" w:rsidRPr="00D8248F" w:rsidRDefault="003358E9" w:rsidP="00736754">
            <w:pPr>
              <w:spacing w:before="60" w:after="60"/>
              <w:rPr>
                <w:b/>
                <w:lang w:val="en-GB"/>
              </w:rPr>
            </w:pPr>
            <w:r w:rsidRPr="00D8248F">
              <w:rPr>
                <w:b/>
                <w:lang w:val="en-GB"/>
              </w:rPr>
              <w:t>References</w:t>
            </w:r>
          </w:p>
        </w:tc>
        <w:tc>
          <w:tcPr>
            <w:tcW w:w="7068" w:type="dxa"/>
            <w:shd w:val="clear" w:color="auto" w:fill="auto"/>
          </w:tcPr>
          <w:p w14:paraId="2DFFAF8C" w14:textId="77777777" w:rsidR="003358E9" w:rsidRPr="00F63393" w:rsidRDefault="003358E9"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4</w:t>
            </w:r>
            <w:r w:rsidRPr="00D8248F">
              <w:rPr>
                <w:lang w:val="en-GB"/>
              </w:rPr>
              <w:t xml:space="preserve"> </w:t>
            </w:r>
            <w:r w:rsidR="00236A2C" w:rsidRPr="00D8248F">
              <w:rPr>
                <w:lang w:val="en-GB"/>
              </w:rPr>
              <w:t>AgrCreateConnectionProfileCoordinator</w:t>
            </w:r>
          </w:p>
        </w:tc>
      </w:tr>
    </w:tbl>
    <w:p w14:paraId="6AC99EA4" w14:textId="77777777" w:rsidR="003358E9" w:rsidRDefault="003358E9" w:rsidP="003358E9">
      <w:pPr>
        <w:rPr>
          <w:lang w:val="en-GB"/>
        </w:rPr>
      </w:pPr>
    </w:p>
    <w:p w14:paraId="53D7F91B" w14:textId="77777777" w:rsidR="00764162" w:rsidRPr="003F6061" w:rsidRDefault="00764162" w:rsidP="00764162">
      <w:pPr>
        <w:pStyle w:val="Kop5"/>
        <w:rPr>
          <w:lang w:val="en-GB"/>
        </w:rPr>
      </w:pPr>
      <w:r w:rsidRPr="003F6061">
        <w:rPr>
          <w:lang w:val="en-GB"/>
        </w:rPr>
        <w:t xml:space="preserve">Create </w:t>
      </w:r>
      <w:r w:rsidR="00C945E8" w:rsidRPr="003F6061">
        <w:rPr>
          <w:lang w:val="en-GB"/>
        </w:rPr>
        <w:t>UDI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764162" w:rsidRPr="002D3942" w14:paraId="4E32B6F3" w14:textId="77777777" w:rsidTr="004D54C5">
        <w:tc>
          <w:tcPr>
            <w:tcW w:w="1651" w:type="dxa"/>
            <w:shd w:val="clear" w:color="auto" w:fill="D9E2F3"/>
          </w:tcPr>
          <w:p w14:paraId="1F7C60A5" w14:textId="77777777" w:rsidR="00764162" w:rsidRPr="002D3942" w:rsidRDefault="00764162" w:rsidP="004D54C5">
            <w:pPr>
              <w:spacing w:before="60" w:after="60"/>
              <w:rPr>
                <w:b/>
                <w:lang w:val="en-GB"/>
              </w:rPr>
            </w:pPr>
            <w:r w:rsidRPr="002D394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764162" w:rsidRPr="002D3942" w14:paraId="3A8FED59" w14:textId="77777777" w:rsidTr="004D54C5">
              <w:tc>
                <w:tcPr>
                  <w:tcW w:w="738" w:type="dxa"/>
                  <w:shd w:val="clear" w:color="auto" w:fill="FBE4D5"/>
                </w:tcPr>
                <w:p w14:paraId="019459A2" w14:textId="77777777" w:rsidR="00764162" w:rsidRPr="002D3942" w:rsidRDefault="00764162" w:rsidP="004D54C5">
                  <w:pPr>
                    <w:spacing w:before="60" w:after="60"/>
                    <w:jc w:val="center"/>
                    <w:rPr>
                      <w:b/>
                      <w:lang w:val="en-GB"/>
                    </w:rPr>
                  </w:pPr>
                  <w:r w:rsidRPr="002D3942">
                    <w:rPr>
                      <w:b/>
                      <w:lang w:val="en-GB"/>
                    </w:rPr>
                    <w:t>Role</w:t>
                  </w:r>
                </w:p>
              </w:tc>
              <w:tc>
                <w:tcPr>
                  <w:tcW w:w="1417" w:type="dxa"/>
                  <w:shd w:val="clear" w:color="auto" w:fill="FBE4D5"/>
                </w:tcPr>
                <w:p w14:paraId="333F5E77" w14:textId="77777777" w:rsidR="00764162" w:rsidRPr="002D3942" w:rsidRDefault="00764162" w:rsidP="004D54C5">
                  <w:pPr>
                    <w:spacing w:before="60" w:after="60"/>
                    <w:jc w:val="center"/>
                    <w:rPr>
                      <w:b/>
                      <w:lang w:val="en-GB"/>
                    </w:rPr>
                  </w:pPr>
                  <w:r w:rsidRPr="002D3942">
                    <w:rPr>
                      <w:b/>
                      <w:lang w:val="en-GB"/>
                    </w:rPr>
                    <w:t>Phase</w:t>
                  </w:r>
                </w:p>
              </w:tc>
              <w:tc>
                <w:tcPr>
                  <w:tcW w:w="992" w:type="dxa"/>
                  <w:shd w:val="clear" w:color="auto" w:fill="FBE4D5"/>
                </w:tcPr>
                <w:p w14:paraId="2117C111" w14:textId="77777777" w:rsidR="00764162" w:rsidRPr="002D3942" w:rsidRDefault="00764162" w:rsidP="004D54C5">
                  <w:pPr>
                    <w:spacing w:before="60" w:after="60"/>
                    <w:jc w:val="center"/>
                    <w:rPr>
                      <w:b/>
                      <w:lang w:val="en-GB"/>
                    </w:rPr>
                  </w:pPr>
                  <w:r w:rsidRPr="002D3942">
                    <w:rPr>
                      <w:b/>
                      <w:lang w:val="en-GB"/>
                    </w:rPr>
                    <w:t>Regime</w:t>
                  </w:r>
                </w:p>
              </w:tc>
              <w:tc>
                <w:tcPr>
                  <w:tcW w:w="3851" w:type="dxa"/>
                  <w:shd w:val="clear" w:color="auto" w:fill="FBE4D5"/>
                </w:tcPr>
                <w:p w14:paraId="2756733F" w14:textId="77777777" w:rsidR="00764162" w:rsidRPr="002D3942" w:rsidRDefault="00764162" w:rsidP="004D54C5">
                  <w:pPr>
                    <w:spacing w:before="60" w:after="60"/>
                    <w:jc w:val="center"/>
                    <w:rPr>
                      <w:b/>
                      <w:lang w:val="en-GB"/>
                    </w:rPr>
                  </w:pPr>
                  <w:r w:rsidRPr="002D3942">
                    <w:rPr>
                      <w:b/>
                      <w:lang w:val="en-GB"/>
                    </w:rPr>
                    <w:t>USEF step</w:t>
                  </w:r>
                </w:p>
              </w:tc>
            </w:tr>
            <w:tr w:rsidR="00764162" w:rsidRPr="002D3942" w14:paraId="1BE33B3A" w14:textId="77777777" w:rsidTr="004D54C5">
              <w:tc>
                <w:tcPr>
                  <w:tcW w:w="738" w:type="dxa"/>
                  <w:shd w:val="clear" w:color="auto" w:fill="auto"/>
                </w:tcPr>
                <w:p w14:paraId="3E914D08" w14:textId="77777777" w:rsidR="00764162" w:rsidRPr="002D3942" w:rsidRDefault="00764162" w:rsidP="004D54C5">
                  <w:pPr>
                    <w:spacing w:before="60" w:after="60"/>
                    <w:rPr>
                      <w:lang w:val="en-GB"/>
                    </w:rPr>
                  </w:pPr>
                  <w:r w:rsidRPr="002D3942">
                    <w:rPr>
                      <w:lang w:val="en-GB"/>
                    </w:rPr>
                    <w:t>AGR</w:t>
                  </w:r>
                </w:p>
              </w:tc>
              <w:tc>
                <w:tcPr>
                  <w:tcW w:w="1417" w:type="dxa"/>
                  <w:shd w:val="clear" w:color="auto" w:fill="auto"/>
                </w:tcPr>
                <w:p w14:paraId="6744F808" w14:textId="77777777" w:rsidR="00764162" w:rsidRPr="002D3942" w:rsidRDefault="00764162" w:rsidP="004D54C5">
                  <w:pPr>
                    <w:spacing w:before="60" w:after="60"/>
                    <w:rPr>
                      <w:lang w:val="en-GB"/>
                    </w:rPr>
                  </w:pPr>
                  <w:r w:rsidRPr="002D3942">
                    <w:rPr>
                      <w:lang w:val="en-GB"/>
                    </w:rPr>
                    <w:t>Plan</w:t>
                  </w:r>
                </w:p>
              </w:tc>
              <w:tc>
                <w:tcPr>
                  <w:tcW w:w="992" w:type="dxa"/>
                  <w:shd w:val="clear" w:color="auto" w:fill="auto"/>
                </w:tcPr>
                <w:p w14:paraId="5BEC39B9" w14:textId="77777777" w:rsidR="00764162" w:rsidRPr="002D3942" w:rsidRDefault="00764162" w:rsidP="004D54C5">
                  <w:pPr>
                    <w:spacing w:before="60" w:after="60"/>
                    <w:rPr>
                      <w:lang w:val="en-GB"/>
                    </w:rPr>
                  </w:pPr>
                  <w:r w:rsidRPr="002D3942">
                    <w:rPr>
                      <w:lang w:val="en-GB"/>
                    </w:rPr>
                    <w:t>NA</w:t>
                  </w:r>
                </w:p>
              </w:tc>
              <w:tc>
                <w:tcPr>
                  <w:tcW w:w="3851" w:type="dxa"/>
                  <w:shd w:val="clear" w:color="auto" w:fill="auto"/>
                </w:tcPr>
                <w:p w14:paraId="106F60DA" w14:textId="77777777" w:rsidR="00764162" w:rsidRPr="002D3942" w:rsidRDefault="00764162" w:rsidP="004D54C5">
                  <w:pPr>
                    <w:spacing w:before="60" w:after="60"/>
                    <w:rPr>
                      <w:lang w:val="en-GB"/>
                    </w:rPr>
                  </w:pPr>
                  <w:r w:rsidRPr="002D3942">
                    <w:rPr>
                      <w:lang w:val="en-GB"/>
                    </w:rPr>
                    <w:t>Retrieve Congestion Points and BRPs</w:t>
                  </w:r>
                </w:p>
              </w:tc>
            </w:tr>
          </w:tbl>
          <w:p w14:paraId="7763E41A" w14:textId="77777777" w:rsidR="00764162" w:rsidRPr="002D3942" w:rsidRDefault="00764162" w:rsidP="004D54C5">
            <w:pPr>
              <w:spacing w:before="60" w:after="60"/>
              <w:rPr>
                <w:lang w:val="en-GB"/>
              </w:rPr>
            </w:pPr>
          </w:p>
        </w:tc>
      </w:tr>
      <w:tr w:rsidR="00764162" w:rsidRPr="002D3942" w14:paraId="4191AE6F" w14:textId="77777777" w:rsidTr="004D54C5">
        <w:tc>
          <w:tcPr>
            <w:tcW w:w="1651" w:type="dxa"/>
            <w:shd w:val="clear" w:color="auto" w:fill="D9E2F3"/>
          </w:tcPr>
          <w:p w14:paraId="0AA16BB6" w14:textId="77777777" w:rsidR="00764162" w:rsidRPr="002D3942" w:rsidRDefault="00764162" w:rsidP="004D54C5">
            <w:pPr>
              <w:spacing w:before="60" w:after="60"/>
              <w:rPr>
                <w:b/>
                <w:lang w:val="en-GB"/>
              </w:rPr>
            </w:pPr>
            <w:r w:rsidRPr="002D3942">
              <w:rPr>
                <w:b/>
                <w:lang w:val="en-GB"/>
              </w:rPr>
              <w:t>Mapping name</w:t>
            </w:r>
          </w:p>
        </w:tc>
        <w:tc>
          <w:tcPr>
            <w:tcW w:w="7068" w:type="dxa"/>
            <w:shd w:val="clear" w:color="auto" w:fill="auto"/>
          </w:tcPr>
          <w:p w14:paraId="6DADDA04" w14:textId="77777777" w:rsidR="00764162" w:rsidRPr="002D3942" w:rsidRDefault="00AA62CE" w:rsidP="00AA62CE">
            <w:pPr>
              <w:spacing w:before="60" w:after="60"/>
              <w:rPr>
                <w:lang w:val="en-GB"/>
              </w:rPr>
            </w:pPr>
            <w:r w:rsidRPr="002D3942">
              <w:rPr>
                <w:lang w:val="en-GB"/>
              </w:rPr>
              <w:t>AGR_CREATE_UDI</w:t>
            </w:r>
          </w:p>
        </w:tc>
      </w:tr>
      <w:tr w:rsidR="00764162" w:rsidRPr="002D3942" w14:paraId="7D99F251" w14:textId="77777777" w:rsidTr="004D54C5">
        <w:trPr>
          <w:trHeight w:val="1018"/>
        </w:trPr>
        <w:tc>
          <w:tcPr>
            <w:tcW w:w="1651" w:type="dxa"/>
            <w:shd w:val="clear" w:color="auto" w:fill="D9E2F3"/>
          </w:tcPr>
          <w:p w14:paraId="0CDDB038" w14:textId="77777777" w:rsidR="00764162" w:rsidRPr="002D3942" w:rsidRDefault="00764162" w:rsidP="004D54C5">
            <w:pPr>
              <w:spacing w:before="60" w:after="60"/>
              <w:rPr>
                <w:b/>
                <w:lang w:val="en-GB"/>
              </w:rPr>
            </w:pPr>
            <w:r w:rsidRPr="002D3942">
              <w:rPr>
                <w:b/>
                <w:lang w:val="en-GB"/>
              </w:rPr>
              <w:t>Context</w:t>
            </w:r>
          </w:p>
        </w:tc>
        <w:tc>
          <w:tcPr>
            <w:tcW w:w="7068" w:type="dxa"/>
            <w:shd w:val="clear" w:color="auto" w:fill="auto"/>
          </w:tcPr>
          <w:p w14:paraId="2FBE0A4B" w14:textId="77777777" w:rsidR="00764162" w:rsidRPr="003F6061" w:rsidRDefault="00764162" w:rsidP="004D54C5">
            <w:pPr>
              <w:rPr>
                <w:lang w:val="en-GB"/>
              </w:rPr>
            </w:pPr>
            <w:r w:rsidRPr="003F6061">
              <w:rPr>
                <w:lang w:val="en-GB"/>
              </w:rPr>
              <w:t>An Aggregator initializes its plan for a number of days in advance and stores connection forecast information.</w:t>
            </w:r>
          </w:p>
          <w:p w14:paraId="289DB0B2" w14:textId="77777777" w:rsidR="00764162" w:rsidRPr="003F6061" w:rsidRDefault="00764162" w:rsidP="004D54C5">
            <w:pPr>
              <w:rPr>
                <w:lang w:val="en-GB"/>
              </w:rPr>
            </w:pPr>
            <w:r w:rsidRPr="003F6061">
              <w:rPr>
                <w:lang w:val="en-GB"/>
              </w:rPr>
              <w:t xml:space="preserve">This Pluggable Business Component reads the element data store and </w:t>
            </w:r>
            <w:r w:rsidR="003202AC" w:rsidRPr="003F6061">
              <w:rPr>
                <w:lang w:val="en-GB"/>
              </w:rPr>
              <w:t>creates UDIs</w:t>
            </w:r>
            <w:r w:rsidR="00A90EB7" w:rsidRPr="003F6061">
              <w:rPr>
                <w:lang w:val="en-GB"/>
              </w:rPr>
              <w:t>, UDI even</w:t>
            </w:r>
            <w:r w:rsidR="00012BBC" w:rsidRPr="003F6061">
              <w:rPr>
                <w:lang w:val="en-GB"/>
              </w:rPr>
              <w:t>t</w:t>
            </w:r>
            <w:r w:rsidR="00A90EB7" w:rsidRPr="003F6061">
              <w:rPr>
                <w:lang w:val="en-GB"/>
              </w:rPr>
              <w:t>s</w:t>
            </w:r>
            <w:r w:rsidR="003202AC" w:rsidRPr="003F6061">
              <w:rPr>
                <w:lang w:val="en-GB"/>
              </w:rPr>
              <w:t xml:space="preserve"> and capabilities for them in the portfolio.</w:t>
            </w:r>
          </w:p>
          <w:p w14:paraId="44906126" w14:textId="77777777" w:rsidR="00764162" w:rsidRPr="003F6061" w:rsidRDefault="00764162" w:rsidP="004D54C5">
            <w:pPr>
              <w:rPr>
                <w:lang w:val="en-GB"/>
              </w:rPr>
            </w:pPr>
          </w:p>
          <w:p w14:paraId="71EBC964" w14:textId="77777777" w:rsidR="00AA62CE" w:rsidRPr="003F6061" w:rsidRDefault="00764162" w:rsidP="001D6D36">
            <w:pPr>
              <w:rPr>
                <w:lang w:val="en-GB"/>
              </w:rPr>
            </w:pPr>
            <w:r w:rsidRPr="003F6061">
              <w:rPr>
                <w:lang w:val="en-GB"/>
              </w:rPr>
              <w:t xml:space="preserve">The PBC receives as input the day for which the </w:t>
            </w:r>
            <w:r w:rsidR="004D54C5" w:rsidRPr="003F6061">
              <w:rPr>
                <w:lang w:val="en-GB"/>
              </w:rPr>
              <w:t>UDIs have</w:t>
            </w:r>
            <w:r w:rsidRPr="003F6061">
              <w:rPr>
                <w:lang w:val="en-GB"/>
              </w:rPr>
              <w:t xml:space="preserve"> to be created, the duration of a PTU expressed in minutes, a list of connections to create the </w:t>
            </w:r>
            <w:r w:rsidR="004D54C5" w:rsidRPr="003F6061">
              <w:rPr>
                <w:lang w:val="en-GB"/>
              </w:rPr>
              <w:t xml:space="preserve">UDIs </w:t>
            </w:r>
            <w:r w:rsidRPr="003F6061">
              <w:rPr>
                <w:lang w:val="en-GB"/>
              </w:rPr>
              <w:t>for and a map containing the elements that belong to these connections</w:t>
            </w:r>
            <w:r w:rsidR="004D54C5" w:rsidRPr="003F6061">
              <w:rPr>
                <w:lang w:val="en-GB"/>
              </w:rPr>
              <w:t xml:space="preserve"> and on which the UDIs shall be based</w:t>
            </w:r>
            <w:r w:rsidRPr="003F6061">
              <w:rPr>
                <w:lang w:val="en-GB"/>
              </w:rPr>
              <w:t xml:space="preserve">. The output is a list of connections containing </w:t>
            </w:r>
            <w:r w:rsidR="004D54C5" w:rsidRPr="003F6061">
              <w:rPr>
                <w:lang w:val="en-GB"/>
              </w:rPr>
              <w:t xml:space="preserve">UDIs and a </w:t>
            </w:r>
            <w:r w:rsidR="004D68C0" w:rsidRPr="003F6061">
              <w:rPr>
                <w:lang w:val="en-GB"/>
              </w:rPr>
              <w:t>map with al</w:t>
            </w:r>
            <w:r w:rsidR="00DF1B74" w:rsidRPr="003F6061">
              <w:rPr>
                <w:lang w:val="en-GB"/>
              </w:rPr>
              <w:t>l</w:t>
            </w:r>
            <w:r w:rsidR="004D68C0" w:rsidRPr="003F6061">
              <w:rPr>
                <w:lang w:val="en-GB"/>
              </w:rPr>
              <w:t xml:space="preserve"> UDI endpoints and associated </w:t>
            </w:r>
            <w:r w:rsidR="004D54C5" w:rsidRPr="003F6061">
              <w:rPr>
                <w:lang w:val="en-GB"/>
              </w:rPr>
              <w:t>UDI events</w:t>
            </w:r>
            <w:r w:rsidR="004D68C0" w:rsidRPr="003F6061">
              <w:rPr>
                <w:lang w:val="en-GB"/>
              </w:rPr>
              <w:t xml:space="preserve"> </w:t>
            </w:r>
            <w:r w:rsidR="001D6D36" w:rsidRPr="003F6061">
              <w:rPr>
                <w:lang w:val="en-GB"/>
              </w:rPr>
              <w:t xml:space="preserve">and capabilities </w:t>
            </w:r>
            <w:r w:rsidR="004D68C0" w:rsidRPr="003F6061">
              <w:rPr>
                <w:lang w:val="en-GB"/>
              </w:rPr>
              <w:t>that can be used to control the UDI.</w:t>
            </w:r>
          </w:p>
        </w:tc>
      </w:tr>
      <w:tr w:rsidR="00764162" w:rsidRPr="002D3942" w14:paraId="5E9E9B68" w14:textId="77777777" w:rsidTr="004D54C5">
        <w:tc>
          <w:tcPr>
            <w:tcW w:w="1651" w:type="dxa"/>
            <w:shd w:val="clear" w:color="auto" w:fill="D9E2F3"/>
          </w:tcPr>
          <w:p w14:paraId="15F20A56" w14:textId="77777777" w:rsidR="00764162" w:rsidRPr="003F6061" w:rsidRDefault="00764162" w:rsidP="004D54C5">
            <w:pPr>
              <w:spacing w:before="60" w:after="60"/>
              <w:rPr>
                <w:b/>
                <w:lang w:val="en-GB"/>
              </w:rPr>
            </w:pPr>
            <w:r w:rsidRPr="003F6061">
              <w:rPr>
                <w:b/>
                <w:lang w:val="en-GB"/>
              </w:rPr>
              <w:lastRenderedPageBreak/>
              <w:t>Input</w:t>
            </w:r>
          </w:p>
        </w:tc>
        <w:tc>
          <w:tcPr>
            <w:tcW w:w="7068" w:type="dxa"/>
            <w:shd w:val="clear" w:color="auto" w:fill="auto"/>
          </w:tcPr>
          <w:p w14:paraId="018330EE" w14:textId="77777777" w:rsidR="00764162" w:rsidRPr="003F6061" w:rsidRDefault="00764162" w:rsidP="004D54C5">
            <w:pPr>
              <w:pStyle w:val="Lijstalinea"/>
              <w:numPr>
                <w:ilvl w:val="0"/>
                <w:numId w:val="9"/>
              </w:numPr>
              <w:spacing w:before="60" w:after="60" w:line="240" w:lineRule="auto"/>
              <w:ind w:left="360"/>
              <w:rPr>
                <w:lang w:val="en-GB"/>
              </w:rPr>
            </w:pPr>
            <w:r w:rsidRPr="003F6061">
              <w:rPr>
                <w:lang w:val="en-GB"/>
              </w:rPr>
              <w:t>org.joda.time.LocalDate PERIOD</w:t>
            </w:r>
          </w:p>
          <w:p w14:paraId="20F8C9F8" w14:textId="77777777" w:rsidR="00764162" w:rsidRPr="003F6061" w:rsidRDefault="00764162" w:rsidP="004D54C5">
            <w:pPr>
              <w:pStyle w:val="Lijstalinea"/>
              <w:numPr>
                <w:ilvl w:val="0"/>
                <w:numId w:val="0"/>
              </w:numPr>
              <w:spacing w:before="60" w:after="60" w:line="240" w:lineRule="auto"/>
              <w:ind w:left="360"/>
              <w:rPr>
                <w:lang w:val="en-GB"/>
              </w:rPr>
            </w:pPr>
            <w:r w:rsidRPr="003F6061">
              <w:rPr>
                <w:lang w:val="en-GB"/>
              </w:rPr>
              <w:t>The day for which the forecast has to be created.</w:t>
            </w:r>
          </w:p>
          <w:p w14:paraId="0368E8B8" w14:textId="77777777" w:rsidR="00764162" w:rsidRPr="003F6061" w:rsidRDefault="00764162" w:rsidP="004D54C5">
            <w:pPr>
              <w:pStyle w:val="Lijstalinea"/>
              <w:numPr>
                <w:ilvl w:val="0"/>
                <w:numId w:val="9"/>
              </w:numPr>
              <w:spacing w:before="60" w:after="60" w:line="240" w:lineRule="auto"/>
              <w:ind w:left="360"/>
              <w:rPr>
                <w:lang w:val="en-GB"/>
              </w:rPr>
            </w:pPr>
            <w:r w:rsidRPr="003F6061">
              <w:rPr>
                <w:lang w:val="en-GB"/>
              </w:rPr>
              <w:t>int PTU_DURATION</w:t>
            </w:r>
          </w:p>
          <w:p w14:paraId="6AB48D9B" w14:textId="77777777" w:rsidR="00764162" w:rsidRPr="003F6061" w:rsidRDefault="00764162" w:rsidP="004D54C5">
            <w:pPr>
              <w:pStyle w:val="Lijstalinea"/>
              <w:numPr>
                <w:ilvl w:val="0"/>
                <w:numId w:val="0"/>
              </w:numPr>
              <w:spacing w:before="60" w:after="60" w:line="240" w:lineRule="auto"/>
              <w:ind w:left="360"/>
              <w:rPr>
                <w:lang w:val="en-GB"/>
              </w:rPr>
            </w:pPr>
            <w:r w:rsidRPr="003F6061">
              <w:rPr>
                <w:lang w:val="en-GB"/>
              </w:rPr>
              <w:t>The duration of a PTU expressed in minutes.</w:t>
            </w:r>
          </w:p>
          <w:p w14:paraId="2BA962B1" w14:textId="77777777" w:rsidR="00764162" w:rsidRPr="003F6061" w:rsidRDefault="00764162" w:rsidP="004D54C5">
            <w:pPr>
              <w:pStyle w:val="Lijstalinea"/>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14:paraId="1C3BE756" w14:textId="77777777" w:rsidR="00764162" w:rsidRPr="003F6061" w:rsidRDefault="00764162" w:rsidP="004D54C5">
            <w:pPr>
              <w:pStyle w:val="Lijstalinea"/>
              <w:numPr>
                <w:ilvl w:val="0"/>
                <w:numId w:val="0"/>
              </w:numPr>
              <w:spacing w:before="60" w:after="60" w:line="240" w:lineRule="auto"/>
              <w:ind w:left="360"/>
              <w:rPr>
                <w:lang w:val="en-GB"/>
              </w:rPr>
            </w:pPr>
            <w:r w:rsidRPr="003F6061">
              <w:rPr>
                <w:lang w:val="en-GB"/>
              </w:rPr>
              <w:t xml:space="preserve">List of connections to create </w:t>
            </w:r>
            <w:r w:rsidR="000506C6">
              <w:rPr>
                <w:lang w:val="en-GB"/>
              </w:rPr>
              <w:t xml:space="preserve">UDIs </w:t>
            </w:r>
            <w:r w:rsidRPr="003F6061">
              <w:rPr>
                <w:lang w:val="en-GB"/>
              </w:rPr>
              <w:t>for.</w:t>
            </w:r>
          </w:p>
          <w:p w14:paraId="41268936" w14:textId="77777777" w:rsidR="00764162" w:rsidRPr="003F6061" w:rsidRDefault="00764162" w:rsidP="004D54C5">
            <w:pPr>
              <w:pStyle w:val="Lijstalinea"/>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3202AC" w:rsidRPr="003F6061">
              <w:rPr>
                <w:lang w:val="en-GB"/>
              </w:rPr>
              <w:t>.</w:t>
            </w:r>
            <w:r w:rsidRPr="003F6061">
              <w:rPr>
                <w:lang w:val="en-GB"/>
              </w:rPr>
              <w:t>ElementDto&gt;&gt; ELEMENT_PER_CONNECTION_MAP</w:t>
            </w:r>
          </w:p>
          <w:p w14:paraId="7E6AB494" w14:textId="77777777" w:rsidR="00764162" w:rsidRPr="003F6061" w:rsidRDefault="00764162" w:rsidP="004D54C5">
            <w:pPr>
              <w:pStyle w:val="Lijstalinea"/>
              <w:numPr>
                <w:ilvl w:val="0"/>
                <w:numId w:val="0"/>
              </w:numPr>
              <w:spacing w:before="60" w:after="60" w:line="240" w:lineRule="auto"/>
              <w:ind w:left="360"/>
              <w:rPr>
                <w:lang w:val="en-GB"/>
              </w:rPr>
            </w:pPr>
            <w:r w:rsidRPr="003F6061">
              <w:rPr>
                <w:lang w:val="en-GB"/>
              </w:rPr>
              <w:t>Map containing the elements for the specified connections.</w:t>
            </w:r>
          </w:p>
        </w:tc>
      </w:tr>
      <w:tr w:rsidR="00764162" w:rsidRPr="002D3942" w14:paraId="125D9FE9" w14:textId="77777777" w:rsidTr="004D54C5">
        <w:tc>
          <w:tcPr>
            <w:tcW w:w="1651" w:type="dxa"/>
            <w:shd w:val="clear" w:color="auto" w:fill="D9E2F3"/>
          </w:tcPr>
          <w:p w14:paraId="05BCD88D" w14:textId="77777777"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14:paraId="38CC3EB0" w14:textId="77777777" w:rsidR="00233C9F" w:rsidRPr="003F6061" w:rsidRDefault="00764162" w:rsidP="00233C9F">
            <w:pPr>
              <w:pStyle w:val="Lijstalinea"/>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14:paraId="0E8DB8E3" w14:textId="77777777" w:rsidR="00764162" w:rsidRPr="003F6061" w:rsidRDefault="00764162" w:rsidP="00233C9F">
            <w:pPr>
              <w:pStyle w:val="Lijstalinea"/>
              <w:numPr>
                <w:ilvl w:val="0"/>
                <w:numId w:val="0"/>
              </w:numPr>
              <w:spacing w:before="60" w:after="60" w:line="240" w:lineRule="auto"/>
              <w:ind w:left="360"/>
              <w:rPr>
                <w:lang w:val="en-GB"/>
              </w:rPr>
            </w:pPr>
            <w:r w:rsidRPr="003F6061">
              <w:rPr>
                <w:lang w:val="en-GB"/>
              </w:rPr>
              <w:t xml:space="preserve">List of connections from input, expanded with </w:t>
            </w:r>
            <w:r w:rsidR="004D54C5" w:rsidRPr="003F6061">
              <w:rPr>
                <w:lang w:val="en-GB"/>
              </w:rPr>
              <w:t>UDIs</w:t>
            </w:r>
          </w:p>
          <w:p w14:paraId="6DFA92DC" w14:textId="77777777" w:rsidR="004D54C5" w:rsidRPr="003F6061" w:rsidRDefault="003202AC" w:rsidP="004D54C5">
            <w:pPr>
              <w:pStyle w:val="Lijstalinea"/>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4D54C5" w:rsidRPr="003F6061">
              <w:rPr>
                <w:lang w:val="en-GB"/>
              </w:rPr>
              <w:t>UdiEventDto&gt;</w:t>
            </w:r>
            <w:r w:rsidRPr="003F6061">
              <w:rPr>
                <w:lang w:val="en-GB"/>
              </w:rPr>
              <w:t>&gt;</w:t>
            </w:r>
            <w:r w:rsidR="004D54C5" w:rsidRPr="003F6061">
              <w:rPr>
                <w:lang w:val="en-GB"/>
              </w:rPr>
              <w:t xml:space="preserve"> UDI_EVENTS_PER_UDI_MAP</w:t>
            </w:r>
          </w:p>
          <w:p w14:paraId="40E0FD2E" w14:textId="77777777" w:rsidR="004D54C5" w:rsidRPr="003F6061" w:rsidRDefault="004D54C5" w:rsidP="00431E70">
            <w:pPr>
              <w:pStyle w:val="Lijstalinea"/>
              <w:numPr>
                <w:ilvl w:val="0"/>
                <w:numId w:val="0"/>
              </w:numPr>
              <w:spacing w:before="60" w:after="60" w:line="240" w:lineRule="auto"/>
              <w:ind w:left="360"/>
              <w:rPr>
                <w:lang w:val="en-GB"/>
              </w:rPr>
            </w:pPr>
            <w:r w:rsidRPr="003F6061">
              <w:rPr>
                <w:lang w:val="en-GB"/>
              </w:rPr>
              <w:t xml:space="preserve">Map containing the </w:t>
            </w:r>
            <w:r w:rsidR="00431E70" w:rsidRPr="003F6061">
              <w:rPr>
                <w:lang w:val="en-GB"/>
              </w:rPr>
              <w:t>UDI</w:t>
            </w:r>
            <w:r w:rsidRPr="003F6061">
              <w:rPr>
                <w:lang w:val="en-GB"/>
              </w:rPr>
              <w:t xml:space="preserve"> endpoints and the associated UDI events</w:t>
            </w:r>
            <w:r w:rsidR="00A90EB7" w:rsidRPr="003F6061">
              <w:rPr>
                <w:lang w:val="en-GB"/>
              </w:rPr>
              <w:t xml:space="preserve"> and capabilities</w:t>
            </w:r>
            <w:r w:rsidRPr="003F6061">
              <w:rPr>
                <w:lang w:val="en-GB"/>
              </w:rPr>
              <w:t xml:space="preserve"> that can be used to control the UDI.</w:t>
            </w:r>
          </w:p>
        </w:tc>
      </w:tr>
      <w:tr w:rsidR="00764162" w:rsidRPr="00F63393" w14:paraId="41B6B4AC" w14:textId="77777777" w:rsidTr="004D54C5">
        <w:tc>
          <w:tcPr>
            <w:tcW w:w="1651" w:type="dxa"/>
            <w:shd w:val="clear" w:color="auto" w:fill="D9E2F3"/>
          </w:tcPr>
          <w:p w14:paraId="2CCC6B16" w14:textId="77777777"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14:paraId="393502BC" w14:textId="77777777" w:rsidR="00764162" w:rsidRPr="00F63393" w:rsidRDefault="00764162" w:rsidP="00232034">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004D54C5" w:rsidRPr="003F6061">
              <w:rPr>
                <w:lang w:val="en-GB"/>
              </w:rPr>
              <w:t>]: chapter 5.2.</w:t>
            </w:r>
            <w:r w:rsidR="00232034">
              <w:rPr>
                <w:lang w:val="en-GB"/>
              </w:rPr>
              <w:t>5</w:t>
            </w:r>
            <w:r w:rsidRPr="003F6061">
              <w:rPr>
                <w:lang w:val="en-GB"/>
              </w:rPr>
              <w:t xml:space="preserve"> AgrCreate</w:t>
            </w:r>
            <w:r w:rsidR="004D54C5" w:rsidRPr="003F6061">
              <w:rPr>
                <w:lang w:val="en-GB"/>
              </w:rPr>
              <w:t>Udi</w:t>
            </w:r>
            <w:r w:rsidRPr="003F6061">
              <w:rPr>
                <w:lang w:val="en-GB"/>
              </w:rPr>
              <w:t>Coordinator</w:t>
            </w:r>
          </w:p>
        </w:tc>
      </w:tr>
    </w:tbl>
    <w:p w14:paraId="193E042D" w14:textId="77777777" w:rsidR="00764162" w:rsidRPr="00F63393" w:rsidRDefault="00764162" w:rsidP="003358E9">
      <w:pPr>
        <w:rPr>
          <w:lang w:val="en-GB"/>
        </w:rPr>
      </w:pPr>
    </w:p>
    <w:p w14:paraId="7B32F614" w14:textId="77777777" w:rsidR="00D45E37" w:rsidRPr="00F63393" w:rsidRDefault="00D45E37" w:rsidP="00D45E37">
      <w:pPr>
        <w:pStyle w:val="Kop5"/>
        <w:rPr>
          <w:lang w:val="en-GB"/>
        </w:rPr>
      </w:pPr>
      <w:r w:rsidRPr="00F63393">
        <w:rPr>
          <w:lang w:val="en-GB"/>
        </w:rPr>
        <w:t>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865"/>
      </w:tblGrid>
      <w:tr w:rsidR="00D45E37" w:rsidRPr="00F63393" w14:paraId="699EDAC5" w14:textId="77777777" w:rsidTr="00FA48A7">
        <w:tc>
          <w:tcPr>
            <w:tcW w:w="1651" w:type="dxa"/>
            <w:shd w:val="clear" w:color="auto" w:fill="D9E2F3"/>
          </w:tcPr>
          <w:p w14:paraId="6D176542" w14:textId="77777777" w:rsidR="00D45E37" w:rsidRPr="00F63393" w:rsidRDefault="00D45E37" w:rsidP="00FA48A7">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8"/>
            </w:tblGrid>
            <w:tr w:rsidR="00D45E37" w:rsidRPr="00F63393" w14:paraId="77A9F2F0" w14:textId="77777777" w:rsidTr="00FA48A7">
              <w:tc>
                <w:tcPr>
                  <w:tcW w:w="738" w:type="dxa"/>
                  <w:shd w:val="clear" w:color="auto" w:fill="FBE4D5"/>
                </w:tcPr>
                <w:p w14:paraId="359488E4" w14:textId="77777777" w:rsidR="00D45E37" w:rsidRPr="00F63393" w:rsidRDefault="00D45E37" w:rsidP="00FA48A7">
                  <w:pPr>
                    <w:spacing w:before="60" w:after="60"/>
                    <w:jc w:val="center"/>
                    <w:rPr>
                      <w:b/>
                      <w:lang w:val="en-GB"/>
                    </w:rPr>
                  </w:pPr>
                  <w:r w:rsidRPr="00F63393">
                    <w:rPr>
                      <w:b/>
                      <w:lang w:val="en-GB"/>
                    </w:rPr>
                    <w:t>Role</w:t>
                  </w:r>
                </w:p>
              </w:tc>
              <w:tc>
                <w:tcPr>
                  <w:tcW w:w="1417" w:type="dxa"/>
                  <w:shd w:val="clear" w:color="auto" w:fill="FBE4D5"/>
                </w:tcPr>
                <w:p w14:paraId="1E546CAB" w14:textId="77777777" w:rsidR="00D45E37" w:rsidRPr="00F63393" w:rsidRDefault="00D45E37" w:rsidP="00FA48A7">
                  <w:pPr>
                    <w:spacing w:before="60" w:after="60"/>
                    <w:jc w:val="center"/>
                    <w:rPr>
                      <w:b/>
                      <w:lang w:val="en-GB"/>
                    </w:rPr>
                  </w:pPr>
                  <w:r w:rsidRPr="00F63393">
                    <w:rPr>
                      <w:b/>
                      <w:lang w:val="en-GB"/>
                    </w:rPr>
                    <w:t>Phase</w:t>
                  </w:r>
                </w:p>
              </w:tc>
              <w:tc>
                <w:tcPr>
                  <w:tcW w:w="992" w:type="dxa"/>
                  <w:shd w:val="clear" w:color="auto" w:fill="FBE4D5"/>
                </w:tcPr>
                <w:p w14:paraId="27D9ADCB" w14:textId="77777777" w:rsidR="00D45E37" w:rsidRPr="00F63393" w:rsidRDefault="00D45E37" w:rsidP="00FA48A7">
                  <w:pPr>
                    <w:spacing w:before="60" w:after="60"/>
                    <w:jc w:val="center"/>
                    <w:rPr>
                      <w:b/>
                      <w:lang w:val="en-GB"/>
                    </w:rPr>
                  </w:pPr>
                  <w:r w:rsidRPr="00F63393">
                    <w:rPr>
                      <w:b/>
                      <w:lang w:val="en-GB"/>
                    </w:rPr>
                    <w:t>Regime</w:t>
                  </w:r>
                </w:p>
              </w:tc>
              <w:tc>
                <w:tcPr>
                  <w:tcW w:w="3851" w:type="dxa"/>
                  <w:shd w:val="clear" w:color="auto" w:fill="FBE4D5"/>
                </w:tcPr>
                <w:p w14:paraId="64ED1E22" w14:textId="77777777" w:rsidR="00D45E37" w:rsidRPr="00F63393" w:rsidRDefault="00D45E37" w:rsidP="00FA48A7">
                  <w:pPr>
                    <w:spacing w:before="60" w:after="60"/>
                    <w:jc w:val="center"/>
                    <w:rPr>
                      <w:b/>
                      <w:lang w:val="en-GB"/>
                    </w:rPr>
                  </w:pPr>
                  <w:r w:rsidRPr="00F63393">
                    <w:rPr>
                      <w:b/>
                      <w:lang w:val="en-GB"/>
                    </w:rPr>
                    <w:t>USEF step</w:t>
                  </w:r>
                </w:p>
              </w:tc>
            </w:tr>
            <w:tr w:rsidR="00D45E37" w:rsidRPr="00F63393" w14:paraId="3C92B43F" w14:textId="77777777" w:rsidTr="00FA48A7">
              <w:tc>
                <w:tcPr>
                  <w:tcW w:w="738" w:type="dxa"/>
                  <w:shd w:val="clear" w:color="auto" w:fill="auto"/>
                </w:tcPr>
                <w:p w14:paraId="4DD9D34E" w14:textId="77777777" w:rsidR="00D45E37" w:rsidRPr="00F63393" w:rsidRDefault="00D45E37" w:rsidP="00FA48A7">
                  <w:pPr>
                    <w:spacing w:before="60" w:after="60"/>
                    <w:rPr>
                      <w:lang w:val="en-GB"/>
                    </w:rPr>
                  </w:pPr>
                  <w:r w:rsidRPr="00F63393">
                    <w:rPr>
                      <w:lang w:val="en-GB"/>
                    </w:rPr>
                    <w:t>AGR</w:t>
                  </w:r>
                </w:p>
              </w:tc>
              <w:tc>
                <w:tcPr>
                  <w:tcW w:w="1417" w:type="dxa"/>
                  <w:shd w:val="clear" w:color="auto" w:fill="auto"/>
                </w:tcPr>
                <w:p w14:paraId="388C2364" w14:textId="77777777" w:rsidR="00D45E37" w:rsidRPr="00F63393" w:rsidRDefault="00D45E37" w:rsidP="00FA48A7">
                  <w:pPr>
                    <w:spacing w:before="60" w:after="60"/>
                    <w:rPr>
                      <w:lang w:val="en-GB"/>
                    </w:rPr>
                  </w:pPr>
                  <w:r w:rsidRPr="00F63393">
                    <w:rPr>
                      <w:lang w:val="en-GB"/>
                    </w:rPr>
                    <w:t>Plan</w:t>
                  </w:r>
                </w:p>
              </w:tc>
              <w:tc>
                <w:tcPr>
                  <w:tcW w:w="992" w:type="dxa"/>
                  <w:shd w:val="clear" w:color="auto" w:fill="auto"/>
                </w:tcPr>
                <w:p w14:paraId="733674D0" w14:textId="77777777" w:rsidR="00D45E37" w:rsidRPr="00F63393" w:rsidRDefault="00D45E37" w:rsidP="00FA48A7">
                  <w:pPr>
                    <w:spacing w:before="60" w:after="60"/>
                    <w:rPr>
                      <w:lang w:val="en-GB"/>
                    </w:rPr>
                  </w:pPr>
                  <w:r w:rsidRPr="00F63393">
                    <w:rPr>
                      <w:lang w:val="en-GB"/>
                    </w:rPr>
                    <w:t>NA</w:t>
                  </w:r>
                </w:p>
              </w:tc>
              <w:tc>
                <w:tcPr>
                  <w:tcW w:w="3851" w:type="dxa"/>
                  <w:shd w:val="clear" w:color="auto" w:fill="auto"/>
                </w:tcPr>
                <w:p w14:paraId="0B2C4654" w14:textId="77777777" w:rsidR="00D45E37" w:rsidRPr="00F63393" w:rsidRDefault="00D45E37" w:rsidP="00FA48A7">
                  <w:pPr>
                    <w:spacing w:before="60" w:after="60"/>
                    <w:rPr>
                      <w:lang w:val="en-GB"/>
                    </w:rPr>
                  </w:pPr>
                  <w:r w:rsidRPr="00F63393">
                    <w:rPr>
                      <w:lang w:val="en-GB"/>
                    </w:rPr>
                    <w:t>Collect Forecast</w:t>
                  </w:r>
                </w:p>
              </w:tc>
            </w:tr>
          </w:tbl>
          <w:p w14:paraId="6319A369" w14:textId="77777777" w:rsidR="00D45E37" w:rsidRPr="00F63393" w:rsidRDefault="00D45E37" w:rsidP="00FA48A7">
            <w:pPr>
              <w:spacing w:before="60" w:after="60"/>
              <w:rPr>
                <w:lang w:val="en-GB"/>
              </w:rPr>
            </w:pPr>
          </w:p>
        </w:tc>
      </w:tr>
      <w:tr w:rsidR="00D45E37" w:rsidRPr="00F63393" w14:paraId="18F9C1D5" w14:textId="77777777" w:rsidTr="00FA48A7">
        <w:tc>
          <w:tcPr>
            <w:tcW w:w="1651" w:type="dxa"/>
            <w:shd w:val="clear" w:color="auto" w:fill="D9E2F3"/>
          </w:tcPr>
          <w:p w14:paraId="0E3B996D" w14:textId="77777777" w:rsidR="00D45E37" w:rsidRPr="00F63393" w:rsidRDefault="00D45E37" w:rsidP="00FA48A7">
            <w:pPr>
              <w:spacing w:before="60" w:after="60"/>
              <w:rPr>
                <w:b/>
                <w:lang w:val="en-GB"/>
              </w:rPr>
            </w:pPr>
            <w:r w:rsidRPr="00F63393">
              <w:rPr>
                <w:b/>
                <w:lang w:val="en-GB"/>
              </w:rPr>
              <w:t>Mapping name</w:t>
            </w:r>
          </w:p>
        </w:tc>
        <w:tc>
          <w:tcPr>
            <w:tcW w:w="7068" w:type="dxa"/>
            <w:shd w:val="clear" w:color="auto" w:fill="auto"/>
          </w:tcPr>
          <w:p w14:paraId="1F79A69E" w14:textId="77777777" w:rsidR="00D45E37" w:rsidRPr="00F63393" w:rsidRDefault="00D45E37" w:rsidP="00FA48A7">
            <w:pPr>
              <w:spacing w:before="60" w:after="60"/>
              <w:rPr>
                <w:lang w:val="en-GB"/>
              </w:rPr>
            </w:pPr>
            <w:r w:rsidRPr="00F63393">
              <w:rPr>
                <w:lang w:val="en-GB"/>
              </w:rPr>
              <w:t>AGR_CREATE_N_DAY_AHEAD_FORECAST</w:t>
            </w:r>
          </w:p>
        </w:tc>
      </w:tr>
      <w:tr w:rsidR="00D45E37" w:rsidRPr="00F63393" w14:paraId="782D0332" w14:textId="77777777" w:rsidTr="00FA48A7">
        <w:trPr>
          <w:trHeight w:val="1018"/>
        </w:trPr>
        <w:tc>
          <w:tcPr>
            <w:tcW w:w="1651" w:type="dxa"/>
            <w:shd w:val="clear" w:color="auto" w:fill="D9E2F3"/>
          </w:tcPr>
          <w:p w14:paraId="408DD854" w14:textId="77777777" w:rsidR="00D45E37" w:rsidRPr="00F63393" w:rsidRDefault="00D45E37" w:rsidP="00FA48A7">
            <w:pPr>
              <w:spacing w:before="60" w:after="60"/>
              <w:rPr>
                <w:b/>
                <w:lang w:val="en-GB"/>
              </w:rPr>
            </w:pPr>
            <w:r w:rsidRPr="00F63393">
              <w:rPr>
                <w:b/>
                <w:lang w:val="en-GB"/>
              </w:rPr>
              <w:t>Context</w:t>
            </w:r>
          </w:p>
        </w:tc>
        <w:tc>
          <w:tcPr>
            <w:tcW w:w="7068" w:type="dxa"/>
            <w:shd w:val="clear" w:color="auto" w:fill="auto"/>
          </w:tcPr>
          <w:p w14:paraId="1CB0E117" w14:textId="77777777" w:rsidR="00D45E37" w:rsidRPr="00D217A3" w:rsidRDefault="00D45E37" w:rsidP="00FA48A7">
            <w:pPr>
              <w:rPr>
                <w:lang w:val="en-GB"/>
              </w:rPr>
            </w:pPr>
            <w:r w:rsidRPr="00074204">
              <w:rPr>
                <w:lang w:val="en-GB"/>
              </w:rPr>
              <w:t>An Aggregator initializes its plan for a number of days in advance and stores connection forecast information.</w:t>
            </w:r>
          </w:p>
          <w:p w14:paraId="48B7E946" w14:textId="77777777" w:rsidR="00D45E37" w:rsidRPr="00074204" w:rsidRDefault="00D45E37" w:rsidP="00FA48A7">
            <w:pPr>
              <w:rPr>
                <w:lang w:val="en-GB"/>
              </w:rPr>
            </w:pPr>
            <w:r w:rsidRPr="00D217A3">
              <w:rPr>
                <w:lang w:val="en-GB"/>
              </w:rPr>
              <w:t xml:space="preserve">This Pluggable Business Component creates a load forecast for each PTU for all specified </w:t>
            </w:r>
            <w:r w:rsidRPr="00086C67">
              <w:rPr>
                <w:lang w:val="en-GB"/>
              </w:rPr>
              <w:t>connections</w:t>
            </w:r>
            <w:r w:rsidR="00FA48A7" w:rsidRPr="001E2F3A">
              <w:rPr>
                <w:lang w:val="en-GB"/>
              </w:rPr>
              <w:t xml:space="preserve"> </w:t>
            </w:r>
            <w:r w:rsidR="00FA48A7" w:rsidRPr="001E2F3A">
              <w:t xml:space="preserve">by adding </w:t>
            </w:r>
            <w:r w:rsidRPr="001E2F3A">
              <w:t>forecast power values</w:t>
            </w:r>
            <w:r w:rsidR="00FA48A7" w:rsidRPr="001E2F3A">
              <w:t xml:space="preserve"> to the AGR portfolio for all connections</w:t>
            </w:r>
            <w:r w:rsidRPr="00074204">
              <w:t xml:space="preserve">. </w:t>
            </w:r>
            <w:r w:rsidR="00FA48A7" w:rsidRPr="00074204">
              <w:t xml:space="preserve">Additionally, the forecast </w:t>
            </w:r>
            <w:r w:rsidR="001F5133" w:rsidRPr="00074204">
              <w:t xml:space="preserve">per DTU </w:t>
            </w:r>
            <w:r w:rsidR="00FA48A7" w:rsidRPr="00074204">
              <w:t>for all</w:t>
            </w:r>
            <w:r w:rsidR="001F5133" w:rsidRPr="00074204">
              <w:t xml:space="preserve"> UDIs is added to the portfolio.</w:t>
            </w:r>
          </w:p>
          <w:p w14:paraId="527D0BEE" w14:textId="77777777" w:rsidR="00D45E37" w:rsidRPr="00074204" w:rsidRDefault="00D45E37" w:rsidP="00FA48A7">
            <w:pPr>
              <w:rPr>
                <w:lang w:val="en-GB"/>
              </w:rPr>
            </w:pPr>
          </w:p>
          <w:p w14:paraId="223F79B6" w14:textId="77777777" w:rsidR="00D45E37" w:rsidRPr="00F63393" w:rsidRDefault="00D45E37" w:rsidP="00123A49">
            <w:pPr>
              <w:rPr>
                <w:lang w:val="en-GB"/>
              </w:rPr>
            </w:pPr>
            <w:r w:rsidRPr="00074204">
              <w:rPr>
                <w:lang w:val="en-GB"/>
              </w:rPr>
              <w:t xml:space="preserve">The PBC receives as input the day for which the forecast has to be created, the duration of a PTU expressed in minutes and a list of connections to create the forecast for. The output is a list of connections containing </w:t>
            </w:r>
            <w:r w:rsidR="001F5133" w:rsidRPr="00074204">
              <w:rPr>
                <w:lang w:val="en-GB"/>
              </w:rPr>
              <w:t>forecast power values on connection and UDI level.</w:t>
            </w:r>
          </w:p>
        </w:tc>
      </w:tr>
      <w:tr w:rsidR="00D45E37" w:rsidRPr="00F63393" w14:paraId="35BAEF7C" w14:textId="77777777" w:rsidTr="00FA48A7">
        <w:tc>
          <w:tcPr>
            <w:tcW w:w="1651" w:type="dxa"/>
            <w:shd w:val="clear" w:color="auto" w:fill="D9E2F3"/>
          </w:tcPr>
          <w:p w14:paraId="71E08B53" w14:textId="77777777" w:rsidR="00D45E37" w:rsidRPr="00F63393" w:rsidRDefault="00D45E37" w:rsidP="00FA48A7">
            <w:pPr>
              <w:spacing w:before="60" w:after="60"/>
              <w:rPr>
                <w:b/>
                <w:lang w:val="en-GB"/>
              </w:rPr>
            </w:pPr>
            <w:r w:rsidRPr="00F63393">
              <w:rPr>
                <w:b/>
                <w:lang w:val="en-GB"/>
              </w:rPr>
              <w:t>Input</w:t>
            </w:r>
          </w:p>
        </w:tc>
        <w:tc>
          <w:tcPr>
            <w:tcW w:w="7068" w:type="dxa"/>
            <w:shd w:val="clear" w:color="auto" w:fill="auto"/>
          </w:tcPr>
          <w:p w14:paraId="4E4DDA39" w14:textId="77777777" w:rsidR="00D45E37" w:rsidRPr="00F63393" w:rsidRDefault="00D45E37" w:rsidP="00FA48A7">
            <w:pPr>
              <w:pStyle w:val="Lijstalinea"/>
              <w:numPr>
                <w:ilvl w:val="0"/>
                <w:numId w:val="9"/>
              </w:numPr>
              <w:spacing w:before="60" w:after="60" w:line="240" w:lineRule="auto"/>
              <w:ind w:left="360"/>
              <w:rPr>
                <w:lang w:val="en-GB"/>
              </w:rPr>
            </w:pPr>
            <w:r w:rsidRPr="00F63393">
              <w:rPr>
                <w:lang w:val="en-GB"/>
              </w:rPr>
              <w:t>org.joda.time.LocalDate PTU_DATE</w:t>
            </w:r>
          </w:p>
          <w:p w14:paraId="1BB9AC47" w14:textId="77777777" w:rsidR="00D45E37" w:rsidRPr="00F63393" w:rsidRDefault="00D45E37" w:rsidP="00FA48A7">
            <w:pPr>
              <w:pStyle w:val="Lijstalinea"/>
              <w:numPr>
                <w:ilvl w:val="0"/>
                <w:numId w:val="0"/>
              </w:numPr>
              <w:spacing w:before="60" w:after="60" w:line="240" w:lineRule="auto"/>
              <w:ind w:left="360"/>
              <w:rPr>
                <w:lang w:val="en-GB"/>
              </w:rPr>
            </w:pPr>
            <w:r w:rsidRPr="00F63393">
              <w:rPr>
                <w:lang w:val="en-GB"/>
              </w:rPr>
              <w:t>The day for which the forecast has to be created.</w:t>
            </w:r>
          </w:p>
          <w:p w14:paraId="3D12E507" w14:textId="77777777" w:rsidR="00D45E37" w:rsidRPr="00F63393" w:rsidRDefault="00D45E37" w:rsidP="00FA48A7">
            <w:pPr>
              <w:pStyle w:val="Lijstalinea"/>
              <w:numPr>
                <w:ilvl w:val="0"/>
                <w:numId w:val="9"/>
              </w:numPr>
              <w:spacing w:before="60" w:after="60" w:line="240" w:lineRule="auto"/>
              <w:ind w:left="360"/>
              <w:rPr>
                <w:lang w:val="en-GB"/>
              </w:rPr>
            </w:pPr>
            <w:r w:rsidRPr="00F63393">
              <w:rPr>
                <w:lang w:val="en-GB"/>
              </w:rPr>
              <w:t>int PTU_DURATION</w:t>
            </w:r>
          </w:p>
          <w:p w14:paraId="18E91117" w14:textId="77777777" w:rsidR="00D45E37" w:rsidRPr="00F63393" w:rsidRDefault="00D45E37" w:rsidP="00FA48A7">
            <w:pPr>
              <w:pStyle w:val="Lijstalinea"/>
              <w:numPr>
                <w:ilvl w:val="0"/>
                <w:numId w:val="0"/>
              </w:numPr>
              <w:spacing w:before="60" w:after="60" w:line="240" w:lineRule="auto"/>
              <w:ind w:left="360"/>
              <w:rPr>
                <w:lang w:val="en-GB"/>
              </w:rPr>
            </w:pPr>
            <w:r w:rsidRPr="00F63393">
              <w:rPr>
                <w:lang w:val="en-GB"/>
              </w:rPr>
              <w:t>The duration of a PTU expressed in minutes.</w:t>
            </w:r>
          </w:p>
          <w:p w14:paraId="40416723" w14:textId="77777777" w:rsidR="00D45E37" w:rsidRPr="00F63393" w:rsidRDefault="00D45E37" w:rsidP="00FA48A7">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w:t>
            </w:r>
            <w:r w:rsidR="004B5E9A" w:rsidRPr="00F63393">
              <w:rPr>
                <w:lang w:val="en-GB"/>
              </w:rPr>
              <w:t>Portfolio</w:t>
            </w:r>
            <w:r w:rsidRPr="00F63393">
              <w:rPr>
                <w:lang w:val="en-GB"/>
              </w:rPr>
              <w:t xml:space="preserve">Dto&gt; </w:t>
            </w:r>
            <w:r w:rsidR="00852B24" w:rsidRPr="00F63393">
              <w:rPr>
                <w:lang w:val="en-GB"/>
              </w:rPr>
              <w:t>CONNECTION_PORTFOLIO</w:t>
            </w:r>
          </w:p>
          <w:p w14:paraId="281E8401" w14:textId="77777777" w:rsidR="00D45E37" w:rsidRPr="00F63393" w:rsidRDefault="00D45E37" w:rsidP="00FA48A7">
            <w:pPr>
              <w:pStyle w:val="Lijstalinea"/>
              <w:numPr>
                <w:ilvl w:val="0"/>
                <w:numId w:val="0"/>
              </w:numPr>
              <w:spacing w:before="60" w:after="60" w:line="240" w:lineRule="auto"/>
              <w:ind w:left="360"/>
              <w:rPr>
                <w:lang w:val="en-GB"/>
              </w:rPr>
            </w:pPr>
            <w:r w:rsidRPr="00F63393">
              <w:rPr>
                <w:lang w:val="en-GB"/>
              </w:rPr>
              <w:t>List of connections to create the forecast for.</w:t>
            </w:r>
          </w:p>
        </w:tc>
      </w:tr>
      <w:tr w:rsidR="00D45E37" w:rsidRPr="00F63393" w14:paraId="152198E8" w14:textId="77777777" w:rsidTr="00FA48A7">
        <w:tc>
          <w:tcPr>
            <w:tcW w:w="1651" w:type="dxa"/>
            <w:shd w:val="clear" w:color="auto" w:fill="D9E2F3"/>
          </w:tcPr>
          <w:p w14:paraId="5F8228B5" w14:textId="77777777" w:rsidR="00D45E37" w:rsidRPr="00F63393" w:rsidRDefault="00D45E37" w:rsidP="00FA48A7">
            <w:pPr>
              <w:spacing w:before="60" w:after="60"/>
              <w:rPr>
                <w:b/>
                <w:lang w:val="en-GB"/>
              </w:rPr>
            </w:pPr>
            <w:r w:rsidRPr="00F63393">
              <w:rPr>
                <w:b/>
                <w:lang w:val="en-GB"/>
              </w:rPr>
              <w:t>Output</w:t>
            </w:r>
          </w:p>
        </w:tc>
        <w:tc>
          <w:tcPr>
            <w:tcW w:w="7068" w:type="dxa"/>
            <w:shd w:val="clear" w:color="auto" w:fill="auto"/>
          </w:tcPr>
          <w:p w14:paraId="1F609E98" w14:textId="77777777" w:rsidR="0028597F" w:rsidRPr="00F63393" w:rsidRDefault="00D45E37" w:rsidP="0028597F">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4B5E9A" w:rsidRPr="00F63393">
              <w:rPr>
                <w:lang w:val="en-GB"/>
              </w:rPr>
              <w:t xml:space="preserve">ConnectionPortfolioDto </w:t>
            </w:r>
            <w:r w:rsidRPr="00F63393">
              <w:rPr>
                <w:lang w:val="en-GB"/>
              </w:rPr>
              <w:t>&gt; CONNECTION_PORTFOLIO</w:t>
            </w:r>
          </w:p>
          <w:p w14:paraId="58B0E3D7" w14:textId="77777777" w:rsidR="00D45E37" w:rsidRPr="00F63393" w:rsidRDefault="00D45E37" w:rsidP="0028597F">
            <w:pPr>
              <w:pStyle w:val="Lijstalinea"/>
              <w:numPr>
                <w:ilvl w:val="0"/>
                <w:numId w:val="0"/>
              </w:numPr>
              <w:spacing w:before="60" w:after="60" w:line="240" w:lineRule="auto"/>
              <w:ind w:left="360"/>
              <w:rPr>
                <w:lang w:val="en-GB"/>
              </w:rPr>
            </w:pPr>
            <w:r w:rsidRPr="00F63393">
              <w:rPr>
                <w:lang w:val="en-GB"/>
              </w:rPr>
              <w:t xml:space="preserve">List of connections from input, expanded with collected </w:t>
            </w:r>
            <w:r w:rsidR="00FA48A7" w:rsidRPr="00F63393">
              <w:rPr>
                <w:lang w:val="en-GB"/>
              </w:rPr>
              <w:t xml:space="preserve">forecast power values </w:t>
            </w:r>
            <w:r w:rsidR="00632EC3" w:rsidRPr="00F63393">
              <w:rPr>
                <w:lang w:val="en-GB"/>
              </w:rPr>
              <w:t>on connection and UDI level</w:t>
            </w:r>
            <w:r w:rsidR="00C6577A" w:rsidRPr="00F63393">
              <w:rPr>
                <w:lang w:val="en-GB"/>
              </w:rPr>
              <w:t>.</w:t>
            </w:r>
          </w:p>
        </w:tc>
      </w:tr>
      <w:tr w:rsidR="00D45E37" w:rsidRPr="00F63393" w14:paraId="29E1ABDE" w14:textId="77777777" w:rsidTr="00FA48A7">
        <w:tc>
          <w:tcPr>
            <w:tcW w:w="1651" w:type="dxa"/>
            <w:shd w:val="clear" w:color="auto" w:fill="D9E2F3"/>
          </w:tcPr>
          <w:p w14:paraId="44F3C20A" w14:textId="77777777" w:rsidR="00D45E37" w:rsidRPr="00F63393" w:rsidRDefault="00D45E37" w:rsidP="00FA48A7">
            <w:pPr>
              <w:spacing w:before="60" w:after="60"/>
              <w:rPr>
                <w:b/>
                <w:lang w:val="en-GB"/>
              </w:rPr>
            </w:pPr>
            <w:r w:rsidRPr="00F63393">
              <w:rPr>
                <w:b/>
                <w:lang w:val="en-GB"/>
              </w:rPr>
              <w:t>References</w:t>
            </w:r>
          </w:p>
        </w:tc>
        <w:tc>
          <w:tcPr>
            <w:tcW w:w="7068" w:type="dxa"/>
            <w:shd w:val="clear" w:color="auto" w:fill="auto"/>
          </w:tcPr>
          <w:p w14:paraId="5667D798" w14:textId="77777777" w:rsidR="00D45E37" w:rsidRPr="00F63393" w:rsidRDefault="00D45E37" w:rsidP="00FA48A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6</w:t>
            </w:r>
            <w:r w:rsidR="00012BBC" w:rsidRPr="00F63393">
              <w:rPr>
                <w:lang w:val="en-GB"/>
              </w:rPr>
              <w:t xml:space="preserve"> </w:t>
            </w:r>
            <w:r w:rsidRPr="00F63393">
              <w:rPr>
                <w:lang w:val="en-GB"/>
              </w:rPr>
              <w:t>AgrConnectionForecastPlanBoardCoordinator and 5.2.</w:t>
            </w:r>
            <w:r w:rsidR="00232034">
              <w:rPr>
                <w:lang w:val="en-GB"/>
              </w:rPr>
              <w:t>7</w:t>
            </w:r>
            <w:r w:rsidR="00012BBC" w:rsidRPr="00F63393">
              <w:rPr>
                <w:lang w:val="en-GB"/>
              </w:rPr>
              <w:t xml:space="preserve"> </w:t>
            </w:r>
            <w:r w:rsidRPr="00F63393">
              <w:rPr>
                <w:lang w:val="en-GB"/>
              </w:rPr>
              <w:t>AgrUpdateConnectionForecastCoordinator.</w:t>
            </w:r>
          </w:p>
          <w:p w14:paraId="68C6B384" w14:textId="77777777" w:rsidR="00D45E37" w:rsidRPr="00F63393" w:rsidRDefault="00CB7332" w:rsidP="00FA48A7">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Aggregator forecasts is elaborated in sections </w:t>
            </w:r>
            <w:r>
              <w:rPr>
                <w:lang w:val="en-GB"/>
              </w:rPr>
              <w:t>2</w:t>
            </w:r>
            <w:r w:rsidRPr="00A978AA">
              <w:rPr>
                <w:lang w:val="en-GB"/>
              </w:rPr>
              <w:t>.3.1.1.</w:t>
            </w:r>
          </w:p>
        </w:tc>
      </w:tr>
    </w:tbl>
    <w:p w14:paraId="518B201D" w14:textId="77777777" w:rsidR="00764162" w:rsidRDefault="00764162">
      <w:pPr>
        <w:tabs>
          <w:tab w:val="clear" w:pos="284"/>
        </w:tabs>
        <w:spacing w:line="240" w:lineRule="auto"/>
        <w:rPr>
          <w:rFonts w:eastAsia="Times New Roman"/>
          <w:lang w:val="en-GB"/>
        </w:rPr>
      </w:pPr>
    </w:p>
    <w:p w14:paraId="615BE8C7" w14:textId="77777777" w:rsidR="00764162" w:rsidRPr="003F6061" w:rsidRDefault="00764162" w:rsidP="00764162">
      <w:pPr>
        <w:pStyle w:val="Kop5"/>
        <w:rPr>
          <w:lang w:val="en-GB"/>
        </w:rPr>
      </w:pPr>
      <w:r w:rsidRPr="003F6061">
        <w:rPr>
          <w:lang w:val="en-GB"/>
        </w:rPr>
        <w:lastRenderedPageBreak/>
        <w:t>Non-UDI 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764162" w:rsidRPr="00074204" w14:paraId="1D3D987D" w14:textId="77777777" w:rsidTr="004D54C5">
        <w:tc>
          <w:tcPr>
            <w:tcW w:w="1651" w:type="dxa"/>
            <w:shd w:val="clear" w:color="auto" w:fill="D9E2F3"/>
          </w:tcPr>
          <w:p w14:paraId="1DFDF7E1" w14:textId="77777777" w:rsidR="00764162" w:rsidRPr="003F6061" w:rsidRDefault="00764162" w:rsidP="004D54C5">
            <w:pPr>
              <w:spacing w:before="60" w:after="60"/>
              <w:rPr>
                <w:b/>
                <w:lang w:val="en-GB"/>
              </w:rPr>
            </w:pPr>
            <w:r w:rsidRPr="003F6061">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82"/>
            </w:tblGrid>
            <w:tr w:rsidR="00764162" w:rsidRPr="00074204" w14:paraId="55D501CD" w14:textId="77777777" w:rsidTr="004D54C5">
              <w:tc>
                <w:tcPr>
                  <w:tcW w:w="738" w:type="dxa"/>
                  <w:shd w:val="clear" w:color="auto" w:fill="FBE4D5"/>
                </w:tcPr>
                <w:p w14:paraId="331B478F" w14:textId="77777777" w:rsidR="00764162" w:rsidRPr="003F6061" w:rsidRDefault="00764162" w:rsidP="004D54C5">
                  <w:pPr>
                    <w:spacing w:before="60" w:after="60"/>
                    <w:jc w:val="center"/>
                    <w:rPr>
                      <w:b/>
                      <w:lang w:val="en-GB"/>
                    </w:rPr>
                  </w:pPr>
                  <w:r w:rsidRPr="003F6061">
                    <w:rPr>
                      <w:b/>
                      <w:lang w:val="en-GB"/>
                    </w:rPr>
                    <w:t>Role</w:t>
                  </w:r>
                </w:p>
              </w:tc>
              <w:tc>
                <w:tcPr>
                  <w:tcW w:w="1417" w:type="dxa"/>
                  <w:shd w:val="clear" w:color="auto" w:fill="FBE4D5"/>
                </w:tcPr>
                <w:p w14:paraId="3895041A" w14:textId="77777777" w:rsidR="00764162" w:rsidRPr="003F6061" w:rsidRDefault="00764162" w:rsidP="004D54C5">
                  <w:pPr>
                    <w:spacing w:before="60" w:after="60"/>
                    <w:jc w:val="center"/>
                    <w:rPr>
                      <w:b/>
                      <w:lang w:val="en-GB"/>
                    </w:rPr>
                  </w:pPr>
                  <w:r w:rsidRPr="003F6061">
                    <w:rPr>
                      <w:b/>
                      <w:lang w:val="en-GB"/>
                    </w:rPr>
                    <w:t>Phase</w:t>
                  </w:r>
                </w:p>
              </w:tc>
              <w:tc>
                <w:tcPr>
                  <w:tcW w:w="992" w:type="dxa"/>
                  <w:shd w:val="clear" w:color="auto" w:fill="FBE4D5"/>
                </w:tcPr>
                <w:p w14:paraId="47CB3A67" w14:textId="77777777" w:rsidR="00764162" w:rsidRPr="003F6061" w:rsidRDefault="00764162" w:rsidP="004D54C5">
                  <w:pPr>
                    <w:spacing w:before="60" w:after="60"/>
                    <w:jc w:val="center"/>
                    <w:rPr>
                      <w:b/>
                      <w:lang w:val="en-GB"/>
                    </w:rPr>
                  </w:pPr>
                  <w:r w:rsidRPr="003F6061">
                    <w:rPr>
                      <w:b/>
                      <w:lang w:val="en-GB"/>
                    </w:rPr>
                    <w:t>Regime</w:t>
                  </w:r>
                </w:p>
              </w:tc>
              <w:tc>
                <w:tcPr>
                  <w:tcW w:w="3851" w:type="dxa"/>
                  <w:shd w:val="clear" w:color="auto" w:fill="FBE4D5"/>
                </w:tcPr>
                <w:p w14:paraId="5A8C5CE7" w14:textId="77777777" w:rsidR="00764162" w:rsidRPr="003F6061" w:rsidRDefault="00764162" w:rsidP="004D54C5">
                  <w:pPr>
                    <w:spacing w:before="60" w:after="60"/>
                    <w:jc w:val="center"/>
                    <w:rPr>
                      <w:b/>
                      <w:lang w:val="en-GB"/>
                    </w:rPr>
                  </w:pPr>
                  <w:r w:rsidRPr="003F6061">
                    <w:rPr>
                      <w:b/>
                      <w:lang w:val="en-GB"/>
                    </w:rPr>
                    <w:t>USEF step</w:t>
                  </w:r>
                </w:p>
              </w:tc>
            </w:tr>
            <w:tr w:rsidR="00764162" w:rsidRPr="00074204" w14:paraId="22C01517" w14:textId="77777777" w:rsidTr="004D54C5">
              <w:tc>
                <w:tcPr>
                  <w:tcW w:w="738" w:type="dxa"/>
                  <w:shd w:val="clear" w:color="auto" w:fill="auto"/>
                </w:tcPr>
                <w:p w14:paraId="67B30749" w14:textId="77777777" w:rsidR="00764162" w:rsidRPr="003F6061" w:rsidRDefault="00764162" w:rsidP="004D54C5">
                  <w:pPr>
                    <w:spacing w:before="60" w:after="60"/>
                    <w:rPr>
                      <w:lang w:val="en-GB"/>
                    </w:rPr>
                  </w:pPr>
                  <w:r w:rsidRPr="003F6061">
                    <w:rPr>
                      <w:lang w:val="en-GB"/>
                    </w:rPr>
                    <w:t>AGR</w:t>
                  </w:r>
                </w:p>
              </w:tc>
              <w:tc>
                <w:tcPr>
                  <w:tcW w:w="1417" w:type="dxa"/>
                  <w:shd w:val="clear" w:color="auto" w:fill="auto"/>
                </w:tcPr>
                <w:p w14:paraId="5A2B7859" w14:textId="77777777" w:rsidR="00764162" w:rsidRPr="003F6061" w:rsidRDefault="00764162" w:rsidP="004D54C5">
                  <w:pPr>
                    <w:spacing w:before="60" w:after="60"/>
                    <w:rPr>
                      <w:lang w:val="en-GB"/>
                    </w:rPr>
                  </w:pPr>
                  <w:r w:rsidRPr="003F6061">
                    <w:rPr>
                      <w:lang w:val="en-GB"/>
                    </w:rPr>
                    <w:t>Plan</w:t>
                  </w:r>
                </w:p>
              </w:tc>
              <w:tc>
                <w:tcPr>
                  <w:tcW w:w="992" w:type="dxa"/>
                  <w:shd w:val="clear" w:color="auto" w:fill="auto"/>
                </w:tcPr>
                <w:p w14:paraId="50B4DFB3" w14:textId="77777777" w:rsidR="00764162" w:rsidRPr="003F6061" w:rsidRDefault="00764162" w:rsidP="004D54C5">
                  <w:pPr>
                    <w:spacing w:before="60" w:after="60"/>
                    <w:rPr>
                      <w:lang w:val="en-GB"/>
                    </w:rPr>
                  </w:pPr>
                  <w:r w:rsidRPr="003F6061">
                    <w:rPr>
                      <w:lang w:val="en-GB"/>
                    </w:rPr>
                    <w:t>NA</w:t>
                  </w:r>
                </w:p>
              </w:tc>
              <w:tc>
                <w:tcPr>
                  <w:tcW w:w="3851" w:type="dxa"/>
                  <w:shd w:val="clear" w:color="auto" w:fill="auto"/>
                </w:tcPr>
                <w:p w14:paraId="45F6A90C" w14:textId="77777777" w:rsidR="00764162" w:rsidRPr="003F6061" w:rsidRDefault="00764162" w:rsidP="004D54C5">
                  <w:pPr>
                    <w:spacing w:before="60" w:after="60"/>
                    <w:rPr>
                      <w:lang w:val="en-GB"/>
                    </w:rPr>
                  </w:pPr>
                  <w:r w:rsidRPr="003F6061">
                    <w:rPr>
                      <w:lang w:val="en-GB"/>
                    </w:rPr>
                    <w:t>Collect Forecast</w:t>
                  </w:r>
                </w:p>
              </w:tc>
            </w:tr>
          </w:tbl>
          <w:p w14:paraId="3DF5E421" w14:textId="77777777" w:rsidR="00764162" w:rsidRPr="003F6061" w:rsidRDefault="00764162" w:rsidP="004D54C5">
            <w:pPr>
              <w:spacing w:before="60" w:after="60"/>
              <w:rPr>
                <w:lang w:val="en-GB"/>
              </w:rPr>
            </w:pPr>
          </w:p>
        </w:tc>
      </w:tr>
      <w:tr w:rsidR="00764162" w:rsidRPr="00074204" w14:paraId="75C446DE" w14:textId="77777777" w:rsidTr="004D54C5">
        <w:tc>
          <w:tcPr>
            <w:tcW w:w="1651" w:type="dxa"/>
            <w:shd w:val="clear" w:color="auto" w:fill="D9E2F3"/>
          </w:tcPr>
          <w:p w14:paraId="5F0FA65C" w14:textId="77777777" w:rsidR="00764162" w:rsidRPr="003F6061" w:rsidRDefault="00764162" w:rsidP="004D54C5">
            <w:pPr>
              <w:spacing w:before="60" w:after="60"/>
              <w:rPr>
                <w:b/>
                <w:lang w:val="en-GB"/>
              </w:rPr>
            </w:pPr>
            <w:r w:rsidRPr="003F6061">
              <w:rPr>
                <w:b/>
                <w:lang w:val="en-GB"/>
              </w:rPr>
              <w:t>Mapping name</w:t>
            </w:r>
          </w:p>
        </w:tc>
        <w:tc>
          <w:tcPr>
            <w:tcW w:w="7068" w:type="dxa"/>
            <w:shd w:val="clear" w:color="auto" w:fill="auto"/>
          </w:tcPr>
          <w:p w14:paraId="766E050A" w14:textId="77777777" w:rsidR="00764162" w:rsidRPr="003F6061" w:rsidRDefault="00764162" w:rsidP="004D54C5">
            <w:pPr>
              <w:spacing w:before="60" w:after="60"/>
              <w:rPr>
                <w:lang w:val="en-GB"/>
              </w:rPr>
            </w:pPr>
            <w:r w:rsidRPr="003F6061">
              <w:rPr>
                <w:lang w:val="en-GB"/>
              </w:rPr>
              <w:t>AGR_CREATE_</w:t>
            </w:r>
            <w:r w:rsidR="00074204" w:rsidRPr="003F6061">
              <w:rPr>
                <w:lang w:val="en-GB"/>
              </w:rPr>
              <w:t>NON_UDI_</w:t>
            </w:r>
            <w:r w:rsidRPr="003F6061">
              <w:rPr>
                <w:lang w:val="en-GB"/>
              </w:rPr>
              <w:t>N_DAY_AHEAD_FORECAST</w:t>
            </w:r>
          </w:p>
        </w:tc>
      </w:tr>
      <w:tr w:rsidR="00764162" w:rsidRPr="00074204" w14:paraId="370D2991" w14:textId="77777777" w:rsidTr="004D54C5">
        <w:trPr>
          <w:trHeight w:val="1018"/>
        </w:trPr>
        <w:tc>
          <w:tcPr>
            <w:tcW w:w="1651" w:type="dxa"/>
            <w:shd w:val="clear" w:color="auto" w:fill="D9E2F3"/>
          </w:tcPr>
          <w:p w14:paraId="05DFA4C5" w14:textId="77777777" w:rsidR="00764162" w:rsidRPr="003F6061" w:rsidRDefault="00764162" w:rsidP="004D54C5">
            <w:pPr>
              <w:spacing w:before="60" w:after="60"/>
              <w:rPr>
                <w:b/>
                <w:lang w:val="en-GB"/>
              </w:rPr>
            </w:pPr>
            <w:r w:rsidRPr="003F6061">
              <w:rPr>
                <w:b/>
                <w:lang w:val="en-GB"/>
              </w:rPr>
              <w:t>Context</w:t>
            </w:r>
          </w:p>
        </w:tc>
        <w:tc>
          <w:tcPr>
            <w:tcW w:w="7068" w:type="dxa"/>
            <w:shd w:val="clear" w:color="auto" w:fill="auto"/>
          </w:tcPr>
          <w:p w14:paraId="6FC0BF41" w14:textId="77777777" w:rsidR="00764162" w:rsidRPr="003F6061" w:rsidRDefault="00764162" w:rsidP="004D54C5">
            <w:pPr>
              <w:rPr>
                <w:lang w:val="en-GB"/>
              </w:rPr>
            </w:pPr>
            <w:r w:rsidRPr="003F6061">
              <w:rPr>
                <w:lang w:val="en-GB"/>
              </w:rPr>
              <w:t>An Aggregator initializes its plan for a number of days in advance and stores connection forecast information.</w:t>
            </w:r>
          </w:p>
          <w:p w14:paraId="50760877" w14:textId="77777777" w:rsidR="00764162" w:rsidRPr="003F6061" w:rsidRDefault="00764162" w:rsidP="004D54C5">
            <w:pPr>
              <w:rPr>
                <w:lang w:val="en-GB"/>
              </w:rPr>
            </w:pPr>
            <w:r w:rsidRPr="003F6061">
              <w:rPr>
                <w:lang w:val="en-GB"/>
              </w:rPr>
              <w:t xml:space="preserve">This Pluggable Business Component creates a load forecast for each PTU for all specified connections </w:t>
            </w:r>
            <w:r w:rsidRPr="003F6061">
              <w:t>by adding forecast power values to the AGR portfolio for all connections.</w:t>
            </w:r>
          </w:p>
          <w:p w14:paraId="5B2F8DC7" w14:textId="77777777" w:rsidR="00764162" w:rsidRPr="003F6061" w:rsidRDefault="00764162" w:rsidP="004D54C5">
            <w:pPr>
              <w:rPr>
                <w:lang w:val="en-GB"/>
              </w:rPr>
            </w:pPr>
          </w:p>
          <w:p w14:paraId="4A5EEF3F" w14:textId="77777777" w:rsidR="00764162" w:rsidRPr="003F6061" w:rsidRDefault="00764162" w:rsidP="00074204">
            <w:pPr>
              <w:rPr>
                <w:lang w:val="en-GB"/>
              </w:rPr>
            </w:pPr>
            <w:r w:rsidRPr="003F6061">
              <w:rPr>
                <w:lang w:val="en-GB"/>
              </w:rPr>
              <w:t>The PBC receives as input the day for which the forecast has to be created, the duration of a PTU expressed in minutes and a list of connections to create the forecast for. The output is a list of connections containing forecast power values on connection level.</w:t>
            </w:r>
          </w:p>
        </w:tc>
      </w:tr>
      <w:tr w:rsidR="00764162" w:rsidRPr="00074204" w14:paraId="035F3A76" w14:textId="77777777" w:rsidTr="004D54C5">
        <w:tc>
          <w:tcPr>
            <w:tcW w:w="1651" w:type="dxa"/>
            <w:shd w:val="clear" w:color="auto" w:fill="D9E2F3"/>
          </w:tcPr>
          <w:p w14:paraId="0F0065D0" w14:textId="77777777" w:rsidR="00764162" w:rsidRPr="003F6061" w:rsidRDefault="00764162" w:rsidP="004D54C5">
            <w:pPr>
              <w:spacing w:before="60" w:after="60"/>
              <w:rPr>
                <w:b/>
                <w:lang w:val="en-GB"/>
              </w:rPr>
            </w:pPr>
            <w:r w:rsidRPr="003F6061">
              <w:rPr>
                <w:b/>
                <w:lang w:val="en-GB"/>
              </w:rPr>
              <w:t>Input</w:t>
            </w:r>
          </w:p>
        </w:tc>
        <w:tc>
          <w:tcPr>
            <w:tcW w:w="7068" w:type="dxa"/>
            <w:shd w:val="clear" w:color="auto" w:fill="auto"/>
          </w:tcPr>
          <w:p w14:paraId="1D4E90A4" w14:textId="77777777" w:rsidR="00764162" w:rsidRPr="003F6061" w:rsidRDefault="00764162" w:rsidP="004D54C5">
            <w:pPr>
              <w:pStyle w:val="Lijstalinea"/>
              <w:numPr>
                <w:ilvl w:val="0"/>
                <w:numId w:val="9"/>
              </w:numPr>
              <w:spacing w:before="60" w:after="60" w:line="240" w:lineRule="auto"/>
              <w:ind w:left="360"/>
              <w:rPr>
                <w:lang w:val="en-GB"/>
              </w:rPr>
            </w:pPr>
            <w:r w:rsidRPr="003F6061">
              <w:rPr>
                <w:lang w:val="en-GB"/>
              </w:rPr>
              <w:t>org.joda.time.LocalDate PTU_DATE</w:t>
            </w:r>
          </w:p>
          <w:p w14:paraId="6A0FA045" w14:textId="77777777" w:rsidR="00764162" w:rsidRPr="003F6061" w:rsidRDefault="00764162" w:rsidP="004D54C5">
            <w:pPr>
              <w:pStyle w:val="Lijstalinea"/>
              <w:numPr>
                <w:ilvl w:val="0"/>
                <w:numId w:val="0"/>
              </w:numPr>
              <w:spacing w:before="60" w:after="60" w:line="240" w:lineRule="auto"/>
              <w:ind w:left="360"/>
              <w:rPr>
                <w:lang w:val="en-GB"/>
              </w:rPr>
            </w:pPr>
            <w:r w:rsidRPr="003F6061">
              <w:rPr>
                <w:lang w:val="en-GB"/>
              </w:rPr>
              <w:t>The day for which the forecast has to be created.</w:t>
            </w:r>
          </w:p>
          <w:p w14:paraId="748455D9" w14:textId="77777777" w:rsidR="00764162" w:rsidRPr="003F6061" w:rsidRDefault="00764162" w:rsidP="004D54C5">
            <w:pPr>
              <w:pStyle w:val="Lijstalinea"/>
              <w:numPr>
                <w:ilvl w:val="0"/>
                <w:numId w:val="9"/>
              </w:numPr>
              <w:spacing w:before="60" w:after="60" w:line="240" w:lineRule="auto"/>
              <w:ind w:left="360"/>
              <w:rPr>
                <w:lang w:val="en-GB"/>
              </w:rPr>
            </w:pPr>
            <w:r w:rsidRPr="003F6061">
              <w:rPr>
                <w:lang w:val="en-GB"/>
              </w:rPr>
              <w:t>int PTU_DURATION</w:t>
            </w:r>
          </w:p>
          <w:p w14:paraId="13DE5D6C" w14:textId="77777777" w:rsidR="00764162" w:rsidRPr="003F6061" w:rsidRDefault="00764162" w:rsidP="004D54C5">
            <w:pPr>
              <w:pStyle w:val="Lijstalinea"/>
              <w:numPr>
                <w:ilvl w:val="0"/>
                <w:numId w:val="0"/>
              </w:numPr>
              <w:spacing w:before="60" w:after="60" w:line="240" w:lineRule="auto"/>
              <w:ind w:left="360"/>
              <w:rPr>
                <w:lang w:val="en-GB"/>
              </w:rPr>
            </w:pPr>
            <w:r w:rsidRPr="003F6061">
              <w:rPr>
                <w:lang w:val="en-GB"/>
              </w:rPr>
              <w:t>The duration of a PTU expressed in minutes.</w:t>
            </w:r>
          </w:p>
          <w:p w14:paraId="54B2A7D0" w14:textId="77777777" w:rsidR="00764162" w:rsidRPr="003F6061" w:rsidRDefault="00764162" w:rsidP="004D54C5">
            <w:pPr>
              <w:pStyle w:val="Lijstalinea"/>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.agr.dto.ConnectionPortfolioDto&gt; CONNECTION_PORTFOLIO</w:t>
            </w:r>
          </w:p>
          <w:p w14:paraId="64DCBD83" w14:textId="77777777" w:rsidR="00764162" w:rsidRPr="003F6061" w:rsidRDefault="00764162" w:rsidP="004D54C5">
            <w:pPr>
              <w:pStyle w:val="Lijstalinea"/>
              <w:numPr>
                <w:ilvl w:val="0"/>
                <w:numId w:val="0"/>
              </w:numPr>
              <w:spacing w:before="60" w:after="60" w:line="240" w:lineRule="auto"/>
              <w:ind w:left="360"/>
              <w:rPr>
                <w:lang w:val="en-GB"/>
              </w:rPr>
            </w:pPr>
            <w:r w:rsidRPr="003F6061">
              <w:rPr>
                <w:lang w:val="en-GB"/>
              </w:rPr>
              <w:t>List of connections to create the forecast for.</w:t>
            </w:r>
          </w:p>
        </w:tc>
      </w:tr>
      <w:tr w:rsidR="00764162" w:rsidRPr="00074204" w14:paraId="5A2384DB" w14:textId="77777777" w:rsidTr="004D54C5">
        <w:tc>
          <w:tcPr>
            <w:tcW w:w="1651" w:type="dxa"/>
            <w:shd w:val="clear" w:color="auto" w:fill="D9E2F3"/>
          </w:tcPr>
          <w:p w14:paraId="77527B9C" w14:textId="77777777"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14:paraId="325CF919" w14:textId="77777777" w:rsidR="00764162" w:rsidRPr="003F6061" w:rsidRDefault="00764162" w:rsidP="004D54C5">
            <w:pPr>
              <w:pStyle w:val="Lijstalinea"/>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w:t>
            </w:r>
          </w:p>
          <w:p w14:paraId="33CCFD70" w14:textId="77777777" w:rsidR="00764162" w:rsidRPr="003F6061" w:rsidRDefault="00764162" w:rsidP="003F6061">
            <w:pPr>
              <w:pStyle w:val="Lijstalinea"/>
              <w:numPr>
                <w:ilvl w:val="0"/>
                <w:numId w:val="0"/>
              </w:numPr>
              <w:spacing w:before="60" w:after="60" w:line="240" w:lineRule="auto"/>
              <w:ind w:left="360"/>
              <w:rPr>
                <w:lang w:val="en-GB"/>
              </w:rPr>
            </w:pPr>
            <w:r w:rsidRPr="003F6061">
              <w:rPr>
                <w:lang w:val="en-GB"/>
              </w:rPr>
              <w:t>List of connections from input, expanded with collected forecast power values</w:t>
            </w:r>
            <w:r w:rsidR="00074204" w:rsidRPr="003F6061">
              <w:rPr>
                <w:lang w:val="en-GB"/>
              </w:rPr>
              <w:t>.</w:t>
            </w:r>
            <w:r w:rsidRPr="003F6061">
              <w:rPr>
                <w:lang w:val="en-GB"/>
              </w:rPr>
              <w:t>.</w:t>
            </w:r>
          </w:p>
        </w:tc>
      </w:tr>
      <w:tr w:rsidR="00764162" w:rsidRPr="00F63393" w14:paraId="12F1A913" w14:textId="77777777" w:rsidTr="004D54C5">
        <w:tc>
          <w:tcPr>
            <w:tcW w:w="1651" w:type="dxa"/>
            <w:shd w:val="clear" w:color="auto" w:fill="D9E2F3"/>
          </w:tcPr>
          <w:p w14:paraId="1FACB73A" w14:textId="77777777"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14:paraId="3FFDF49A" w14:textId="77777777" w:rsidR="00764162" w:rsidRPr="003F6061" w:rsidRDefault="00764162" w:rsidP="004D54C5">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Pr="003F6061">
              <w:rPr>
                <w:lang w:val="en-GB"/>
              </w:rPr>
              <w:t>]: chapter 5.2.</w:t>
            </w:r>
            <w:r w:rsidR="00232034">
              <w:rPr>
                <w:lang w:val="en-GB"/>
              </w:rPr>
              <w:t>6</w:t>
            </w:r>
            <w:r w:rsidR="00012BBC" w:rsidRPr="003F6061">
              <w:rPr>
                <w:lang w:val="en-GB"/>
              </w:rPr>
              <w:t xml:space="preserve"> </w:t>
            </w:r>
            <w:r w:rsidRPr="003F6061">
              <w:rPr>
                <w:lang w:val="en-GB"/>
              </w:rPr>
              <w:t>AgrConnectionForecastPlanBoardCoordinator and 5.2</w:t>
            </w:r>
            <w:r w:rsidR="00232034">
              <w:rPr>
                <w:lang w:val="en-GB"/>
              </w:rPr>
              <w:t>.7</w:t>
            </w:r>
            <w:r w:rsidR="00012BBC" w:rsidRPr="003F6061">
              <w:rPr>
                <w:lang w:val="en-GB"/>
              </w:rPr>
              <w:t xml:space="preserve"> </w:t>
            </w:r>
            <w:r w:rsidRPr="003F6061">
              <w:rPr>
                <w:lang w:val="en-GB"/>
              </w:rPr>
              <w:t>AgrUpdateConnectionForecastCoordinator.</w:t>
            </w:r>
          </w:p>
          <w:p w14:paraId="0C9D8B32" w14:textId="77777777" w:rsidR="00764162" w:rsidRPr="00F63393" w:rsidRDefault="00764162" w:rsidP="004D54C5">
            <w:pPr>
              <w:pStyle w:val="Lijstalinea"/>
              <w:numPr>
                <w:ilvl w:val="0"/>
                <w:numId w:val="0"/>
              </w:numPr>
              <w:spacing w:before="60" w:after="60" w:line="240" w:lineRule="auto"/>
              <w:ind w:left="360" w:hanging="360"/>
              <w:rPr>
                <w:lang w:val="en-GB"/>
              </w:rPr>
            </w:pPr>
            <w:r w:rsidRPr="003F6061">
              <w:rPr>
                <w:lang w:val="en-GB"/>
              </w:rPr>
              <w:t>See [</w:t>
            </w:r>
            <w:r w:rsidRPr="003F6061">
              <w:rPr>
                <w:lang w:val="en-GB"/>
              </w:rPr>
              <w:fldChar w:fldCharType="begin"/>
            </w:r>
            <w:r w:rsidRPr="003F6061">
              <w:rPr>
                <w:lang w:val="en-GB"/>
              </w:rPr>
              <w:instrText xml:space="preserve"> REF een \h  \* MERGEFORMAT </w:instrText>
            </w:r>
            <w:r w:rsidRPr="003F6061">
              <w:rPr>
                <w:lang w:val="en-GB"/>
              </w:rPr>
            </w:r>
            <w:r w:rsidRPr="003F6061">
              <w:rPr>
                <w:lang w:val="en-GB"/>
              </w:rPr>
              <w:fldChar w:fldCharType="separate"/>
            </w:r>
            <w:r w:rsidRPr="003F6061">
              <w:rPr>
                <w:lang w:val="en-GB"/>
              </w:rPr>
              <w:t>1</w:t>
            </w:r>
            <w:r w:rsidRPr="003F6061">
              <w:rPr>
                <w:lang w:val="en-GB"/>
              </w:rPr>
              <w:fldChar w:fldCharType="end"/>
            </w:r>
            <w:r w:rsidRPr="003F6061">
              <w:rPr>
                <w:lang w:val="en-GB"/>
              </w:rPr>
              <w:t>]: The need and the usage of Aggregator forecasts is elaborated in sections 2.3.1.1.</w:t>
            </w:r>
          </w:p>
        </w:tc>
      </w:tr>
    </w:tbl>
    <w:p w14:paraId="5BF0024F" w14:textId="77777777" w:rsidR="00764162" w:rsidRPr="00F63393" w:rsidRDefault="00764162" w:rsidP="00764162">
      <w:pPr>
        <w:tabs>
          <w:tab w:val="clear" w:pos="284"/>
        </w:tabs>
        <w:spacing w:line="240" w:lineRule="auto"/>
        <w:rPr>
          <w:rFonts w:eastAsia="Times New Roman"/>
          <w:lang w:val="en-GB"/>
        </w:rPr>
      </w:pPr>
    </w:p>
    <w:p w14:paraId="21958AAF" w14:textId="77777777" w:rsidR="00764162" w:rsidRPr="00F63393" w:rsidRDefault="00764162">
      <w:pPr>
        <w:tabs>
          <w:tab w:val="clear" w:pos="284"/>
        </w:tabs>
        <w:spacing w:line="240" w:lineRule="auto"/>
        <w:rPr>
          <w:rFonts w:eastAsia="Times New Roman"/>
          <w:lang w:val="en-GB"/>
        </w:rPr>
      </w:pPr>
    </w:p>
    <w:p w14:paraId="00F62A54" w14:textId="77777777" w:rsidR="003358E9" w:rsidRPr="00F63393" w:rsidRDefault="003358E9" w:rsidP="003358E9">
      <w:pPr>
        <w:pStyle w:val="Kop5"/>
        <w:rPr>
          <w:lang w:val="en-GB"/>
        </w:rPr>
      </w:pPr>
      <w:r w:rsidRPr="00F63393">
        <w:rPr>
          <w:lang w:val="en-GB"/>
        </w:rPr>
        <w:t>Optimize AGR Portfolio</w:t>
      </w:r>
    </w:p>
    <w:tbl>
      <w:tblPr>
        <w:tblW w:w="8505" w:type="dxa"/>
        <w:tblInd w:w="-5" w:type="dxa"/>
        <w:tblLayout w:type="fixed"/>
        <w:tblLook w:val="0000" w:firstRow="0" w:lastRow="0" w:firstColumn="0" w:lastColumn="0" w:noHBand="0" w:noVBand="0"/>
      </w:tblPr>
      <w:tblGrid>
        <w:gridCol w:w="1696"/>
        <w:gridCol w:w="6809"/>
      </w:tblGrid>
      <w:tr w:rsidR="003358E9" w:rsidRPr="00F63393" w14:paraId="3C5B8918" w14:textId="77777777" w:rsidTr="00206202">
        <w:tc>
          <w:tcPr>
            <w:tcW w:w="1696" w:type="dxa"/>
            <w:tcBorders>
              <w:top w:val="single" w:sz="4" w:space="0" w:color="000000"/>
              <w:left w:val="single" w:sz="4" w:space="0" w:color="000000"/>
              <w:bottom w:val="single" w:sz="4" w:space="0" w:color="000000"/>
            </w:tcBorders>
            <w:shd w:val="clear" w:color="auto" w:fill="D9E2F3"/>
          </w:tcPr>
          <w:p w14:paraId="7EC28851" w14:textId="77777777" w:rsidR="003358E9" w:rsidRPr="00F63393" w:rsidRDefault="003358E9" w:rsidP="007367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3358E9" w:rsidRPr="00F63393" w14:paraId="5E8BD83D" w14:textId="77777777" w:rsidTr="00206202">
              <w:trPr>
                <w:trHeight w:val="439"/>
              </w:trPr>
              <w:tc>
                <w:tcPr>
                  <w:tcW w:w="883" w:type="dxa"/>
                  <w:tcBorders>
                    <w:top w:val="single" w:sz="4" w:space="0" w:color="000000"/>
                    <w:left w:val="single" w:sz="4" w:space="0" w:color="000000"/>
                    <w:bottom w:val="single" w:sz="4" w:space="0" w:color="000000"/>
                  </w:tcBorders>
                  <w:shd w:val="clear" w:color="auto" w:fill="FBE4D5"/>
                </w:tcPr>
                <w:p w14:paraId="07F4874A" w14:textId="77777777" w:rsidR="003358E9" w:rsidRPr="00F63393" w:rsidRDefault="003358E9" w:rsidP="00736754">
                  <w:pPr>
                    <w:snapToGrid w:val="0"/>
                    <w:spacing w:before="60" w:after="60"/>
                    <w:jc w:val="center"/>
                    <w:rPr>
                      <w:b/>
                      <w:lang w:val="en-GB"/>
                    </w:rPr>
                  </w:pPr>
                  <w:r w:rsidRPr="00F63393">
                    <w:rPr>
                      <w:b/>
                      <w:lang w:val="en-GB"/>
                    </w:rPr>
                    <w:t>Role</w:t>
                  </w:r>
                </w:p>
              </w:tc>
              <w:tc>
                <w:tcPr>
                  <w:tcW w:w="1312" w:type="dxa"/>
                  <w:tcBorders>
                    <w:top w:val="single" w:sz="4" w:space="0" w:color="000000"/>
                    <w:left w:val="single" w:sz="4" w:space="0" w:color="000000"/>
                    <w:bottom w:val="single" w:sz="4" w:space="0" w:color="000000"/>
                  </w:tcBorders>
                  <w:shd w:val="clear" w:color="auto" w:fill="FBE4D5"/>
                </w:tcPr>
                <w:p w14:paraId="4AF6C446" w14:textId="77777777" w:rsidR="003358E9" w:rsidRPr="00F63393" w:rsidRDefault="003358E9" w:rsidP="00736754">
                  <w:pPr>
                    <w:snapToGrid w:val="0"/>
                    <w:spacing w:before="60" w:after="60"/>
                    <w:jc w:val="center"/>
                    <w:rPr>
                      <w:b/>
                      <w:lang w:val="en-GB"/>
                    </w:rPr>
                  </w:pPr>
                  <w:r w:rsidRPr="00F63393">
                    <w:rPr>
                      <w:b/>
                      <w:lang w:val="en-GB"/>
                    </w:rPr>
                    <w:t>Phase</w:t>
                  </w:r>
                </w:p>
              </w:tc>
              <w:tc>
                <w:tcPr>
                  <w:tcW w:w="919" w:type="dxa"/>
                  <w:tcBorders>
                    <w:top w:val="single" w:sz="4" w:space="0" w:color="000000"/>
                    <w:left w:val="single" w:sz="4" w:space="0" w:color="000000"/>
                    <w:bottom w:val="single" w:sz="4" w:space="0" w:color="000000"/>
                  </w:tcBorders>
                  <w:shd w:val="clear" w:color="auto" w:fill="FBE4D5"/>
                </w:tcPr>
                <w:p w14:paraId="77D49994" w14:textId="77777777" w:rsidR="003358E9" w:rsidRPr="00F63393" w:rsidRDefault="003358E9" w:rsidP="00736754">
                  <w:pPr>
                    <w:snapToGrid w:val="0"/>
                    <w:spacing w:before="60" w:after="60"/>
                    <w:jc w:val="center"/>
                    <w:rPr>
                      <w:b/>
                      <w:lang w:val="en-GB"/>
                    </w:rPr>
                  </w:pPr>
                  <w:r w:rsidRPr="00F63393">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14:paraId="3214AF0A" w14:textId="77777777" w:rsidR="003358E9" w:rsidRPr="00F63393" w:rsidRDefault="003358E9" w:rsidP="00206202">
                  <w:pPr>
                    <w:snapToGrid w:val="0"/>
                    <w:spacing w:before="60" w:after="60"/>
                    <w:ind w:right="420"/>
                    <w:jc w:val="center"/>
                    <w:rPr>
                      <w:b/>
                      <w:lang w:val="en-GB"/>
                    </w:rPr>
                  </w:pPr>
                  <w:r w:rsidRPr="00F63393">
                    <w:rPr>
                      <w:b/>
                      <w:lang w:val="en-GB"/>
                    </w:rPr>
                    <w:t>USEF step</w:t>
                  </w:r>
                </w:p>
              </w:tc>
            </w:tr>
            <w:tr w:rsidR="003358E9" w:rsidRPr="00F63393" w14:paraId="3DF22C49" w14:textId="77777777" w:rsidTr="00206202">
              <w:trPr>
                <w:trHeight w:val="424"/>
              </w:trPr>
              <w:tc>
                <w:tcPr>
                  <w:tcW w:w="883" w:type="dxa"/>
                  <w:tcBorders>
                    <w:top w:val="single" w:sz="4" w:space="0" w:color="000000"/>
                    <w:left w:val="single" w:sz="4" w:space="0" w:color="000000"/>
                    <w:bottom w:val="single" w:sz="4" w:space="0" w:color="000000"/>
                  </w:tcBorders>
                  <w:shd w:val="clear" w:color="auto" w:fill="auto"/>
                </w:tcPr>
                <w:p w14:paraId="35F3928C" w14:textId="77777777" w:rsidR="003358E9" w:rsidRPr="00F63393" w:rsidRDefault="003358E9" w:rsidP="00736754">
                  <w:pPr>
                    <w:snapToGrid w:val="0"/>
                    <w:spacing w:before="60" w:after="60"/>
                    <w:rPr>
                      <w:lang w:val="en-GB"/>
                    </w:rPr>
                  </w:pPr>
                  <w:r w:rsidRPr="00F63393">
                    <w:rPr>
                      <w:lang w:val="en-GB"/>
                    </w:rPr>
                    <w:t>AGR</w:t>
                  </w:r>
                </w:p>
              </w:tc>
              <w:tc>
                <w:tcPr>
                  <w:tcW w:w="1312" w:type="dxa"/>
                  <w:tcBorders>
                    <w:top w:val="single" w:sz="4" w:space="0" w:color="000000"/>
                    <w:left w:val="single" w:sz="4" w:space="0" w:color="000000"/>
                    <w:bottom w:val="single" w:sz="4" w:space="0" w:color="000000"/>
                  </w:tcBorders>
                  <w:shd w:val="clear" w:color="auto" w:fill="auto"/>
                </w:tcPr>
                <w:p w14:paraId="5C49DE66" w14:textId="77777777" w:rsidR="003358E9" w:rsidRPr="00F63393" w:rsidRDefault="003358E9" w:rsidP="00736754">
                  <w:pPr>
                    <w:snapToGrid w:val="0"/>
                    <w:spacing w:before="60" w:after="60"/>
                    <w:rPr>
                      <w:lang w:val="en-GB"/>
                    </w:rPr>
                  </w:pPr>
                  <w:r w:rsidRPr="00F63393">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14:paraId="18E5CB38" w14:textId="77777777" w:rsidR="003358E9" w:rsidRPr="00F63393" w:rsidRDefault="003358E9" w:rsidP="00736754">
                  <w:pPr>
                    <w:snapToGrid w:val="0"/>
                    <w:spacing w:before="60" w:after="60"/>
                    <w:rPr>
                      <w:lang w:val="en-GB"/>
                    </w:rPr>
                  </w:pPr>
                  <w:r w:rsidRPr="00F63393">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14:paraId="42B1E6DB" w14:textId="77777777" w:rsidR="003358E9" w:rsidRPr="00F63393" w:rsidRDefault="003358E9" w:rsidP="00206202">
                  <w:pPr>
                    <w:snapToGrid w:val="0"/>
                    <w:spacing w:before="60" w:after="60"/>
                    <w:ind w:right="278"/>
                    <w:rPr>
                      <w:lang w:val="en-GB"/>
                    </w:rPr>
                  </w:pPr>
                  <w:r w:rsidRPr="00F63393">
                    <w:rPr>
                      <w:lang w:val="en-GB"/>
                    </w:rPr>
                    <w:t>Re-optimize portfolio</w:t>
                  </w:r>
                </w:p>
              </w:tc>
            </w:tr>
          </w:tbl>
          <w:p w14:paraId="0E99C65D" w14:textId="77777777" w:rsidR="003358E9" w:rsidRPr="00F63393" w:rsidRDefault="003358E9" w:rsidP="00736754">
            <w:pPr>
              <w:rPr>
                <w:b/>
                <w:lang w:val="en-GB"/>
              </w:rPr>
            </w:pPr>
          </w:p>
        </w:tc>
      </w:tr>
      <w:tr w:rsidR="003358E9" w:rsidRPr="00F63393" w14:paraId="042E43D0" w14:textId="77777777" w:rsidTr="00206202">
        <w:tc>
          <w:tcPr>
            <w:tcW w:w="1696" w:type="dxa"/>
            <w:tcBorders>
              <w:top w:val="single" w:sz="4" w:space="0" w:color="000000"/>
              <w:left w:val="single" w:sz="4" w:space="0" w:color="000000"/>
              <w:bottom w:val="single" w:sz="4" w:space="0" w:color="000000"/>
            </w:tcBorders>
            <w:shd w:val="clear" w:color="auto" w:fill="D9E2F3"/>
          </w:tcPr>
          <w:p w14:paraId="1EA7371C" w14:textId="77777777" w:rsidR="003358E9" w:rsidRPr="00F63393" w:rsidRDefault="003358E9" w:rsidP="007367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FF9FB66" w14:textId="77777777" w:rsidR="003358E9" w:rsidRPr="00F63393" w:rsidRDefault="00AE1FE8" w:rsidP="00736754">
            <w:pPr>
              <w:snapToGrid w:val="0"/>
              <w:spacing w:before="60" w:after="60"/>
              <w:rPr>
                <w:rFonts w:ascii="Consolas" w:eastAsia="Consolas" w:hAnsi="Consolas" w:cs="Consolas"/>
                <w:color w:val="000000"/>
                <w:sz w:val="20"/>
                <w:lang w:val="en-GB"/>
              </w:rPr>
            </w:pPr>
            <w:r w:rsidRPr="00F63393">
              <w:rPr>
                <w:lang w:val="en-GB"/>
              </w:rPr>
              <w:t>AGR_REOPTIMIZE_PORTFOLIO</w:t>
            </w:r>
          </w:p>
        </w:tc>
      </w:tr>
      <w:tr w:rsidR="003358E9" w:rsidRPr="00F63393" w14:paraId="79D1BC0C" w14:textId="77777777" w:rsidTr="00206202">
        <w:tc>
          <w:tcPr>
            <w:tcW w:w="1696" w:type="dxa"/>
            <w:tcBorders>
              <w:top w:val="single" w:sz="4" w:space="0" w:color="000000"/>
              <w:left w:val="single" w:sz="4" w:space="0" w:color="000000"/>
              <w:bottom w:val="single" w:sz="4" w:space="0" w:color="000000"/>
            </w:tcBorders>
            <w:shd w:val="clear" w:color="auto" w:fill="D9E2F3"/>
          </w:tcPr>
          <w:p w14:paraId="7DEC282C" w14:textId="77777777" w:rsidR="003358E9" w:rsidRPr="00F63393" w:rsidRDefault="003358E9" w:rsidP="00736754">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7CE273A" w14:textId="77777777" w:rsidR="003358E9" w:rsidRPr="000873E6" w:rsidRDefault="003358E9" w:rsidP="00736754">
            <w:pPr>
              <w:rPr>
                <w:lang w:val="en-GB"/>
              </w:rPr>
            </w:pPr>
            <w:r w:rsidRPr="00826897">
              <w:rPr>
                <w:lang w:val="en-GB"/>
              </w:rPr>
              <w:t xml:space="preserve">For several reasons, an </w:t>
            </w:r>
            <w:r w:rsidR="00826897">
              <w:rPr>
                <w:lang w:val="en-GB"/>
              </w:rPr>
              <w:t>Udi a</w:t>
            </w:r>
            <w:r w:rsidRPr="00826897">
              <w:rPr>
                <w:lang w:val="en-GB"/>
              </w:rPr>
              <w:t xml:space="preserve">ggregator may re-optimize its portfolio </w:t>
            </w:r>
            <w:r w:rsidR="000E0511" w:rsidRPr="00826897">
              <w:t xml:space="preserve">(for example, to maximize its income or minimize prosumer complaints) </w:t>
            </w:r>
            <w:r w:rsidRPr="00826897">
              <w:rPr>
                <w:lang w:val="en-GB"/>
              </w:rPr>
              <w:t>by influencing consumption or production of the devices (via ADS) behind the connections.</w:t>
            </w:r>
          </w:p>
          <w:p w14:paraId="6AC3D706" w14:textId="77777777" w:rsidR="00FF6CFC" w:rsidRPr="000873E6" w:rsidRDefault="00FF6CFC" w:rsidP="006538D8">
            <w:pPr>
              <w:rPr>
                <w:lang w:val="en-GB"/>
              </w:rPr>
            </w:pPr>
          </w:p>
          <w:p w14:paraId="761D0427" w14:textId="77777777" w:rsidR="00FF6CFC" w:rsidRPr="000873E6" w:rsidRDefault="00FF6CFC" w:rsidP="00FF6CFC">
            <w:pPr>
              <w:rPr>
                <w:lang w:val="en-GB"/>
              </w:rPr>
            </w:pPr>
            <w:r w:rsidRPr="003F6061">
              <w:rPr>
                <w:lang w:val="en-GB"/>
              </w:rPr>
              <w:t xml:space="preserve">This Pluggable Business Component </w:t>
            </w:r>
            <w:r w:rsidR="00826897" w:rsidRPr="003F6061">
              <w:rPr>
                <w:lang w:val="en-GB"/>
              </w:rPr>
              <w:t xml:space="preserve">is specific for Udi aggregators and </w:t>
            </w:r>
            <w:r w:rsidRPr="003F6061">
              <w:rPr>
                <w:lang w:val="en-GB"/>
              </w:rPr>
              <w:t xml:space="preserve">re-optimizes the </w:t>
            </w:r>
            <w:r w:rsidR="00CF423B" w:rsidRPr="003F6061">
              <w:rPr>
                <w:lang w:val="en-GB"/>
              </w:rPr>
              <w:t xml:space="preserve">complete </w:t>
            </w:r>
            <w:r w:rsidRPr="003F6061">
              <w:rPr>
                <w:lang w:val="en-GB"/>
              </w:rPr>
              <w:t xml:space="preserve">portfolio </w:t>
            </w:r>
            <w:r w:rsidR="00CF423B" w:rsidRPr="003F6061">
              <w:rPr>
                <w:lang w:val="en-GB"/>
              </w:rPr>
              <w:t>for a period</w:t>
            </w:r>
            <w:r w:rsidR="00CF423B" w:rsidRPr="000873E6">
              <w:rPr>
                <w:lang w:val="en-GB"/>
              </w:rPr>
              <w:t xml:space="preserve"> </w:t>
            </w:r>
            <w:r w:rsidRPr="000873E6">
              <w:rPr>
                <w:lang w:val="en-GB"/>
              </w:rPr>
              <w:t xml:space="preserve">and returns an updated connection portfolio, as well as a list of </w:t>
            </w:r>
            <w:r w:rsidR="005B20FE" w:rsidRPr="000873E6">
              <w:rPr>
                <w:lang w:val="en-GB"/>
              </w:rPr>
              <w:t>device messages</w:t>
            </w:r>
            <w:r w:rsidRPr="000873E6">
              <w:rPr>
                <w:lang w:val="en-GB"/>
              </w:rPr>
              <w:t>, specifying the actions to be taken to optimize the portfolio and stored in the portfolio database.</w:t>
            </w:r>
          </w:p>
          <w:p w14:paraId="5235397D" w14:textId="77777777" w:rsidR="00FF6CFC" w:rsidRPr="002B46E7" w:rsidRDefault="00FF6CFC" w:rsidP="00FF6CFC">
            <w:pPr>
              <w:rPr>
                <w:lang w:val="en-GB"/>
              </w:rPr>
            </w:pPr>
          </w:p>
          <w:p w14:paraId="5EEB4AD9" w14:textId="77777777" w:rsidR="00FF6CFC" w:rsidRPr="00826897" w:rsidRDefault="00FF6CFC" w:rsidP="00FF6CFC">
            <w:pPr>
              <w:rPr>
                <w:lang w:val="en-GB"/>
              </w:rPr>
            </w:pPr>
            <w:r w:rsidRPr="002B46E7">
              <w:rPr>
                <w:lang w:val="en-GB"/>
              </w:rPr>
              <w:t xml:space="preserve">The PBC is triggered when the portfolio changes (flex orders, changes in forecast or deviations in the Operate phase). The input for this PBC is the duration of a PTU expressed in minutes, the current PTU index, </w:t>
            </w:r>
            <w:r w:rsidR="001E602E" w:rsidRPr="006871B0">
              <w:rPr>
                <w:lang w:val="en-GB"/>
              </w:rPr>
              <w:t xml:space="preserve">the date, </w:t>
            </w:r>
            <w:r w:rsidR="003D0CDB" w:rsidRPr="006871B0">
              <w:rPr>
                <w:lang w:val="en-GB"/>
              </w:rPr>
              <w:t xml:space="preserve">the </w:t>
            </w:r>
            <w:r w:rsidR="001E602E" w:rsidRPr="006871B0">
              <w:rPr>
                <w:lang w:val="en-GB"/>
              </w:rPr>
              <w:t xml:space="preserve">complete </w:t>
            </w:r>
            <w:r w:rsidR="003D0CDB" w:rsidRPr="00AA6CA1">
              <w:rPr>
                <w:lang w:val="en-GB"/>
              </w:rPr>
              <w:lastRenderedPageBreak/>
              <w:t>connection portfolio</w:t>
            </w:r>
            <w:r w:rsidR="001E602E" w:rsidRPr="00AA6CA1">
              <w:rPr>
                <w:lang w:val="en-GB"/>
              </w:rPr>
              <w:t xml:space="preserve"> for the specified date</w:t>
            </w:r>
            <w:r w:rsidR="003D0CDB" w:rsidRPr="00826897">
              <w:rPr>
                <w:lang w:val="en-GB"/>
              </w:rPr>
              <w:t xml:space="preserve">, </w:t>
            </w:r>
            <w:r w:rsidRPr="00826897">
              <w:rPr>
                <w:lang w:val="en-GB"/>
              </w:rPr>
              <w:t xml:space="preserve">as well as all </w:t>
            </w:r>
            <w:r w:rsidR="00C87E4F">
              <w:rPr>
                <w:lang w:val="en-GB"/>
              </w:rPr>
              <w:t>planboard</w:t>
            </w:r>
            <w:r w:rsidRPr="00826897">
              <w:rPr>
                <w:lang w:val="en-GB"/>
              </w:rPr>
              <w:t xml:space="preserve"> documents relevant to the optimization process:</w:t>
            </w:r>
          </w:p>
          <w:p w14:paraId="03A349E4" w14:textId="77777777" w:rsidR="00FF6CFC" w:rsidRPr="00826897" w:rsidRDefault="00FF6CFC" w:rsidP="00FF6CFC">
            <w:pPr>
              <w:rPr>
                <w:lang w:val="en-GB"/>
              </w:rPr>
            </w:pPr>
          </w:p>
          <w:p w14:paraId="2A566840" w14:textId="77777777" w:rsidR="00FF6CFC" w:rsidRPr="00826897" w:rsidRDefault="00FF6CFC" w:rsidP="00FF6CFC">
            <w:pPr>
              <w:pStyle w:val="Lijstalinea"/>
              <w:numPr>
                <w:ilvl w:val="0"/>
                <w:numId w:val="9"/>
              </w:numPr>
              <w:spacing w:before="60" w:after="60" w:line="240" w:lineRule="auto"/>
              <w:ind w:left="360"/>
              <w:rPr>
                <w:lang w:val="en-GB"/>
              </w:rPr>
            </w:pPr>
            <w:r w:rsidRPr="00826897">
              <w:rPr>
                <w:lang w:val="en-GB"/>
              </w:rPr>
              <w:t xml:space="preserve">The most recent </w:t>
            </w:r>
            <w:r w:rsidR="001E602E" w:rsidRPr="00826897">
              <w:rPr>
                <w:lang w:val="en-GB"/>
              </w:rPr>
              <w:t>D-prognoses and A-plans</w:t>
            </w:r>
          </w:p>
          <w:p w14:paraId="4FEA3079" w14:textId="77777777" w:rsidR="00FF6CFC" w:rsidRPr="00826897" w:rsidRDefault="00FF6CFC" w:rsidP="00FF6CFC">
            <w:pPr>
              <w:pStyle w:val="Lijstalinea"/>
              <w:numPr>
                <w:ilvl w:val="0"/>
                <w:numId w:val="9"/>
              </w:numPr>
              <w:spacing w:before="60" w:after="60" w:line="240" w:lineRule="auto"/>
              <w:ind w:left="360"/>
              <w:rPr>
                <w:lang w:val="en-GB"/>
              </w:rPr>
            </w:pPr>
            <w:r w:rsidRPr="005F75E1">
              <w:rPr>
                <w:lang w:val="en-GB"/>
              </w:rPr>
              <w:t xml:space="preserve">All </w:t>
            </w:r>
            <w:r w:rsidR="00826897" w:rsidRPr="003F6061">
              <w:rPr>
                <w:lang w:val="en-GB"/>
              </w:rPr>
              <w:t>unprocessed</w:t>
            </w:r>
            <w:r w:rsidR="00826897" w:rsidRPr="00826897">
              <w:rPr>
                <w:lang w:val="en-GB"/>
              </w:rPr>
              <w:t xml:space="preserve"> </w:t>
            </w:r>
            <w:r w:rsidRPr="00826897">
              <w:rPr>
                <w:lang w:val="en-GB"/>
              </w:rPr>
              <w:t xml:space="preserve">FlexOrder messages for the </w:t>
            </w:r>
            <w:r w:rsidR="001E602E" w:rsidRPr="00826897">
              <w:rPr>
                <w:lang w:val="en-GB"/>
              </w:rPr>
              <w:t>specified date</w:t>
            </w:r>
          </w:p>
          <w:p w14:paraId="665267E6" w14:textId="77777777" w:rsidR="00FF6CFC" w:rsidRDefault="00FF6CFC" w:rsidP="00FF6CFC">
            <w:pPr>
              <w:pStyle w:val="Lijstalinea"/>
              <w:numPr>
                <w:ilvl w:val="0"/>
                <w:numId w:val="9"/>
              </w:numPr>
              <w:spacing w:before="60" w:after="60" w:line="240" w:lineRule="auto"/>
              <w:ind w:left="360"/>
              <w:rPr>
                <w:lang w:val="en-GB"/>
              </w:rPr>
            </w:pPr>
            <w:r w:rsidRPr="000873E6">
              <w:rPr>
                <w:lang w:val="en-GB"/>
              </w:rPr>
              <w:t>All Prognosis messages that the above FlexOrder messages are based on</w:t>
            </w:r>
          </w:p>
          <w:p w14:paraId="0268C983" w14:textId="77777777" w:rsidR="000873E6" w:rsidRPr="000873E6" w:rsidRDefault="000873E6" w:rsidP="00FF6CFC">
            <w:pPr>
              <w:pStyle w:val="Lijstalinea"/>
              <w:numPr>
                <w:ilvl w:val="0"/>
                <w:numId w:val="9"/>
              </w:numPr>
              <w:spacing w:before="60" w:after="60" w:line="240" w:lineRule="auto"/>
              <w:ind w:left="360"/>
              <w:rPr>
                <w:lang w:val="en-GB"/>
              </w:rPr>
            </w:pPr>
            <w:r>
              <w:rPr>
                <w:lang w:val="en-GB"/>
              </w:rPr>
              <w:t>All relevant UDI Events with capabilities</w:t>
            </w:r>
          </w:p>
          <w:p w14:paraId="090749BC" w14:textId="77777777" w:rsidR="00FF6CFC" w:rsidRPr="000873E6" w:rsidRDefault="00FF6CFC" w:rsidP="00B85BB4">
            <w:pPr>
              <w:spacing w:before="60" w:after="60" w:line="240" w:lineRule="auto"/>
              <w:rPr>
                <w:lang w:val="en-GB"/>
              </w:rPr>
            </w:pPr>
          </w:p>
          <w:p w14:paraId="77A46C0A" w14:textId="77777777" w:rsidR="00FF6CFC" w:rsidRPr="003F6061" w:rsidRDefault="00FF6CFC" w:rsidP="00A62516">
            <w:pPr>
              <w:rPr>
                <w:highlight w:val="yellow"/>
                <w:lang w:val="en-GB"/>
              </w:rPr>
            </w:pPr>
            <w:r w:rsidRPr="00A62516">
              <w:rPr>
                <w:lang w:val="en-GB"/>
              </w:rPr>
              <w:t xml:space="preserve">The output is </w:t>
            </w:r>
            <w:r w:rsidR="001E602E" w:rsidRPr="00A62516">
              <w:rPr>
                <w:lang w:val="en-GB"/>
              </w:rPr>
              <w:t xml:space="preserve">re-optimized connection portfolio and </w:t>
            </w:r>
            <w:r w:rsidRPr="00A62516">
              <w:rPr>
                <w:lang w:val="en-GB"/>
              </w:rPr>
              <w:t>a list of device messages to send via ADS to the devices behind the connection to optimize the portfolio</w:t>
            </w:r>
            <w:r w:rsidR="003D0CDB" w:rsidRPr="00A62516">
              <w:rPr>
                <w:lang w:val="en-GB"/>
              </w:rPr>
              <w:t xml:space="preserve"> based on the </w:t>
            </w:r>
            <w:r w:rsidR="00A62516">
              <w:rPr>
                <w:lang w:val="en-GB"/>
              </w:rPr>
              <w:t xml:space="preserve">capabilities defined in the supplied </w:t>
            </w:r>
            <w:r w:rsidR="003D0CDB" w:rsidRPr="00A62516">
              <w:rPr>
                <w:lang w:val="en-GB"/>
              </w:rPr>
              <w:t>UDI events</w:t>
            </w:r>
            <w:r w:rsidR="001E602E" w:rsidRPr="00A62516">
              <w:rPr>
                <w:lang w:val="en-GB"/>
              </w:rPr>
              <w:t>.</w:t>
            </w:r>
          </w:p>
        </w:tc>
      </w:tr>
      <w:tr w:rsidR="003358E9" w:rsidRPr="00F63393" w14:paraId="6E9D8110" w14:textId="77777777" w:rsidTr="00206202">
        <w:tc>
          <w:tcPr>
            <w:tcW w:w="1696" w:type="dxa"/>
            <w:tcBorders>
              <w:top w:val="single" w:sz="4" w:space="0" w:color="000000"/>
              <w:left w:val="single" w:sz="4" w:space="0" w:color="000000"/>
              <w:bottom w:val="single" w:sz="4" w:space="0" w:color="000000"/>
            </w:tcBorders>
            <w:shd w:val="clear" w:color="auto" w:fill="D9E2F3"/>
          </w:tcPr>
          <w:p w14:paraId="7E281629" w14:textId="77777777" w:rsidR="003358E9" w:rsidRPr="00F63393" w:rsidRDefault="003358E9" w:rsidP="00736754">
            <w:pPr>
              <w:snapToGrid w:val="0"/>
              <w:spacing w:before="60" w:after="60"/>
              <w:rPr>
                <w:b/>
                <w:lang w:val="en-GB"/>
              </w:rPr>
            </w:pPr>
            <w:r w:rsidRPr="00F63393">
              <w:rPr>
                <w:b/>
                <w:lang w:val="en-GB"/>
              </w:rPr>
              <w:lastRenderedPageBreak/>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2E72232" w14:textId="77777777" w:rsidR="00E26703" w:rsidRPr="000873E6" w:rsidRDefault="00E26703" w:rsidP="00E26703">
            <w:pPr>
              <w:pStyle w:val="Lijstalinea"/>
              <w:numPr>
                <w:ilvl w:val="0"/>
                <w:numId w:val="9"/>
              </w:numPr>
              <w:spacing w:before="60" w:after="60" w:line="240" w:lineRule="auto"/>
              <w:ind w:left="360"/>
              <w:rPr>
                <w:lang w:val="en-GB"/>
              </w:rPr>
            </w:pPr>
            <w:r w:rsidRPr="000873E6">
              <w:rPr>
                <w:lang w:val="en-GB"/>
              </w:rPr>
              <w:t>int PTU_DURATION</w:t>
            </w:r>
          </w:p>
          <w:p w14:paraId="5817C961" w14:textId="77777777" w:rsidR="00E26703" w:rsidRPr="002B46E7" w:rsidRDefault="00E26703" w:rsidP="00E26703">
            <w:pPr>
              <w:pStyle w:val="Lijstalinea"/>
              <w:numPr>
                <w:ilvl w:val="0"/>
                <w:numId w:val="0"/>
              </w:numPr>
              <w:spacing w:before="60" w:after="60" w:line="240" w:lineRule="auto"/>
              <w:ind w:left="360"/>
              <w:rPr>
                <w:lang w:val="en-GB"/>
              </w:rPr>
            </w:pPr>
            <w:r w:rsidRPr="002B46E7">
              <w:rPr>
                <w:lang w:val="en-GB"/>
              </w:rPr>
              <w:t>The duration of a PTU expressed in minutes.</w:t>
            </w:r>
          </w:p>
          <w:p w14:paraId="239579B0" w14:textId="77777777" w:rsidR="00E26703" w:rsidRPr="002B46E7" w:rsidRDefault="00E26703" w:rsidP="00E26703">
            <w:pPr>
              <w:pStyle w:val="Lijstalinea"/>
              <w:numPr>
                <w:ilvl w:val="0"/>
                <w:numId w:val="9"/>
              </w:numPr>
              <w:spacing w:before="60" w:after="60" w:line="240" w:lineRule="auto"/>
              <w:ind w:left="360"/>
              <w:rPr>
                <w:lang w:val="en-GB"/>
              </w:rPr>
            </w:pPr>
            <w:r w:rsidRPr="002B46E7">
              <w:rPr>
                <w:lang w:val="en-GB"/>
              </w:rPr>
              <w:t>org.joda.time.LocalDate PTU_DATE</w:t>
            </w:r>
          </w:p>
          <w:p w14:paraId="386A1A8C" w14:textId="77777777" w:rsidR="00E26703" w:rsidRPr="002B46E7" w:rsidRDefault="00E26703" w:rsidP="00E26703">
            <w:pPr>
              <w:pStyle w:val="Lijstalinea"/>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14:paraId="59893CE2" w14:textId="77777777" w:rsidR="00E26703" w:rsidRPr="00AA6CA1" w:rsidRDefault="00E26703" w:rsidP="00E26703">
            <w:pPr>
              <w:pStyle w:val="Lijstalinea"/>
              <w:numPr>
                <w:ilvl w:val="0"/>
                <w:numId w:val="9"/>
              </w:numPr>
              <w:spacing w:before="60" w:after="60" w:line="240" w:lineRule="auto"/>
              <w:ind w:left="360"/>
              <w:rPr>
                <w:lang w:val="en-GB"/>
              </w:rPr>
            </w:pPr>
            <w:r w:rsidRPr="00AA6CA1">
              <w:rPr>
                <w:lang w:val="en-GB"/>
              </w:rPr>
              <w:t>int CURRENT_PTU_INDEX</w:t>
            </w:r>
          </w:p>
          <w:p w14:paraId="00F183A5" w14:textId="77777777" w:rsidR="00E26703" w:rsidRPr="000873E6" w:rsidRDefault="00E26703" w:rsidP="00E26703">
            <w:pPr>
              <w:pStyle w:val="Lijstalinea"/>
              <w:numPr>
                <w:ilvl w:val="0"/>
                <w:numId w:val="0"/>
              </w:numPr>
              <w:spacing w:before="60" w:after="60" w:line="240" w:lineRule="auto"/>
              <w:ind w:left="360"/>
              <w:rPr>
                <w:lang w:val="en-GB"/>
              </w:rPr>
            </w:pPr>
            <w:r w:rsidRPr="000873E6">
              <w:rPr>
                <w:lang w:val="en-GB"/>
              </w:rPr>
              <w:t>Current PTU index.</w:t>
            </w:r>
          </w:p>
          <w:p w14:paraId="4C5406BD" w14:textId="77777777" w:rsidR="00E26703" w:rsidRPr="000873E6" w:rsidRDefault="00E26703" w:rsidP="00E26703">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14:paraId="4E936A89" w14:textId="77777777" w:rsidR="00E26703" w:rsidRPr="000873E6" w:rsidRDefault="00E26703" w:rsidP="00E26703">
            <w:pPr>
              <w:pStyle w:val="Lijstalinea"/>
              <w:numPr>
                <w:ilvl w:val="0"/>
                <w:numId w:val="0"/>
              </w:numPr>
              <w:spacing w:before="60" w:after="60" w:line="240" w:lineRule="auto"/>
              <w:ind w:left="360"/>
              <w:rPr>
                <w:lang w:val="en-GB"/>
              </w:rPr>
            </w:pPr>
            <w:r w:rsidRPr="000873E6">
              <w:rPr>
                <w:lang w:val="en-GB"/>
              </w:rPr>
              <w:t>Connection portfolio to be re-optimized.</w:t>
            </w:r>
          </w:p>
          <w:p w14:paraId="086AE1F7" w14:textId="77777777" w:rsidR="00E26703" w:rsidRPr="000873E6" w:rsidRDefault="00E26703" w:rsidP="00E26703">
            <w:pPr>
              <w:pStyle w:val="Lijstalinea"/>
              <w:numPr>
                <w:ilvl w:val="0"/>
                <w:numId w:val="9"/>
              </w:numPr>
              <w:spacing w:before="60" w:after="60" w:line="240" w:lineRule="auto"/>
              <w:ind w:left="360"/>
              <w:rPr>
                <w:lang w:val="en-GB"/>
              </w:rPr>
            </w:pPr>
            <w:r w:rsidRPr="000873E6">
              <w:rPr>
                <w:lang w:val="en-GB"/>
              </w:rPr>
              <w:t>Map &lt;String, List &lt;String&gt;&gt; CONNECTION_GROUPS_TO_CONNECTIONS_MAP</w:t>
            </w:r>
          </w:p>
          <w:p w14:paraId="076B6C31" w14:textId="77777777" w:rsidR="00E26703" w:rsidRPr="000873E6" w:rsidRDefault="00E26703" w:rsidP="00E26703">
            <w:pPr>
              <w:pStyle w:val="Lijstalinea"/>
              <w:numPr>
                <w:ilvl w:val="0"/>
                <w:numId w:val="0"/>
              </w:numPr>
              <w:spacing w:before="60" w:after="60" w:line="240" w:lineRule="auto"/>
              <w:ind w:left="360"/>
              <w:rPr>
                <w:lang w:val="en-GB"/>
              </w:rPr>
            </w:pPr>
            <w:r w:rsidRPr="000873E6">
              <w:rPr>
                <w:lang w:val="en-GB"/>
              </w:rPr>
              <w:t>Map of connection group identifiers and associated connection identifiers.</w:t>
            </w:r>
          </w:p>
          <w:p w14:paraId="3F2254C4" w14:textId="77777777" w:rsidR="00E26703" w:rsidRPr="000873E6" w:rsidRDefault="00E26703" w:rsidP="00E26703">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14:paraId="231AA930" w14:textId="77777777" w:rsidR="00E26703" w:rsidRPr="000873E6" w:rsidRDefault="00E26703" w:rsidP="00E26703">
            <w:pPr>
              <w:pStyle w:val="Lijstalinea"/>
              <w:numPr>
                <w:ilvl w:val="0"/>
                <w:numId w:val="0"/>
              </w:numPr>
              <w:spacing w:before="60" w:after="60" w:line="240" w:lineRule="auto"/>
              <w:ind w:left="360"/>
              <w:rPr>
                <w:lang w:val="en-GB"/>
              </w:rPr>
            </w:pPr>
            <w:r w:rsidRPr="000873E6">
              <w:rPr>
                <w:lang w:val="en-GB"/>
              </w:rPr>
              <w:t>List of most recent A-plans.</w:t>
            </w:r>
          </w:p>
          <w:p w14:paraId="50D962F0" w14:textId="77777777" w:rsidR="00E26703" w:rsidRPr="000873E6" w:rsidRDefault="00E26703" w:rsidP="00E26703">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14:paraId="3EB57C7C" w14:textId="77777777" w:rsidR="00E26703" w:rsidRPr="000873E6" w:rsidRDefault="00E26703" w:rsidP="00E26703">
            <w:pPr>
              <w:pStyle w:val="Lijstalinea"/>
              <w:numPr>
                <w:ilvl w:val="0"/>
                <w:numId w:val="0"/>
              </w:numPr>
              <w:spacing w:before="60" w:after="60" w:line="240" w:lineRule="auto"/>
              <w:ind w:left="360"/>
              <w:rPr>
                <w:lang w:val="en-GB"/>
              </w:rPr>
            </w:pPr>
            <w:r w:rsidRPr="000873E6">
              <w:rPr>
                <w:lang w:val="en-GB"/>
              </w:rPr>
              <w:t>List of most recent D-prognoses.</w:t>
            </w:r>
          </w:p>
          <w:p w14:paraId="53757F15" w14:textId="77777777" w:rsidR="00E26703" w:rsidRPr="000873E6" w:rsidRDefault="00E26703" w:rsidP="00E26703">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14:paraId="5D9920E5" w14:textId="77777777" w:rsidR="00E26703" w:rsidRPr="000873E6" w:rsidRDefault="00E26703" w:rsidP="00E26703">
            <w:pPr>
              <w:pStyle w:val="Lijstalinea"/>
              <w:numPr>
                <w:ilvl w:val="0"/>
                <w:numId w:val="0"/>
              </w:numPr>
              <w:spacing w:before="60" w:after="60" w:line="240" w:lineRule="auto"/>
              <w:ind w:left="360"/>
              <w:rPr>
                <w:lang w:val="en-GB"/>
              </w:rPr>
            </w:pPr>
            <w:r w:rsidRPr="000873E6">
              <w:rPr>
                <w:lang w:val="en-GB"/>
              </w:rPr>
              <w:t>List of all FlexOrders for the period.</w:t>
            </w:r>
          </w:p>
          <w:p w14:paraId="568FC9FB" w14:textId="77777777" w:rsidR="00E26703" w:rsidRPr="000873E6" w:rsidRDefault="00E26703" w:rsidP="00E26703">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14:paraId="65448563" w14:textId="77777777" w:rsidR="00B33FDD" w:rsidRPr="003F6061" w:rsidRDefault="00E26703" w:rsidP="00E26703">
            <w:pPr>
              <w:pStyle w:val="Lijstalinea"/>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p w14:paraId="10BE13B0" w14:textId="77777777" w:rsidR="000873E6" w:rsidRPr="003F6061" w:rsidRDefault="000873E6" w:rsidP="003F6061">
            <w:pPr>
              <w:pStyle w:val="Lijstalinea"/>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.agr.dto.UdiEvent&gt; UDI_EVENTS</w:t>
            </w:r>
          </w:p>
          <w:p w14:paraId="67060FEA" w14:textId="77777777" w:rsidR="000873E6" w:rsidRPr="003F6061" w:rsidRDefault="000873E6" w:rsidP="000873E6">
            <w:pPr>
              <w:pStyle w:val="Lijstalinea"/>
              <w:numPr>
                <w:ilvl w:val="0"/>
                <w:numId w:val="0"/>
              </w:numPr>
              <w:spacing w:before="60" w:after="60" w:line="240" w:lineRule="auto"/>
              <w:ind w:left="360"/>
              <w:rPr>
                <w:highlight w:val="yellow"/>
                <w:lang w:val="en-GB"/>
              </w:rPr>
            </w:pPr>
            <w:r w:rsidRPr="003F6061">
              <w:rPr>
                <w:lang w:val="en-GB"/>
              </w:rPr>
              <w:t>List of all UDI Events associated with the connections in the portfolio.</w:t>
            </w:r>
          </w:p>
        </w:tc>
      </w:tr>
      <w:tr w:rsidR="003358E9" w:rsidRPr="00F63393" w14:paraId="7B474B07" w14:textId="77777777" w:rsidTr="00206202">
        <w:tc>
          <w:tcPr>
            <w:tcW w:w="1696" w:type="dxa"/>
            <w:tcBorders>
              <w:top w:val="single" w:sz="4" w:space="0" w:color="000000"/>
              <w:left w:val="single" w:sz="4" w:space="0" w:color="000000"/>
              <w:bottom w:val="single" w:sz="4" w:space="0" w:color="000000"/>
            </w:tcBorders>
            <w:shd w:val="clear" w:color="auto" w:fill="D9E2F3"/>
          </w:tcPr>
          <w:p w14:paraId="2B6D22B9" w14:textId="77777777" w:rsidR="003358E9" w:rsidRPr="00F63393" w:rsidRDefault="003358E9" w:rsidP="007367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4D9D9DE" w14:textId="77777777" w:rsidR="001E602E" w:rsidRPr="00F63393" w:rsidRDefault="003358E9" w:rsidP="001E602E">
            <w:pPr>
              <w:pStyle w:val="Lijstalinea"/>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EF3C5A" w:rsidRPr="00F63393">
              <w:rPr>
                <w:lang w:val="en-GB"/>
              </w:rPr>
              <w:t>.agr.dto.udi</w:t>
            </w:r>
            <w:r w:rsidRPr="00F63393">
              <w:rPr>
                <w:lang w:val="en-GB"/>
              </w:rPr>
              <w:t>.DeviceMessage</w:t>
            </w:r>
            <w:r w:rsidR="00EF3C5A" w:rsidRPr="00F63393">
              <w:rPr>
                <w:lang w:val="en-GB"/>
              </w:rPr>
              <w:t>Dto</w:t>
            </w:r>
            <w:r w:rsidRPr="00F63393">
              <w:rPr>
                <w:lang w:val="en-GB"/>
              </w:rPr>
              <w:t xml:space="preserve">&gt; </w:t>
            </w:r>
            <w:r w:rsidR="00EF3C5A" w:rsidRPr="00F63393">
              <w:rPr>
                <w:lang w:val="en-GB"/>
              </w:rPr>
              <w:t>UDI_CONTROL_MESSAGE_DTO_LIST</w:t>
            </w:r>
          </w:p>
          <w:p w14:paraId="0487D825" w14:textId="77777777" w:rsidR="003358E9" w:rsidRPr="00F63393" w:rsidRDefault="003358E9" w:rsidP="001E602E">
            <w:pPr>
              <w:pStyle w:val="Lijstalinea"/>
              <w:numPr>
                <w:ilvl w:val="0"/>
                <w:numId w:val="0"/>
              </w:numPr>
              <w:spacing w:before="60" w:after="60" w:line="240" w:lineRule="auto"/>
              <w:ind w:left="360"/>
              <w:rPr>
                <w:lang w:val="en-GB"/>
              </w:rPr>
            </w:pPr>
            <w:r w:rsidRPr="00F63393">
              <w:rPr>
                <w:lang w:val="en-GB"/>
              </w:rPr>
              <w:t>A list of device messages containing device requests to send via ADS to the devices behind the connection to optimize the portfolio.</w:t>
            </w:r>
          </w:p>
          <w:p w14:paraId="6A7BA349" w14:textId="77777777" w:rsidR="00B77222" w:rsidRPr="00F63393" w:rsidRDefault="00B77222" w:rsidP="00B77222">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.agr.dto.ConnectionPortoflioDTO&gt; </w:t>
            </w:r>
            <w:r w:rsidR="003358E9" w:rsidRPr="00F63393">
              <w:rPr>
                <w:lang w:val="en-GB"/>
              </w:rPr>
              <w:t>CONNECTION_PORTFOLIO_OUT</w:t>
            </w:r>
          </w:p>
          <w:p w14:paraId="243408EE" w14:textId="77777777" w:rsidR="003358E9" w:rsidRPr="00F63393" w:rsidRDefault="003358E9" w:rsidP="00B77222">
            <w:pPr>
              <w:pStyle w:val="Lijstalinea"/>
              <w:numPr>
                <w:ilvl w:val="0"/>
                <w:numId w:val="0"/>
              </w:numPr>
              <w:spacing w:before="60" w:after="60" w:line="240" w:lineRule="auto"/>
              <w:ind w:left="360"/>
              <w:rPr>
                <w:lang w:val="en-GB"/>
              </w:rPr>
            </w:pPr>
            <w:r w:rsidRPr="00F63393">
              <w:rPr>
                <w:lang w:val="en-GB"/>
              </w:rPr>
              <w:t>Re-optimized connection portfolio.</w:t>
            </w:r>
          </w:p>
        </w:tc>
      </w:tr>
      <w:tr w:rsidR="003358E9" w:rsidRPr="00F63393" w14:paraId="47F0E061" w14:textId="77777777" w:rsidTr="00206202">
        <w:tc>
          <w:tcPr>
            <w:tcW w:w="1696" w:type="dxa"/>
            <w:tcBorders>
              <w:top w:val="single" w:sz="4" w:space="0" w:color="000000"/>
              <w:left w:val="single" w:sz="4" w:space="0" w:color="000000"/>
              <w:bottom w:val="single" w:sz="4" w:space="0" w:color="000000"/>
            </w:tcBorders>
            <w:shd w:val="clear" w:color="auto" w:fill="D9E2F3"/>
          </w:tcPr>
          <w:p w14:paraId="79165110" w14:textId="77777777" w:rsidR="003358E9" w:rsidRPr="00F63393" w:rsidRDefault="003358E9" w:rsidP="007367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6830C706" w14:textId="77777777" w:rsidR="003358E9" w:rsidRPr="00F63393" w:rsidRDefault="003358E9" w:rsidP="007367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Pr="00F63393">
              <w:rPr>
                <w:lang w:val="en-GB"/>
              </w:rPr>
              <w:t xml:space="preserve"> AgrReOptimizePortfolioCoordinator</w:t>
            </w:r>
          </w:p>
          <w:p w14:paraId="325026E5" w14:textId="77777777" w:rsidR="003358E9" w:rsidRPr="00F63393" w:rsidRDefault="00CB7332" w:rsidP="00736754">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14:paraId="7EDCC41F" w14:textId="77777777" w:rsidR="003358E9" w:rsidRPr="00F63393" w:rsidRDefault="003358E9" w:rsidP="003358E9">
      <w:pPr>
        <w:rPr>
          <w:lang w:val="en-GB"/>
        </w:rPr>
      </w:pPr>
    </w:p>
    <w:p w14:paraId="765CE620" w14:textId="77777777" w:rsidR="009479B4" w:rsidRPr="00F63393" w:rsidRDefault="009479B4" w:rsidP="009479B4">
      <w:pPr>
        <w:pStyle w:val="Kop5"/>
        <w:rPr>
          <w:lang w:val="en-GB"/>
        </w:rPr>
      </w:pPr>
      <w:r w:rsidRPr="00F63393">
        <w:rPr>
          <w:lang w:val="en-GB"/>
        </w:rPr>
        <w:t>Non-UDI Optimize AGR Portfolio</w:t>
      </w:r>
    </w:p>
    <w:tbl>
      <w:tblPr>
        <w:tblW w:w="8505" w:type="dxa"/>
        <w:tblInd w:w="-5" w:type="dxa"/>
        <w:tblLayout w:type="fixed"/>
        <w:tblLook w:val="0000" w:firstRow="0" w:lastRow="0" w:firstColumn="0" w:lastColumn="0" w:noHBand="0" w:noVBand="0"/>
      </w:tblPr>
      <w:tblGrid>
        <w:gridCol w:w="1696"/>
        <w:gridCol w:w="6809"/>
      </w:tblGrid>
      <w:tr w:rsidR="009479B4" w:rsidRPr="00F63393" w14:paraId="0AF2693B" w14:textId="77777777" w:rsidTr="005F2854">
        <w:tc>
          <w:tcPr>
            <w:tcW w:w="1696" w:type="dxa"/>
            <w:tcBorders>
              <w:top w:val="single" w:sz="4" w:space="0" w:color="000000"/>
              <w:left w:val="single" w:sz="4" w:space="0" w:color="000000"/>
              <w:bottom w:val="single" w:sz="4" w:space="0" w:color="000000"/>
            </w:tcBorders>
            <w:shd w:val="clear" w:color="auto" w:fill="D9E2F3"/>
          </w:tcPr>
          <w:p w14:paraId="64F5460B" w14:textId="77777777" w:rsidR="009479B4" w:rsidRPr="00F63393" w:rsidRDefault="009479B4" w:rsidP="005F28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9479B4" w:rsidRPr="000873E6" w14:paraId="41BBA657" w14:textId="77777777" w:rsidTr="005F2854">
              <w:trPr>
                <w:trHeight w:val="439"/>
              </w:trPr>
              <w:tc>
                <w:tcPr>
                  <w:tcW w:w="883" w:type="dxa"/>
                  <w:tcBorders>
                    <w:top w:val="single" w:sz="4" w:space="0" w:color="000000"/>
                    <w:left w:val="single" w:sz="4" w:space="0" w:color="000000"/>
                    <w:bottom w:val="single" w:sz="4" w:space="0" w:color="000000"/>
                  </w:tcBorders>
                  <w:shd w:val="clear" w:color="auto" w:fill="FBE4D5"/>
                </w:tcPr>
                <w:p w14:paraId="308D0DE8" w14:textId="77777777" w:rsidR="009479B4" w:rsidRPr="000873E6" w:rsidRDefault="009479B4" w:rsidP="005F2854">
                  <w:pPr>
                    <w:snapToGrid w:val="0"/>
                    <w:spacing w:before="60" w:after="60"/>
                    <w:jc w:val="center"/>
                    <w:rPr>
                      <w:b/>
                      <w:lang w:val="en-GB"/>
                    </w:rPr>
                  </w:pPr>
                  <w:r w:rsidRPr="000873E6">
                    <w:rPr>
                      <w:b/>
                      <w:lang w:val="en-GB"/>
                    </w:rPr>
                    <w:t>Role</w:t>
                  </w:r>
                </w:p>
              </w:tc>
              <w:tc>
                <w:tcPr>
                  <w:tcW w:w="1312" w:type="dxa"/>
                  <w:tcBorders>
                    <w:top w:val="single" w:sz="4" w:space="0" w:color="000000"/>
                    <w:left w:val="single" w:sz="4" w:space="0" w:color="000000"/>
                    <w:bottom w:val="single" w:sz="4" w:space="0" w:color="000000"/>
                  </w:tcBorders>
                  <w:shd w:val="clear" w:color="auto" w:fill="FBE4D5"/>
                </w:tcPr>
                <w:p w14:paraId="2E5B4510" w14:textId="77777777" w:rsidR="009479B4" w:rsidRPr="000873E6" w:rsidRDefault="009479B4" w:rsidP="005F2854">
                  <w:pPr>
                    <w:snapToGrid w:val="0"/>
                    <w:spacing w:before="60" w:after="60"/>
                    <w:jc w:val="center"/>
                    <w:rPr>
                      <w:b/>
                      <w:lang w:val="en-GB"/>
                    </w:rPr>
                  </w:pPr>
                  <w:r w:rsidRPr="000873E6">
                    <w:rPr>
                      <w:b/>
                      <w:lang w:val="en-GB"/>
                    </w:rPr>
                    <w:t>Phase</w:t>
                  </w:r>
                </w:p>
              </w:tc>
              <w:tc>
                <w:tcPr>
                  <w:tcW w:w="919" w:type="dxa"/>
                  <w:tcBorders>
                    <w:top w:val="single" w:sz="4" w:space="0" w:color="000000"/>
                    <w:left w:val="single" w:sz="4" w:space="0" w:color="000000"/>
                    <w:bottom w:val="single" w:sz="4" w:space="0" w:color="000000"/>
                  </w:tcBorders>
                  <w:shd w:val="clear" w:color="auto" w:fill="FBE4D5"/>
                </w:tcPr>
                <w:p w14:paraId="7E755119" w14:textId="77777777" w:rsidR="009479B4" w:rsidRPr="000873E6" w:rsidRDefault="009479B4" w:rsidP="005F2854">
                  <w:pPr>
                    <w:snapToGrid w:val="0"/>
                    <w:spacing w:before="60" w:after="60"/>
                    <w:jc w:val="center"/>
                    <w:rPr>
                      <w:b/>
                      <w:lang w:val="en-GB"/>
                    </w:rPr>
                  </w:pPr>
                  <w:r w:rsidRPr="000873E6">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14:paraId="75B52790" w14:textId="77777777" w:rsidR="009479B4" w:rsidRPr="000873E6" w:rsidRDefault="009479B4" w:rsidP="005F2854">
                  <w:pPr>
                    <w:snapToGrid w:val="0"/>
                    <w:spacing w:before="60" w:after="60"/>
                    <w:ind w:right="420"/>
                    <w:jc w:val="center"/>
                    <w:rPr>
                      <w:b/>
                      <w:lang w:val="en-GB"/>
                    </w:rPr>
                  </w:pPr>
                  <w:r w:rsidRPr="000873E6">
                    <w:rPr>
                      <w:b/>
                      <w:lang w:val="en-GB"/>
                    </w:rPr>
                    <w:t>USEF step</w:t>
                  </w:r>
                </w:p>
              </w:tc>
            </w:tr>
            <w:tr w:rsidR="009479B4" w:rsidRPr="000873E6" w14:paraId="48F23903" w14:textId="77777777" w:rsidTr="005F2854">
              <w:trPr>
                <w:trHeight w:val="424"/>
              </w:trPr>
              <w:tc>
                <w:tcPr>
                  <w:tcW w:w="883" w:type="dxa"/>
                  <w:tcBorders>
                    <w:top w:val="single" w:sz="4" w:space="0" w:color="000000"/>
                    <w:left w:val="single" w:sz="4" w:space="0" w:color="000000"/>
                    <w:bottom w:val="single" w:sz="4" w:space="0" w:color="000000"/>
                  </w:tcBorders>
                  <w:shd w:val="clear" w:color="auto" w:fill="auto"/>
                </w:tcPr>
                <w:p w14:paraId="56E92827" w14:textId="77777777" w:rsidR="009479B4" w:rsidRPr="000873E6" w:rsidRDefault="009479B4" w:rsidP="005F2854">
                  <w:pPr>
                    <w:snapToGrid w:val="0"/>
                    <w:spacing w:before="60" w:after="60"/>
                    <w:rPr>
                      <w:lang w:val="en-GB"/>
                    </w:rPr>
                  </w:pPr>
                  <w:r w:rsidRPr="000873E6">
                    <w:rPr>
                      <w:lang w:val="en-GB"/>
                    </w:rPr>
                    <w:t>AGR</w:t>
                  </w:r>
                </w:p>
              </w:tc>
              <w:tc>
                <w:tcPr>
                  <w:tcW w:w="1312" w:type="dxa"/>
                  <w:tcBorders>
                    <w:top w:val="single" w:sz="4" w:space="0" w:color="000000"/>
                    <w:left w:val="single" w:sz="4" w:space="0" w:color="000000"/>
                    <w:bottom w:val="single" w:sz="4" w:space="0" w:color="000000"/>
                  </w:tcBorders>
                  <w:shd w:val="clear" w:color="auto" w:fill="auto"/>
                </w:tcPr>
                <w:p w14:paraId="49B6441F" w14:textId="77777777" w:rsidR="009479B4" w:rsidRPr="000873E6" w:rsidRDefault="009479B4" w:rsidP="005F2854">
                  <w:pPr>
                    <w:snapToGrid w:val="0"/>
                    <w:spacing w:before="60" w:after="60"/>
                    <w:rPr>
                      <w:lang w:val="en-GB"/>
                    </w:rPr>
                  </w:pPr>
                  <w:r w:rsidRPr="000873E6">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14:paraId="70603EF0" w14:textId="77777777" w:rsidR="009479B4" w:rsidRPr="000873E6" w:rsidRDefault="009479B4" w:rsidP="005F2854">
                  <w:pPr>
                    <w:snapToGrid w:val="0"/>
                    <w:spacing w:before="60" w:after="60"/>
                    <w:rPr>
                      <w:lang w:val="en-GB"/>
                    </w:rPr>
                  </w:pPr>
                  <w:r w:rsidRPr="000873E6">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14:paraId="375B69AF" w14:textId="77777777" w:rsidR="009479B4" w:rsidRPr="000873E6" w:rsidRDefault="009479B4" w:rsidP="005F2854">
                  <w:pPr>
                    <w:snapToGrid w:val="0"/>
                    <w:spacing w:before="60" w:after="60"/>
                    <w:ind w:right="278"/>
                    <w:rPr>
                      <w:lang w:val="en-GB"/>
                    </w:rPr>
                  </w:pPr>
                  <w:r w:rsidRPr="000873E6">
                    <w:rPr>
                      <w:lang w:val="en-GB"/>
                    </w:rPr>
                    <w:t>Re-optimize portfolio</w:t>
                  </w:r>
                </w:p>
              </w:tc>
            </w:tr>
          </w:tbl>
          <w:p w14:paraId="0F820B26" w14:textId="77777777" w:rsidR="009479B4" w:rsidRPr="000873E6" w:rsidRDefault="009479B4" w:rsidP="005F2854">
            <w:pPr>
              <w:rPr>
                <w:b/>
                <w:lang w:val="en-GB"/>
              </w:rPr>
            </w:pPr>
          </w:p>
        </w:tc>
      </w:tr>
      <w:tr w:rsidR="009479B4" w:rsidRPr="00F63393" w14:paraId="4C461E63" w14:textId="77777777" w:rsidTr="005F2854">
        <w:tc>
          <w:tcPr>
            <w:tcW w:w="1696" w:type="dxa"/>
            <w:tcBorders>
              <w:top w:val="single" w:sz="4" w:space="0" w:color="000000"/>
              <w:left w:val="single" w:sz="4" w:space="0" w:color="000000"/>
              <w:bottom w:val="single" w:sz="4" w:space="0" w:color="000000"/>
            </w:tcBorders>
            <w:shd w:val="clear" w:color="auto" w:fill="D9E2F3"/>
          </w:tcPr>
          <w:p w14:paraId="10BBA74C" w14:textId="77777777" w:rsidR="009479B4" w:rsidRPr="00F63393" w:rsidRDefault="009479B4" w:rsidP="005F28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A0DBE31" w14:textId="77777777" w:rsidR="009479B4" w:rsidRPr="000873E6" w:rsidRDefault="009479B4" w:rsidP="005F2854">
            <w:pPr>
              <w:snapToGrid w:val="0"/>
              <w:spacing w:before="60" w:after="60"/>
              <w:rPr>
                <w:rFonts w:ascii="Consolas" w:eastAsia="Consolas" w:hAnsi="Consolas" w:cs="Consolas"/>
                <w:color w:val="000000"/>
                <w:sz w:val="20"/>
                <w:lang w:val="en-GB"/>
              </w:rPr>
            </w:pPr>
            <w:r w:rsidRPr="000873E6">
              <w:rPr>
                <w:lang w:val="en-GB"/>
              </w:rPr>
              <w:t>AGR_</w:t>
            </w:r>
            <w:r w:rsidR="006B1D8F" w:rsidRPr="000873E6">
              <w:rPr>
                <w:lang w:val="en-GB"/>
              </w:rPr>
              <w:t>NON_UDI_</w:t>
            </w:r>
            <w:r w:rsidRPr="000873E6">
              <w:rPr>
                <w:lang w:val="en-GB"/>
              </w:rPr>
              <w:t>REOPTIMIZE_PORTFOLIO</w:t>
            </w:r>
          </w:p>
        </w:tc>
      </w:tr>
      <w:tr w:rsidR="009479B4" w:rsidRPr="00F63393" w14:paraId="73336716" w14:textId="77777777" w:rsidTr="005F2854">
        <w:tc>
          <w:tcPr>
            <w:tcW w:w="1696" w:type="dxa"/>
            <w:tcBorders>
              <w:top w:val="single" w:sz="4" w:space="0" w:color="000000"/>
              <w:left w:val="single" w:sz="4" w:space="0" w:color="000000"/>
              <w:bottom w:val="single" w:sz="4" w:space="0" w:color="000000"/>
            </w:tcBorders>
            <w:shd w:val="clear" w:color="auto" w:fill="D9E2F3"/>
          </w:tcPr>
          <w:p w14:paraId="3908ABD5" w14:textId="77777777" w:rsidR="009479B4" w:rsidRPr="00F63393" w:rsidRDefault="009479B4" w:rsidP="005F2854">
            <w:pPr>
              <w:snapToGrid w:val="0"/>
              <w:spacing w:before="60" w:after="60"/>
              <w:rPr>
                <w:b/>
                <w:lang w:val="en-GB"/>
              </w:rPr>
            </w:pPr>
            <w:r w:rsidRPr="00F63393">
              <w:rPr>
                <w:b/>
                <w:lang w:val="en-GB"/>
              </w:rPr>
              <w:lastRenderedPageBreak/>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CB4EB7D" w14:textId="77777777" w:rsidR="009479B4" w:rsidRPr="000873E6" w:rsidRDefault="009479B4" w:rsidP="005F2854">
            <w:pPr>
              <w:rPr>
                <w:lang w:val="en-GB"/>
              </w:rPr>
            </w:pPr>
            <w:r w:rsidRPr="000873E6">
              <w:rPr>
                <w:lang w:val="en-GB"/>
              </w:rPr>
              <w:t xml:space="preserve">For several reasons, a </w:t>
            </w:r>
            <w:r w:rsidR="00826897" w:rsidRPr="003F6061">
              <w:rPr>
                <w:lang w:val="en-GB"/>
              </w:rPr>
              <w:t>non-Udi a</w:t>
            </w:r>
            <w:r w:rsidRPr="000873E6">
              <w:rPr>
                <w:lang w:val="en-GB"/>
              </w:rPr>
              <w:t xml:space="preserve">ggregator may re-optimize its portfolio </w:t>
            </w:r>
            <w:r w:rsidRPr="000873E6">
              <w:t xml:space="preserve">(for example, to maximize its income or minimize prosumer complaints) </w:t>
            </w:r>
            <w:r w:rsidRPr="000873E6">
              <w:rPr>
                <w:lang w:val="en-GB"/>
              </w:rPr>
              <w:t>by influencing consumption or production of the devices (via ADS) behind the connections.</w:t>
            </w:r>
          </w:p>
          <w:p w14:paraId="63BADD78" w14:textId="77777777" w:rsidR="009479B4" w:rsidRPr="002B46E7" w:rsidRDefault="009479B4" w:rsidP="005F2854">
            <w:pPr>
              <w:rPr>
                <w:lang w:val="en-GB"/>
              </w:rPr>
            </w:pPr>
          </w:p>
          <w:p w14:paraId="12CF343D" w14:textId="77777777" w:rsidR="009479B4" w:rsidRPr="002B46E7" w:rsidRDefault="009479B4" w:rsidP="005F2854">
            <w:pPr>
              <w:rPr>
                <w:lang w:val="en-GB"/>
              </w:rPr>
            </w:pPr>
            <w:r w:rsidRPr="002B46E7">
              <w:rPr>
                <w:lang w:val="en-GB"/>
              </w:rPr>
              <w:t>This Pluggable Business Component</w:t>
            </w:r>
            <w:r w:rsidR="00826897" w:rsidRPr="003F6061">
              <w:rPr>
                <w:lang w:val="en-GB"/>
              </w:rPr>
              <w:t xml:space="preserve"> is specific for non-Udi aggregators and</w:t>
            </w:r>
            <w:r w:rsidRPr="000873E6">
              <w:rPr>
                <w:lang w:val="en-GB"/>
              </w:rPr>
              <w:t xml:space="preserve"> re-optimizes the complete portfolio for a period and returns an updated connection portfolio</w:t>
            </w:r>
            <w:r w:rsidRPr="002B46E7">
              <w:rPr>
                <w:lang w:val="en-GB"/>
              </w:rPr>
              <w:t>.</w:t>
            </w:r>
          </w:p>
          <w:p w14:paraId="3213D45D" w14:textId="77777777" w:rsidR="009479B4" w:rsidRPr="002B46E7" w:rsidRDefault="009479B4" w:rsidP="005F2854">
            <w:pPr>
              <w:rPr>
                <w:lang w:val="en-GB"/>
              </w:rPr>
            </w:pPr>
          </w:p>
          <w:p w14:paraId="3DC6C336" w14:textId="77777777" w:rsidR="009479B4" w:rsidRPr="00AA6CA1" w:rsidRDefault="009479B4" w:rsidP="005F2854">
            <w:pPr>
              <w:rPr>
                <w:lang w:val="en-GB"/>
              </w:rPr>
            </w:pPr>
            <w:r w:rsidRPr="002B46E7">
              <w:rPr>
                <w:lang w:val="en-GB"/>
              </w:rPr>
              <w:t>Th</w:t>
            </w:r>
            <w:r w:rsidRPr="006871B0">
              <w:rPr>
                <w:lang w:val="en-GB"/>
              </w:rPr>
              <w:t>e PBC is triggered when the portfolio changes (flex orders, changes in forecast or deviations in the Operate phase). The input for this PBC is the duration of a PTU expressed in minutes, the current PTU index, the date, the complete connection portfolio fo</w:t>
            </w:r>
            <w:r w:rsidRPr="00AA6CA1">
              <w:rPr>
                <w:lang w:val="en-GB"/>
              </w:rPr>
              <w:t xml:space="preserve">r the specified date, as well as all </w:t>
            </w:r>
            <w:r w:rsidR="00C87E4F">
              <w:rPr>
                <w:lang w:val="en-GB"/>
              </w:rPr>
              <w:t>planboard</w:t>
            </w:r>
            <w:r w:rsidRPr="00AA6CA1">
              <w:rPr>
                <w:lang w:val="en-GB"/>
              </w:rPr>
              <w:t xml:space="preserve"> documents relevant to the optimization process:</w:t>
            </w:r>
          </w:p>
          <w:p w14:paraId="0D3BB6C7" w14:textId="77777777" w:rsidR="009479B4" w:rsidRPr="000873E6" w:rsidRDefault="009479B4" w:rsidP="005F2854">
            <w:pPr>
              <w:rPr>
                <w:lang w:val="en-GB"/>
              </w:rPr>
            </w:pPr>
          </w:p>
          <w:p w14:paraId="46DFA0B2"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The most recent D-prognoses and A-plans</w:t>
            </w:r>
          </w:p>
          <w:p w14:paraId="0C24B38B"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 xml:space="preserve">All </w:t>
            </w:r>
            <w:r w:rsidR="000873E6" w:rsidRPr="003F6061">
              <w:rPr>
                <w:lang w:val="en-GB"/>
              </w:rPr>
              <w:t xml:space="preserve">unprocessed </w:t>
            </w:r>
            <w:r w:rsidRPr="000873E6">
              <w:rPr>
                <w:lang w:val="en-GB"/>
              </w:rPr>
              <w:t>FlexOrder messages for the specified date</w:t>
            </w:r>
          </w:p>
          <w:p w14:paraId="77089E08"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All Prognosis messages that the above FlexOrder messages are based on</w:t>
            </w:r>
          </w:p>
          <w:p w14:paraId="20A37E23" w14:textId="77777777" w:rsidR="009479B4" w:rsidRPr="002B46E7" w:rsidRDefault="009479B4" w:rsidP="005F2854">
            <w:pPr>
              <w:spacing w:before="60" w:after="60" w:line="240" w:lineRule="auto"/>
              <w:rPr>
                <w:lang w:val="en-GB"/>
              </w:rPr>
            </w:pPr>
          </w:p>
          <w:p w14:paraId="3B2AC77A" w14:textId="77777777" w:rsidR="009479B4" w:rsidRPr="006871B0" w:rsidRDefault="009479B4" w:rsidP="003D441A">
            <w:pPr>
              <w:rPr>
                <w:lang w:val="en-GB"/>
              </w:rPr>
            </w:pPr>
            <w:r w:rsidRPr="002B46E7">
              <w:rPr>
                <w:lang w:val="en-GB"/>
              </w:rPr>
              <w:t>The output is re-optimized connection portfolio</w:t>
            </w:r>
            <w:r w:rsidR="003D441A" w:rsidRPr="002B46E7">
              <w:rPr>
                <w:lang w:val="en-GB"/>
              </w:rPr>
              <w:t>.</w:t>
            </w:r>
          </w:p>
        </w:tc>
      </w:tr>
      <w:tr w:rsidR="009479B4" w:rsidRPr="00F63393" w14:paraId="70AE3FB5" w14:textId="77777777" w:rsidTr="005F2854">
        <w:tc>
          <w:tcPr>
            <w:tcW w:w="1696" w:type="dxa"/>
            <w:tcBorders>
              <w:top w:val="single" w:sz="4" w:space="0" w:color="000000"/>
              <w:left w:val="single" w:sz="4" w:space="0" w:color="000000"/>
              <w:bottom w:val="single" w:sz="4" w:space="0" w:color="000000"/>
            </w:tcBorders>
            <w:shd w:val="clear" w:color="auto" w:fill="D9E2F3"/>
          </w:tcPr>
          <w:p w14:paraId="1606BA0B" w14:textId="77777777" w:rsidR="009479B4" w:rsidRPr="00F63393" w:rsidRDefault="009479B4" w:rsidP="005F2854">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B1C0600"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int PTU_DURATION</w:t>
            </w:r>
          </w:p>
          <w:p w14:paraId="1D1EE4DA" w14:textId="77777777" w:rsidR="009479B4" w:rsidRPr="000873E6" w:rsidRDefault="009479B4" w:rsidP="005F2854">
            <w:pPr>
              <w:pStyle w:val="Lijstalinea"/>
              <w:numPr>
                <w:ilvl w:val="0"/>
                <w:numId w:val="0"/>
              </w:numPr>
              <w:spacing w:before="60" w:after="60" w:line="240" w:lineRule="auto"/>
              <w:ind w:left="360"/>
              <w:rPr>
                <w:lang w:val="en-GB"/>
              </w:rPr>
            </w:pPr>
            <w:r w:rsidRPr="000873E6">
              <w:rPr>
                <w:lang w:val="en-GB"/>
              </w:rPr>
              <w:t>The duration of a PTU expressed in minutes.</w:t>
            </w:r>
          </w:p>
          <w:p w14:paraId="453E312C" w14:textId="77777777" w:rsidR="009479B4" w:rsidRPr="002B46E7" w:rsidRDefault="009479B4" w:rsidP="005F2854">
            <w:pPr>
              <w:pStyle w:val="Lijstalinea"/>
              <w:numPr>
                <w:ilvl w:val="0"/>
                <w:numId w:val="9"/>
              </w:numPr>
              <w:spacing w:before="60" w:after="60" w:line="240" w:lineRule="auto"/>
              <w:ind w:left="360"/>
              <w:rPr>
                <w:lang w:val="en-GB"/>
              </w:rPr>
            </w:pPr>
            <w:r w:rsidRPr="002B46E7">
              <w:rPr>
                <w:lang w:val="en-GB"/>
              </w:rPr>
              <w:t>org.joda.time.LocalDate PTU_DATE</w:t>
            </w:r>
          </w:p>
          <w:p w14:paraId="7DF144BD" w14:textId="77777777" w:rsidR="009479B4" w:rsidRPr="002B46E7" w:rsidRDefault="009479B4" w:rsidP="005F2854">
            <w:pPr>
              <w:pStyle w:val="Lijstalinea"/>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14:paraId="2BE70C1C" w14:textId="77777777" w:rsidR="009479B4" w:rsidRPr="002B46E7" w:rsidRDefault="009479B4" w:rsidP="005F2854">
            <w:pPr>
              <w:pStyle w:val="Lijstalinea"/>
              <w:numPr>
                <w:ilvl w:val="0"/>
                <w:numId w:val="9"/>
              </w:numPr>
              <w:spacing w:before="60" w:after="60" w:line="240" w:lineRule="auto"/>
              <w:ind w:left="360"/>
              <w:rPr>
                <w:lang w:val="en-GB"/>
              </w:rPr>
            </w:pPr>
            <w:r w:rsidRPr="002B46E7">
              <w:rPr>
                <w:lang w:val="en-GB"/>
              </w:rPr>
              <w:t>int CURRENT_PTU_INDEX</w:t>
            </w:r>
          </w:p>
          <w:p w14:paraId="59C854FA" w14:textId="77777777" w:rsidR="009479B4" w:rsidRPr="00AA6CA1" w:rsidRDefault="009479B4" w:rsidP="005F2854">
            <w:pPr>
              <w:pStyle w:val="Lijstalinea"/>
              <w:numPr>
                <w:ilvl w:val="0"/>
                <w:numId w:val="0"/>
              </w:numPr>
              <w:spacing w:before="60" w:after="60" w:line="240" w:lineRule="auto"/>
              <w:ind w:left="360"/>
              <w:rPr>
                <w:lang w:val="en-GB"/>
              </w:rPr>
            </w:pPr>
            <w:r w:rsidRPr="00AA6CA1">
              <w:rPr>
                <w:lang w:val="en-GB"/>
              </w:rPr>
              <w:t>Current PTU index.</w:t>
            </w:r>
          </w:p>
          <w:p w14:paraId="7570ED9C"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14:paraId="08585E01" w14:textId="77777777" w:rsidR="009479B4" w:rsidRPr="000873E6" w:rsidRDefault="009479B4" w:rsidP="005F2854">
            <w:pPr>
              <w:pStyle w:val="Lijstalinea"/>
              <w:numPr>
                <w:ilvl w:val="0"/>
                <w:numId w:val="0"/>
              </w:numPr>
              <w:spacing w:before="60" w:after="60" w:line="240" w:lineRule="auto"/>
              <w:ind w:left="360"/>
              <w:rPr>
                <w:lang w:val="en-GB"/>
              </w:rPr>
            </w:pPr>
            <w:r w:rsidRPr="000873E6">
              <w:rPr>
                <w:lang w:val="en-GB"/>
              </w:rPr>
              <w:t>Connection portfolio item to be re-optimized.</w:t>
            </w:r>
          </w:p>
          <w:p w14:paraId="411B083B" w14:textId="77777777" w:rsidR="00E26703" w:rsidRPr="000873E6" w:rsidRDefault="00E26703" w:rsidP="00E26703">
            <w:pPr>
              <w:pStyle w:val="Lijstalinea"/>
              <w:numPr>
                <w:ilvl w:val="0"/>
                <w:numId w:val="9"/>
              </w:numPr>
              <w:spacing w:before="60" w:after="60" w:line="240" w:lineRule="auto"/>
              <w:ind w:left="360"/>
              <w:rPr>
                <w:lang w:val="en-GB"/>
              </w:rPr>
            </w:pPr>
            <w:r w:rsidRPr="000873E6">
              <w:rPr>
                <w:lang w:val="en-GB"/>
              </w:rPr>
              <w:t>Map &lt;String, List &lt;String&gt;&gt; CONNECTION_GROUPS_TO_CONNECTIONS_MAP</w:t>
            </w:r>
          </w:p>
          <w:p w14:paraId="45179E4B" w14:textId="77777777" w:rsidR="00E26703" w:rsidRPr="000873E6" w:rsidRDefault="00E26703" w:rsidP="00E26703">
            <w:pPr>
              <w:pStyle w:val="Lijstalinea"/>
              <w:numPr>
                <w:ilvl w:val="0"/>
                <w:numId w:val="0"/>
              </w:numPr>
              <w:spacing w:before="60" w:after="60" w:line="240" w:lineRule="auto"/>
              <w:ind w:left="360"/>
              <w:rPr>
                <w:lang w:val="en-GB"/>
              </w:rPr>
            </w:pPr>
            <w:r w:rsidRPr="000873E6">
              <w:rPr>
                <w:lang w:val="en-GB"/>
              </w:rPr>
              <w:t>Map of connection group identifiers and associated connection identifiers.</w:t>
            </w:r>
          </w:p>
          <w:p w14:paraId="36207B70"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14:paraId="172C4983" w14:textId="77777777" w:rsidR="009479B4" w:rsidRPr="000873E6" w:rsidRDefault="009479B4" w:rsidP="005F2854">
            <w:pPr>
              <w:pStyle w:val="Lijstalinea"/>
              <w:numPr>
                <w:ilvl w:val="0"/>
                <w:numId w:val="0"/>
              </w:numPr>
              <w:spacing w:before="60" w:after="60" w:line="240" w:lineRule="auto"/>
              <w:ind w:left="360"/>
              <w:rPr>
                <w:lang w:val="en-GB"/>
              </w:rPr>
            </w:pPr>
            <w:r w:rsidRPr="000873E6">
              <w:rPr>
                <w:lang w:val="en-GB"/>
              </w:rPr>
              <w:t>List of most recent A-plans.</w:t>
            </w:r>
          </w:p>
          <w:p w14:paraId="190CE78E"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14:paraId="1F1BF892" w14:textId="77777777" w:rsidR="009479B4" w:rsidRPr="000873E6" w:rsidRDefault="009479B4" w:rsidP="005F2854">
            <w:pPr>
              <w:pStyle w:val="Lijstalinea"/>
              <w:numPr>
                <w:ilvl w:val="0"/>
                <w:numId w:val="0"/>
              </w:numPr>
              <w:spacing w:before="60" w:after="60" w:line="240" w:lineRule="auto"/>
              <w:ind w:left="360"/>
              <w:rPr>
                <w:lang w:val="en-GB"/>
              </w:rPr>
            </w:pPr>
            <w:r w:rsidRPr="000873E6">
              <w:rPr>
                <w:lang w:val="en-GB"/>
              </w:rPr>
              <w:t>List of most recent D-prognoses.</w:t>
            </w:r>
          </w:p>
          <w:p w14:paraId="0F1BC58B"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14:paraId="37762A6E" w14:textId="77777777" w:rsidR="009479B4" w:rsidRPr="000873E6" w:rsidRDefault="009479B4" w:rsidP="005F2854">
            <w:pPr>
              <w:pStyle w:val="Lijstalinea"/>
              <w:numPr>
                <w:ilvl w:val="0"/>
                <w:numId w:val="0"/>
              </w:numPr>
              <w:spacing w:before="60" w:after="60" w:line="240" w:lineRule="auto"/>
              <w:ind w:left="360"/>
              <w:rPr>
                <w:lang w:val="en-GB"/>
              </w:rPr>
            </w:pPr>
            <w:r w:rsidRPr="000873E6">
              <w:rPr>
                <w:lang w:val="en-GB"/>
              </w:rPr>
              <w:t>List of all FlexOrders for the period.</w:t>
            </w:r>
          </w:p>
          <w:p w14:paraId="4B469BFF" w14:textId="77777777" w:rsidR="009479B4" w:rsidRPr="000873E6" w:rsidRDefault="009479B4" w:rsidP="005F2854">
            <w:pPr>
              <w:pStyle w:val="Lijstalinea"/>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14:paraId="6EDB5DE6" w14:textId="77777777" w:rsidR="009479B4" w:rsidRPr="000873E6" w:rsidRDefault="009479B4" w:rsidP="005F2854">
            <w:pPr>
              <w:pStyle w:val="Lijstalinea"/>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tc>
      </w:tr>
      <w:tr w:rsidR="009479B4" w:rsidRPr="00F63393" w14:paraId="78AC2E01" w14:textId="77777777" w:rsidTr="005F2854">
        <w:tc>
          <w:tcPr>
            <w:tcW w:w="1696" w:type="dxa"/>
            <w:tcBorders>
              <w:top w:val="single" w:sz="4" w:space="0" w:color="000000"/>
              <w:left w:val="single" w:sz="4" w:space="0" w:color="000000"/>
              <w:bottom w:val="single" w:sz="4" w:space="0" w:color="000000"/>
            </w:tcBorders>
            <w:shd w:val="clear" w:color="auto" w:fill="D9E2F3"/>
          </w:tcPr>
          <w:p w14:paraId="67CEE608" w14:textId="77777777" w:rsidR="009479B4" w:rsidRPr="00F63393" w:rsidRDefault="009479B4" w:rsidP="005F28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75BB4AD" w14:textId="77777777" w:rsidR="009479B4" w:rsidRPr="00F63393" w:rsidRDefault="009479B4" w:rsidP="005F2854">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00E26703">
              <w:rPr>
                <w:lang w:val="en-GB"/>
              </w:rPr>
              <w:t>.agr.dto.Connection</w:t>
            </w:r>
            <w:r w:rsidRPr="00F63393">
              <w:rPr>
                <w:lang w:val="en-GB"/>
              </w:rPr>
              <w:t>PortoflioDTO&gt; CONNECTION_PORTFOLIO_OUT</w:t>
            </w:r>
          </w:p>
          <w:p w14:paraId="642EF64F" w14:textId="77777777" w:rsidR="009479B4" w:rsidRPr="00F63393" w:rsidRDefault="009479B4" w:rsidP="005F2854">
            <w:pPr>
              <w:pStyle w:val="Lijstalinea"/>
              <w:numPr>
                <w:ilvl w:val="0"/>
                <w:numId w:val="0"/>
              </w:numPr>
              <w:spacing w:before="60" w:after="60" w:line="240" w:lineRule="auto"/>
              <w:ind w:left="360"/>
              <w:rPr>
                <w:lang w:val="en-GB"/>
              </w:rPr>
            </w:pPr>
            <w:r w:rsidRPr="00F63393">
              <w:rPr>
                <w:lang w:val="en-GB"/>
              </w:rPr>
              <w:t>Re-optimized connection portfolio.</w:t>
            </w:r>
          </w:p>
        </w:tc>
      </w:tr>
      <w:tr w:rsidR="009479B4" w:rsidRPr="00F63393" w14:paraId="2153E9A0" w14:textId="77777777" w:rsidTr="005F2854">
        <w:tc>
          <w:tcPr>
            <w:tcW w:w="1696" w:type="dxa"/>
            <w:tcBorders>
              <w:top w:val="single" w:sz="4" w:space="0" w:color="000000"/>
              <w:left w:val="single" w:sz="4" w:space="0" w:color="000000"/>
              <w:bottom w:val="single" w:sz="4" w:space="0" w:color="000000"/>
            </w:tcBorders>
            <w:shd w:val="clear" w:color="auto" w:fill="D9E2F3"/>
          </w:tcPr>
          <w:p w14:paraId="006DDF7E" w14:textId="77777777" w:rsidR="009479B4" w:rsidRPr="00F63393" w:rsidRDefault="009479B4" w:rsidP="005F28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2239375" w14:textId="77777777"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00012BBC" w:rsidRPr="00F63393">
              <w:rPr>
                <w:lang w:val="en-GB"/>
              </w:rPr>
              <w:t xml:space="preserve"> </w:t>
            </w:r>
            <w:r w:rsidRPr="00F63393">
              <w:rPr>
                <w:lang w:val="en-GB"/>
              </w:rPr>
              <w:t>AgrReOptimizePortfolioCoordinator</w:t>
            </w:r>
          </w:p>
          <w:p w14:paraId="79DCA932" w14:textId="77777777" w:rsidR="009479B4" w:rsidRPr="00F63393" w:rsidRDefault="00CB7332" w:rsidP="005F2854">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14:paraId="2B366423" w14:textId="77777777" w:rsidR="009479B4" w:rsidRPr="00F63393" w:rsidRDefault="009479B4" w:rsidP="003358E9">
      <w:pPr>
        <w:rPr>
          <w:lang w:val="en-GB"/>
        </w:rPr>
      </w:pPr>
    </w:p>
    <w:p w14:paraId="60AC515A" w14:textId="77777777" w:rsidR="00E2484E" w:rsidRPr="00F63393" w:rsidRDefault="00E2484E" w:rsidP="00E2484E">
      <w:pPr>
        <w:pStyle w:val="Kop5"/>
        <w:rPr>
          <w:lang w:val="en-GB"/>
        </w:rPr>
      </w:pPr>
      <w:r w:rsidRPr="00F63393">
        <w:rPr>
          <w:lang w:val="en-GB"/>
        </w:rPr>
        <w:t>New Prognoses Required</w:t>
      </w:r>
    </w:p>
    <w:tbl>
      <w:tblPr>
        <w:tblW w:w="8505" w:type="dxa"/>
        <w:tblInd w:w="-5" w:type="dxa"/>
        <w:tblLayout w:type="fixed"/>
        <w:tblLook w:val="0000" w:firstRow="0" w:lastRow="0" w:firstColumn="0" w:lastColumn="0" w:noHBand="0" w:noVBand="0"/>
      </w:tblPr>
      <w:tblGrid>
        <w:gridCol w:w="1696"/>
        <w:gridCol w:w="6809"/>
      </w:tblGrid>
      <w:tr w:rsidR="00E2484E" w:rsidRPr="00F63393" w14:paraId="4CD227FF" w14:textId="77777777" w:rsidTr="00206202">
        <w:tc>
          <w:tcPr>
            <w:tcW w:w="1696" w:type="dxa"/>
            <w:tcBorders>
              <w:top w:val="single" w:sz="4" w:space="0" w:color="000000"/>
              <w:left w:val="single" w:sz="4" w:space="0" w:color="000000"/>
              <w:bottom w:val="single" w:sz="4" w:space="0" w:color="000000"/>
            </w:tcBorders>
            <w:shd w:val="clear" w:color="auto" w:fill="D9E2F3"/>
          </w:tcPr>
          <w:p w14:paraId="4DB9E434" w14:textId="77777777"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14:paraId="2A7CF3F0" w14:textId="77777777" w:rsidTr="00206202">
              <w:tc>
                <w:tcPr>
                  <w:tcW w:w="738" w:type="dxa"/>
                  <w:tcBorders>
                    <w:top w:val="single" w:sz="4" w:space="0" w:color="000000"/>
                    <w:left w:val="single" w:sz="4" w:space="0" w:color="000000"/>
                    <w:bottom w:val="single" w:sz="4" w:space="0" w:color="000000"/>
                  </w:tcBorders>
                  <w:shd w:val="clear" w:color="auto" w:fill="FBE4D5"/>
                </w:tcPr>
                <w:p w14:paraId="6F74780D" w14:textId="77777777"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14:paraId="622E90C5" w14:textId="77777777"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14:paraId="2F74ADC2" w14:textId="77777777"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14:paraId="2A3ABD4D" w14:textId="77777777"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14:paraId="294ACCA1" w14:textId="77777777" w:rsidTr="00206202">
              <w:tc>
                <w:tcPr>
                  <w:tcW w:w="738" w:type="dxa"/>
                  <w:tcBorders>
                    <w:top w:val="single" w:sz="4" w:space="0" w:color="000000"/>
                    <w:left w:val="single" w:sz="4" w:space="0" w:color="000000"/>
                    <w:bottom w:val="single" w:sz="4" w:space="0" w:color="000000"/>
                  </w:tcBorders>
                  <w:shd w:val="clear" w:color="auto" w:fill="auto"/>
                </w:tcPr>
                <w:p w14:paraId="16A7042C" w14:textId="77777777"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14:paraId="2057D87D" w14:textId="77777777" w:rsidR="00E2484E" w:rsidRPr="00F63393" w:rsidRDefault="00E2484E" w:rsidP="00B45EFE">
                  <w:pPr>
                    <w:snapToGrid w:val="0"/>
                    <w:spacing w:before="60" w:after="60"/>
                    <w:rPr>
                      <w:lang w:val="en-GB"/>
                    </w:rPr>
                  </w:pPr>
                  <w:r w:rsidRPr="00F63393">
                    <w:rPr>
                      <w:lang w:val="en-GB"/>
                    </w:rPr>
                    <w:t>Plan, Operate</w:t>
                  </w:r>
                </w:p>
              </w:tc>
              <w:tc>
                <w:tcPr>
                  <w:tcW w:w="992" w:type="dxa"/>
                  <w:tcBorders>
                    <w:top w:val="single" w:sz="4" w:space="0" w:color="000000"/>
                    <w:left w:val="single" w:sz="4" w:space="0" w:color="000000"/>
                    <w:bottom w:val="single" w:sz="4" w:space="0" w:color="000000"/>
                  </w:tcBorders>
                  <w:shd w:val="clear" w:color="auto" w:fill="auto"/>
                </w:tcPr>
                <w:p w14:paraId="6518F858" w14:textId="77777777"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14:paraId="09FC2602" w14:textId="77777777" w:rsidR="00E2484E" w:rsidRPr="00F63393" w:rsidRDefault="00E2484E" w:rsidP="00B45EFE">
                  <w:pPr>
                    <w:rPr>
                      <w:lang w:val="en-GB"/>
                    </w:rPr>
                  </w:pPr>
                  <w:r w:rsidRPr="00F63393">
                    <w:rPr>
                      <w:lang w:val="en-GB"/>
                    </w:rPr>
                    <w:t>New A-Plan Or D-Prognosis Required?</w:t>
                  </w:r>
                </w:p>
              </w:tc>
            </w:tr>
          </w:tbl>
          <w:p w14:paraId="35991547" w14:textId="77777777" w:rsidR="00E2484E" w:rsidRPr="00F63393" w:rsidRDefault="00E2484E" w:rsidP="00B45EFE">
            <w:pPr>
              <w:rPr>
                <w:b/>
                <w:lang w:val="en-GB"/>
              </w:rPr>
            </w:pPr>
          </w:p>
        </w:tc>
      </w:tr>
      <w:tr w:rsidR="00E2484E" w:rsidRPr="00F63393" w14:paraId="71FF8E1B" w14:textId="77777777" w:rsidTr="00206202">
        <w:tc>
          <w:tcPr>
            <w:tcW w:w="1696" w:type="dxa"/>
            <w:tcBorders>
              <w:top w:val="single" w:sz="4" w:space="0" w:color="000000"/>
              <w:left w:val="single" w:sz="4" w:space="0" w:color="000000"/>
              <w:bottom w:val="single" w:sz="4" w:space="0" w:color="000000"/>
            </w:tcBorders>
            <w:shd w:val="clear" w:color="auto" w:fill="D9E2F3"/>
          </w:tcPr>
          <w:p w14:paraId="35554E5C" w14:textId="77777777" w:rsidR="00E2484E" w:rsidRPr="00F63393" w:rsidRDefault="00E2484E" w:rsidP="00B45EFE">
            <w:pPr>
              <w:snapToGrid w:val="0"/>
              <w:spacing w:before="60" w:after="60"/>
              <w:rPr>
                <w:b/>
                <w:lang w:val="en-GB"/>
              </w:rPr>
            </w:pPr>
            <w:r w:rsidRPr="00F63393">
              <w:rPr>
                <w:b/>
                <w:lang w:val="en-GB"/>
              </w:rPr>
              <w:lastRenderedPageBreak/>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4ABE867" w14:textId="77777777" w:rsidR="00E2484E" w:rsidRPr="00F63393" w:rsidRDefault="00AE1FE8" w:rsidP="00B45EFE">
            <w:pPr>
              <w:rPr>
                <w:rFonts w:ascii="Consolas" w:eastAsia="Consolas" w:hAnsi="Consolas" w:cs="Consolas"/>
                <w:color w:val="000000"/>
                <w:sz w:val="20"/>
                <w:lang w:val="en-GB"/>
              </w:rPr>
            </w:pPr>
            <w:r w:rsidRPr="00F63393">
              <w:rPr>
                <w:lang w:val="en-GB"/>
              </w:rPr>
              <w:t>AGR_RECREATE_PROGNOSES</w:t>
            </w:r>
          </w:p>
        </w:tc>
      </w:tr>
      <w:tr w:rsidR="00E2484E" w:rsidRPr="00F63393" w14:paraId="1FFD56EE" w14:textId="77777777" w:rsidTr="00206202">
        <w:tc>
          <w:tcPr>
            <w:tcW w:w="1696" w:type="dxa"/>
            <w:tcBorders>
              <w:top w:val="single" w:sz="4" w:space="0" w:color="000000"/>
              <w:left w:val="single" w:sz="4" w:space="0" w:color="000000"/>
              <w:bottom w:val="single" w:sz="4" w:space="0" w:color="000000"/>
            </w:tcBorders>
            <w:shd w:val="clear" w:color="auto" w:fill="D9E2F3"/>
          </w:tcPr>
          <w:p w14:paraId="73FBA814" w14:textId="77777777"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186BF44A" w14:textId="77777777" w:rsidR="00E2484E" w:rsidRPr="00F63393" w:rsidRDefault="00E2484E" w:rsidP="00B45EFE">
            <w:pPr>
              <w:rPr>
                <w:lang w:val="en-GB"/>
              </w:rPr>
            </w:pPr>
            <w:r w:rsidRPr="00F63393">
              <w:rPr>
                <w:lang w:val="en-GB"/>
              </w:rPr>
              <w:t>After portfolio optimization, an Aggregator needs to decide whether a new A-plan and/or D-prognosis is required.</w:t>
            </w:r>
          </w:p>
          <w:p w14:paraId="00877974" w14:textId="77777777" w:rsidR="00E2484E" w:rsidRPr="00F63393" w:rsidRDefault="00E2484E" w:rsidP="00B45EFE">
            <w:pPr>
              <w:rPr>
                <w:lang w:val="en-GB"/>
              </w:rPr>
            </w:pPr>
            <w:r w:rsidRPr="00F63393">
              <w:rPr>
                <w:lang w:val="en-GB"/>
              </w:rPr>
              <w:t xml:space="preserve">This Pluggable Business Component makes the decision whether to actually re-create A-plans and/or D-prognoses based on the </w:t>
            </w:r>
            <w:r w:rsidR="00135F70" w:rsidRPr="00F63393">
              <w:t>current</w:t>
            </w:r>
            <w:r w:rsidR="008A18E0" w:rsidRPr="00F63393">
              <w:t xml:space="preserve"> content of those plans and the state of the portfolio</w:t>
            </w:r>
            <w:r w:rsidRPr="00F63393">
              <w:rPr>
                <w:lang w:val="en-GB"/>
              </w:rPr>
              <w:t>. It returns a list of A-plan and D-prognoses sequences that need to be re-created.</w:t>
            </w:r>
          </w:p>
          <w:p w14:paraId="684AFDF4" w14:textId="77777777" w:rsidR="00E2484E" w:rsidRPr="00F63393" w:rsidRDefault="00E2484E" w:rsidP="00B45EFE">
            <w:pPr>
              <w:rPr>
                <w:lang w:val="en-GB"/>
              </w:rPr>
            </w:pPr>
            <w:r w:rsidRPr="00F63393">
              <w:rPr>
                <w:lang w:val="en-GB"/>
              </w:rPr>
              <w:t>The input for this PBC is a list of latest Prognosis of type 'D-Prognosis', a list of latest Prognosis of type 'A-Plan', and the current (and hence latest) portfolio. The output is a list of sequence numbers of the A-Plans that will be re-created, and a list of sequence numbers of the D-Prognoses that will be re-created.</w:t>
            </w:r>
          </w:p>
        </w:tc>
      </w:tr>
      <w:tr w:rsidR="00E2484E" w:rsidRPr="00F63393" w14:paraId="75D65DE0" w14:textId="77777777" w:rsidTr="00206202">
        <w:tc>
          <w:tcPr>
            <w:tcW w:w="1696" w:type="dxa"/>
            <w:tcBorders>
              <w:top w:val="single" w:sz="4" w:space="0" w:color="000000"/>
              <w:left w:val="single" w:sz="4" w:space="0" w:color="000000"/>
              <w:bottom w:val="single" w:sz="4" w:space="0" w:color="000000"/>
            </w:tcBorders>
            <w:shd w:val="clear" w:color="auto" w:fill="D9E2F3"/>
          </w:tcPr>
          <w:p w14:paraId="54FCACDF" w14:textId="77777777"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7C80BAA1" w14:textId="77777777" w:rsidR="00926547" w:rsidRPr="00F63393" w:rsidRDefault="00926547" w:rsidP="00926547">
            <w:pPr>
              <w:pStyle w:val="Lijstalinea"/>
              <w:numPr>
                <w:ilvl w:val="0"/>
                <w:numId w:val="9"/>
              </w:numPr>
              <w:spacing w:before="60" w:after="60" w:line="240" w:lineRule="auto"/>
              <w:ind w:left="360"/>
              <w:rPr>
                <w:lang w:val="en-GB"/>
              </w:rPr>
            </w:pPr>
            <w:r w:rsidRPr="00F63393">
              <w:rPr>
                <w:lang w:val="en-GB"/>
              </w:rPr>
              <w:t>int PTU_DURATION</w:t>
            </w:r>
          </w:p>
          <w:p w14:paraId="7184A799" w14:textId="77777777" w:rsidR="00926547" w:rsidRPr="00F63393" w:rsidRDefault="00926547" w:rsidP="00926547">
            <w:pPr>
              <w:pStyle w:val="Lijstalinea"/>
              <w:numPr>
                <w:ilvl w:val="0"/>
                <w:numId w:val="0"/>
              </w:numPr>
              <w:spacing w:before="60" w:after="60" w:line="240" w:lineRule="auto"/>
              <w:ind w:left="360"/>
              <w:rPr>
                <w:lang w:val="en-GB"/>
              </w:rPr>
            </w:pPr>
            <w:r w:rsidRPr="00F63393">
              <w:rPr>
                <w:lang w:val="en-GB"/>
              </w:rPr>
              <w:t>The duration of a PTU expressed in minutes.</w:t>
            </w:r>
          </w:p>
          <w:p w14:paraId="091E9531" w14:textId="77777777" w:rsidR="00926547" w:rsidRPr="00F63393" w:rsidRDefault="00926547" w:rsidP="00926547">
            <w:pPr>
              <w:pStyle w:val="Lijstalinea"/>
              <w:numPr>
                <w:ilvl w:val="0"/>
                <w:numId w:val="9"/>
              </w:numPr>
              <w:spacing w:before="60" w:after="60" w:line="240" w:lineRule="auto"/>
              <w:ind w:left="360"/>
              <w:rPr>
                <w:lang w:val="en-GB"/>
              </w:rPr>
            </w:pPr>
            <w:r w:rsidRPr="00F63393">
              <w:rPr>
                <w:lang w:val="en-GB"/>
              </w:rPr>
              <w:t>org.joda.time.LocalDate PERIOD</w:t>
            </w:r>
          </w:p>
          <w:p w14:paraId="754E2EF9" w14:textId="77777777" w:rsidR="00926547" w:rsidRPr="00F63393" w:rsidRDefault="00926547" w:rsidP="00926547">
            <w:pPr>
              <w:pStyle w:val="Lijstalinea"/>
              <w:numPr>
                <w:ilvl w:val="0"/>
                <w:numId w:val="0"/>
              </w:numPr>
              <w:spacing w:before="60" w:after="60" w:line="240" w:lineRule="auto"/>
              <w:ind w:left="360"/>
              <w:rPr>
                <w:lang w:val="en-GB"/>
              </w:rPr>
            </w:pPr>
            <w:r w:rsidRPr="00F63393">
              <w:rPr>
                <w:lang w:val="en-GB"/>
              </w:rPr>
              <w:t>The day for which the prognoses are checked.</w:t>
            </w:r>
          </w:p>
          <w:p w14:paraId="536CECCF" w14:textId="77777777" w:rsidR="0028597F" w:rsidRPr="00F63393" w:rsidRDefault="00E2484E" w:rsidP="0028597F">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w:t>
            </w:r>
            <w:r w:rsidR="003B3431" w:rsidRPr="00F63393">
              <w:rPr>
                <w:lang w:val="en-GB"/>
              </w:rPr>
              <w:t>_</w:t>
            </w:r>
            <w:r w:rsidRPr="00F63393">
              <w:rPr>
                <w:lang w:val="en-GB"/>
              </w:rPr>
              <w:t>PROGNOSES_DTO_LIST:</w:t>
            </w:r>
          </w:p>
          <w:p w14:paraId="14C59FD6" w14:textId="77777777" w:rsidR="00E2484E" w:rsidRPr="00F63393" w:rsidRDefault="00E2484E" w:rsidP="0028597F">
            <w:pPr>
              <w:pStyle w:val="Lijstalinea"/>
              <w:numPr>
                <w:ilvl w:val="0"/>
                <w:numId w:val="0"/>
              </w:numPr>
              <w:spacing w:before="60" w:after="60" w:line="240" w:lineRule="auto"/>
              <w:ind w:left="360"/>
              <w:rPr>
                <w:lang w:val="en-GB"/>
              </w:rPr>
            </w:pPr>
            <w:r w:rsidRPr="00F63393">
              <w:rPr>
                <w:lang w:val="en-GB"/>
              </w:rPr>
              <w:t>List of latest Prognosis of type 'D-Prognosis'.</w:t>
            </w:r>
          </w:p>
          <w:p w14:paraId="7C919806" w14:textId="77777777" w:rsidR="003F018C" w:rsidRPr="00F63393" w:rsidRDefault="00E2484E" w:rsidP="003F018C">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w:t>
            </w:r>
            <w:r w:rsidR="003B3431" w:rsidRPr="00F63393">
              <w:rPr>
                <w:lang w:val="en-GB"/>
              </w:rPr>
              <w:t>_</w:t>
            </w:r>
            <w:r w:rsidR="003F018C" w:rsidRPr="00F63393">
              <w:rPr>
                <w:lang w:val="en-GB"/>
              </w:rPr>
              <w:t>PLANS_DTO_LIST :</w:t>
            </w:r>
          </w:p>
          <w:p w14:paraId="788222BA" w14:textId="77777777" w:rsidR="00E2484E" w:rsidRPr="00F63393" w:rsidRDefault="00E2484E" w:rsidP="003F018C">
            <w:pPr>
              <w:pStyle w:val="Lijstalinea"/>
              <w:numPr>
                <w:ilvl w:val="0"/>
                <w:numId w:val="0"/>
              </w:numPr>
              <w:spacing w:before="60" w:after="60" w:line="240" w:lineRule="auto"/>
              <w:ind w:left="360"/>
              <w:rPr>
                <w:lang w:val="en-GB"/>
              </w:rPr>
            </w:pPr>
            <w:r w:rsidRPr="00F63393">
              <w:rPr>
                <w:lang w:val="en-GB"/>
              </w:rPr>
              <w:t>List of latest Prognosis of type 'A-Plan'.</w:t>
            </w:r>
          </w:p>
          <w:p w14:paraId="337B1FD9" w14:textId="77777777" w:rsidR="003F018C" w:rsidRPr="00F63393" w:rsidRDefault="003F018C" w:rsidP="003F018C">
            <w:pPr>
              <w:pStyle w:val="Lijstalinea"/>
              <w:numPr>
                <w:ilvl w:val="0"/>
                <w:numId w:val="9"/>
              </w:numPr>
              <w:spacing w:before="60" w:after="60" w:line="240" w:lineRule="auto"/>
              <w:ind w:left="360"/>
              <w:rPr>
                <w:lang w:val="en-GB"/>
              </w:rPr>
            </w:pPr>
            <w:r w:rsidRPr="00F63393">
              <w:rPr>
                <w:lang w:val="en-GB"/>
              </w:rPr>
              <w:t>List</w:t>
            </w:r>
            <w:r w:rsidR="00117143" w:rsidRPr="00F63393">
              <w:rPr>
                <w:lang w:val="en-GB"/>
              </w:rPr>
              <w:t xml:space="preserve"> </w:t>
            </w:r>
            <w:r w:rsidRPr="00F63393">
              <w:rPr>
                <w:lang w:val="en-GB"/>
              </w:rPr>
              <w:t>&lt;</w:t>
            </w:r>
            <w:r w:rsidR="002C41E7">
              <w:rPr>
                <w:lang w:val="en-GB"/>
              </w:rPr>
              <w:t>energy.usef</w:t>
            </w:r>
            <w:r w:rsidR="00E453A3" w:rsidRPr="00F63393">
              <w:rPr>
                <w:lang w:val="en-GB"/>
              </w:rPr>
              <w:t>.agr.dto.</w:t>
            </w:r>
            <w:r w:rsidR="00487FDD">
              <w:rPr>
                <w:lang w:val="en-GB"/>
              </w:rPr>
              <w:t>Connection</w:t>
            </w:r>
            <w:r w:rsidRPr="00F63393">
              <w:rPr>
                <w:lang w:val="en-GB"/>
              </w:rPr>
              <w:t>PortfolioDTO&gt;</w:t>
            </w:r>
            <w:r w:rsidR="00803C3E" w:rsidRPr="00F63393">
              <w:rPr>
                <w:lang w:val="en-GB"/>
              </w:rPr>
              <w:t xml:space="preserve"> CURRENT_PORTFOLIO: </w:t>
            </w:r>
          </w:p>
          <w:p w14:paraId="15819F6D" w14:textId="77777777" w:rsidR="00803C3E" w:rsidRDefault="00803C3E" w:rsidP="003F018C">
            <w:pPr>
              <w:pStyle w:val="Lijstalinea"/>
              <w:numPr>
                <w:ilvl w:val="0"/>
                <w:numId w:val="0"/>
              </w:numPr>
              <w:spacing w:before="60" w:after="60" w:line="240" w:lineRule="auto"/>
              <w:ind w:left="360"/>
              <w:rPr>
                <w:lang w:val="en-GB"/>
              </w:rPr>
            </w:pPr>
            <w:r w:rsidRPr="00F63393">
              <w:rPr>
                <w:lang w:val="en-GB"/>
              </w:rPr>
              <w:t>The current portfolio.</w:t>
            </w:r>
          </w:p>
          <w:p w14:paraId="28CDD90A" w14:textId="77777777" w:rsidR="00487FDD" w:rsidRDefault="00487FDD" w:rsidP="00487FDD">
            <w:pPr>
              <w:pStyle w:val="Lijstalinea"/>
              <w:numPr>
                <w:ilvl w:val="0"/>
                <w:numId w:val="9"/>
              </w:numPr>
              <w:spacing w:before="60" w:after="60" w:line="240" w:lineRule="auto"/>
              <w:ind w:left="360"/>
              <w:rPr>
                <w:lang w:val="en-GB"/>
              </w:rPr>
            </w:pPr>
            <w:r>
              <w:rPr>
                <w:lang w:val="en-GB"/>
              </w:rPr>
              <w:t>Map &lt;String, List &lt;String&gt;&gt; CONNECTION_GROUPS_TO_CONNECTIONS_MAP</w:t>
            </w:r>
          </w:p>
          <w:p w14:paraId="7C0C1033" w14:textId="77777777" w:rsidR="00487FDD" w:rsidRPr="00487FDD" w:rsidRDefault="00487FDD" w:rsidP="00487FDD">
            <w:pPr>
              <w:pStyle w:val="Lijstalinea"/>
              <w:numPr>
                <w:ilvl w:val="0"/>
                <w:numId w:val="0"/>
              </w:numPr>
              <w:spacing w:before="60" w:after="60" w:line="240" w:lineRule="auto"/>
              <w:ind w:left="360"/>
              <w:rPr>
                <w:lang w:val="en-GB"/>
              </w:rPr>
            </w:pPr>
            <w:r>
              <w:rPr>
                <w:lang w:val="en-GB"/>
              </w:rPr>
              <w:t>Map of connection group identifiers and associated connection identifiers.</w:t>
            </w:r>
          </w:p>
        </w:tc>
      </w:tr>
      <w:tr w:rsidR="00E2484E" w:rsidRPr="00F63393" w14:paraId="0977CC95" w14:textId="77777777" w:rsidTr="00206202">
        <w:tc>
          <w:tcPr>
            <w:tcW w:w="1696" w:type="dxa"/>
            <w:tcBorders>
              <w:top w:val="single" w:sz="4" w:space="0" w:color="000000"/>
              <w:left w:val="single" w:sz="4" w:space="0" w:color="000000"/>
              <w:bottom w:val="single" w:sz="4" w:space="0" w:color="000000"/>
            </w:tcBorders>
            <w:shd w:val="clear" w:color="auto" w:fill="D9E2F3"/>
          </w:tcPr>
          <w:p w14:paraId="3BDC4333" w14:textId="77777777"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C0AD9DE" w14:textId="77777777" w:rsidR="0028597F" w:rsidRPr="00F63393" w:rsidRDefault="00E2484E" w:rsidP="0028597F">
            <w:pPr>
              <w:pStyle w:val="Lijstalinea"/>
              <w:numPr>
                <w:ilvl w:val="0"/>
                <w:numId w:val="9"/>
              </w:numPr>
              <w:spacing w:before="60" w:after="60" w:line="240" w:lineRule="auto"/>
              <w:ind w:left="360"/>
              <w:rPr>
                <w:lang w:val="en-GB"/>
              </w:rPr>
            </w:pPr>
            <w:r w:rsidRPr="00F63393">
              <w:rPr>
                <w:lang w:val="en-GB"/>
              </w:rPr>
              <w:t xml:space="preserve">List &lt;Long&gt; REQUIRES_NEW_APLAN_SEQUENCES_LIST: </w:t>
            </w:r>
          </w:p>
          <w:p w14:paraId="1754C110" w14:textId="77777777" w:rsidR="00E2484E" w:rsidRPr="00F63393" w:rsidRDefault="00E2484E" w:rsidP="0028597F">
            <w:pPr>
              <w:pStyle w:val="Lijstalinea"/>
              <w:numPr>
                <w:ilvl w:val="0"/>
                <w:numId w:val="0"/>
              </w:numPr>
              <w:spacing w:before="60" w:after="60" w:line="240" w:lineRule="auto"/>
              <w:ind w:left="360"/>
              <w:rPr>
                <w:lang w:val="en-GB"/>
              </w:rPr>
            </w:pPr>
            <w:r w:rsidRPr="00F63393">
              <w:rPr>
                <w:lang w:val="en-GB"/>
              </w:rPr>
              <w:t>List of sequence numbers of the A-Plans that will be re-created.</w:t>
            </w:r>
          </w:p>
          <w:p w14:paraId="297F4B1F" w14:textId="77777777" w:rsidR="0028597F" w:rsidRPr="00F63393" w:rsidRDefault="00E2484E" w:rsidP="0028597F">
            <w:pPr>
              <w:pStyle w:val="Lijstalinea"/>
              <w:numPr>
                <w:ilvl w:val="0"/>
                <w:numId w:val="9"/>
              </w:numPr>
              <w:spacing w:before="60" w:after="60" w:line="240" w:lineRule="auto"/>
              <w:ind w:left="360"/>
              <w:rPr>
                <w:lang w:val="en-GB"/>
              </w:rPr>
            </w:pPr>
            <w:r w:rsidRPr="00F63393">
              <w:rPr>
                <w:lang w:val="en-GB"/>
              </w:rPr>
              <w:t>List &lt;Long&gt;REQUIRES_NEW_DPROGNOSIS_SEQUENCES_LIST:</w:t>
            </w:r>
          </w:p>
          <w:p w14:paraId="1371A29B" w14:textId="77777777" w:rsidR="00E2484E" w:rsidRPr="00F63393" w:rsidRDefault="00E2484E" w:rsidP="0028597F">
            <w:pPr>
              <w:pStyle w:val="Lijstalinea"/>
              <w:numPr>
                <w:ilvl w:val="0"/>
                <w:numId w:val="0"/>
              </w:numPr>
              <w:spacing w:before="60" w:after="60" w:line="240" w:lineRule="auto"/>
              <w:ind w:left="360"/>
              <w:rPr>
                <w:lang w:val="en-GB"/>
              </w:rPr>
            </w:pPr>
            <w:r w:rsidRPr="00F63393">
              <w:rPr>
                <w:lang w:val="en-GB"/>
              </w:rPr>
              <w:t>List of sequence numbers of the D-Prognoses that will be re-created.</w:t>
            </w:r>
          </w:p>
        </w:tc>
      </w:tr>
      <w:tr w:rsidR="00E2484E" w:rsidRPr="00F63393" w14:paraId="0526401A" w14:textId="77777777" w:rsidTr="00206202">
        <w:tc>
          <w:tcPr>
            <w:tcW w:w="1696" w:type="dxa"/>
            <w:tcBorders>
              <w:top w:val="single" w:sz="4" w:space="0" w:color="000000"/>
              <w:left w:val="single" w:sz="4" w:space="0" w:color="000000"/>
              <w:bottom w:val="single" w:sz="4" w:space="0" w:color="000000"/>
            </w:tcBorders>
            <w:shd w:val="clear" w:color="auto" w:fill="D9E2F3"/>
          </w:tcPr>
          <w:p w14:paraId="53F0336A" w14:textId="77777777"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40F147B1" w14:textId="77777777" w:rsidR="00E2484E" w:rsidRPr="00F63393" w:rsidRDefault="00F02A63"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9</w:t>
            </w:r>
            <w:r w:rsidR="00012BBC" w:rsidRPr="00F63393">
              <w:rPr>
                <w:lang w:val="en-GB"/>
              </w:rPr>
              <w:t xml:space="preserve"> </w:t>
            </w:r>
            <w:r w:rsidR="00E2484E" w:rsidRPr="00F63393">
              <w:rPr>
                <w:lang w:val="en-GB"/>
              </w:rPr>
              <w:t>AgrReCreatePrognosesCoordinator</w:t>
            </w:r>
          </w:p>
          <w:p w14:paraId="03583782" w14:textId="77777777"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 the Operate phase is describe in </w:t>
            </w:r>
            <w:r>
              <w:rPr>
                <w:lang w:val="en-GB"/>
              </w:rPr>
              <w:t>2</w:t>
            </w:r>
            <w:r w:rsidRPr="00A978AA">
              <w:rPr>
                <w:lang w:val="en-GB"/>
              </w:rPr>
              <w:t>.3.3.</w:t>
            </w:r>
          </w:p>
          <w:p w14:paraId="6A562069" w14:textId="77777777" w:rsidR="00E2484E" w:rsidRPr="00F63393" w:rsidRDefault="00CB7332" w:rsidP="00CB7332">
            <w:pPr>
              <w:pStyle w:val="Lijstalinea"/>
              <w:numPr>
                <w:ilvl w:val="0"/>
                <w:numId w:val="0"/>
              </w:numPr>
              <w:spacing w:before="60" w:after="60" w:line="240" w:lineRule="auto"/>
              <w:ind w:left="360" w:hanging="360"/>
              <w:rPr>
                <w:lang w:val="en-GB"/>
              </w:rPr>
            </w:pPr>
            <w:r w:rsidRPr="00A978AA">
              <w:rPr>
                <w:lang w:val="en-GB"/>
              </w:rPr>
              <w:t xml:space="preserve">The structure of A-Plans and D-Prognoses are detailed in </w:t>
            </w:r>
            <w:r>
              <w:rPr>
                <w:lang w:val="en-GB"/>
              </w:rPr>
              <w:t>2</w:t>
            </w:r>
            <w:r w:rsidRPr="00A978AA">
              <w:rPr>
                <w:lang w:val="en-GB"/>
              </w:rPr>
              <w:t xml:space="preserve">.4.2 and </w:t>
            </w:r>
            <w:r>
              <w:rPr>
                <w:lang w:val="en-GB"/>
              </w:rPr>
              <w:t>2</w:t>
            </w:r>
            <w:r w:rsidRPr="00A978AA">
              <w:rPr>
                <w:lang w:val="en-GB"/>
              </w:rPr>
              <w:t>.4.3.</w:t>
            </w:r>
          </w:p>
        </w:tc>
      </w:tr>
    </w:tbl>
    <w:p w14:paraId="2775E4C3" w14:textId="77777777" w:rsidR="00E2484E" w:rsidRPr="00F63393" w:rsidRDefault="00E2484E" w:rsidP="00E2484E">
      <w:pPr>
        <w:rPr>
          <w:lang w:val="en-GB"/>
        </w:rPr>
      </w:pPr>
    </w:p>
    <w:p w14:paraId="70D5D2F8" w14:textId="77777777" w:rsidR="003358E9" w:rsidRPr="00F63393" w:rsidRDefault="003358E9" w:rsidP="003358E9">
      <w:pPr>
        <w:pStyle w:val="Kop5"/>
        <w:rPr>
          <w:lang w:val="en-GB"/>
        </w:rPr>
      </w:pPr>
      <w:r w:rsidRPr="00F63393">
        <w:rPr>
          <w:lang w:val="en-GB"/>
        </w:rPr>
        <w:t>Create Flex Offers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3358E9" w:rsidRPr="00F63393" w14:paraId="06C7F721"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560B74E5" w14:textId="77777777" w:rsidR="003358E9" w:rsidRPr="00F63393" w:rsidRDefault="003358E9" w:rsidP="00736754">
            <w:pPr>
              <w:spacing w:before="60" w:after="60"/>
              <w:rPr>
                <w:b/>
                <w:lang w:val="en-GB"/>
              </w:rPr>
            </w:pPr>
            <w:r w:rsidRPr="00F63393">
              <w:rPr>
                <w:b/>
                <w:lang w:val="en-GB"/>
              </w:rPr>
              <w:t>Identification</w:t>
            </w:r>
          </w:p>
        </w:tc>
        <w:tc>
          <w:tcPr>
            <w:tcW w:w="7054"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331"/>
              <w:gridCol w:w="972"/>
              <w:gridCol w:w="3388"/>
            </w:tblGrid>
            <w:tr w:rsidR="003358E9" w:rsidRPr="00F63393" w14:paraId="10D95DFD" w14:textId="77777777" w:rsidTr="00736754">
              <w:tc>
                <w:tcPr>
                  <w:tcW w:w="985" w:type="dxa"/>
                  <w:tcBorders>
                    <w:top w:val="single" w:sz="4" w:space="0" w:color="auto"/>
                    <w:left w:val="single" w:sz="4" w:space="0" w:color="auto"/>
                    <w:bottom w:val="single" w:sz="4" w:space="0" w:color="auto"/>
                    <w:right w:val="single" w:sz="4" w:space="0" w:color="auto"/>
                  </w:tcBorders>
                  <w:shd w:val="clear" w:color="auto" w:fill="FBE4D5"/>
                  <w:hideMark/>
                </w:tcPr>
                <w:p w14:paraId="10905853" w14:textId="77777777" w:rsidR="003358E9" w:rsidRPr="00F63393" w:rsidRDefault="003358E9" w:rsidP="00736754">
                  <w:pPr>
                    <w:spacing w:before="60" w:after="60"/>
                    <w:jc w:val="center"/>
                    <w:rPr>
                      <w:b/>
                      <w:lang w:val="en-GB"/>
                    </w:rPr>
                  </w:pPr>
                  <w:r w:rsidRPr="00F63393">
                    <w:rPr>
                      <w:b/>
                      <w:lang w:val="en-GB"/>
                    </w:rPr>
                    <w:t>Role</w:t>
                  </w:r>
                </w:p>
              </w:tc>
              <w:tc>
                <w:tcPr>
                  <w:tcW w:w="1392" w:type="dxa"/>
                  <w:tcBorders>
                    <w:top w:val="single" w:sz="4" w:space="0" w:color="auto"/>
                    <w:left w:val="single" w:sz="4" w:space="0" w:color="auto"/>
                    <w:bottom w:val="single" w:sz="4" w:space="0" w:color="auto"/>
                    <w:right w:val="single" w:sz="4" w:space="0" w:color="auto"/>
                  </w:tcBorders>
                  <w:shd w:val="clear" w:color="auto" w:fill="FBE4D5"/>
                  <w:hideMark/>
                </w:tcPr>
                <w:p w14:paraId="0C99278C" w14:textId="77777777" w:rsidR="003358E9" w:rsidRPr="00F63393" w:rsidRDefault="003358E9" w:rsidP="00736754">
                  <w:pPr>
                    <w:spacing w:before="60" w:after="60"/>
                    <w:jc w:val="center"/>
                    <w:rPr>
                      <w:b/>
                      <w:lang w:val="en-GB"/>
                    </w:rPr>
                  </w:pPr>
                  <w:r w:rsidRPr="00F63393">
                    <w:rPr>
                      <w:b/>
                      <w:lang w:val="en-GB"/>
                    </w:rPr>
                    <w:t>Phase</w:t>
                  </w:r>
                </w:p>
              </w:tc>
              <w:tc>
                <w:tcPr>
                  <w:tcW w:w="986" w:type="dxa"/>
                  <w:tcBorders>
                    <w:top w:val="single" w:sz="4" w:space="0" w:color="auto"/>
                    <w:left w:val="single" w:sz="4" w:space="0" w:color="auto"/>
                    <w:bottom w:val="single" w:sz="4" w:space="0" w:color="auto"/>
                    <w:right w:val="single" w:sz="4" w:space="0" w:color="auto"/>
                  </w:tcBorders>
                  <w:shd w:val="clear" w:color="auto" w:fill="FBE4D5"/>
                  <w:hideMark/>
                </w:tcPr>
                <w:p w14:paraId="6A8ECC98" w14:textId="77777777" w:rsidR="003358E9" w:rsidRPr="00F63393" w:rsidRDefault="003358E9" w:rsidP="00736754">
                  <w:pPr>
                    <w:spacing w:before="60" w:after="60"/>
                    <w:jc w:val="center"/>
                    <w:rPr>
                      <w:b/>
                      <w:lang w:val="en-GB"/>
                    </w:rPr>
                  </w:pPr>
                  <w:r w:rsidRPr="00F63393">
                    <w:rPr>
                      <w:b/>
                      <w:lang w:val="en-GB"/>
                    </w:rPr>
                    <w:t>Regime</w:t>
                  </w:r>
                </w:p>
              </w:tc>
              <w:tc>
                <w:tcPr>
                  <w:tcW w:w="3717" w:type="dxa"/>
                  <w:tcBorders>
                    <w:top w:val="single" w:sz="4" w:space="0" w:color="auto"/>
                    <w:left w:val="single" w:sz="4" w:space="0" w:color="auto"/>
                    <w:bottom w:val="single" w:sz="4" w:space="0" w:color="auto"/>
                    <w:right w:val="single" w:sz="4" w:space="0" w:color="auto"/>
                  </w:tcBorders>
                  <w:shd w:val="clear" w:color="auto" w:fill="FBE4D5"/>
                  <w:hideMark/>
                </w:tcPr>
                <w:p w14:paraId="034BDFE7" w14:textId="77777777" w:rsidR="003358E9" w:rsidRPr="00F63393" w:rsidRDefault="003358E9" w:rsidP="00736754">
                  <w:pPr>
                    <w:spacing w:before="60" w:after="60"/>
                    <w:jc w:val="center"/>
                    <w:rPr>
                      <w:b/>
                      <w:lang w:val="en-GB"/>
                    </w:rPr>
                  </w:pPr>
                  <w:r w:rsidRPr="00F63393">
                    <w:rPr>
                      <w:b/>
                      <w:lang w:val="en-GB"/>
                    </w:rPr>
                    <w:t>USEF step</w:t>
                  </w:r>
                </w:p>
              </w:tc>
            </w:tr>
            <w:tr w:rsidR="003358E9" w:rsidRPr="00F63393" w14:paraId="39D4E4C8" w14:textId="77777777" w:rsidTr="00736754">
              <w:tc>
                <w:tcPr>
                  <w:tcW w:w="985" w:type="dxa"/>
                  <w:tcBorders>
                    <w:top w:val="single" w:sz="4" w:space="0" w:color="auto"/>
                    <w:left w:val="single" w:sz="4" w:space="0" w:color="auto"/>
                    <w:bottom w:val="single" w:sz="4" w:space="0" w:color="auto"/>
                    <w:right w:val="single" w:sz="4" w:space="0" w:color="auto"/>
                  </w:tcBorders>
                  <w:hideMark/>
                </w:tcPr>
                <w:p w14:paraId="7DF767CF" w14:textId="77777777" w:rsidR="003358E9" w:rsidRPr="00F63393" w:rsidRDefault="003358E9" w:rsidP="00736754">
                  <w:pPr>
                    <w:spacing w:before="60" w:after="60"/>
                    <w:rPr>
                      <w:lang w:val="en-GB"/>
                    </w:rPr>
                  </w:pPr>
                  <w:r w:rsidRPr="00F63393">
                    <w:rPr>
                      <w:lang w:val="en-GB"/>
                    </w:rPr>
                    <w:t>AGR</w:t>
                  </w:r>
                </w:p>
              </w:tc>
              <w:tc>
                <w:tcPr>
                  <w:tcW w:w="1392" w:type="dxa"/>
                  <w:tcBorders>
                    <w:top w:val="single" w:sz="4" w:space="0" w:color="auto"/>
                    <w:left w:val="single" w:sz="4" w:space="0" w:color="auto"/>
                    <w:bottom w:val="single" w:sz="4" w:space="0" w:color="auto"/>
                    <w:right w:val="single" w:sz="4" w:space="0" w:color="auto"/>
                  </w:tcBorders>
                  <w:hideMark/>
                </w:tcPr>
                <w:p w14:paraId="17566A2F" w14:textId="77777777" w:rsidR="003358E9" w:rsidRPr="00F63393" w:rsidRDefault="003358E9" w:rsidP="00736754">
                  <w:pPr>
                    <w:spacing w:before="60" w:after="60"/>
                    <w:rPr>
                      <w:lang w:val="en-GB"/>
                    </w:rPr>
                  </w:pPr>
                  <w:r w:rsidRPr="00F63393">
                    <w:rPr>
                      <w:lang w:val="en-GB"/>
                    </w:rPr>
                    <w:t>Plan, Validate</w:t>
                  </w:r>
                </w:p>
              </w:tc>
              <w:tc>
                <w:tcPr>
                  <w:tcW w:w="986" w:type="dxa"/>
                  <w:tcBorders>
                    <w:top w:val="single" w:sz="4" w:space="0" w:color="auto"/>
                    <w:left w:val="single" w:sz="4" w:space="0" w:color="auto"/>
                    <w:bottom w:val="single" w:sz="4" w:space="0" w:color="auto"/>
                    <w:right w:val="single" w:sz="4" w:space="0" w:color="auto"/>
                  </w:tcBorders>
                  <w:hideMark/>
                </w:tcPr>
                <w:p w14:paraId="69345BD2" w14:textId="77777777" w:rsidR="003358E9" w:rsidRPr="00F63393" w:rsidRDefault="003358E9" w:rsidP="00736754">
                  <w:pPr>
                    <w:spacing w:before="60" w:after="60"/>
                    <w:rPr>
                      <w:lang w:val="en-GB"/>
                    </w:rPr>
                  </w:pPr>
                  <w:r w:rsidRPr="00F63393">
                    <w:rPr>
                      <w:lang w:val="en-GB"/>
                    </w:rPr>
                    <w:t>NA</w:t>
                  </w:r>
                </w:p>
              </w:tc>
              <w:tc>
                <w:tcPr>
                  <w:tcW w:w="3717" w:type="dxa"/>
                  <w:tcBorders>
                    <w:top w:val="single" w:sz="4" w:space="0" w:color="auto"/>
                    <w:left w:val="single" w:sz="4" w:space="0" w:color="auto"/>
                    <w:bottom w:val="single" w:sz="4" w:space="0" w:color="auto"/>
                    <w:right w:val="single" w:sz="4" w:space="0" w:color="auto"/>
                  </w:tcBorders>
                  <w:hideMark/>
                </w:tcPr>
                <w:p w14:paraId="18B383D3" w14:textId="77777777" w:rsidR="003358E9" w:rsidRPr="00F63393" w:rsidRDefault="003358E9" w:rsidP="00736754">
                  <w:pPr>
                    <w:spacing w:before="60" w:after="60"/>
                    <w:rPr>
                      <w:lang w:val="en-GB"/>
                    </w:rPr>
                  </w:pPr>
                  <w:r w:rsidRPr="00F63393">
                    <w:rPr>
                      <w:lang w:val="en-GB"/>
                    </w:rPr>
                    <w:t>Create flexibility offers</w:t>
                  </w:r>
                </w:p>
              </w:tc>
            </w:tr>
          </w:tbl>
          <w:p w14:paraId="3759B029" w14:textId="77777777" w:rsidR="003358E9" w:rsidRPr="00F63393" w:rsidRDefault="003358E9" w:rsidP="00736754">
            <w:pPr>
              <w:spacing w:before="60" w:after="60"/>
              <w:rPr>
                <w:lang w:val="en-GB"/>
              </w:rPr>
            </w:pPr>
          </w:p>
        </w:tc>
      </w:tr>
      <w:tr w:rsidR="003358E9" w:rsidRPr="00F63393" w14:paraId="30EEDBFC"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4060657C" w14:textId="77777777" w:rsidR="003358E9" w:rsidRPr="00F63393" w:rsidRDefault="003358E9" w:rsidP="00736754">
            <w:pPr>
              <w:spacing w:before="60" w:after="60"/>
              <w:rPr>
                <w:b/>
                <w:lang w:val="en-GB"/>
              </w:rPr>
            </w:pPr>
            <w:r w:rsidRPr="00F63393">
              <w:rPr>
                <w:b/>
                <w:lang w:val="en-GB"/>
              </w:rPr>
              <w:t>Mapping name</w:t>
            </w:r>
          </w:p>
        </w:tc>
        <w:tc>
          <w:tcPr>
            <w:tcW w:w="7054" w:type="dxa"/>
            <w:tcBorders>
              <w:top w:val="single" w:sz="4" w:space="0" w:color="auto"/>
              <w:left w:val="single" w:sz="4" w:space="0" w:color="auto"/>
              <w:bottom w:val="single" w:sz="4" w:space="0" w:color="auto"/>
              <w:right w:val="single" w:sz="4" w:space="0" w:color="auto"/>
            </w:tcBorders>
            <w:hideMark/>
          </w:tcPr>
          <w:p w14:paraId="4D221E3D" w14:textId="77777777" w:rsidR="003358E9" w:rsidRPr="00F63393" w:rsidRDefault="00AE1FE8" w:rsidP="00736754">
            <w:pPr>
              <w:spacing w:before="60" w:after="60"/>
              <w:rPr>
                <w:lang w:val="en-GB"/>
              </w:rPr>
            </w:pPr>
            <w:r w:rsidRPr="00F63393">
              <w:rPr>
                <w:lang w:val="en-GB"/>
              </w:rPr>
              <w:t>AGR_FLEX_OFFER_DETERMINE_FLEXIBILITY</w:t>
            </w:r>
          </w:p>
        </w:tc>
      </w:tr>
      <w:tr w:rsidR="003358E9" w:rsidRPr="00F63393" w14:paraId="0EBAFBCC"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567A1382" w14:textId="77777777" w:rsidR="003358E9" w:rsidRPr="00F63393" w:rsidRDefault="003358E9" w:rsidP="00736754">
            <w:pPr>
              <w:spacing w:before="60" w:after="60"/>
              <w:rPr>
                <w:b/>
                <w:lang w:val="en-GB"/>
              </w:rPr>
            </w:pPr>
            <w:r w:rsidRPr="00F63393">
              <w:rPr>
                <w:b/>
                <w:lang w:val="en-GB"/>
              </w:rPr>
              <w:t>Context</w:t>
            </w:r>
          </w:p>
        </w:tc>
        <w:tc>
          <w:tcPr>
            <w:tcW w:w="7054" w:type="dxa"/>
            <w:tcBorders>
              <w:top w:val="single" w:sz="4" w:space="0" w:color="auto"/>
              <w:left w:val="single" w:sz="4" w:space="0" w:color="auto"/>
              <w:bottom w:val="single" w:sz="4" w:space="0" w:color="auto"/>
              <w:right w:val="single" w:sz="4" w:space="0" w:color="auto"/>
            </w:tcBorders>
            <w:hideMark/>
          </w:tcPr>
          <w:p w14:paraId="244B4E93" w14:textId="77777777" w:rsidR="00D0464F" w:rsidRPr="00F63393" w:rsidRDefault="00D0464F" w:rsidP="00D0464F">
            <w:pPr>
              <w:spacing w:before="60" w:after="60"/>
              <w:rPr>
                <w:lang w:val="en-GB"/>
              </w:rPr>
            </w:pPr>
            <w:r w:rsidRPr="00F63393">
              <w:rPr>
                <w:lang w:val="en-GB"/>
              </w:rPr>
              <w:t xml:space="preserve">An Aggregator creates and delivers flex offers to participants (DSOs and BRPs) that have sent </w:t>
            </w:r>
            <w:r w:rsidR="006E25B9" w:rsidRPr="00F63393">
              <w:rPr>
                <w:lang w:val="en-GB"/>
              </w:rPr>
              <w:t>flex request</w:t>
            </w:r>
            <w:r w:rsidRPr="00F63393">
              <w:rPr>
                <w:lang w:val="en-GB"/>
              </w:rPr>
              <w:t xml:space="preserve">s. </w:t>
            </w:r>
          </w:p>
          <w:p w14:paraId="781229E7" w14:textId="77777777" w:rsidR="00D0464F" w:rsidRPr="00F63393" w:rsidRDefault="00D0464F" w:rsidP="00D0464F">
            <w:pPr>
              <w:spacing w:before="60" w:after="60"/>
              <w:rPr>
                <w:lang w:val="en-GB"/>
              </w:rPr>
            </w:pPr>
            <w:r w:rsidRPr="00F63393">
              <w:rPr>
                <w:lang w:val="en-GB"/>
              </w:rPr>
              <w:t xml:space="preserve">This Pluggable Business Component </w:t>
            </w:r>
            <w:r w:rsidR="009E1AE8" w:rsidRPr="00F63393">
              <w:rPr>
                <w:lang w:val="en-GB"/>
              </w:rPr>
              <w:t xml:space="preserve">is called per role (BRP or DSO) and </w:t>
            </w:r>
            <w:r w:rsidR="006E34FB" w:rsidRPr="00F63393">
              <w:rPr>
                <w:lang w:val="en-GB"/>
              </w:rPr>
              <w:t>analyses</w:t>
            </w:r>
            <w:r w:rsidRPr="00F63393">
              <w:rPr>
                <w:lang w:val="en-GB"/>
              </w:rPr>
              <w:t xml:space="preserve"> the </w:t>
            </w:r>
            <w:r w:rsidR="006E25B9" w:rsidRPr="00F63393">
              <w:rPr>
                <w:lang w:val="en-GB"/>
              </w:rPr>
              <w:t>flex request</w:t>
            </w:r>
            <w:r w:rsidRPr="00F63393">
              <w:rPr>
                <w:lang w:val="en-GB"/>
              </w:rPr>
              <w:t xml:space="preserve">s and checks if it is able to supply any flexibility for the congestion point or connections and the PTU(s) it applies to. If so, a list of flex offers detailing the flexibility that can be supplied and the price setting for doing so is returned. </w:t>
            </w:r>
          </w:p>
          <w:p w14:paraId="6BDE6E37" w14:textId="77777777" w:rsidR="00D0464F" w:rsidRPr="00F63393" w:rsidRDefault="00D0464F" w:rsidP="00D0464F">
            <w:pPr>
              <w:spacing w:before="60" w:after="60"/>
              <w:rPr>
                <w:lang w:val="en-GB"/>
              </w:rPr>
            </w:pPr>
          </w:p>
          <w:p w14:paraId="4F371204" w14:textId="77777777" w:rsidR="00D0464F" w:rsidRPr="00F63393" w:rsidRDefault="00205791" w:rsidP="006871B0">
            <w:pPr>
              <w:spacing w:before="60" w:after="60"/>
              <w:rPr>
                <w:lang w:val="en-GB"/>
              </w:rPr>
            </w:pPr>
            <w:r w:rsidRPr="00F63393">
              <w:rPr>
                <w:lang w:val="en-GB"/>
              </w:rPr>
              <w:t xml:space="preserve">The input for this PBC is a list of flex requests, prognoses from either a DSO or a BRP, the </w:t>
            </w:r>
            <w:r w:rsidR="006871B0">
              <w:rPr>
                <w:lang w:val="en-GB"/>
              </w:rPr>
              <w:t xml:space="preserve">portfolio, </w:t>
            </w:r>
            <w:r w:rsidRPr="00F63393">
              <w:rPr>
                <w:lang w:val="en-GB"/>
              </w:rPr>
              <w:t>a list of connection groups and associated connections</w:t>
            </w:r>
            <w:r w:rsidR="006871B0">
              <w:rPr>
                <w:lang w:val="en-GB"/>
              </w:rPr>
              <w:t xml:space="preserve"> and a </w:t>
            </w:r>
            <w:r w:rsidR="006871B0">
              <w:rPr>
                <w:lang w:val="en-GB"/>
              </w:rPr>
              <w:lastRenderedPageBreak/>
              <w:t>list of previously created flex offers</w:t>
            </w:r>
            <w:r w:rsidRPr="00F63393">
              <w:rPr>
                <w:lang w:val="en-GB"/>
              </w:rPr>
              <w:t>. The output is a list of flex offers for the DSO or BRP. Note that the result list may be empty, if no flex is available.</w:t>
            </w:r>
          </w:p>
        </w:tc>
      </w:tr>
      <w:tr w:rsidR="003358E9" w:rsidRPr="00F63393" w14:paraId="401CED61"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365A7A81" w14:textId="77777777" w:rsidR="003358E9" w:rsidRPr="00F63393" w:rsidRDefault="003358E9" w:rsidP="00736754">
            <w:pPr>
              <w:spacing w:before="60" w:after="60"/>
              <w:rPr>
                <w:b/>
                <w:lang w:val="en-GB"/>
              </w:rPr>
            </w:pPr>
            <w:r w:rsidRPr="00F63393">
              <w:rPr>
                <w:b/>
                <w:lang w:val="en-GB"/>
              </w:rPr>
              <w:lastRenderedPageBreak/>
              <w:t>Input</w:t>
            </w:r>
          </w:p>
        </w:tc>
        <w:tc>
          <w:tcPr>
            <w:tcW w:w="7054" w:type="dxa"/>
            <w:tcBorders>
              <w:top w:val="single" w:sz="4" w:space="0" w:color="auto"/>
              <w:left w:val="single" w:sz="4" w:space="0" w:color="auto"/>
              <w:bottom w:val="single" w:sz="4" w:space="0" w:color="auto"/>
              <w:right w:val="single" w:sz="4" w:space="0" w:color="auto"/>
            </w:tcBorders>
            <w:hideMark/>
          </w:tcPr>
          <w:p w14:paraId="481A85F2" w14:textId="77777777" w:rsidR="00205791" w:rsidRPr="00F63393" w:rsidRDefault="00205791" w:rsidP="00205791">
            <w:pPr>
              <w:pStyle w:val="Lijstalinea"/>
              <w:numPr>
                <w:ilvl w:val="0"/>
                <w:numId w:val="9"/>
              </w:numPr>
              <w:spacing w:before="60" w:after="60" w:line="240" w:lineRule="auto"/>
              <w:ind w:left="360"/>
              <w:rPr>
                <w:lang w:val="en-GB"/>
              </w:rPr>
            </w:pPr>
            <w:r w:rsidRPr="00F63393">
              <w:rPr>
                <w:lang w:val="en-GB"/>
              </w:rPr>
              <w:t>int PTU_DURATION</w:t>
            </w:r>
          </w:p>
          <w:p w14:paraId="3C918203" w14:textId="77777777" w:rsidR="00205791" w:rsidRPr="00F63393" w:rsidRDefault="00205791" w:rsidP="00205791">
            <w:pPr>
              <w:pStyle w:val="Lijstalinea"/>
              <w:numPr>
                <w:ilvl w:val="0"/>
                <w:numId w:val="0"/>
              </w:numPr>
              <w:spacing w:before="60" w:after="60" w:line="240" w:lineRule="auto"/>
              <w:ind w:left="360"/>
              <w:rPr>
                <w:lang w:val="en-GB"/>
              </w:rPr>
            </w:pPr>
            <w:r w:rsidRPr="00F63393">
              <w:rPr>
                <w:lang w:val="en-GB"/>
              </w:rPr>
              <w:t>The duration of a PTU expressed in minutes.</w:t>
            </w:r>
          </w:p>
          <w:p w14:paraId="3535728D" w14:textId="77777777" w:rsidR="00205791" w:rsidRPr="00F63393" w:rsidRDefault="00205791" w:rsidP="00205791">
            <w:pPr>
              <w:pStyle w:val="Lijstalinea"/>
              <w:numPr>
                <w:ilvl w:val="0"/>
                <w:numId w:val="9"/>
              </w:numPr>
              <w:spacing w:before="60" w:after="60" w:line="240" w:lineRule="auto"/>
              <w:ind w:left="360"/>
              <w:rPr>
                <w:lang w:val="en-GB"/>
              </w:rPr>
            </w:pPr>
            <w:r w:rsidRPr="00F63393">
              <w:rPr>
                <w:lang w:val="en-GB"/>
              </w:rPr>
              <w:t>org.joda.time.LocalDate PERIOD</w:t>
            </w:r>
          </w:p>
          <w:p w14:paraId="5E784D4F" w14:textId="77777777" w:rsidR="00205791" w:rsidRPr="00F63393" w:rsidRDefault="00205791" w:rsidP="00205791">
            <w:pPr>
              <w:pStyle w:val="Lijstalinea"/>
              <w:numPr>
                <w:ilvl w:val="0"/>
                <w:numId w:val="0"/>
              </w:numPr>
              <w:spacing w:before="60" w:after="60" w:line="240" w:lineRule="auto"/>
              <w:ind w:left="360"/>
              <w:rPr>
                <w:lang w:val="en-GB"/>
              </w:rPr>
            </w:pPr>
            <w:r w:rsidRPr="00F63393">
              <w:rPr>
                <w:lang w:val="en-GB"/>
              </w:rPr>
              <w:t xml:space="preserve">The period for which flex offers </w:t>
            </w:r>
          </w:p>
          <w:p w14:paraId="483AB17B" w14:textId="77777777" w:rsidR="006871B0" w:rsidRPr="006871B0" w:rsidRDefault="006871B0" w:rsidP="006871B0">
            <w:pPr>
              <w:pStyle w:val="Lijstalinea"/>
              <w:numPr>
                <w:ilvl w:val="0"/>
                <w:numId w:val="9"/>
              </w:numPr>
              <w:spacing w:before="60" w:after="60" w:line="240" w:lineRule="auto"/>
              <w:ind w:left="360"/>
              <w:rPr>
                <w:lang w:val="en-GB"/>
              </w:rPr>
            </w:pPr>
            <w:r w:rsidRPr="006871B0">
              <w:rPr>
                <w:lang w:val="en-GB"/>
              </w:rPr>
              <w:t>List &lt;</w:t>
            </w:r>
            <w:r w:rsidR="002C41E7">
              <w:rPr>
                <w:lang w:val="en-GB"/>
              </w:rPr>
              <w:t>energy.usef</w:t>
            </w:r>
            <w:r w:rsidRPr="006871B0">
              <w:rPr>
                <w:lang w:val="en-GB"/>
              </w:rPr>
              <w:t>.agr.dto.ConnectionPortoflioDTO&gt; CONNECTION_PORTFOLIO_</w:t>
            </w:r>
            <w:r>
              <w:rPr>
                <w:lang w:val="en-GB"/>
              </w:rPr>
              <w:t>DTO</w:t>
            </w:r>
          </w:p>
          <w:p w14:paraId="0EB79719" w14:textId="77777777" w:rsidR="006871B0" w:rsidRPr="006871B0" w:rsidRDefault="006871B0" w:rsidP="006871B0">
            <w:pPr>
              <w:pStyle w:val="Lijstalinea"/>
              <w:numPr>
                <w:ilvl w:val="0"/>
                <w:numId w:val="0"/>
              </w:numPr>
              <w:spacing w:before="60" w:after="60" w:line="240" w:lineRule="auto"/>
              <w:ind w:left="360"/>
              <w:rPr>
                <w:lang w:val="en-GB"/>
              </w:rPr>
            </w:pPr>
            <w:r>
              <w:rPr>
                <w:lang w:val="en-GB"/>
              </w:rPr>
              <w:t>The connection portfolio.</w:t>
            </w:r>
          </w:p>
          <w:p w14:paraId="342C64A3" w14:textId="77777777" w:rsidR="00205791" w:rsidRPr="006871B0" w:rsidRDefault="00205791" w:rsidP="00205791">
            <w:pPr>
              <w:pStyle w:val="Lijstalinea"/>
              <w:numPr>
                <w:ilvl w:val="0"/>
                <w:numId w:val="9"/>
              </w:numPr>
              <w:spacing w:before="60" w:after="60" w:line="240" w:lineRule="auto"/>
              <w:ind w:left="360"/>
              <w:rPr>
                <w:lang w:val="en-GB"/>
              </w:rPr>
            </w:pPr>
            <w:r w:rsidRPr="006871B0">
              <w:rPr>
                <w:lang w:val="en-GB"/>
              </w:rPr>
              <w:t>Map &lt;String, List &lt;String&gt;&gt; CONNECTION</w:t>
            </w:r>
            <w:r w:rsidR="006871B0" w:rsidRPr="006871B0">
              <w:rPr>
                <w:lang w:val="en-GB"/>
              </w:rPr>
              <w:t>_GROUPS_TO_CONNECTIONS</w:t>
            </w:r>
            <w:r w:rsidRPr="006871B0">
              <w:rPr>
                <w:lang w:val="en-GB"/>
              </w:rPr>
              <w:t>_MAP</w:t>
            </w:r>
          </w:p>
          <w:p w14:paraId="261D90CA" w14:textId="77777777" w:rsidR="00205791" w:rsidRPr="006871B0" w:rsidRDefault="00205791" w:rsidP="00205791">
            <w:pPr>
              <w:pStyle w:val="Lijstalinea"/>
              <w:numPr>
                <w:ilvl w:val="0"/>
                <w:numId w:val="0"/>
              </w:numPr>
              <w:spacing w:before="60" w:after="60" w:line="240" w:lineRule="auto"/>
              <w:ind w:left="360"/>
              <w:rPr>
                <w:b/>
                <w:lang w:val="en-GB"/>
              </w:rPr>
            </w:pPr>
            <w:r w:rsidRPr="006871B0">
              <w:rPr>
                <w:lang w:val="en-GB"/>
              </w:rPr>
              <w:t>Connections related to the connection groups for the given period</w:t>
            </w:r>
          </w:p>
          <w:p w14:paraId="57486B79" w14:textId="77777777" w:rsidR="00205791" w:rsidRPr="00F63393" w:rsidRDefault="00205791" w:rsidP="00205791">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.core.workflow.dto.FlexRequestDto&gt; FLEX_REQUEST_DTO_LIST</w:t>
            </w:r>
          </w:p>
          <w:p w14:paraId="104FF5D9" w14:textId="77777777" w:rsidR="00205791" w:rsidRPr="00F63393" w:rsidRDefault="00205791" w:rsidP="00205791">
            <w:pPr>
              <w:pStyle w:val="Lijstalinea"/>
              <w:numPr>
                <w:ilvl w:val="0"/>
                <w:numId w:val="0"/>
              </w:numPr>
              <w:spacing w:before="60" w:after="60" w:line="240" w:lineRule="auto"/>
              <w:ind w:left="360"/>
              <w:rPr>
                <w:lang w:val="en-GB"/>
              </w:rPr>
            </w:pPr>
            <w:r w:rsidRPr="00F63393">
              <w:rPr>
                <w:lang w:val="en-GB"/>
              </w:rPr>
              <w:t>The list of flex requests for which flex offers can be created.</w:t>
            </w:r>
          </w:p>
          <w:p w14:paraId="66974718" w14:textId="77777777" w:rsidR="00205791" w:rsidRPr="00F63393" w:rsidRDefault="00205791" w:rsidP="00205791">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LATEST_A_PLANS_DTO_LIST</w:t>
            </w:r>
          </w:p>
          <w:p w14:paraId="548F4593" w14:textId="77777777" w:rsidR="00205791" w:rsidRPr="00F63393" w:rsidRDefault="00205791" w:rsidP="00205791">
            <w:pPr>
              <w:pStyle w:val="Lijstalinea"/>
              <w:numPr>
                <w:ilvl w:val="0"/>
                <w:numId w:val="0"/>
              </w:numPr>
              <w:spacing w:before="60" w:after="60" w:line="240" w:lineRule="auto"/>
              <w:ind w:left="360"/>
              <w:rPr>
                <w:lang w:val="en-GB"/>
              </w:rPr>
            </w:pPr>
            <w:r w:rsidRPr="00F63393">
              <w:rPr>
                <w:lang w:val="en-GB"/>
              </w:rPr>
              <w:t>The list of latest A-plans.</w:t>
            </w:r>
          </w:p>
          <w:p w14:paraId="176CFAC9" w14:textId="77777777" w:rsidR="00205791" w:rsidRPr="00F63393" w:rsidRDefault="00205791" w:rsidP="00205791">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LATEST_D_PROGNOSES_DTO_LIST</w:t>
            </w:r>
          </w:p>
          <w:p w14:paraId="4ADDB774" w14:textId="77777777" w:rsidR="003358E9" w:rsidRDefault="00205791" w:rsidP="00205791">
            <w:pPr>
              <w:pStyle w:val="Lijstalinea"/>
              <w:numPr>
                <w:ilvl w:val="0"/>
                <w:numId w:val="0"/>
              </w:numPr>
              <w:spacing w:before="60" w:after="60" w:line="240" w:lineRule="auto"/>
              <w:ind w:left="360"/>
              <w:rPr>
                <w:lang w:val="en-GB"/>
              </w:rPr>
            </w:pPr>
            <w:r w:rsidRPr="00F63393">
              <w:rPr>
                <w:lang w:val="en-GB"/>
              </w:rPr>
              <w:t>The list of latest D-prognoses.</w:t>
            </w:r>
          </w:p>
          <w:p w14:paraId="36D3AD17" w14:textId="77777777" w:rsidR="006871B0" w:rsidRPr="00F63393" w:rsidRDefault="006871B0" w:rsidP="006871B0">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Pr>
                <w:lang w:val="en-GB"/>
              </w:rPr>
              <w:t>FLEX_OFFER</w:t>
            </w:r>
            <w:r w:rsidRPr="00F63393">
              <w:rPr>
                <w:lang w:val="en-GB"/>
              </w:rPr>
              <w:t>_DTO_LIST</w:t>
            </w:r>
          </w:p>
          <w:p w14:paraId="71A41DEC" w14:textId="77777777" w:rsidR="006871B0" w:rsidRPr="00F63393" w:rsidRDefault="006871B0" w:rsidP="00B4087E">
            <w:pPr>
              <w:pStyle w:val="Lijstalinea"/>
              <w:numPr>
                <w:ilvl w:val="0"/>
                <w:numId w:val="0"/>
              </w:numPr>
              <w:spacing w:before="60" w:after="60" w:line="240" w:lineRule="auto"/>
              <w:ind w:left="360"/>
              <w:rPr>
                <w:lang w:val="en-GB"/>
              </w:rPr>
            </w:pPr>
            <w:r w:rsidRPr="00F63393">
              <w:rPr>
                <w:lang w:val="en-GB"/>
              </w:rPr>
              <w:t xml:space="preserve">The list of </w:t>
            </w:r>
            <w:r w:rsidR="00B4087E">
              <w:rPr>
                <w:lang w:val="en-GB"/>
              </w:rPr>
              <w:t xml:space="preserve">already </w:t>
            </w:r>
            <w:r>
              <w:rPr>
                <w:lang w:val="en-GB"/>
              </w:rPr>
              <w:t xml:space="preserve">placed </w:t>
            </w:r>
            <w:r w:rsidR="00B4087E" w:rsidRPr="00F63393">
              <w:rPr>
                <w:lang w:val="en-GB"/>
              </w:rPr>
              <w:t xml:space="preserve">flex </w:t>
            </w:r>
            <w:r w:rsidRPr="00F63393">
              <w:rPr>
                <w:lang w:val="en-GB"/>
              </w:rPr>
              <w:t>offers</w:t>
            </w:r>
            <w:r>
              <w:rPr>
                <w:lang w:val="en-GB"/>
              </w:rPr>
              <w:t>.</w:t>
            </w:r>
          </w:p>
        </w:tc>
      </w:tr>
      <w:tr w:rsidR="003358E9" w:rsidRPr="00F63393" w14:paraId="2C2C1293"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14:paraId="30CB8BD0" w14:textId="77777777" w:rsidR="003358E9" w:rsidRPr="00F63393" w:rsidRDefault="003358E9" w:rsidP="00736754">
            <w:pPr>
              <w:spacing w:before="60" w:after="60"/>
              <w:rPr>
                <w:b/>
                <w:lang w:val="en-GB"/>
              </w:rPr>
            </w:pPr>
            <w:r w:rsidRPr="00F63393">
              <w:rPr>
                <w:b/>
                <w:lang w:val="en-GB"/>
              </w:rPr>
              <w:t>Output</w:t>
            </w:r>
          </w:p>
        </w:tc>
        <w:tc>
          <w:tcPr>
            <w:tcW w:w="7054" w:type="dxa"/>
            <w:tcBorders>
              <w:top w:val="single" w:sz="4" w:space="0" w:color="auto"/>
              <w:left w:val="single" w:sz="4" w:space="0" w:color="auto"/>
              <w:bottom w:val="single" w:sz="4" w:space="0" w:color="auto"/>
              <w:right w:val="single" w:sz="4" w:space="0" w:color="auto"/>
            </w:tcBorders>
            <w:hideMark/>
          </w:tcPr>
          <w:p w14:paraId="0BBF81C8" w14:textId="77777777" w:rsidR="0028597F" w:rsidRPr="00F63393" w:rsidRDefault="003358E9" w:rsidP="009307E9">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sidR="006871B0">
              <w:rPr>
                <w:lang w:val="en-GB"/>
              </w:rPr>
              <w:t>FLEX_OFFER</w:t>
            </w:r>
            <w:r w:rsidR="009307E9" w:rsidRPr="00F63393">
              <w:rPr>
                <w:lang w:val="en-GB"/>
              </w:rPr>
              <w:t>_DTO_LIST</w:t>
            </w:r>
          </w:p>
          <w:p w14:paraId="4CE2999E" w14:textId="77777777" w:rsidR="003358E9" w:rsidRPr="00F63393" w:rsidRDefault="003358E9" w:rsidP="0028597F">
            <w:pPr>
              <w:pStyle w:val="Lijstalinea"/>
              <w:numPr>
                <w:ilvl w:val="0"/>
                <w:numId w:val="0"/>
              </w:numPr>
              <w:spacing w:before="60" w:after="60" w:line="240" w:lineRule="auto"/>
              <w:ind w:left="360"/>
              <w:rPr>
                <w:lang w:val="en-GB"/>
              </w:rPr>
            </w:pPr>
            <w:r w:rsidRPr="00F63393">
              <w:rPr>
                <w:lang w:val="en-GB"/>
              </w:rPr>
              <w:t>The list of flex offers that need to be sent. Each flex offer contains a list of PTUs with the determined flexibility.</w:t>
            </w:r>
          </w:p>
        </w:tc>
      </w:tr>
      <w:tr w:rsidR="003358E9" w:rsidRPr="00F63393" w14:paraId="76C760E5" w14:textId="77777777" w:rsidTr="00736754">
        <w:tc>
          <w:tcPr>
            <w:tcW w:w="1665" w:type="dxa"/>
            <w:tcBorders>
              <w:top w:val="single" w:sz="4" w:space="0" w:color="auto"/>
              <w:left w:val="single" w:sz="4" w:space="0" w:color="auto"/>
              <w:bottom w:val="single" w:sz="4" w:space="0" w:color="auto"/>
              <w:right w:val="single" w:sz="4" w:space="0" w:color="auto"/>
            </w:tcBorders>
            <w:shd w:val="clear" w:color="auto" w:fill="D9E2F3"/>
          </w:tcPr>
          <w:p w14:paraId="31D15284" w14:textId="77777777" w:rsidR="003358E9" w:rsidRPr="00F63393" w:rsidRDefault="003358E9" w:rsidP="00736754">
            <w:pPr>
              <w:spacing w:before="60" w:after="60"/>
              <w:rPr>
                <w:b/>
                <w:lang w:val="en-GB"/>
              </w:rPr>
            </w:pPr>
            <w:r w:rsidRPr="00F63393">
              <w:rPr>
                <w:b/>
                <w:lang w:val="en-GB"/>
              </w:rPr>
              <w:t>References</w:t>
            </w:r>
          </w:p>
        </w:tc>
        <w:tc>
          <w:tcPr>
            <w:tcW w:w="7054" w:type="dxa"/>
            <w:tcBorders>
              <w:top w:val="single" w:sz="4" w:space="0" w:color="auto"/>
              <w:left w:val="single" w:sz="4" w:space="0" w:color="auto"/>
              <w:bottom w:val="single" w:sz="4" w:space="0" w:color="auto"/>
              <w:right w:val="single" w:sz="4" w:space="0" w:color="auto"/>
            </w:tcBorders>
          </w:tcPr>
          <w:p w14:paraId="465765DF" w14:textId="77777777" w:rsidR="003358E9" w:rsidRPr="00F63393" w:rsidRDefault="003358E9" w:rsidP="00736754">
            <w:pPr>
              <w:pStyle w:val="Lijstalinea"/>
              <w:numPr>
                <w:ilvl w:val="0"/>
                <w:numId w:val="0"/>
              </w:numPr>
              <w:spacing w:before="60" w:after="60" w:line="240" w:lineRule="auto"/>
              <w:ind w:left="360" w:hanging="3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1</w:t>
            </w:r>
            <w:r w:rsidR="00232034">
              <w:rPr>
                <w:lang w:val="en-GB"/>
              </w:rPr>
              <w:t>2</w:t>
            </w:r>
            <w:r w:rsidR="00012BBC" w:rsidRPr="00F63393">
              <w:rPr>
                <w:lang w:val="en-GB"/>
              </w:rPr>
              <w:t xml:space="preserve"> </w:t>
            </w:r>
            <w:r w:rsidRPr="00F63393">
              <w:rPr>
                <w:lang w:val="en-GB"/>
              </w:rPr>
              <w:t>AgrFlexOfferCoordinator</w:t>
            </w:r>
          </w:p>
          <w:p w14:paraId="21EC06A3" w14:textId="77777777" w:rsidR="003358E9" w:rsidRPr="00F63393" w:rsidRDefault="00CB7332" w:rsidP="00736754">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AGR flexibility offers are introduced in section </w:t>
            </w:r>
            <w:r>
              <w:rPr>
                <w:lang w:val="en-GB"/>
              </w:rPr>
              <w:t>2</w:t>
            </w:r>
            <w:r w:rsidRPr="00A978AA">
              <w:rPr>
                <w:lang w:val="en-GB"/>
              </w:rPr>
              <w:t xml:space="preserve">.3.1.3 and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14:paraId="59DD2E8C" w14:textId="77777777" w:rsidR="003358E9" w:rsidRPr="00F63393" w:rsidRDefault="003358E9" w:rsidP="003358E9">
      <w:pPr>
        <w:rPr>
          <w:lang w:val="en-GB"/>
        </w:rPr>
      </w:pPr>
    </w:p>
    <w:p w14:paraId="154F865B" w14:textId="77777777" w:rsidR="00A013D5" w:rsidRPr="00F63393" w:rsidRDefault="00A013D5" w:rsidP="00A013D5">
      <w:pPr>
        <w:pStyle w:val="Kop5"/>
        <w:rPr>
          <w:lang w:val="en-GB"/>
        </w:rPr>
      </w:pPr>
      <w:r w:rsidRPr="00F63393">
        <w:rPr>
          <w:lang w:val="en-GB"/>
        </w:rPr>
        <w:t>Initialize Non-UDI Clusters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013D5" w:rsidRPr="00F63393" w14:paraId="2BDBF279" w14:textId="77777777" w:rsidTr="00B82A34">
        <w:tc>
          <w:tcPr>
            <w:tcW w:w="1651" w:type="dxa"/>
            <w:shd w:val="clear" w:color="auto" w:fill="D9E2F3"/>
          </w:tcPr>
          <w:p w14:paraId="26E20E34" w14:textId="77777777" w:rsidR="00A013D5" w:rsidRPr="00F63393" w:rsidRDefault="00A013D5" w:rsidP="00B82A34">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62"/>
            </w:tblGrid>
            <w:tr w:rsidR="00A013D5" w:rsidRPr="00F63393" w14:paraId="31947AC5" w14:textId="77777777" w:rsidTr="00B82A34">
              <w:tc>
                <w:tcPr>
                  <w:tcW w:w="738" w:type="dxa"/>
                  <w:shd w:val="clear" w:color="auto" w:fill="FBE4D5"/>
                </w:tcPr>
                <w:p w14:paraId="49479CC2" w14:textId="77777777" w:rsidR="00A013D5" w:rsidRPr="00F63393" w:rsidRDefault="00A013D5" w:rsidP="00B82A34">
                  <w:pPr>
                    <w:spacing w:before="60" w:after="60"/>
                    <w:jc w:val="center"/>
                    <w:rPr>
                      <w:b/>
                      <w:lang w:val="en-GB"/>
                    </w:rPr>
                  </w:pPr>
                  <w:r w:rsidRPr="00F63393">
                    <w:rPr>
                      <w:b/>
                      <w:lang w:val="en-GB"/>
                    </w:rPr>
                    <w:t>Role</w:t>
                  </w:r>
                </w:p>
              </w:tc>
              <w:tc>
                <w:tcPr>
                  <w:tcW w:w="1417" w:type="dxa"/>
                  <w:shd w:val="clear" w:color="auto" w:fill="FBE4D5"/>
                </w:tcPr>
                <w:p w14:paraId="5B559D56" w14:textId="77777777" w:rsidR="00A013D5" w:rsidRPr="00F63393" w:rsidRDefault="00A013D5" w:rsidP="00B82A34">
                  <w:pPr>
                    <w:spacing w:before="60" w:after="60"/>
                    <w:jc w:val="center"/>
                    <w:rPr>
                      <w:b/>
                      <w:lang w:val="en-GB"/>
                    </w:rPr>
                  </w:pPr>
                  <w:r w:rsidRPr="00F63393">
                    <w:rPr>
                      <w:b/>
                      <w:lang w:val="en-GB"/>
                    </w:rPr>
                    <w:t>Phase</w:t>
                  </w:r>
                </w:p>
              </w:tc>
              <w:tc>
                <w:tcPr>
                  <w:tcW w:w="992" w:type="dxa"/>
                  <w:shd w:val="clear" w:color="auto" w:fill="FBE4D5"/>
                </w:tcPr>
                <w:p w14:paraId="7E81C46E" w14:textId="77777777" w:rsidR="00A013D5" w:rsidRPr="00F63393" w:rsidRDefault="00A013D5" w:rsidP="00B82A34">
                  <w:pPr>
                    <w:spacing w:before="60" w:after="60"/>
                    <w:jc w:val="center"/>
                    <w:rPr>
                      <w:b/>
                      <w:lang w:val="en-GB"/>
                    </w:rPr>
                  </w:pPr>
                  <w:r w:rsidRPr="00F63393">
                    <w:rPr>
                      <w:b/>
                      <w:lang w:val="en-GB"/>
                    </w:rPr>
                    <w:t>Regime</w:t>
                  </w:r>
                </w:p>
              </w:tc>
              <w:tc>
                <w:tcPr>
                  <w:tcW w:w="3851" w:type="dxa"/>
                  <w:shd w:val="clear" w:color="auto" w:fill="FBE4D5"/>
                </w:tcPr>
                <w:p w14:paraId="5359A825" w14:textId="77777777" w:rsidR="00A013D5" w:rsidRPr="00F63393" w:rsidRDefault="00A013D5" w:rsidP="00B82A34">
                  <w:pPr>
                    <w:spacing w:before="60" w:after="60"/>
                    <w:jc w:val="center"/>
                    <w:rPr>
                      <w:b/>
                      <w:lang w:val="en-GB"/>
                    </w:rPr>
                  </w:pPr>
                  <w:r w:rsidRPr="00F63393">
                    <w:rPr>
                      <w:b/>
                      <w:lang w:val="en-GB"/>
                    </w:rPr>
                    <w:t>USEF step</w:t>
                  </w:r>
                </w:p>
              </w:tc>
            </w:tr>
            <w:tr w:rsidR="00A013D5" w:rsidRPr="00F63393" w14:paraId="3ADD0BD2" w14:textId="77777777" w:rsidTr="00B82A34">
              <w:tc>
                <w:tcPr>
                  <w:tcW w:w="738" w:type="dxa"/>
                  <w:shd w:val="clear" w:color="auto" w:fill="auto"/>
                </w:tcPr>
                <w:p w14:paraId="28369D8D" w14:textId="77777777" w:rsidR="00A013D5" w:rsidRPr="00F63393" w:rsidRDefault="00A013D5" w:rsidP="00B82A34">
                  <w:pPr>
                    <w:spacing w:before="60" w:after="60"/>
                    <w:rPr>
                      <w:lang w:val="en-GB"/>
                    </w:rPr>
                  </w:pPr>
                  <w:r w:rsidRPr="00F63393">
                    <w:rPr>
                      <w:lang w:val="en-GB"/>
                    </w:rPr>
                    <w:t>AGR</w:t>
                  </w:r>
                </w:p>
              </w:tc>
              <w:tc>
                <w:tcPr>
                  <w:tcW w:w="1417" w:type="dxa"/>
                  <w:shd w:val="clear" w:color="auto" w:fill="auto"/>
                </w:tcPr>
                <w:p w14:paraId="5246F6B9" w14:textId="77777777" w:rsidR="00A013D5" w:rsidRPr="00F63393" w:rsidRDefault="00F26F57" w:rsidP="00B82A34">
                  <w:pPr>
                    <w:spacing w:before="60" w:after="60"/>
                    <w:rPr>
                      <w:lang w:val="en-GB"/>
                    </w:rPr>
                  </w:pPr>
                  <w:r w:rsidRPr="00F63393">
                    <w:rPr>
                      <w:lang w:val="en-GB"/>
                    </w:rPr>
                    <w:t>Operate</w:t>
                  </w:r>
                </w:p>
              </w:tc>
              <w:tc>
                <w:tcPr>
                  <w:tcW w:w="992" w:type="dxa"/>
                  <w:shd w:val="clear" w:color="auto" w:fill="auto"/>
                </w:tcPr>
                <w:p w14:paraId="07740282" w14:textId="77777777" w:rsidR="00A013D5" w:rsidRPr="00F63393" w:rsidRDefault="00A013D5" w:rsidP="00B82A34">
                  <w:pPr>
                    <w:spacing w:before="60" w:after="60"/>
                    <w:rPr>
                      <w:lang w:val="en-GB"/>
                    </w:rPr>
                  </w:pPr>
                  <w:r w:rsidRPr="00F63393">
                    <w:rPr>
                      <w:lang w:val="en-GB"/>
                    </w:rPr>
                    <w:t>NA</w:t>
                  </w:r>
                </w:p>
              </w:tc>
              <w:tc>
                <w:tcPr>
                  <w:tcW w:w="3851" w:type="dxa"/>
                  <w:shd w:val="clear" w:color="auto" w:fill="auto"/>
                </w:tcPr>
                <w:p w14:paraId="0890ECE7" w14:textId="77777777" w:rsidR="00A013D5" w:rsidRPr="00F63393" w:rsidRDefault="00A013D5" w:rsidP="00B82A34">
                  <w:pPr>
                    <w:spacing w:before="60" w:after="60"/>
                    <w:rPr>
                      <w:lang w:val="en-GB"/>
                    </w:rPr>
                  </w:pPr>
                </w:p>
              </w:tc>
            </w:tr>
          </w:tbl>
          <w:p w14:paraId="4D1B5014" w14:textId="77777777" w:rsidR="00A013D5" w:rsidRPr="00F63393" w:rsidRDefault="00A013D5" w:rsidP="00B82A34">
            <w:pPr>
              <w:spacing w:before="60" w:after="60"/>
              <w:rPr>
                <w:lang w:val="en-GB"/>
              </w:rPr>
            </w:pPr>
          </w:p>
        </w:tc>
      </w:tr>
      <w:tr w:rsidR="00A013D5" w:rsidRPr="00F63393" w14:paraId="011A0A7A" w14:textId="77777777" w:rsidTr="00B82A34">
        <w:tc>
          <w:tcPr>
            <w:tcW w:w="1651" w:type="dxa"/>
            <w:shd w:val="clear" w:color="auto" w:fill="D9E2F3"/>
          </w:tcPr>
          <w:p w14:paraId="2FF1D251" w14:textId="77777777" w:rsidR="00A013D5" w:rsidRPr="00F63393" w:rsidRDefault="00A013D5" w:rsidP="00B82A34">
            <w:pPr>
              <w:spacing w:before="60" w:after="60"/>
              <w:rPr>
                <w:b/>
                <w:lang w:val="en-GB"/>
              </w:rPr>
            </w:pPr>
            <w:r w:rsidRPr="00F63393">
              <w:rPr>
                <w:b/>
                <w:lang w:val="en-GB"/>
              </w:rPr>
              <w:t>Mapping name</w:t>
            </w:r>
          </w:p>
        </w:tc>
        <w:tc>
          <w:tcPr>
            <w:tcW w:w="7068" w:type="dxa"/>
            <w:shd w:val="clear" w:color="auto" w:fill="auto"/>
          </w:tcPr>
          <w:p w14:paraId="6B1E3667" w14:textId="77777777" w:rsidR="00A013D5" w:rsidRPr="00F63393" w:rsidRDefault="00A013D5" w:rsidP="00B82A34">
            <w:pPr>
              <w:spacing w:before="60" w:after="60"/>
              <w:rPr>
                <w:lang w:val="en-GB"/>
              </w:rPr>
            </w:pPr>
            <w:r w:rsidRPr="00F63393">
              <w:rPr>
                <w:lang w:val="en-GB"/>
              </w:rPr>
              <w:t>AGR_INITIALIZE_NON_UDI_CLUSTERS</w:t>
            </w:r>
          </w:p>
        </w:tc>
      </w:tr>
      <w:tr w:rsidR="00A013D5" w:rsidRPr="00F63393" w14:paraId="49A53837" w14:textId="77777777" w:rsidTr="00B82A34">
        <w:trPr>
          <w:trHeight w:val="1018"/>
        </w:trPr>
        <w:tc>
          <w:tcPr>
            <w:tcW w:w="1651" w:type="dxa"/>
            <w:shd w:val="clear" w:color="auto" w:fill="D9E2F3"/>
          </w:tcPr>
          <w:p w14:paraId="5F10A3F0" w14:textId="77777777" w:rsidR="00A013D5" w:rsidRPr="00F63393" w:rsidRDefault="00A013D5" w:rsidP="00B82A34">
            <w:pPr>
              <w:spacing w:before="60" w:after="60"/>
              <w:rPr>
                <w:b/>
                <w:lang w:val="en-GB"/>
              </w:rPr>
            </w:pPr>
            <w:r w:rsidRPr="00F63393">
              <w:rPr>
                <w:b/>
                <w:lang w:val="en-GB"/>
              </w:rPr>
              <w:t>Context</w:t>
            </w:r>
          </w:p>
        </w:tc>
        <w:tc>
          <w:tcPr>
            <w:tcW w:w="7068" w:type="dxa"/>
            <w:shd w:val="clear" w:color="auto" w:fill="auto"/>
          </w:tcPr>
          <w:p w14:paraId="1C6E222E" w14:textId="77777777" w:rsidR="001D1558" w:rsidRPr="00F63393" w:rsidRDefault="008F3EB8" w:rsidP="001D1558">
            <w:pPr>
              <w:rPr>
                <w:lang w:val="en-GB"/>
              </w:rPr>
            </w:pPr>
            <w:r w:rsidRPr="00F63393">
              <w:rPr>
                <w:lang w:val="en-GB"/>
              </w:rPr>
              <w:t>The N</w:t>
            </w:r>
            <w:r w:rsidR="001D1558" w:rsidRPr="00F63393">
              <w:rPr>
                <w:lang w:val="en-GB"/>
              </w:rPr>
              <w:t>on-UDI aggregator wants share the common reference information for a certain period with his aggregator-in-a-box (demand-response) solution.</w:t>
            </w:r>
          </w:p>
          <w:p w14:paraId="4822048B" w14:textId="77777777" w:rsidR="008F3EB8" w:rsidRPr="00F63393" w:rsidRDefault="008F3EB8" w:rsidP="008F3EB8">
            <w:pPr>
              <w:rPr>
                <w:lang w:val="en-GB"/>
              </w:rPr>
            </w:pPr>
            <w:r w:rsidRPr="00F63393">
              <w:rPr>
                <w:lang w:val="en-GB"/>
              </w:rPr>
              <w:t>Common reference information is retrieved for the period specified in the triggering event. All connection groups with connections that are active on the specified day are retrieved and will be sent to the aggregator-in-a-box (demand-response) solution.</w:t>
            </w:r>
          </w:p>
          <w:p w14:paraId="5C152D6C" w14:textId="77777777" w:rsidR="00A013D5" w:rsidRPr="00F63393" w:rsidRDefault="00A013D5" w:rsidP="00B82A34">
            <w:pPr>
              <w:rPr>
                <w:lang w:val="en-GB"/>
              </w:rPr>
            </w:pPr>
            <w:r w:rsidRPr="00F63393">
              <w:rPr>
                <w:lang w:val="en-GB"/>
              </w:rPr>
              <w:t xml:space="preserve">This Pluggable Business Component </w:t>
            </w:r>
            <w:r w:rsidR="008F3EB8" w:rsidRPr="00F63393">
              <w:rPr>
                <w:lang w:val="en-GB"/>
              </w:rPr>
              <w:t>sends the common reference information to the aggregator-in-a-box (demand-response) solution</w:t>
            </w:r>
            <w:r w:rsidR="00F26F57" w:rsidRPr="00F63393">
              <w:rPr>
                <w:lang w:val="en-GB"/>
              </w:rPr>
              <w:t>.</w:t>
            </w:r>
          </w:p>
          <w:p w14:paraId="337C7BC6" w14:textId="77777777" w:rsidR="00A013D5" w:rsidRPr="00F63393" w:rsidRDefault="00A013D5" w:rsidP="00B82A34">
            <w:pPr>
              <w:rPr>
                <w:lang w:val="en-GB"/>
              </w:rPr>
            </w:pPr>
            <w:r w:rsidRPr="00F63393">
              <w:rPr>
                <w:lang w:val="en-GB"/>
              </w:rPr>
              <w:t>This PBC receives as input t</w:t>
            </w:r>
            <w:r w:rsidR="008F3EB8" w:rsidRPr="00F63393">
              <w:rPr>
                <w:lang w:val="en-GB"/>
              </w:rPr>
              <w:t>he period it is invoked for, t</w:t>
            </w:r>
            <w:r w:rsidRPr="00F63393">
              <w:rPr>
                <w:lang w:val="en-GB"/>
              </w:rPr>
              <w:t>he entity addresses of all Connections represented by the AGR during that period, including the entity address of the BRP for each Connection</w:t>
            </w:r>
            <w:r w:rsidR="008F3EB8" w:rsidRPr="00F63393">
              <w:rPr>
                <w:lang w:val="en-GB"/>
              </w:rPr>
              <w:t xml:space="preserve"> and t</w:t>
            </w:r>
            <w:r w:rsidRPr="00F63393">
              <w:rPr>
                <w:lang w:val="en-GB"/>
              </w:rPr>
              <w:t>he entity addresses of any congestion points, plus a list of Connections belonging to each of those points</w:t>
            </w:r>
          </w:p>
        </w:tc>
      </w:tr>
      <w:tr w:rsidR="00A013D5" w:rsidRPr="00F63393" w14:paraId="37A57705" w14:textId="77777777" w:rsidTr="00B82A34">
        <w:tc>
          <w:tcPr>
            <w:tcW w:w="1651" w:type="dxa"/>
            <w:shd w:val="clear" w:color="auto" w:fill="D9E2F3"/>
          </w:tcPr>
          <w:p w14:paraId="626A754A" w14:textId="77777777" w:rsidR="00A013D5" w:rsidRPr="00F63393" w:rsidRDefault="00A013D5" w:rsidP="00B82A34">
            <w:pPr>
              <w:spacing w:before="60" w:after="60"/>
              <w:rPr>
                <w:b/>
                <w:lang w:val="en-GB"/>
              </w:rPr>
            </w:pPr>
            <w:r w:rsidRPr="00F63393">
              <w:rPr>
                <w:b/>
                <w:lang w:val="en-GB"/>
              </w:rPr>
              <w:t>Input</w:t>
            </w:r>
          </w:p>
        </w:tc>
        <w:tc>
          <w:tcPr>
            <w:tcW w:w="7068" w:type="dxa"/>
            <w:shd w:val="clear" w:color="auto" w:fill="auto"/>
          </w:tcPr>
          <w:p w14:paraId="29227386" w14:textId="77777777" w:rsidR="00A013D5" w:rsidRPr="00F63393" w:rsidRDefault="00A013D5" w:rsidP="00B82A34">
            <w:pPr>
              <w:pStyle w:val="Lijstalinea"/>
              <w:numPr>
                <w:ilvl w:val="0"/>
                <w:numId w:val="9"/>
              </w:numPr>
              <w:spacing w:before="60" w:after="60" w:line="240" w:lineRule="auto"/>
              <w:ind w:left="360"/>
              <w:rPr>
                <w:lang w:val="en-GB"/>
              </w:rPr>
            </w:pPr>
            <w:r w:rsidRPr="00F63393">
              <w:rPr>
                <w:lang w:val="en-GB"/>
              </w:rPr>
              <w:t>org.joda.time.LocalDate PERIOD</w:t>
            </w:r>
          </w:p>
          <w:p w14:paraId="29B694C7" w14:textId="77777777" w:rsidR="00A013D5" w:rsidRPr="00F63393" w:rsidRDefault="00A013D5" w:rsidP="00B82A34">
            <w:pPr>
              <w:pStyle w:val="Lijstalinea"/>
              <w:numPr>
                <w:ilvl w:val="0"/>
                <w:numId w:val="0"/>
              </w:numPr>
              <w:spacing w:before="60" w:after="60" w:line="240" w:lineRule="auto"/>
              <w:ind w:left="360"/>
              <w:rPr>
                <w:lang w:val="en-GB"/>
              </w:rPr>
            </w:pPr>
            <w:r w:rsidRPr="00F63393">
              <w:rPr>
                <w:lang w:val="en-GB"/>
              </w:rPr>
              <w:t>The period for which the cluster needs to be initialized.</w:t>
            </w:r>
          </w:p>
          <w:p w14:paraId="5C765981" w14:textId="77777777" w:rsidR="00A013D5" w:rsidRPr="00F63393" w:rsidRDefault="00A013D5" w:rsidP="00B82A34">
            <w:pPr>
              <w:pStyle w:val="Lijstalinea"/>
              <w:numPr>
                <w:ilvl w:val="0"/>
                <w:numId w:val="9"/>
              </w:numPr>
              <w:spacing w:before="60" w:after="60" w:line="240" w:lineRule="auto"/>
              <w:ind w:left="360"/>
              <w:rPr>
                <w:lang w:val="en-GB"/>
              </w:rPr>
            </w:pPr>
            <w:r w:rsidRPr="00F63393">
              <w:rPr>
                <w:lang w:val="en-GB"/>
              </w:rPr>
              <w:t>Map (String, List(String)) BRP_CONNECTION_LIST_MAP</w:t>
            </w:r>
          </w:p>
          <w:p w14:paraId="43548114" w14:textId="77777777" w:rsidR="00A013D5" w:rsidRPr="00F63393" w:rsidRDefault="00A013D5" w:rsidP="00B82A34">
            <w:pPr>
              <w:pStyle w:val="Lijstalinea"/>
              <w:numPr>
                <w:ilvl w:val="0"/>
                <w:numId w:val="0"/>
              </w:numPr>
              <w:spacing w:before="60" w:after="60" w:line="240" w:lineRule="auto"/>
              <w:ind w:left="360"/>
              <w:rPr>
                <w:lang w:val="en-GB"/>
              </w:rPr>
            </w:pPr>
            <w:r w:rsidRPr="00F63393">
              <w:rPr>
                <w:lang w:val="en-GB"/>
              </w:rPr>
              <w:t>Map with BRPs and for each BRP the list of connection entity addresses.</w:t>
            </w:r>
          </w:p>
          <w:p w14:paraId="1BE8C697" w14:textId="77777777" w:rsidR="00A013D5" w:rsidRPr="00F63393" w:rsidRDefault="00A013D5" w:rsidP="00B82A34">
            <w:pPr>
              <w:pStyle w:val="Lijstalinea"/>
              <w:numPr>
                <w:ilvl w:val="0"/>
                <w:numId w:val="9"/>
              </w:numPr>
              <w:spacing w:before="60" w:after="60" w:line="240" w:lineRule="auto"/>
              <w:ind w:left="360"/>
              <w:rPr>
                <w:lang w:val="en-GB"/>
              </w:rPr>
            </w:pPr>
            <w:r w:rsidRPr="00F63393">
              <w:rPr>
                <w:lang w:val="en-GB"/>
              </w:rPr>
              <w:t>Map (String, List(String)) CP_CONNECTION_LIST_MAP</w:t>
            </w:r>
          </w:p>
          <w:p w14:paraId="4C175F07" w14:textId="77777777" w:rsidR="00A013D5" w:rsidRPr="00F63393" w:rsidRDefault="00A013D5" w:rsidP="00B82A34">
            <w:pPr>
              <w:pStyle w:val="Lijstalinea"/>
              <w:numPr>
                <w:ilvl w:val="0"/>
                <w:numId w:val="0"/>
              </w:numPr>
              <w:spacing w:before="60" w:after="60" w:line="240" w:lineRule="auto"/>
              <w:ind w:left="360"/>
              <w:rPr>
                <w:lang w:val="en-GB"/>
              </w:rPr>
            </w:pPr>
            <w:r w:rsidRPr="00F63393">
              <w:rPr>
                <w:lang w:val="en-GB"/>
              </w:rPr>
              <w:t>Map with congestion point identifications and for each congestion point the list of connection entity addresses.</w:t>
            </w:r>
          </w:p>
        </w:tc>
      </w:tr>
      <w:tr w:rsidR="00A013D5" w:rsidRPr="00F63393" w14:paraId="72C3DF6A" w14:textId="77777777" w:rsidTr="00B82A34">
        <w:tc>
          <w:tcPr>
            <w:tcW w:w="1651" w:type="dxa"/>
            <w:shd w:val="clear" w:color="auto" w:fill="D9E2F3"/>
          </w:tcPr>
          <w:p w14:paraId="61D3CEBC" w14:textId="77777777" w:rsidR="00A013D5" w:rsidRPr="00F63393" w:rsidRDefault="00A013D5" w:rsidP="00B82A34">
            <w:pPr>
              <w:spacing w:before="60" w:after="60"/>
              <w:rPr>
                <w:b/>
                <w:lang w:val="en-GB"/>
              </w:rPr>
            </w:pPr>
            <w:r w:rsidRPr="00F63393">
              <w:rPr>
                <w:b/>
                <w:lang w:val="en-GB"/>
              </w:rPr>
              <w:lastRenderedPageBreak/>
              <w:t>Output</w:t>
            </w:r>
          </w:p>
        </w:tc>
        <w:tc>
          <w:tcPr>
            <w:tcW w:w="7068" w:type="dxa"/>
            <w:shd w:val="clear" w:color="auto" w:fill="auto"/>
          </w:tcPr>
          <w:p w14:paraId="15AEECEC" w14:textId="77777777" w:rsidR="00A013D5" w:rsidRPr="00F63393" w:rsidRDefault="00A013D5" w:rsidP="00D45E37">
            <w:pPr>
              <w:spacing w:before="60" w:after="60" w:line="240" w:lineRule="auto"/>
              <w:rPr>
                <w:lang w:val="en-GB"/>
              </w:rPr>
            </w:pPr>
            <w:r w:rsidRPr="00F63393">
              <w:rPr>
                <w:lang w:val="en-GB"/>
              </w:rPr>
              <w:t>none</w:t>
            </w:r>
          </w:p>
        </w:tc>
      </w:tr>
      <w:tr w:rsidR="00A013D5" w:rsidRPr="00F63393" w14:paraId="59476ECC" w14:textId="77777777" w:rsidTr="00B82A34">
        <w:tc>
          <w:tcPr>
            <w:tcW w:w="1651" w:type="dxa"/>
            <w:shd w:val="clear" w:color="auto" w:fill="D9E2F3"/>
          </w:tcPr>
          <w:p w14:paraId="5F5EE2DC" w14:textId="77777777" w:rsidR="00A013D5" w:rsidRPr="00F63393" w:rsidRDefault="00A013D5" w:rsidP="00B82A34">
            <w:pPr>
              <w:spacing w:before="60" w:after="60"/>
              <w:rPr>
                <w:b/>
                <w:lang w:val="en-GB"/>
              </w:rPr>
            </w:pPr>
            <w:r w:rsidRPr="00F63393">
              <w:rPr>
                <w:b/>
                <w:lang w:val="en-GB"/>
              </w:rPr>
              <w:t>References</w:t>
            </w:r>
          </w:p>
        </w:tc>
        <w:tc>
          <w:tcPr>
            <w:tcW w:w="7068" w:type="dxa"/>
            <w:shd w:val="clear" w:color="auto" w:fill="auto"/>
          </w:tcPr>
          <w:p w14:paraId="56320DC7" w14:textId="77777777" w:rsidR="00A013D5" w:rsidRPr="00F63393" w:rsidRDefault="00A013D5" w:rsidP="00D45E3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D45E37" w:rsidRPr="00F63393">
              <w:rPr>
                <w:lang w:val="en-GB"/>
              </w:rPr>
              <w:t>4</w:t>
            </w:r>
            <w:r w:rsidRPr="00F63393">
              <w:rPr>
                <w:lang w:val="en-GB"/>
              </w:rPr>
              <w:t>.1 AgrNonUdiInitializeCoordinator</w:t>
            </w:r>
          </w:p>
        </w:tc>
      </w:tr>
    </w:tbl>
    <w:p w14:paraId="24726A58" w14:textId="77777777" w:rsidR="00A013D5" w:rsidRPr="00F63393" w:rsidRDefault="00A013D5" w:rsidP="00A013D5"/>
    <w:p w14:paraId="54666A77" w14:textId="77777777" w:rsidR="00CD504E" w:rsidRPr="00F63393" w:rsidRDefault="00CD504E" w:rsidP="00CD504E">
      <w:pPr>
        <w:pStyle w:val="Kop5"/>
        <w:rPr>
          <w:lang w:val="en-GB"/>
        </w:rPr>
      </w:pPr>
      <w:r w:rsidRPr="00F63393">
        <w:rPr>
          <w:lang w:val="en-GB"/>
        </w:rPr>
        <w:t>Retrieve A</w:t>
      </w:r>
      <w:r w:rsidR="000F3B59" w:rsidRPr="00F63393">
        <w:rPr>
          <w:lang w:val="en-GB"/>
        </w:rPr>
        <w:t>D</w:t>
      </w:r>
      <w:r w:rsidRPr="00F63393">
        <w:rPr>
          <w:lang w:val="en-GB"/>
        </w:rPr>
        <w:t>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CD504E" w:rsidRPr="00F63393" w14:paraId="43345906" w14:textId="77777777" w:rsidTr="000F3B59">
        <w:tc>
          <w:tcPr>
            <w:tcW w:w="1651" w:type="dxa"/>
            <w:shd w:val="clear" w:color="auto" w:fill="D9E2F3"/>
          </w:tcPr>
          <w:p w14:paraId="780F2F6B" w14:textId="77777777" w:rsidR="00CD504E" w:rsidRPr="00F63393" w:rsidRDefault="00CD504E" w:rsidP="000F3B5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8"/>
              <w:gridCol w:w="981"/>
              <w:gridCol w:w="3569"/>
            </w:tblGrid>
            <w:tr w:rsidR="00CD504E" w:rsidRPr="00F63393" w14:paraId="4D2E449E" w14:textId="77777777" w:rsidTr="000F3B59">
              <w:tc>
                <w:tcPr>
                  <w:tcW w:w="738" w:type="dxa"/>
                  <w:shd w:val="clear" w:color="auto" w:fill="FBE4D5"/>
                </w:tcPr>
                <w:p w14:paraId="799B140E" w14:textId="77777777" w:rsidR="00CD504E" w:rsidRPr="00F63393" w:rsidRDefault="00CD504E" w:rsidP="000F3B59">
                  <w:pPr>
                    <w:spacing w:before="60" w:after="60"/>
                    <w:jc w:val="center"/>
                    <w:rPr>
                      <w:b/>
                      <w:lang w:val="en-GB"/>
                    </w:rPr>
                  </w:pPr>
                  <w:r w:rsidRPr="00F63393">
                    <w:rPr>
                      <w:b/>
                      <w:lang w:val="en-GB"/>
                    </w:rPr>
                    <w:t>Role</w:t>
                  </w:r>
                </w:p>
              </w:tc>
              <w:tc>
                <w:tcPr>
                  <w:tcW w:w="1417" w:type="dxa"/>
                  <w:shd w:val="clear" w:color="auto" w:fill="FBE4D5"/>
                </w:tcPr>
                <w:p w14:paraId="4D5D4469" w14:textId="77777777" w:rsidR="00CD504E" w:rsidRPr="00F63393" w:rsidRDefault="00CD504E" w:rsidP="000F3B59">
                  <w:pPr>
                    <w:spacing w:before="60" w:after="60"/>
                    <w:jc w:val="center"/>
                    <w:rPr>
                      <w:b/>
                      <w:lang w:val="en-GB"/>
                    </w:rPr>
                  </w:pPr>
                  <w:r w:rsidRPr="00F63393">
                    <w:rPr>
                      <w:b/>
                      <w:lang w:val="en-GB"/>
                    </w:rPr>
                    <w:t>Phase</w:t>
                  </w:r>
                </w:p>
              </w:tc>
              <w:tc>
                <w:tcPr>
                  <w:tcW w:w="992" w:type="dxa"/>
                  <w:shd w:val="clear" w:color="auto" w:fill="FBE4D5"/>
                </w:tcPr>
                <w:p w14:paraId="0E165C92" w14:textId="77777777" w:rsidR="00CD504E" w:rsidRPr="00F63393" w:rsidRDefault="00CD504E" w:rsidP="000F3B59">
                  <w:pPr>
                    <w:spacing w:before="60" w:after="60"/>
                    <w:jc w:val="center"/>
                    <w:rPr>
                      <w:b/>
                      <w:lang w:val="en-GB"/>
                    </w:rPr>
                  </w:pPr>
                  <w:r w:rsidRPr="00F63393">
                    <w:rPr>
                      <w:b/>
                      <w:lang w:val="en-GB"/>
                    </w:rPr>
                    <w:t>Regime</w:t>
                  </w:r>
                </w:p>
              </w:tc>
              <w:tc>
                <w:tcPr>
                  <w:tcW w:w="3851" w:type="dxa"/>
                  <w:shd w:val="clear" w:color="auto" w:fill="FBE4D5"/>
                </w:tcPr>
                <w:p w14:paraId="0AE9FA26" w14:textId="77777777" w:rsidR="00CD504E" w:rsidRPr="00F63393" w:rsidRDefault="00CD504E" w:rsidP="000F3B59">
                  <w:pPr>
                    <w:spacing w:before="60" w:after="60"/>
                    <w:jc w:val="center"/>
                    <w:rPr>
                      <w:b/>
                      <w:lang w:val="en-GB"/>
                    </w:rPr>
                  </w:pPr>
                  <w:r w:rsidRPr="00F63393">
                    <w:rPr>
                      <w:b/>
                      <w:lang w:val="en-GB"/>
                    </w:rPr>
                    <w:t>USEF step</w:t>
                  </w:r>
                </w:p>
              </w:tc>
            </w:tr>
            <w:tr w:rsidR="00CD504E" w:rsidRPr="00F63393" w14:paraId="773B004D" w14:textId="77777777" w:rsidTr="000F3B59">
              <w:tc>
                <w:tcPr>
                  <w:tcW w:w="738" w:type="dxa"/>
                  <w:shd w:val="clear" w:color="auto" w:fill="auto"/>
                </w:tcPr>
                <w:p w14:paraId="030B3FD0" w14:textId="77777777" w:rsidR="00CD504E" w:rsidRPr="00F63393" w:rsidRDefault="00CD504E" w:rsidP="000F3B59">
                  <w:pPr>
                    <w:spacing w:before="60" w:after="60"/>
                    <w:rPr>
                      <w:lang w:val="en-GB"/>
                    </w:rPr>
                  </w:pPr>
                  <w:r w:rsidRPr="00F63393">
                    <w:rPr>
                      <w:lang w:val="en-GB"/>
                    </w:rPr>
                    <w:t>AGR</w:t>
                  </w:r>
                </w:p>
              </w:tc>
              <w:tc>
                <w:tcPr>
                  <w:tcW w:w="1417" w:type="dxa"/>
                  <w:shd w:val="clear" w:color="auto" w:fill="auto"/>
                </w:tcPr>
                <w:p w14:paraId="619BBCF1" w14:textId="77777777" w:rsidR="00CD504E" w:rsidRPr="00F63393" w:rsidRDefault="00CD504E" w:rsidP="000F3B59">
                  <w:pPr>
                    <w:spacing w:before="60" w:after="60"/>
                    <w:rPr>
                      <w:lang w:val="en-GB"/>
                    </w:rPr>
                  </w:pPr>
                  <w:r w:rsidRPr="00F63393">
                    <w:rPr>
                      <w:lang w:val="en-GB"/>
                    </w:rPr>
                    <w:t>Operate</w:t>
                  </w:r>
                </w:p>
              </w:tc>
              <w:tc>
                <w:tcPr>
                  <w:tcW w:w="992" w:type="dxa"/>
                  <w:shd w:val="clear" w:color="auto" w:fill="auto"/>
                </w:tcPr>
                <w:p w14:paraId="2EAC541A" w14:textId="77777777" w:rsidR="00CD504E" w:rsidRPr="00F63393" w:rsidRDefault="00CD504E" w:rsidP="000F3B59">
                  <w:pPr>
                    <w:spacing w:before="60" w:after="60"/>
                    <w:rPr>
                      <w:lang w:val="en-GB"/>
                    </w:rPr>
                  </w:pPr>
                  <w:r w:rsidRPr="00F63393">
                    <w:rPr>
                      <w:lang w:val="en-GB"/>
                    </w:rPr>
                    <w:t>NA</w:t>
                  </w:r>
                </w:p>
              </w:tc>
              <w:tc>
                <w:tcPr>
                  <w:tcW w:w="3851" w:type="dxa"/>
                  <w:shd w:val="clear" w:color="auto" w:fill="auto"/>
                </w:tcPr>
                <w:p w14:paraId="24233F2A" w14:textId="77777777" w:rsidR="00CD504E" w:rsidRPr="00F63393" w:rsidRDefault="00CD504E" w:rsidP="000F3B59">
                  <w:pPr>
                    <w:spacing w:before="60" w:after="60"/>
                    <w:rPr>
                      <w:lang w:val="en-GB"/>
                    </w:rPr>
                  </w:pPr>
                </w:p>
              </w:tc>
            </w:tr>
          </w:tbl>
          <w:p w14:paraId="2D878635" w14:textId="77777777" w:rsidR="00CD504E" w:rsidRPr="00F63393" w:rsidRDefault="00CD504E" w:rsidP="000F3B59">
            <w:pPr>
              <w:spacing w:before="60" w:after="60"/>
              <w:rPr>
                <w:lang w:val="en-GB"/>
              </w:rPr>
            </w:pPr>
          </w:p>
        </w:tc>
      </w:tr>
      <w:tr w:rsidR="00CD504E" w:rsidRPr="00F63393" w14:paraId="1000424A" w14:textId="77777777" w:rsidTr="000F3B59">
        <w:tc>
          <w:tcPr>
            <w:tcW w:w="1651" w:type="dxa"/>
            <w:shd w:val="clear" w:color="auto" w:fill="D9E2F3"/>
          </w:tcPr>
          <w:p w14:paraId="4A4816BE" w14:textId="77777777" w:rsidR="00CD504E" w:rsidRPr="00F63393" w:rsidRDefault="00CD504E" w:rsidP="000F3B59">
            <w:pPr>
              <w:spacing w:before="60" w:after="60"/>
              <w:rPr>
                <w:b/>
                <w:lang w:val="en-GB"/>
              </w:rPr>
            </w:pPr>
            <w:r w:rsidRPr="00F63393">
              <w:rPr>
                <w:b/>
                <w:lang w:val="en-GB"/>
              </w:rPr>
              <w:t>Mapping name</w:t>
            </w:r>
          </w:p>
        </w:tc>
        <w:tc>
          <w:tcPr>
            <w:tcW w:w="7068" w:type="dxa"/>
            <w:shd w:val="clear" w:color="auto" w:fill="auto"/>
          </w:tcPr>
          <w:p w14:paraId="4A9D4F83" w14:textId="77777777" w:rsidR="00CD504E" w:rsidRPr="00F63393" w:rsidRDefault="00041901" w:rsidP="00041901">
            <w:pPr>
              <w:spacing w:before="60" w:after="60"/>
              <w:rPr>
                <w:lang w:val="en-GB"/>
              </w:rPr>
            </w:pPr>
            <w:r w:rsidRPr="00F63393">
              <w:rPr>
                <w:lang w:val="en-GB"/>
              </w:rPr>
              <w:t>AGR_NON_UDI_RETRIEVE_ADS_GOAL_REALIZATION</w:t>
            </w:r>
          </w:p>
        </w:tc>
      </w:tr>
      <w:tr w:rsidR="00CD504E" w:rsidRPr="00F63393" w14:paraId="0610E45E" w14:textId="77777777" w:rsidTr="000F3B59">
        <w:trPr>
          <w:trHeight w:val="1018"/>
        </w:trPr>
        <w:tc>
          <w:tcPr>
            <w:tcW w:w="1651" w:type="dxa"/>
            <w:shd w:val="clear" w:color="auto" w:fill="D9E2F3"/>
          </w:tcPr>
          <w:p w14:paraId="74FBC15C" w14:textId="77777777" w:rsidR="00CD504E" w:rsidRPr="00F63393" w:rsidRDefault="00CD504E" w:rsidP="000F3B59">
            <w:pPr>
              <w:spacing w:before="60" w:after="60"/>
              <w:rPr>
                <w:b/>
                <w:lang w:val="en-GB"/>
              </w:rPr>
            </w:pPr>
            <w:r w:rsidRPr="00F63393">
              <w:rPr>
                <w:b/>
                <w:lang w:val="en-GB"/>
              </w:rPr>
              <w:t>Context</w:t>
            </w:r>
          </w:p>
        </w:tc>
        <w:tc>
          <w:tcPr>
            <w:tcW w:w="7068" w:type="dxa"/>
            <w:shd w:val="clear" w:color="auto" w:fill="auto"/>
          </w:tcPr>
          <w:p w14:paraId="7935D443" w14:textId="77777777" w:rsidR="00701E9B" w:rsidRPr="00F63393" w:rsidRDefault="00701E9B" w:rsidP="00701E9B">
            <w:pPr>
              <w:rPr>
                <w:lang w:val="en-GB"/>
              </w:rPr>
            </w:pPr>
            <w:r w:rsidRPr="00F63393">
              <w:rPr>
                <w:lang w:val="en-GB"/>
              </w:rPr>
              <w:t xml:space="preserve">Non-UDI aggregators have fairly limited control over the execution of their plans. They will have to rely on their external ADS solution to execute these to the best of its ability. However, Non-UDI aggregators monitor their ADS and feed its statistics about goal realization into the </w:t>
            </w:r>
            <w:r w:rsidRPr="00F63393">
              <w:rPr>
                <w:iCs/>
                <w:lang w:val="en-GB"/>
              </w:rPr>
              <w:t>Detect Deviations from A-Plans and/or D-Prognoses</w:t>
            </w:r>
            <w:r w:rsidRPr="00F63393">
              <w:rPr>
                <w:lang w:val="en-GB"/>
              </w:rPr>
              <w:t xml:space="preserve"> process so plans can be adjusted, if necessary.</w:t>
            </w:r>
          </w:p>
          <w:p w14:paraId="211D19A2" w14:textId="77777777" w:rsidR="00701E9B" w:rsidRPr="00F63393" w:rsidRDefault="00701E9B" w:rsidP="00701E9B">
            <w:pPr>
              <w:rPr>
                <w:lang w:val="en-GB"/>
              </w:rPr>
            </w:pPr>
          </w:p>
          <w:p w14:paraId="746D291A" w14:textId="77777777" w:rsidR="00701E9B" w:rsidRPr="00F63393" w:rsidRDefault="00CD504E" w:rsidP="00701E9B">
            <w:pPr>
              <w:rPr>
                <w:lang w:val="en-GB"/>
              </w:rPr>
            </w:pPr>
            <w:r w:rsidRPr="00F63393">
              <w:rPr>
                <w:lang w:val="en-GB"/>
              </w:rPr>
              <w:t xml:space="preserve">This Pluggable Business Component </w:t>
            </w:r>
            <w:r w:rsidR="00701E9B" w:rsidRPr="00F63393">
              <w:rPr>
                <w:lang w:val="en-GB"/>
              </w:rPr>
              <w:t>retrieves the power values for all connection groups (BRPs and congestion points) from the external ADS system.</w:t>
            </w:r>
          </w:p>
          <w:p w14:paraId="1ACEAEB4" w14:textId="77777777" w:rsidR="00CD504E" w:rsidRPr="00F63393" w:rsidRDefault="00CD504E" w:rsidP="00701E9B">
            <w:pPr>
              <w:rPr>
                <w:lang w:val="en-GB"/>
              </w:rPr>
            </w:pPr>
            <w:r w:rsidRPr="00F63393">
              <w:rPr>
                <w:lang w:val="en-GB"/>
              </w:rPr>
              <w:t xml:space="preserve">This PBC receives as input the period it is invoked for, </w:t>
            </w:r>
            <w:r w:rsidR="00701E9B" w:rsidRPr="00F63393">
              <w:rPr>
                <w:lang w:val="en-GB"/>
              </w:rPr>
              <w:t>the PTU duration and the current portfolio</w:t>
            </w:r>
            <w:r w:rsidR="00FF18B6" w:rsidRPr="00F63393">
              <w:rPr>
                <w:lang w:val="en-GB"/>
              </w:rPr>
              <w:t xml:space="preserve"> and returns the updated portfolio with added observed power values.</w:t>
            </w:r>
          </w:p>
        </w:tc>
      </w:tr>
      <w:tr w:rsidR="00CD504E" w:rsidRPr="00F63393" w14:paraId="031189C9" w14:textId="77777777" w:rsidTr="000F3B59">
        <w:tc>
          <w:tcPr>
            <w:tcW w:w="1651" w:type="dxa"/>
            <w:shd w:val="clear" w:color="auto" w:fill="D9E2F3"/>
          </w:tcPr>
          <w:p w14:paraId="5115ADBC" w14:textId="77777777" w:rsidR="00CD504E" w:rsidRPr="00F63393" w:rsidRDefault="00CD504E" w:rsidP="000F3B59">
            <w:pPr>
              <w:spacing w:before="60" w:after="60"/>
              <w:rPr>
                <w:b/>
                <w:lang w:val="en-GB"/>
              </w:rPr>
            </w:pPr>
            <w:r w:rsidRPr="00F63393">
              <w:rPr>
                <w:b/>
                <w:lang w:val="en-GB"/>
              </w:rPr>
              <w:t>Input</w:t>
            </w:r>
          </w:p>
        </w:tc>
        <w:tc>
          <w:tcPr>
            <w:tcW w:w="7068" w:type="dxa"/>
            <w:shd w:val="clear" w:color="auto" w:fill="auto"/>
          </w:tcPr>
          <w:p w14:paraId="47B6D8FE" w14:textId="77777777" w:rsidR="00CD504E" w:rsidRPr="00F63393" w:rsidRDefault="00CD504E" w:rsidP="000F3B59">
            <w:pPr>
              <w:pStyle w:val="Lijstalinea"/>
              <w:numPr>
                <w:ilvl w:val="0"/>
                <w:numId w:val="9"/>
              </w:numPr>
              <w:spacing w:before="60" w:after="60" w:line="240" w:lineRule="auto"/>
              <w:ind w:left="360"/>
              <w:rPr>
                <w:lang w:val="en-GB"/>
              </w:rPr>
            </w:pPr>
            <w:r w:rsidRPr="00F63393">
              <w:rPr>
                <w:lang w:val="en-GB"/>
              </w:rPr>
              <w:t>org.joda.time.LocalDate PERIOD</w:t>
            </w:r>
          </w:p>
          <w:p w14:paraId="4CAF5DFE" w14:textId="77777777" w:rsidR="00CD504E" w:rsidRPr="00F63393" w:rsidRDefault="00CD504E" w:rsidP="000F3B59">
            <w:pPr>
              <w:pStyle w:val="Lijstalinea"/>
              <w:numPr>
                <w:ilvl w:val="0"/>
                <w:numId w:val="0"/>
              </w:numPr>
              <w:spacing w:before="60" w:after="60" w:line="240" w:lineRule="auto"/>
              <w:ind w:left="360"/>
              <w:rPr>
                <w:lang w:val="en-GB"/>
              </w:rPr>
            </w:pPr>
            <w:r w:rsidRPr="00F63393">
              <w:rPr>
                <w:lang w:val="en-GB"/>
              </w:rPr>
              <w:t xml:space="preserve">The period for which the </w:t>
            </w:r>
            <w:r w:rsidR="00FF18B6" w:rsidRPr="00F63393">
              <w:rPr>
                <w:lang w:val="en-GB"/>
              </w:rPr>
              <w:t>power data</w:t>
            </w:r>
            <w:r w:rsidRPr="00F63393">
              <w:rPr>
                <w:lang w:val="en-GB"/>
              </w:rPr>
              <w:t xml:space="preserve"> </w:t>
            </w:r>
            <w:r w:rsidR="00FF18B6" w:rsidRPr="00F63393">
              <w:rPr>
                <w:lang w:val="en-GB"/>
              </w:rPr>
              <w:t>is retrieved from the external ADS solution.</w:t>
            </w:r>
          </w:p>
          <w:p w14:paraId="7EB5AB51" w14:textId="77777777" w:rsidR="00701E9B" w:rsidRPr="00F63393" w:rsidRDefault="00701E9B" w:rsidP="00701E9B">
            <w:pPr>
              <w:pStyle w:val="Lijstalinea"/>
              <w:numPr>
                <w:ilvl w:val="0"/>
                <w:numId w:val="9"/>
              </w:numPr>
              <w:spacing w:before="60" w:after="60" w:line="240" w:lineRule="auto"/>
              <w:ind w:left="360"/>
              <w:rPr>
                <w:lang w:val="en-GB"/>
              </w:rPr>
            </w:pPr>
            <w:r w:rsidRPr="00F63393">
              <w:rPr>
                <w:lang w:val="en-GB"/>
              </w:rPr>
              <w:t>int PTU_DURATION</w:t>
            </w:r>
          </w:p>
          <w:p w14:paraId="1A7A3EA9" w14:textId="77777777" w:rsidR="00701E9B" w:rsidRPr="00F63393" w:rsidRDefault="00701E9B" w:rsidP="00701E9B">
            <w:pPr>
              <w:pStyle w:val="Lijstalinea"/>
              <w:numPr>
                <w:ilvl w:val="0"/>
                <w:numId w:val="0"/>
              </w:numPr>
              <w:spacing w:before="60" w:after="60" w:line="240" w:lineRule="auto"/>
              <w:ind w:left="360"/>
              <w:rPr>
                <w:lang w:val="en-GB"/>
              </w:rPr>
            </w:pPr>
            <w:r w:rsidRPr="00F63393">
              <w:rPr>
                <w:lang w:val="en-GB"/>
              </w:rPr>
              <w:t>The duration of a PTU expressed in minutes.</w:t>
            </w:r>
          </w:p>
          <w:p w14:paraId="5EC2932A" w14:textId="77777777" w:rsidR="00701E9B" w:rsidRPr="00F63393" w:rsidRDefault="00701E9B" w:rsidP="00701E9B">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CURRENT_PORTFOLIO: </w:t>
            </w:r>
          </w:p>
          <w:p w14:paraId="69948DD1" w14:textId="77777777" w:rsidR="00CD504E" w:rsidRPr="00F63393" w:rsidRDefault="00701E9B" w:rsidP="00701E9B">
            <w:pPr>
              <w:pStyle w:val="Lijstalinea"/>
              <w:numPr>
                <w:ilvl w:val="0"/>
                <w:numId w:val="0"/>
              </w:numPr>
              <w:spacing w:before="60" w:after="60" w:line="240" w:lineRule="auto"/>
              <w:ind w:left="360"/>
              <w:rPr>
                <w:lang w:val="en-GB"/>
              </w:rPr>
            </w:pPr>
            <w:r w:rsidRPr="00F63393">
              <w:rPr>
                <w:lang w:val="en-GB"/>
              </w:rPr>
              <w:t>The current portfolio.</w:t>
            </w:r>
          </w:p>
        </w:tc>
      </w:tr>
      <w:tr w:rsidR="00CD504E" w:rsidRPr="00F63393" w14:paraId="49647F4B" w14:textId="77777777" w:rsidTr="000F3B59">
        <w:tc>
          <w:tcPr>
            <w:tcW w:w="1651" w:type="dxa"/>
            <w:shd w:val="clear" w:color="auto" w:fill="D9E2F3"/>
          </w:tcPr>
          <w:p w14:paraId="52DF84FD" w14:textId="77777777" w:rsidR="00CD504E" w:rsidRPr="00F63393" w:rsidRDefault="00CD504E" w:rsidP="000F3B59">
            <w:pPr>
              <w:spacing w:before="60" w:after="60"/>
              <w:rPr>
                <w:b/>
                <w:lang w:val="en-GB"/>
              </w:rPr>
            </w:pPr>
            <w:r w:rsidRPr="00F63393">
              <w:rPr>
                <w:b/>
                <w:lang w:val="en-GB"/>
              </w:rPr>
              <w:t>Output</w:t>
            </w:r>
          </w:p>
        </w:tc>
        <w:tc>
          <w:tcPr>
            <w:tcW w:w="7068" w:type="dxa"/>
            <w:shd w:val="clear" w:color="auto" w:fill="auto"/>
          </w:tcPr>
          <w:p w14:paraId="63FDB4C1" w14:textId="77777777" w:rsidR="00FF18B6" w:rsidRPr="00F63393" w:rsidRDefault="00FF18B6" w:rsidP="00FF18B6">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UPDATED_PORTFOLIO: </w:t>
            </w:r>
          </w:p>
          <w:p w14:paraId="170C2E9A" w14:textId="77777777" w:rsidR="00CD504E" w:rsidRPr="00F63393" w:rsidRDefault="00FF18B6" w:rsidP="00FF18B6">
            <w:pPr>
              <w:pStyle w:val="Lijstalinea"/>
              <w:numPr>
                <w:ilvl w:val="0"/>
                <w:numId w:val="0"/>
              </w:numPr>
              <w:spacing w:before="60" w:after="60" w:line="240" w:lineRule="auto"/>
              <w:ind w:left="360"/>
              <w:rPr>
                <w:lang w:val="en-GB"/>
              </w:rPr>
            </w:pPr>
            <w:r w:rsidRPr="00F63393">
              <w:rPr>
                <w:lang w:val="en-GB"/>
              </w:rPr>
              <w:t>The current portfolio.</w:t>
            </w:r>
          </w:p>
        </w:tc>
      </w:tr>
      <w:tr w:rsidR="00CD504E" w:rsidRPr="00F63393" w14:paraId="0997E3C8" w14:textId="77777777" w:rsidTr="000F3B59">
        <w:tc>
          <w:tcPr>
            <w:tcW w:w="1651" w:type="dxa"/>
            <w:shd w:val="clear" w:color="auto" w:fill="D9E2F3"/>
          </w:tcPr>
          <w:p w14:paraId="2F7446AD" w14:textId="77777777" w:rsidR="00CD504E" w:rsidRPr="00F63393" w:rsidRDefault="00CD504E" w:rsidP="000F3B59">
            <w:pPr>
              <w:spacing w:before="60" w:after="60"/>
              <w:rPr>
                <w:b/>
                <w:lang w:val="en-GB"/>
              </w:rPr>
            </w:pPr>
            <w:r w:rsidRPr="00F63393">
              <w:rPr>
                <w:b/>
                <w:lang w:val="en-GB"/>
              </w:rPr>
              <w:t>References</w:t>
            </w:r>
          </w:p>
        </w:tc>
        <w:tc>
          <w:tcPr>
            <w:tcW w:w="7068" w:type="dxa"/>
            <w:shd w:val="clear" w:color="auto" w:fill="auto"/>
          </w:tcPr>
          <w:p w14:paraId="1AC819F1" w14:textId="77777777" w:rsidR="00CD504E" w:rsidRPr="00F63393" w:rsidRDefault="00CD504E" w:rsidP="00FF18B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FF18B6" w:rsidRPr="00F63393">
              <w:rPr>
                <w:lang w:val="en-GB"/>
              </w:rPr>
              <w:t>2</w:t>
            </w:r>
            <w:r w:rsidRPr="00F63393">
              <w:rPr>
                <w:lang w:val="en-GB"/>
              </w:rPr>
              <w:t xml:space="preserve"> </w:t>
            </w:r>
            <w:r w:rsidR="00FF18B6" w:rsidRPr="00F63393">
              <w:rPr>
                <w:lang w:val="en-GB"/>
              </w:rPr>
              <w:t>AgrNonUdiRetrieveAdsGoalRealizationCoordinator</w:t>
            </w:r>
          </w:p>
        </w:tc>
      </w:tr>
    </w:tbl>
    <w:p w14:paraId="230A3019" w14:textId="77777777" w:rsidR="00CD504E" w:rsidRPr="00F63393" w:rsidRDefault="00CD504E" w:rsidP="00CD504E"/>
    <w:p w14:paraId="58E3EAA6" w14:textId="77777777" w:rsidR="00800603" w:rsidRPr="00F63393" w:rsidRDefault="00800603" w:rsidP="00800603">
      <w:pPr>
        <w:pStyle w:val="Kop5"/>
        <w:rPr>
          <w:lang w:val="nl-NL"/>
        </w:rPr>
      </w:pPr>
      <w:r w:rsidRPr="00F63393">
        <w:rPr>
          <w:lang w:val="nl-NL"/>
        </w:rPr>
        <w:t>Determine Net Demands via 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800603" w:rsidRPr="00F63393" w14:paraId="0A2E01F7" w14:textId="77777777" w:rsidTr="000E0511">
        <w:tc>
          <w:tcPr>
            <w:tcW w:w="1665" w:type="dxa"/>
            <w:shd w:val="clear" w:color="auto" w:fill="D9E2F3"/>
          </w:tcPr>
          <w:p w14:paraId="3AADCBA8" w14:textId="77777777" w:rsidR="00800603" w:rsidRPr="00F63393" w:rsidRDefault="008006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0"/>
              <w:gridCol w:w="979"/>
              <w:gridCol w:w="3562"/>
            </w:tblGrid>
            <w:tr w:rsidR="00800603" w:rsidRPr="00F63393" w14:paraId="173748C4" w14:textId="77777777" w:rsidTr="000E0511">
              <w:tc>
                <w:tcPr>
                  <w:tcW w:w="738" w:type="dxa"/>
                  <w:shd w:val="clear" w:color="auto" w:fill="FBE4D5"/>
                </w:tcPr>
                <w:p w14:paraId="386AAE58" w14:textId="77777777" w:rsidR="00800603" w:rsidRPr="00F63393" w:rsidRDefault="00800603" w:rsidP="000E0511">
                  <w:pPr>
                    <w:spacing w:before="60" w:after="60"/>
                    <w:jc w:val="center"/>
                    <w:rPr>
                      <w:b/>
                      <w:lang w:val="en-GB"/>
                    </w:rPr>
                  </w:pPr>
                  <w:r w:rsidRPr="00F63393">
                    <w:rPr>
                      <w:b/>
                      <w:lang w:val="en-GB"/>
                    </w:rPr>
                    <w:t>Role</w:t>
                  </w:r>
                </w:p>
              </w:tc>
              <w:tc>
                <w:tcPr>
                  <w:tcW w:w="1417" w:type="dxa"/>
                  <w:shd w:val="clear" w:color="auto" w:fill="FBE4D5"/>
                </w:tcPr>
                <w:p w14:paraId="6FAF364A" w14:textId="77777777" w:rsidR="00800603" w:rsidRPr="00F63393" w:rsidRDefault="00800603" w:rsidP="000E0511">
                  <w:pPr>
                    <w:spacing w:before="60" w:after="60"/>
                    <w:jc w:val="center"/>
                    <w:rPr>
                      <w:b/>
                      <w:lang w:val="en-GB"/>
                    </w:rPr>
                  </w:pPr>
                  <w:r w:rsidRPr="00F63393">
                    <w:rPr>
                      <w:b/>
                      <w:lang w:val="en-GB"/>
                    </w:rPr>
                    <w:t>Phase</w:t>
                  </w:r>
                </w:p>
              </w:tc>
              <w:tc>
                <w:tcPr>
                  <w:tcW w:w="992" w:type="dxa"/>
                  <w:shd w:val="clear" w:color="auto" w:fill="FBE4D5"/>
                </w:tcPr>
                <w:p w14:paraId="2FC2AA4C" w14:textId="77777777" w:rsidR="00800603" w:rsidRPr="00F63393" w:rsidRDefault="00800603" w:rsidP="000E0511">
                  <w:pPr>
                    <w:spacing w:before="60" w:after="60"/>
                    <w:jc w:val="center"/>
                    <w:rPr>
                      <w:b/>
                      <w:lang w:val="en-GB"/>
                    </w:rPr>
                  </w:pPr>
                  <w:r w:rsidRPr="00F63393">
                    <w:rPr>
                      <w:b/>
                      <w:lang w:val="en-GB"/>
                    </w:rPr>
                    <w:t>Regime</w:t>
                  </w:r>
                </w:p>
              </w:tc>
              <w:tc>
                <w:tcPr>
                  <w:tcW w:w="3851" w:type="dxa"/>
                  <w:shd w:val="clear" w:color="auto" w:fill="FBE4D5"/>
                </w:tcPr>
                <w:p w14:paraId="5A0BF15C" w14:textId="77777777" w:rsidR="00800603" w:rsidRPr="00F63393" w:rsidRDefault="00800603" w:rsidP="000E0511">
                  <w:pPr>
                    <w:spacing w:before="60" w:after="60"/>
                    <w:jc w:val="center"/>
                    <w:rPr>
                      <w:b/>
                      <w:lang w:val="en-GB"/>
                    </w:rPr>
                  </w:pPr>
                  <w:r w:rsidRPr="00F63393">
                    <w:rPr>
                      <w:b/>
                      <w:lang w:val="en-GB"/>
                    </w:rPr>
                    <w:t>USEF step</w:t>
                  </w:r>
                </w:p>
              </w:tc>
            </w:tr>
            <w:tr w:rsidR="00800603" w:rsidRPr="00F63393" w14:paraId="2E112D4F" w14:textId="77777777" w:rsidTr="000E0511">
              <w:tc>
                <w:tcPr>
                  <w:tcW w:w="738" w:type="dxa"/>
                  <w:shd w:val="clear" w:color="auto" w:fill="auto"/>
                </w:tcPr>
                <w:p w14:paraId="3EEF41B9" w14:textId="77777777" w:rsidR="00800603" w:rsidRPr="00F63393" w:rsidRDefault="00800603" w:rsidP="000E0511">
                  <w:pPr>
                    <w:spacing w:before="60" w:after="60"/>
                    <w:rPr>
                      <w:lang w:val="en-GB"/>
                    </w:rPr>
                  </w:pPr>
                  <w:r w:rsidRPr="00F63393">
                    <w:rPr>
                      <w:lang w:val="en-GB"/>
                    </w:rPr>
                    <w:t>AGR</w:t>
                  </w:r>
                </w:p>
              </w:tc>
              <w:tc>
                <w:tcPr>
                  <w:tcW w:w="1417" w:type="dxa"/>
                  <w:shd w:val="clear" w:color="auto" w:fill="auto"/>
                </w:tcPr>
                <w:p w14:paraId="7BB92AB9" w14:textId="77777777" w:rsidR="00800603" w:rsidRPr="00F63393" w:rsidRDefault="00800603" w:rsidP="000E0511">
                  <w:pPr>
                    <w:spacing w:before="60" w:after="60"/>
                    <w:rPr>
                      <w:lang w:val="en-GB"/>
                    </w:rPr>
                  </w:pPr>
                  <w:r w:rsidRPr="00F63393">
                    <w:rPr>
                      <w:lang w:val="en-GB"/>
                    </w:rPr>
                    <w:t>Operate</w:t>
                  </w:r>
                </w:p>
              </w:tc>
              <w:tc>
                <w:tcPr>
                  <w:tcW w:w="992" w:type="dxa"/>
                  <w:shd w:val="clear" w:color="auto" w:fill="auto"/>
                </w:tcPr>
                <w:p w14:paraId="09A8F738" w14:textId="77777777" w:rsidR="00800603" w:rsidRPr="00F63393" w:rsidRDefault="00800603" w:rsidP="000E0511">
                  <w:pPr>
                    <w:spacing w:before="60" w:after="60"/>
                    <w:rPr>
                      <w:lang w:val="en-GB"/>
                    </w:rPr>
                  </w:pPr>
                  <w:r w:rsidRPr="00F63393">
                    <w:rPr>
                      <w:lang w:val="en-GB"/>
                    </w:rPr>
                    <w:t>NA</w:t>
                  </w:r>
                </w:p>
              </w:tc>
              <w:tc>
                <w:tcPr>
                  <w:tcW w:w="3851" w:type="dxa"/>
                  <w:shd w:val="clear" w:color="auto" w:fill="auto"/>
                </w:tcPr>
                <w:p w14:paraId="3220C422" w14:textId="77777777" w:rsidR="00800603" w:rsidRPr="00F63393" w:rsidRDefault="00800603" w:rsidP="000E0511">
                  <w:pPr>
                    <w:spacing w:before="60" w:after="60"/>
                    <w:rPr>
                      <w:lang w:val="en-GB"/>
                    </w:rPr>
                  </w:pPr>
                  <w:r w:rsidRPr="00F63393">
                    <w:rPr>
                      <w:lang w:val="en-GB"/>
                    </w:rPr>
                    <w:t>Determine Net Demands</w:t>
                  </w:r>
                </w:p>
              </w:tc>
            </w:tr>
          </w:tbl>
          <w:p w14:paraId="64040B2F" w14:textId="77777777" w:rsidR="00800603" w:rsidRPr="00F63393" w:rsidRDefault="00800603" w:rsidP="000E0511">
            <w:pPr>
              <w:spacing w:before="60" w:after="60"/>
              <w:rPr>
                <w:lang w:val="en-GB"/>
              </w:rPr>
            </w:pPr>
          </w:p>
        </w:tc>
      </w:tr>
      <w:tr w:rsidR="00800603" w:rsidRPr="00F63393" w14:paraId="5F89207A" w14:textId="77777777" w:rsidTr="000E0511">
        <w:tc>
          <w:tcPr>
            <w:tcW w:w="1665" w:type="dxa"/>
            <w:shd w:val="clear" w:color="auto" w:fill="D9E2F3"/>
          </w:tcPr>
          <w:p w14:paraId="220E05D2" w14:textId="77777777" w:rsidR="00800603" w:rsidRPr="00F63393" w:rsidRDefault="00800603" w:rsidP="000E0511">
            <w:pPr>
              <w:spacing w:before="60" w:after="60"/>
              <w:rPr>
                <w:b/>
                <w:lang w:val="en-GB"/>
              </w:rPr>
            </w:pPr>
            <w:r w:rsidRPr="00F63393">
              <w:rPr>
                <w:b/>
                <w:lang w:val="en-GB"/>
              </w:rPr>
              <w:t>Mapping name</w:t>
            </w:r>
          </w:p>
        </w:tc>
        <w:tc>
          <w:tcPr>
            <w:tcW w:w="7054" w:type="dxa"/>
            <w:shd w:val="clear" w:color="auto" w:fill="auto"/>
          </w:tcPr>
          <w:p w14:paraId="0F021FC2" w14:textId="77777777" w:rsidR="00800603" w:rsidRPr="00F63393" w:rsidRDefault="00800603" w:rsidP="000E0511">
            <w:pPr>
              <w:spacing w:before="60" w:after="60"/>
              <w:rPr>
                <w:lang w:val="en-GB"/>
              </w:rPr>
            </w:pPr>
            <w:r w:rsidRPr="00F63393">
              <w:rPr>
                <w:lang w:val="en-GB"/>
              </w:rPr>
              <w:t>AGR_DETERMINE_NET_DEMANDS</w:t>
            </w:r>
          </w:p>
        </w:tc>
      </w:tr>
      <w:tr w:rsidR="00800603" w:rsidRPr="00F63393" w14:paraId="5B96F3C4" w14:textId="77777777" w:rsidTr="000E0511">
        <w:tc>
          <w:tcPr>
            <w:tcW w:w="1665" w:type="dxa"/>
            <w:shd w:val="clear" w:color="auto" w:fill="D9E2F3"/>
          </w:tcPr>
          <w:p w14:paraId="2AAFE1B5" w14:textId="77777777" w:rsidR="00800603" w:rsidRPr="00F63393" w:rsidRDefault="00800603" w:rsidP="000E0511">
            <w:pPr>
              <w:spacing w:before="60" w:after="60"/>
              <w:rPr>
                <w:b/>
                <w:lang w:val="en-GB"/>
              </w:rPr>
            </w:pPr>
            <w:r w:rsidRPr="00F63393">
              <w:rPr>
                <w:b/>
                <w:lang w:val="en-GB"/>
              </w:rPr>
              <w:t>Context</w:t>
            </w:r>
          </w:p>
        </w:tc>
        <w:tc>
          <w:tcPr>
            <w:tcW w:w="7054" w:type="dxa"/>
            <w:shd w:val="clear" w:color="auto" w:fill="auto"/>
          </w:tcPr>
          <w:p w14:paraId="38729A1F" w14:textId="77777777" w:rsidR="00800603" w:rsidRPr="00086C67" w:rsidRDefault="00800603" w:rsidP="000E0511">
            <w:pPr>
              <w:spacing w:before="60" w:after="60"/>
              <w:rPr>
                <w:lang w:val="en-GB"/>
              </w:rPr>
            </w:pPr>
            <w:r w:rsidRPr="00D217A3">
              <w:rPr>
                <w:lang w:val="en-GB"/>
              </w:rPr>
              <w:t>An Aggregator needs to fetch detailed net monitoring information of the devices behind each connection represented via the ADS. The information is used to detect deviations from A-plan and/or D-progno</w:t>
            </w:r>
            <w:r w:rsidRPr="00086C67">
              <w:rPr>
                <w:lang w:val="en-GB"/>
              </w:rPr>
              <w:t xml:space="preserve">ses </w:t>
            </w:r>
          </w:p>
          <w:p w14:paraId="1F8F6809" w14:textId="77777777" w:rsidR="00800603" w:rsidRPr="00F63393" w:rsidRDefault="00800603" w:rsidP="008A18E0">
            <w:pPr>
              <w:spacing w:before="60" w:after="60"/>
              <w:rPr>
                <w:lang w:val="en-GB"/>
              </w:rPr>
            </w:pPr>
            <w:r w:rsidRPr="00D217A3">
              <w:rPr>
                <w:lang w:val="en-GB"/>
              </w:rPr>
              <w:t xml:space="preserve">This Pluggable Business Component fetches the net demand information for each connection </w:t>
            </w:r>
            <w:r w:rsidR="00826751" w:rsidRPr="00D217A3">
              <w:rPr>
                <w:lang w:val="en-GB"/>
              </w:rPr>
              <w:t xml:space="preserve">in a connection group that is </w:t>
            </w:r>
            <w:r w:rsidRPr="00D217A3">
              <w:rPr>
                <w:lang w:val="en-GB"/>
              </w:rPr>
              <w:t>managed by the Aggregator and returns the connections with added UDIs, UDI events and the current DTUs</w:t>
            </w:r>
          </w:p>
        </w:tc>
      </w:tr>
      <w:tr w:rsidR="00800603" w:rsidRPr="00F63393" w14:paraId="7132BED7" w14:textId="77777777" w:rsidTr="000E0511">
        <w:tc>
          <w:tcPr>
            <w:tcW w:w="1665" w:type="dxa"/>
            <w:shd w:val="clear" w:color="auto" w:fill="D9E2F3"/>
          </w:tcPr>
          <w:p w14:paraId="49127F84" w14:textId="77777777" w:rsidR="00800603" w:rsidRPr="00F63393" w:rsidRDefault="00800603" w:rsidP="000E0511">
            <w:pPr>
              <w:spacing w:before="60" w:after="60"/>
              <w:rPr>
                <w:b/>
                <w:lang w:val="en-GB"/>
              </w:rPr>
            </w:pPr>
            <w:r w:rsidRPr="00F63393">
              <w:rPr>
                <w:b/>
                <w:lang w:val="en-GB"/>
              </w:rPr>
              <w:t>Input</w:t>
            </w:r>
          </w:p>
        </w:tc>
        <w:tc>
          <w:tcPr>
            <w:tcW w:w="7054" w:type="dxa"/>
            <w:shd w:val="clear" w:color="auto" w:fill="auto"/>
          </w:tcPr>
          <w:p w14:paraId="65B2D892" w14:textId="77777777" w:rsidR="00AF3A1A" w:rsidRPr="00F63393" w:rsidRDefault="00800603" w:rsidP="00AF3A1A">
            <w:pPr>
              <w:pStyle w:val="Lijstalinea"/>
              <w:numPr>
                <w:ilvl w:val="0"/>
                <w:numId w:val="9"/>
              </w:numPr>
              <w:spacing w:before="60" w:after="60" w:line="240" w:lineRule="auto"/>
              <w:ind w:left="360"/>
              <w:rPr>
                <w:lang w:val="en-GB"/>
              </w:rPr>
            </w:pPr>
            <w:r w:rsidRPr="00F63393">
              <w:rPr>
                <w:lang w:val="en-GB"/>
              </w:rPr>
              <w:t>int PTU_DURATION</w:t>
            </w:r>
          </w:p>
          <w:p w14:paraId="192B4F47" w14:textId="77777777" w:rsidR="00800603" w:rsidRPr="00F63393" w:rsidRDefault="00800603" w:rsidP="00AF3A1A">
            <w:pPr>
              <w:pStyle w:val="Lijstalinea"/>
              <w:numPr>
                <w:ilvl w:val="0"/>
                <w:numId w:val="0"/>
              </w:numPr>
              <w:spacing w:before="60" w:after="60" w:line="240" w:lineRule="auto"/>
              <w:ind w:left="360"/>
              <w:rPr>
                <w:lang w:val="en-GB"/>
              </w:rPr>
            </w:pPr>
            <w:r w:rsidRPr="00F63393">
              <w:rPr>
                <w:lang w:val="en-GB"/>
              </w:rPr>
              <w:t>The duration of a PTU expressed in minutes.</w:t>
            </w:r>
          </w:p>
          <w:p w14:paraId="2D8D2266" w14:textId="77777777" w:rsidR="003265E5" w:rsidRPr="00F63393" w:rsidRDefault="00AF3A1A" w:rsidP="003265E5">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.agr.dto.ConnectionPortfolioDto&gt; </w:t>
            </w:r>
            <w:r w:rsidR="003265E5" w:rsidRPr="00F63393">
              <w:rPr>
                <w:lang w:val="en-GB"/>
              </w:rPr>
              <w:t>CONNECTION_PORTFOLIO_DTO</w:t>
            </w:r>
            <w:r w:rsidRPr="00F63393">
              <w:rPr>
                <w:lang w:val="en-GB"/>
              </w:rPr>
              <w:t>_LIST</w:t>
            </w:r>
          </w:p>
          <w:p w14:paraId="1A6D6119" w14:textId="77777777" w:rsidR="00543537" w:rsidRPr="00F63393" w:rsidRDefault="009D2DE7" w:rsidP="00543537">
            <w:pPr>
              <w:pStyle w:val="Lijstalinea"/>
              <w:numPr>
                <w:ilvl w:val="0"/>
                <w:numId w:val="0"/>
              </w:numPr>
              <w:spacing w:before="60" w:after="60" w:line="240" w:lineRule="auto"/>
              <w:ind w:left="360"/>
              <w:rPr>
                <w:lang w:val="en-GB"/>
              </w:rPr>
            </w:pPr>
            <w:r w:rsidRPr="00F63393">
              <w:rPr>
                <w:lang w:val="en-GB"/>
              </w:rPr>
              <w:t>The complete portfolio.</w:t>
            </w:r>
          </w:p>
        </w:tc>
      </w:tr>
      <w:tr w:rsidR="00800603" w:rsidRPr="00F63393" w14:paraId="33802B75" w14:textId="77777777" w:rsidTr="000E0511">
        <w:tc>
          <w:tcPr>
            <w:tcW w:w="1665" w:type="dxa"/>
            <w:shd w:val="clear" w:color="auto" w:fill="D9E2F3"/>
          </w:tcPr>
          <w:p w14:paraId="42D0383D" w14:textId="77777777" w:rsidR="00800603" w:rsidRPr="00F63393" w:rsidRDefault="00800603" w:rsidP="000E0511">
            <w:pPr>
              <w:spacing w:before="60" w:after="60"/>
              <w:rPr>
                <w:b/>
                <w:lang w:val="en-GB"/>
              </w:rPr>
            </w:pPr>
            <w:r w:rsidRPr="00F63393">
              <w:rPr>
                <w:b/>
                <w:lang w:val="en-GB"/>
              </w:rPr>
              <w:lastRenderedPageBreak/>
              <w:t>Output</w:t>
            </w:r>
          </w:p>
        </w:tc>
        <w:tc>
          <w:tcPr>
            <w:tcW w:w="7054" w:type="dxa"/>
            <w:shd w:val="clear" w:color="auto" w:fill="auto"/>
          </w:tcPr>
          <w:p w14:paraId="490A58FF" w14:textId="77777777" w:rsidR="0028597F" w:rsidRPr="00F63393" w:rsidRDefault="00AF3A1A" w:rsidP="0028597F">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.agr.dto.ConnectionPortfolioDto&gt; CONNECTION_PORTFOLIO_DTO_LIST</w:t>
            </w:r>
          </w:p>
          <w:p w14:paraId="2D050A80" w14:textId="77777777" w:rsidR="005F27D1" w:rsidRDefault="00800603" w:rsidP="005F27D1">
            <w:pPr>
              <w:pStyle w:val="Lijstalinea"/>
              <w:numPr>
                <w:ilvl w:val="0"/>
                <w:numId w:val="0"/>
              </w:numPr>
              <w:spacing w:before="60" w:after="60" w:line="240" w:lineRule="auto"/>
              <w:ind w:left="360"/>
              <w:rPr>
                <w:lang w:val="en-GB"/>
              </w:rPr>
            </w:pPr>
            <w:r w:rsidRPr="00F63393">
              <w:rPr>
                <w:lang w:val="en-GB"/>
              </w:rPr>
              <w:t>The list with all the connections with added UDIs, UDI events and the current DTUs.</w:t>
            </w:r>
          </w:p>
          <w:p w14:paraId="35709E80" w14:textId="77777777" w:rsidR="005F27D1" w:rsidRPr="003F6061" w:rsidRDefault="005F27D1" w:rsidP="005F27D1">
            <w:pPr>
              <w:pStyle w:val="Lijstalinea"/>
              <w:numPr>
                <w:ilvl w:val="0"/>
                <w:numId w:val="9"/>
              </w:numPr>
              <w:spacing w:before="60" w:after="60" w:line="240" w:lineRule="auto"/>
              <w:ind w:left="360"/>
              <w:rPr>
                <w:lang w:val="en-GB"/>
              </w:rPr>
            </w:pPr>
            <w:r w:rsidRPr="003F6061">
              <w:rPr>
                <w:lang w:val="en-GB"/>
              </w:rPr>
              <w:t xml:space="preserve">List&lt; </w:t>
            </w:r>
            <w:r w:rsidR="002C41E7">
              <w:rPr>
                <w:lang w:val="en-GB"/>
              </w:rPr>
              <w:t>energy.usef</w:t>
            </w:r>
            <w:r w:rsidRPr="003F6061">
              <w:rPr>
                <w:lang w:val="en-GB"/>
              </w:rPr>
              <w:t xml:space="preserve">.agr.dto.UdiEventDto&gt; </w:t>
            </w:r>
            <w:r w:rsidRPr="005F27D1">
              <w:rPr>
                <w:lang w:val="en-GB"/>
              </w:rPr>
              <w:t>UPDATED_UDI_EVENT_DTO_LIST</w:t>
            </w:r>
          </w:p>
          <w:p w14:paraId="3C7D71B6" w14:textId="77777777" w:rsidR="005F27D1" w:rsidRPr="00F63393" w:rsidRDefault="005F27D1" w:rsidP="005F27D1">
            <w:pPr>
              <w:pStyle w:val="Lijstalinea"/>
              <w:numPr>
                <w:ilvl w:val="0"/>
                <w:numId w:val="0"/>
              </w:numPr>
              <w:spacing w:before="60" w:after="60" w:line="240" w:lineRule="auto"/>
              <w:ind w:left="360"/>
              <w:rPr>
                <w:lang w:val="en-GB"/>
              </w:rPr>
            </w:pPr>
            <w:r>
              <w:rPr>
                <w:lang w:val="en-GB"/>
              </w:rPr>
              <w:t>List of changed UDI events and associated capabilities.</w:t>
            </w:r>
          </w:p>
        </w:tc>
      </w:tr>
      <w:tr w:rsidR="00800603" w:rsidRPr="00F63393" w14:paraId="4A9EC256" w14:textId="77777777" w:rsidTr="000E0511">
        <w:tc>
          <w:tcPr>
            <w:tcW w:w="1665" w:type="dxa"/>
            <w:shd w:val="clear" w:color="auto" w:fill="D9E2F3"/>
          </w:tcPr>
          <w:p w14:paraId="57100743" w14:textId="77777777" w:rsidR="00800603" w:rsidRPr="00F63393" w:rsidRDefault="00800603" w:rsidP="000E0511">
            <w:pPr>
              <w:spacing w:before="60" w:after="60"/>
              <w:rPr>
                <w:b/>
                <w:lang w:val="en-GB"/>
              </w:rPr>
            </w:pPr>
            <w:r w:rsidRPr="00F63393">
              <w:rPr>
                <w:b/>
                <w:lang w:val="en-GB"/>
              </w:rPr>
              <w:t>References</w:t>
            </w:r>
          </w:p>
        </w:tc>
        <w:tc>
          <w:tcPr>
            <w:tcW w:w="7054" w:type="dxa"/>
            <w:shd w:val="clear" w:color="auto" w:fill="auto"/>
          </w:tcPr>
          <w:p w14:paraId="1CF3746D" w14:textId="77777777" w:rsidR="00800603" w:rsidRPr="00F63393" w:rsidRDefault="0080060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12BBC">
              <w:rPr>
                <w:lang w:val="en-GB"/>
              </w:rPr>
              <w:t>3</w:t>
            </w:r>
            <w:r w:rsidR="00012BBC" w:rsidRPr="00F63393">
              <w:rPr>
                <w:lang w:val="en-GB"/>
              </w:rPr>
              <w:t xml:space="preserve"> </w:t>
            </w:r>
            <w:r w:rsidRPr="00F63393">
              <w:rPr>
                <w:lang w:val="en-GB"/>
              </w:rPr>
              <w:t>AgrDetermineNetDemandCoordinator</w:t>
            </w:r>
          </w:p>
          <w:p w14:paraId="42C64055" w14:textId="77777777" w:rsidR="00800603" w:rsidRPr="00F63393" w:rsidRDefault="00CB7332" w:rsidP="000E0511">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479245B1" w14:textId="77777777" w:rsidR="00800603" w:rsidRPr="00F63393" w:rsidRDefault="00800603" w:rsidP="00800603">
      <w:pPr>
        <w:rPr>
          <w:lang w:val="en-GB"/>
        </w:rPr>
      </w:pPr>
    </w:p>
    <w:p w14:paraId="51887915" w14:textId="77777777" w:rsidR="00E2484E" w:rsidRPr="00F63393" w:rsidRDefault="00E2484E" w:rsidP="00E2484E">
      <w:pPr>
        <w:pStyle w:val="Kop5"/>
        <w:rPr>
          <w:lang w:val="en-GB"/>
        </w:rPr>
      </w:pPr>
      <w:r w:rsidRPr="00F63393">
        <w:rPr>
          <w:lang w:val="en-GB"/>
        </w:rPr>
        <w:t>Identify Change In Forecast</w:t>
      </w:r>
    </w:p>
    <w:tbl>
      <w:tblPr>
        <w:tblW w:w="8505" w:type="dxa"/>
        <w:tblInd w:w="-5" w:type="dxa"/>
        <w:tblLayout w:type="fixed"/>
        <w:tblLook w:val="0000" w:firstRow="0" w:lastRow="0" w:firstColumn="0" w:lastColumn="0" w:noHBand="0" w:noVBand="0"/>
      </w:tblPr>
      <w:tblGrid>
        <w:gridCol w:w="1696"/>
        <w:gridCol w:w="6809"/>
      </w:tblGrid>
      <w:tr w:rsidR="00E2484E" w:rsidRPr="00F63393" w14:paraId="1C2119D9" w14:textId="77777777" w:rsidTr="008C1CF1">
        <w:tc>
          <w:tcPr>
            <w:tcW w:w="1696" w:type="dxa"/>
            <w:tcBorders>
              <w:top w:val="single" w:sz="4" w:space="0" w:color="000000"/>
              <w:left w:val="single" w:sz="4" w:space="0" w:color="000000"/>
              <w:bottom w:val="single" w:sz="4" w:space="0" w:color="000000"/>
            </w:tcBorders>
            <w:shd w:val="clear" w:color="auto" w:fill="D9E2F3"/>
          </w:tcPr>
          <w:p w14:paraId="7B99F60A" w14:textId="77777777"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14:paraId="6FAB3569" w14:textId="77777777" w:rsidTr="008C1CF1">
              <w:tc>
                <w:tcPr>
                  <w:tcW w:w="738" w:type="dxa"/>
                  <w:tcBorders>
                    <w:top w:val="single" w:sz="4" w:space="0" w:color="000000"/>
                    <w:left w:val="single" w:sz="4" w:space="0" w:color="000000"/>
                    <w:bottom w:val="single" w:sz="4" w:space="0" w:color="000000"/>
                  </w:tcBorders>
                  <w:shd w:val="clear" w:color="auto" w:fill="FBE4D5"/>
                </w:tcPr>
                <w:p w14:paraId="5C80CE8C" w14:textId="77777777"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14:paraId="5480C6DF" w14:textId="77777777"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14:paraId="6B5A3612" w14:textId="77777777"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14:paraId="7ED9414D" w14:textId="77777777"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14:paraId="42FD1576" w14:textId="77777777" w:rsidTr="008C1CF1">
              <w:tc>
                <w:tcPr>
                  <w:tcW w:w="738" w:type="dxa"/>
                  <w:tcBorders>
                    <w:top w:val="single" w:sz="4" w:space="0" w:color="000000"/>
                    <w:left w:val="single" w:sz="4" w:space="0" w:color="000000"/>
                    <w:bottom w:val="single" w:sz="4" w:space="0" w:color="000000"/>
                  </w:tcBorders>
                  <w:shd w:val="clear" w:color="auto" w:fill="auto"/>
                </w:tcPr>
                <w:p w14:paraId="162CE287" w14:textId="77777777"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14:paraId="52FAFF60" w14:textId="77777777" w:rsidR="00E2484E" w:rsidRPr="00F63393" w:rsidRDefault="00E2484E" w:rsidP="00B45EFE">
                  <w:pPr>
                    <w:snapToGrid w:val="0"/>
                    <w:spacing w:before="60" w:after="60"/>
                    <w:rPr>
                      <w:lang w:val="en-GB"/>
                    </w:rPr>
                  </w:pPr>
                  <w:r w:rsidRPr="00F63393">
                    <w:rPr>
                      <w:lang w:val="en-GB"/>
                    </w:rPr>
                    <w:t>Operate</w:t>
                  </w:r>
                </w:p>
              </w:tc>
              <w:tc>
                <w:tcPr>
                  <w:tcW w:w="992" w:type="dxa"/>
                  <w:tcBorders>
                    <w:top w:val="single" w:sz="4" w:space="0" w:color="000000"/>
                    <w:left w:val="single" w:sz="4" w:space="0" w:color="000000"/>
                    <w:bottom w:val="single" w:sz="4" w:space="0" w:color="000000"/>
                  </w:tcBorders>
                  <w:shd w:val="clear" w:color="auto" w:fill="auto"/>
                </w:tcPr>
                <w:p w14:paraId="0223F7C5" w14:textId="77777777"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14:paraId="38E4F7A4" w14:textId="77777777" w:rsidR="00E2484E" w:rsidRPr="00F63393" w:rsidRDefault="00E2484E" w:rsidP="00B45EFE">
                  <w:pPr>
                    <w:rPr>
                      <w:lang w:val="en-GB"/>
                    </w:rPr>
                  </w:pPr>
                  <w:r w:rsidRPr="00F63393">
                    <w:rPr>
                      <w:lang w:val="en-GB"/>
                    </w:rPr>
                    <w:t>Identify changes in forecast</w:t>
                  </w:r>
                </w:p>
              </w:tc>
            </w:tr>
          </w:tbl>
          <w:p w14:paraId="022D3A45" w14:textId="77777777" w:rsidR="00E2484E" w:rsidRPr="00F63393" w:rsidRDefault="00E2484E" w:rsidP="00B45EFE">
            <w:pPr>
              <w:rPr>
                <w:b/>
                <w:lang w:val="en-GB"/>
              </w:rPr>
            </w:pPr>
          </w:p>
        </w:tc>
      </w:tr>
      <w:tr w:rsidR="00E2484E" w:rsidRPr="00F63393" w14:paraId="58679350" w14:textId="77777777" w:rsidTr="008C1CF1">
        <w:tc>
          <w:tcPr>
            <w:tcW w:w="1696" w:type="dxa"/>
            <w:tcBorders>
              <w:top w:val="single" w:sz="4" w:space="0" w:color="000000"/>
              <w:left w:val="single" w:sz="4" w:space="0" w:color="000000"/>
              <w:bottom w:val="single" w:sz="4" w:space="0" w:color="000000"/>
            </w:tcBorders>
            <w:shd w:val="clear" w:color="auto" w:fill="D9E2F3"/>
          </w:tcPr>
          <w:p w14:paraId="3CE956D4" w14:textId="77777777" w:rsidR="00E2484E" w:rsidRPr="00F63393" w:rsidRDefault="00E2484E" w:rsidP="00B45EFE">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5EB4C7F3" w14:textId="77777777" w:rsidR="00E2484E" w:rsidRPr="00F63393" w:rsidRDefault="00AE1FE8" w:rsidP="00B45EFE">
            <w:pPr>
              <w:rPr>
                <w:rFonts w:ascii="Consolas" w:eastAsia="Consolas" w:hAnsi="Consolas" w:cs="Consolas"/>
                <w:color w:val="000000"/>
                <w:sz w:val="20"/>
                <w:lang w:val="en-GB"/>
              </w:rPr>
            </w:pPr>
            <w:r w:rsidRPr="00F63393">
              <w:rPr>
                <w:lang w:val="en-GB"/>
              </w:rPr>
              <w:t>AGR_IDENTIFY_CHANGE_IN_FORECAST</w:t>
            </w:r>
          </w:p>
        </w:tc>
      </w:tr>
      <w:tr w:rsidR="00E2484E" w:rsidRPr="00F63393" w14:paraId="2D6454DB" w14:textId="77777777" w:rsidTr="008C1CF1">
        <w:tc>
          <w:tcPr>
            <w:tcW w:w="1696" w:type="dxa"/>
            <w:tcBorders>
              <w:top w:val="single" w:sz="4" w:space="0" w:color="000000"/>
              <w:left w:val="single" w:sz="4" w:space="0" w:color="000000"/>
              <w:bottom w:val="single" w:sz="4" w:space="0" w:color="000000"/>
            </w:tcBorders>
            <w:shd w:val="clear" w:color="auto" w:fill="D9E2F3"/>
          </w:tcPr>
          <w:p w14:paraId="188B3C55" w14:textId="77777777"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30963B4F" w14:textId="77777777" w:rsidR="00E2484E" w:rsidRPr="00F63393" w:rsidRDefault="00E2484E" w:rsidP="00B45EFE">
            <w:pPr>
              <w:rPr>
                <w:lang w:val="en-GB"/>
              </w:rPr>
            </w:pPr>
            <w:r w:rsidRPr="00F63393">
              <w:rPr>
                <w:lang w:val="en-GB"/>
              </w:rPr>
              <w:t>An aggregator needs to identify relevant changes in the forecast during the Plan phase, which may impact its portfolio and the A-plan(s) and D-prognoses previously sent to other participants. Also, in case the forecast has actually changed, I need to trigger my portfolio re-optimization.</w:t>
            </w:r>
          </w:p>
          <w:p w14:paraId="0E6E028B" w14:textId="77777777" w:rsidR="00E2484E" w:rsidRPr="00F63393" w:rsidRDefault="00E2484E" w:rsidP="00264DAF">
            <w:pPr>
              <w:rPr>
                <w:lang w:val="en-GB"/>
              </w:rPr>
            </w:pPr>
            <w:r w:rsidRPr="00F63393">
              <w:rPr>
                <w:lang w:val="en-GB"/>
              </w:rPr>
              <w:t xml:space="preserve">This Pluggable Business Component determines the forecast changes based on </w:t>
            </w:r>
            <w:r w:rsidR="001D2B6A" w:rsidRPr="00F63393">
              <w:rPr>
                <w:lang w:val="en-GB"/>
              </w:rPr>
              <w:t xml:space="preserve">the </w:t>
            </w:r>
            <w:r w:rsidRPr="00F63393">
              <w:rPr>
                <w:lang w:val="en-GB"/>
              </w:rPr>
              <w:t>current connection portfolio makes the decision if the connection portfolio needs to be re-optimized.</w:t>
            </w:r>
          </w:p>
        </w:tc>
      </w:tr>
      <w:tr w:rsidR="00E2484E" w:rsidRPr="00F63393" w14:paraId="6C2BD20E" w14:textId="77777777" w:rsidTr="008C1CF1">
        <w:tc>
          <w:tcPr>
            <w:tcW w:w="1696" w:type="dxa"/>
            <w:tcBorders>
              <w:top w:val="single" w:sz="4" w:space="0" w:color="000000"/>
              <w:left w:val="single" w:sz="4" w:space="0" w:color="000000"/>
              <w:bottom w:val="single" w:sz="4" w:space="0" w:color="000000"/>
            </w:tcBorders>
            <w:shd w:val="clear" w:color="auto" w:fill="D9E2F3"/>
          </w:tcPr>
          <w:p w14:paraId="7D181E89" w14:textId="77777777"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1586AD4" w14:textId="77777777" w:rsidR="001D2B6A" w:rsidRPr="00F63393" w:rsidRDefault="001D2B6A" w:rsidP="001D2B6A">
            <w:pPr>
              <w:pStyle w:val="Lijstalinea"/>
              <w:numPr>
                <w:ilvl w:val="0"/>
                <w:numId w:val="9"/>
              </w:numPr>
              <w:spacing w:before="60" w:after="60" w:line="240" w:lineRule="auto"/>
              <w:ind w:left="360"/>
              <w:rPr>
                <w:lang w:val="en-GB"/>
              </w:rPr>
            </w:pPr>
            <w:r w:rsidRPr="00F63393">
              <w:rPr>
                <w:lang w:val="en-GB"/>
              </w:rPr>
              <w:t>org.joda.time.LocalDate PERIOD:</w:t>
            </w:r>
          </w:p>
          <w:p w14:paraId="580700A2" w14:textId="77777777" w:rsidR="001D2B6A" w:rsidRPr="00F63393" w:rsidRDefault="001D2B6A" w:rsidP="001D2B6A">
            <w:pPr>
              <w:pStyle w:val="Lijstalinea"/>
              <w:numPr>
                <w:ilvl w:val="0"/>
                <w:numId w:val="0"/>
              </w:numPr>
              <w:spacing w:before="60" w:after="60" w:line="240" w:lineRule="auto"/>
              <w:ind w:left="360"/>
              <w:rPr>
                <w:lang w:val="en-GB"/>
              </w:rPr>
            </w:pPr>
            <w:r w:rsidRPr="00F63393">
              <w:rPr>
                <w:lang w:val="en-GB"/>
              </w:rPr>
              <w:t>The period for which changes in the forecast are identified</w:t>
            </w:r>
          </w:p>
          <w:p w14:paraId="1FB03AD8" w14:textId="77777777" w:rsidR="00AF3A1A" w:rsidRPr="00F63393" w:rsidRDefault="00AF3A1A" w:rsidP="00AF3A1A">
            <w:pPr>
              <w:pStyle w:val="Lijstalinea"/>
              <w:numPr>
                <w:ilvl w:val="0"/>
                <w:numId w:val="9"/>
              </w:numPr>
              <w:spacing w:before="60" w:after="60" w:line="240" w:lineRule="auto"/>
              <w:ind w:left="360"/>
              <w:rPr>
                <w:lang w:val="en-GB"/>
              </w:rPr>
            </w:pPr>
            <w:r w:rsidRPr="00F63393">
              <w:rPr>
                <w:lang w:val="en-GB"/>
              </w:rPr>
              <w:t>int PTU_</w:t>
            </w:r>
            <w:r w:rsidR="00866173" w:rsidRPr="00F63393">
              <w:rPr>
                <w:lang w:val="en-GB"/>
              </w:rPr>
              <w:t>DURATION</w:t>
            </w:r>
          </w:p>
          <w:p w14:paraId="46CE2AD6" w14:textId="77777777" w:rsidR="00AF3A1A" w:rsidRPr="00F63393" w:rsidRDefault="00AF3A1A" w:rsidP="00AF3A1A">
            <w:pPr>
              <w:pStyle w:val="Lijstalinea"/>
              <w:numPr>
                <w:ilvl w:val="0"/>
                <w:numId w:val="0"/>
              </w:numPr>
              <w:spacing w:before="60" w:after="60" w:line="240" w:lineRule="auto"/>
              <w:ind w:left="360"/>
              <w:rPr>
                <w:lang w:val="en-GB"/>
              </w:rPr>
            </w:pPr>
            <w:r w:rsidRPr="00F63393">
              <w:rPr>
                <w:lang w:val="en-GB"/>
              </w:rPr>
              <w:t>The duration of a PTU expressed in minutes.</w:t>
            </w:r>
          </w:p>
          <w:p w14:paraId="6E4E40AF" w14:textId="77777777" w:rsidR="0028597F" w:rsidRPr="00F63393" w:rsidRDefault="00157837" w:rsidP="0028597F">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E453A3" w:rsidRPr="00F63393">
              <w:rPr>
                <w:lang w:val="en-GB"/>
              </w:rPr>
              <w:t>.</w:t>
            </w:r>
            <w:r w:rsidRPr="00F63393">
              <w:rPr>
                <w:lang w:val="en-GB"/>
              </w:rPr>
              <w:t>ConnectionPortfolioDTO&gt;</w:t>
            </w:r>
            <w:r w:rsidR="001D2B6A" w:rsidRPr="00F63393">
              <w:rPr>
                <w:lang w:val="en-GB"/>
              </w:rPr>
              <w:t xml:space="preserve"> CONNECTION_PORTFOLIO:</w:t>
            </w:r>
          </w:p>
          <w:p w14:paraId="4B147DD3" w14:textId="77777777" w:rsidR="00E2484E" w:rsidRPr="003875EC" w:rsidRDefault="00E2484E" w:rsidP="003875EC">
            <w:pPr>
              <w:pStyle w:val="Lijstalinea"/>
              <w:numPr>
                <w:ilvl w:val="0"/>
                <w:numId w:val="0"/>
              </w:numPr>
              <w:spacing w:before="60" w:after="60" w:line="240" w:lineRule="auto"/>
              <w:ind w:left="360"/>
              <w:rPr>
                <w:lang w:val="en-GB"/>
              </w:rPr>
            </w:pPr>
            <w:r w:rsidRPr="00F63393">
              <w:rPr>
                <w:lang w:val="en-GB"/>
              </w:rPr>
              <w:t>The connection portfolio</w:t>
            </w:r>
            <w:r w:rsidR="000147A1" w:rsidRPr="00F63393">
              <w:rPr>
                <w:lang w:val="en-GB"/>
              </w:rPr>
              <w:t xml:space="preserve"> for the specified period.</w:t>
            </w:r>
          </w:p>
        </w:tc>
      </w:tr>
      <w:tr w:rsidR="00E2484E" w:rsidRPr="00F63393" w14:paraId="6715CDBB" w14:textId="77777777" w:rsidTr="008C1CF1">
        <w:tc>
          <w:tcPr>
            <w:tcW w:w="1696" w:type="dxa"/>
            <w:tcBorders>
              <w:top w:val="single" w:sz="4" w:space="0" w:color="000000"/>
              <w:left w:val="single" w:sz="4" w:space="0" w:color="000000"/>
              <w:bottom w:val="single" w:sz="4" w:space="0" w:color="000000"/>
            </w:tcBorders>
            <w:shd w:val="clear" w:color="auto" w:fill="D9E2F3"/>
          </w:tcPr>
          <w:p w14:paraId="68264B16" w14:textId="77777777"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201B6954" w14:textId="77777777" w:rsidR="0028597F" w:rsidRPr="00F63393" w:rsidRDefault="00E2484E" w:rsidP="0028597F">
            <w:pPr>
              <w:pStyle w:val="Lijstalinea"/>
              <w:numPr>
                <w:ilvl w:val="0"/>
                <w:numId w:val="9"/>
              </w:numPr>
              <w:spacing w:before="60" w:after="60" w:line="240" w:lineRule="auto"/>
              <w:ind w:left="360"/>
              <w:rPr>
                <w:lang w:val="en-GB"/>
              </w:rPr>
            </w:pPr>
            <w:r w:rsidRPr="00F63393">
              <w:rPr>
                <w:lang w:val="en-GB"/>
              </w:rPr>
              <w:t>boolean FORECAST_CHANGED:</w:t>
            </w:r>
          </w:p>
          <w:p w14:paraId="56A4894A" w14:textId="77777777" w:rsidR="00E2484E" w:rsidRPr="00F63393" w:rsidRDefault="00B56E0A" w:rsidP="0028597F">
            <w:pPr>
              <w:pStyle w:val="Lijstalinea"/>
              <w:numPr>
                <w:ilvl w:val="0"/>
                <w:numId w:val="0"/>
              </w:numPr>
              <w:spacing w:before="60" w:after="60" w:line="240" w:lineRule="auto"/>
              <w:ind w:left="360"/>
              <w:rPr>
                <w:lang w:val="en-GB"/>
              </w:rPr>
            </w:pPr>
            <w:r w:rsidRPr="00F63393">
              <w:rPr>
                <w:lang w:val="en-GB"/>
              </w:rPr>
              <w:t>B</w:t>
            </w:r>
            <w:r w:rsidR="00E2484E" w:rsidRPr="00F63393">
              <w:rPr>
                <w:lang w:val="en-GB"/>
              </w:rPr>
              <w:t xml:space="preserve">oolean value indicating whether </w:t>
            </w:r>
            <w:r w:rsidR="00F936D3" w:rsidRPr="00F63393">
              <w:rPr>
                <w:lang w:val="en-GB"/>
              </w:rPr>
              <w:t>a significant change in the forecast was identified.</w:t>
            </w:r>
          </w:p>
          <w:p w14:paraId="0133CA8E" w14:textId="77777777" w:rsidR="0028597F" w:rsidRPr="00F63393" w:rsidRDefault="00F936D3" w:rsidP="00E26703">
            <w:pPr>
              <w:pStyle w:val="Lijstalinea"/>
              <w:numPr>
                <w:ilvl w:val="0"/>
                <w:numId w:val="9"/>
              </w:numPr>
              <w:spacing w:before="60" w:after="60" w:line="240" w:lineRule="auto"/>
              <w:ind w:left="360"/>
              <w:rPr>
                <w:lang w:val="en-GB"/>
              </w:rPr>
            </w:pPr>
            <w:r w:rsidRPr="00F63393">
              <w:rPr>
                <w:lang w:val="en-GB"/>
              </w:rPr>
              <w:t>List &lt;</w:t>
            </w:r>
            <w:r w:rsidR="00E26703" w:rsidRPr="00E26703">
              <w:rPr>
                <w:lang w:val="en-GB"/>
              </w:rPr>
              <w:t xml:space="preserve"> </w:t>
            </w:r>
            <w:r w:rsidR="002C41E7">
              <w:rPr>
                <w:lang w:val="en-GB"/>
              </w:rPr>
              <w:t>energy.usef</w:t>
            </w:r>
            <w:r w:rsidR="00E26703" w:rsidRPr="00E26703">
              <w:rPr>
                <w:lang w:val="en-GB"/>
              </w:rPr>
              <w:t>.core.dto</w:t>
            </w:r>
            <w:r w:rsidR="00E26703">
              <w:rPr>
                <w:lang w:val="en-GB"/>
              </w:rPr>
              <w:t>.</w:t>
            </w:r>
            <w:r w:rsidRPr="00F63393">
              <w:rPr>
                <w:lang w:val="en-GB"/>
              </w:rPr>
              <w:t>PtuContainerDto&gt; FORECAST_CHANGED_PTU_CONTAINER_DTO_LIST:</w:t>
            </w:r>
          </w:p>
          <w:p w14:paraId="3AEE67ED" w14:textId="77777777" w:rsidR="00F936D3" w:rsidRPr="00F63393" w:rsidRDefault="00F936D3" w:rsidP="0028597F">
            <w:pPr>
              <w:pStyle w:val="Lijstalinea"/>
              <w:numPr>
                <w:ilvl w:val="0"/>
                <w:numId w:val="0"/>
              </w:numPr>
              <w:spacing w:before="60" w:after="60" w:line="240" w:lineRule="auto"/>
              <w:ind w:left="360"/>
              <w:rPr>
                <w:lang w:val="en-GB"/>
              </w:rPr>
            </w:pPr>
            <w:r w:rsidRPr="00F63393">
              <w:rPr>
                <w:lang w:val="en-GB"/>
              </w:rPr>
              <w:t>List of PTU containers that for which a change in forecast has been identified.</w:t>
            </w:r>
          </w:p>
        </w:tc>
      </w:tr>
      <w:tr w:rsidR="00E2484E" w:rsidRPr="00F63393" w14:paraId="5EE8ACA9" w14:textId="77777777" w:rsidTr="008C1CF1">
        <w:tc>
          <w:tcPr>
            <w:tcW w:w="1696" w:type="dxa"/>
            <w:tcBorders>
              <w:top w:val="single" w:sz="4" w:space="0" w:color="000000"/>
              <w:left w:val="single" w:sz="4" w:space="0" w:color="000000"/>
              <w:bottom w:val="single" w:sz="4" w:space="0" w:color="000000"/>
            </w:tcBorders>
            <w:shd w:val="clear" w:color="auto" w:fill="D9E2F3"/>
          </w:tcPr>
          <w:p w14:paraId="4A82740C" w14:textId="77777777"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14:paraId="09AAC688" w14:textId="77777777"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4</w:t>
            </w:r>
            <w:r w:rsidRPr="00F63393">
              <w:rPr>
                <w:lang w:val="en-GB"/>
              </w:rPr>
              <w:t xml:space="preserve"> AgrIdentifyChangeInForecastCoordinator</w:t>
            </w:r>
          </w:p>
          <w:p w14:paraId="778EFE88" w14:textId="77777777"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.3.1.</w:t>
            </w:r>
          </w:p>
          <w:p w14:paraId="43C7B146" w14:textId="77777777" w:rsidR="00E2484E" w:rsidRPr="00F63393" w:rsidRDefault="00CB7332" w:rsidP="00CB7332">
            <w:pPr>
              <w:pStyle w:val="Lijstalinea"/>
              <w:numPr>
                <w:ilvl w:val="0"/>
                <w:numId w:val="0"/>
              </w:numPr>
              <w:spacing w:before="60" w:after="60" w:line="240" w:lineRule="auto"/>
              <w:ind w:left="360" w:hanging="360"/>
              <w:rPr>
                <w:lang w:val="en-GB"/>
              </w:rPr>
            </w:pPr>
            <w:r w:rsidRPr="00A978AA">
              <w:rPr>
                <w:lang w:val="en-GB"/>
              </w:rPr>
              <w:t xml:space="preserve">The structure of A-Plans is detailed in </w:t>
            </w:r>
            <w:r>
              <w:rPr>
                <w:lang w:val="en-GB"/>
              </w:rPr>
              <w:t>2</w:t>
            </w:r>
            <w:r w:rsidRPr="00A978AA">
              <w:rPr>
                <w:lang w:val="en-GB"/>
              </w:rPr>
              <w:t>.4.2.</w:t>
            </w:r>
          </w:p>
        </w:tc>
      </w:tr>
    </w:tbl>
    <w:p w14:paraId="1F34AE42" w14:textId="77777777" w:rsidR="00E2484E" w:rsidRPr="00F63393" w:rsidRDefault="00E2484E" w:rsidP="00E2484E">
      <w:pPr>
        <w:rPr>
          <w:lang w:val="en-GB"/>
        </w:rPr>
      </w:pPr>
    </w:p>
    <w:p w14:paraId="430DCBCE" w14:textId="77777777" w:rsidR="00E2484E" w:rsidRPr="00F63393" w:rsidRDefault="004D4E3D" w:rsidP="00E2484E">
      <w:pPr>
        <w:pStyle w:val="Kop5"/>
        <w:rPr>
          <w:lang w:val="en-GB"/>
        </w:rPr>
      </w:pPr>
      <w:r w:rsidRPr="00F63393">
        <w:rPr>
          <w:lang w:val="en-GB"/>
        </w:rPr>
        <w:t>Detect Prognoses D</w:t>
      </w:r>
      <w:r w:rsidR="00E2484E" w:rsidRPr="00F63393">
        <w:rPr>
          <w:lang w:val="en-GB"/>
        </w:rPr>
        <w:t>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E2484E" w:rsidRPr="00F63393" w14:paraId="4633D378" w14:textId="77777777" w:rsidTr="009479B4">
        <w:tc>
          <w:tcPr>
            <w:tcW w:w="1641" w:type="dxa"/>
            <w:shd w:val="clear" w:color="auto" w:fill="D9E2F3"/>
          </w:tcPr>
          <w:p w14:paraId="03506FA9" w14:textId="77777777" w:rsidR="00E2484E" w:rsidRPr="00F63393" w:rsidRDefault="00E2484E" w:rsidP="00B45EFE">
            <w:pPr>
              <w:spacing w:before="60" w:after="60"/>
              <w:rPr>
                <w:b/>
                <w:lang w:val="en-GB"/>
              </w:rPr>
            </w:pPr>
            <w:r w:rsidRPr="00F63393">
              <w:rPr>
                <w:b/>
                <w:lang w:val="en-GB"/>
              </w:rPr>
              <w:t>Identification</w:t>
            </w:r>
          </w:p>
        </w:tc>
        <w:tc>
          <w:tcPr>
            <w:tcW w:w="685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3"/>
            </w:tblGrid>
            <w:tr w:rsidR="00E2484E" w:rsidRPr="00F63393" w14:paraId="4706D19C" w14:textId="77777777" w:rsidTr="00B45EFE">
              <w:tc>
                <w:tcPr>
                  <w:tcW w:w="738" w:type="dxa"/>
                  <w:shd w:val="clear" w:color="auto" w:fill="FBE4D5"/>
                </w:tcPr>
                <w:p w14:paraId="3FD8675C" w14:textId="77777777" w:rsidR="00E2484E" w:rsidRPr="00F63393" w:rsidRDefault="00E2484E" w:rsidP="00B45EFE">
                  <w:pPr>
                    <w:spacing w:before="60" w:after="60"/>
                    <w:jc w:val="center"/>
                    <w:rPr>
                      <w:b/>
                      <w:lang w:val="en-GB"/>
                    </w:rPr>
                  </w:pPr>
                  <w:r w:rsidRPr="00F63393">
                    <w:rPr>
                      <w:b/>
                      <w:lang w:val="en-GB"/>
                    </w:rPr>
                    <w:t>Role</w:t>
                  </w:r>
                </w:p>
              </w:tc>
              <w:tc>
                <w:tcPr>
                  <w:tcW w:w="1417" w:type="dxa"/>
                  <w:shd w:val="clear" w:color="auto" w:fill="FBE4D5"/>
                </w:tcPr>
                <w:p w14:paraId="6C01FA68" w14:textId="77777777" w:rsidR="00E2484E" w:rsidRPr="00F63393" w:rsidRDefault="00E2484E" w:rsidP="00B45EFE">
                  <w:pPr>
                    <w:spacing w:before="60" w:after="60"/>
                    <w:jc w:val="center"/>
                    <w:rPr>
                      <w:b/>
                      <w:lang w:val="en-GB"/>
                    </w:rPr>
                  </w:pPr>
                  <w:r w:rsidRPr="00F63393">
                    <w:rPr>
                      <w:b/>
                      <w:lang w:val="en-GB"/>
                    </w:rPr>
                    <w:t>Phase</w:t>
                  </w:r>
                </w:p>
              </w:tc>
              <w:tc>
                <w:tcPr>
                  <w:tcW w:w="992" w:type="dxa"/>
                  <w:shd w:val="clear" w:color="auto" w:fill="FBE4D5"/>
                </w:tcPr>
                <w:p w14:paraId="22F04B4A" w14:textId="77777777" w:rsidR="00E2484E" w:rsidRPr="00F63393" w:rsidRDefault="00E2484E" w:rsidP="00B45EFE">
                  <w:pPr>
                    <w:spacing w:before="60" w:after="60"/>
                    <w:jc w:val="center"/>
                    <w:rPr>
                      <w:b/>
                      <w:lang w:val="en-GB"/>
                    </w:rPr>
                  </w:pPr>
                  <w:r w:rsidRPr="00F63393">
                    <w:rPr>
                      <w:b/>
                      <w:lang w:val="en-GB"/>
                    </w:rPr>
                    <w:t>Regime</w:t>
                  </w:r>
                </w:p>
              </w:tc>
              <w:tc>
                <w:tcPr>
                  <w:tcW w:w="3851" w:type="dxa"/>
                  <w:shd w:val="clear" w:color="auto" w:fill="FBE4D5"/>
                </w:tcPr>
                <w:p w14:paraId="778511BF" w14:textId="77777777" w:rsidR="00E2484E" w:rsidRPr="00F63393" w:rsidRDefault="00E2484E" w:rsidP="00B45EFE">
                  <w:pPr>
                    <w:spacing w:before="60" w:after="60"/>
                    <w:jc w:val="center"/>
                    <w:rPr>
                      <w:b/>
                      <w:lang w:val="en-GB"/>
                    </w:rPr>
                  </w:pPr>
                  <w:r w:rsidRPr="00F63393">
                    <w:rPr>
                      <w:b/>
                      <w:lang w:val="en-GB"/>
                    </w:rPr>
                    <w:t>USEF step</w:t>
                  </w:r>
                </w:p>
              </w:tc>
            </w:tr>
            <w:tr w:rsidR="00E2484E" w:rsidRPr="00F63393" w14:paraId="5F1A4632" w14:textId="77777777" w:rsidTr="00B45EFE">
              <w:tc>
                <w:tcPr>
                  <w:tcW w:w="738" w:type="dxa"/>
                  <w:shd w:val="clear" w:color="auto" w:fill="auto"/>
                </w:tcPr>
                <w:p w14:paraId="6BA42603" w14:textId="77777777" w:rsidR="00E2484E" w:rsidRPr="00F63393" w:rsidRDefault="00E2484E" w:rsidP="00B45EFE">
                  <w:pPr>
                    <w:spacing w:before="60" w:after="60"/>
                    <w:rPr>
                      <w:lang w:val="en-GB"/>
                    </w:rPr>
                  </w:pPr>
                  <w:r w:rsidRPr="00F63393">
                    <w:rPr>
                      <w:lang w:val="en-GB"/>
                    </w:rPr>
                    <w:t>AGR</w:t>
                  </w:r>
                </w:p>
              </w:tc>
              <w:tc>
                <w:tcPr>
                  <w:tcW w:w="1417" w:type="dxa"/>
                  <w:shd w:val="clear" w:color="auto" w:fill="auto"/>
                </w:tcPr>
                <w:p w14:paraId="135320DA" w14:textId="77777777" w:rsidR="00E2484E" w:rsidRPr="00F63393" w:rsidRDefault="00E2484E" w:rsidP="00B45EFE">
                  <w:pPr>
                    <w:spacing w:before="60" w:after="60"/>
                    <w:rPr>
                      <w:lang w:val="en-GB"/>
                    </w:rPr>
                  </w:pPr>
                  <w:r w:rsidRPr="00F63393">
                    <w:rPr>
                      <w:lang w:val="en-GB"/>
                    </w:rPr>
                    <w:t>Operate</w:t>
                  </w:r>
                </w:p>
              </w:tc>
              <w:tc>
                <w:tcPr>
                  <w:tcW w:w="992" w:type="dxa"/>
                  <w:shd w:val="clear" w:color="auto" w:fill="auto"/>
                </w:tcPr>
                <w:p w14:paraId="77200410" w14:textId="77777777" w:rsidR="00E2484E" w:rsidRPr="00F63393" w:rsidRDefault="00E2484E" w:rsidP="00B45EFE">
                  <w:pPr>
                    <w:spacing w:before="60" w:after="60"/>
                    <w:rPr>
                      <w:lang w:val="en-GB"/>
                    </w:rPr>
                  </w:pPr>
                  <w:r w:rsidRPr="00F63393">
                    <w:rPr>
                      <w:lang w:val="en-GB"/>
                    </w:rPr>
                    <w:t>NA</w:t>
                  </w:r>
                </w:p>
              </w:tc>
              <w:tc>
                <w:tcPr>
                  <w:tcW w:w="3851" w:type="dxa"/>
                  <w:shd w:val="clear" w:color="auto" w:fill="auto"/>
                </w:tcPr>
                <w:p w14:paraId="2248D4D9" w14:textId="77777777" w:rsidR="00E2484E" w:rsidRPr="00F63393" w:rsidRDefault="00E2484E" w:rsidP="00B45EFE">
                  <w:pPr>
                    <w:spacing w:before="60" w:after="60"/>
                    <w:rPr>
                      <w:lang w:val="en-GB"/>
                    </w:rPr>
                  </w:pPr>
                  <w:r w:rsidRPr="00F63393">
                    <w:rPr>
                      <w:lang w:val="en-GB"/>
                    </w:rPr>
                    <w:t>Detect deviations from Prognoses</w:t>
                  </w:r>
                </w:p>
              </w:tc>
            </w:tr>
          </w:tbl>
          <w:p w14:paraId="0E03E34E" w14:textId="77777777" w:rsidR="00E2484E" w:rsidRPr="00F63393" w:rsidRDefault="00E2484E" w:rsidP="00B45EFE">
            <w:pPr>
              <w:spacing w:before="60" w:after="60"/>
              <w:rPr>
                <w:lang w:val="en-GB"/>
              </w:rPr>
            </w:pPr>
          </w:p>
        </w:tc>
      </w:tr>
      <w:tr w:rsidR="00E2484E" w:rsidRPr="00F63393" w14:paraId="0E5C4DCB" w14:textId="77777777" w:rsidTr="009479B4">
        <w:tc>
          <w:tcPr>
            <w:tcW w:w="1641" w:type="dxa"/>
            <w:shd w:val="clear" w:color="auto" w:fill="D9E2F3"/>
          </w:tcPr>
          <w:p w14:paraId="4D447BE8" w14:textId="77777777" w:rsidR="00E2484E" w:rsidRPr="00F63393" w:rsidRDefault="00E2484E" w:rsidP="00B45EFE">
            <w:pPr>
              <w:spacing w:before="60" w:after="60"/>
              <w:rPr>
                <w:b/>
                <w:lang w:val="en-GB"/>
              </w:rPr>
            </w:pPr>
            <w:r w:rsidRPr="00F63393">
              <w:rPr>
                <w:b/>
                <w:lang w:val="en-GB"/>
              </w:rPr>
              <w:t>Mapping name</w:t>
            </w:r>
          </w:p>
        </w:tc>
        <w:tc>
          <w:tcPr>
            <w:tcW w:w="6852" w:type="dxa"/>
            <w:shd w:val="clear" w:color="auto" w:fill="auto"/>
          </w:tcPr>
          <w:p w14:paraId="575260E6" w14:textId="77777777" w:rsidR="00E2484E" w:rsidRPr="00F63393" w:rsidRDefault="00AE1FE8" w:rsidP="00B45EFE">
            <w:pPr>
              <w:spacing w:before="60" w:after="60"/>
              <w:rPr>
                <w:lang w:val="en-GB"/>
              </w:rPr>
            </w:pPr>
            <w:r w:rsidRPr="00F63393">
              <w:rPr>
                <w:lang w:val="en-GB"/>
              </w:rPr>
              <w:t>AG</w:t>
            </w:r>
            <w:r w:rsidR="00732481" w:rsidRPr="00F63393">
              <w:rPr>
                <w:lang w:val="en-GB"/>
              </w:rPr>
              <w:t>R_DETECT_DEVIATION_FROM_PROGNOSE</w:t>
            </w:r>
            <w:r w:rsidRPr="00F63393">
              <w:rPr>
                <w:lang w:val="en-GB"/>
              </w:rPr>
              <w:t>S</w:t>
            </w:r>
          </w:p>
        </w:tc>
      </w:tr>
      <w:tr w:rsidR="00E2484E" w:rsidRPr="00F63393" w14:paraId="582D2563" w14:textId="77777777" w:rsidTr="009479B4">
        <w:tc>
          <w:tcPr>
            <w:tcW w:w="1641" w:type="dxa"/>
            <w:shd w:val="clear" w:color="auto" w:fill="D9E2F3"/>
          </w:tcPr>
          <w:p w14:paraId="0621305A" w14:textId="77777777" w:rsidR="00E2484E" w:rsidRPr="00F63393" w:rsidRDefault="00E2484E" w:rsidP="00B45EFE">
            <w:pPr>
              <w:spacing w:before="60" w:after="60"/>
              <w:rPr>
                <w:b/>
                <w:lang w:val="en-GB"/>
              </w:rPr>
            </w:pPr>
            <w:r w:rsidRPr="00F63393">
              <w:rPr>
                <w:b/>
                <w:lang w:val="en-GB"/>
              </w:rPr>
              <w:t>Context</w:t>
            </w:r>
          </w:p>
        </w:tc>
        <w:tc>
          <w:tcPr>
            <w:tcW w:w="6852" w:type="dxa"/>
            <w:shd w:val="clear" w:color="auto" w:fill="auto"/>
          </w:tcPr>
          <w:p w14:paraId="4248AABC" w14:textId="77777777" w:rsidR="00E2484E" w:rsidRPr="00F63393" w:rsidRDefault="00E2484E" w:rsidP="00B45EFE">
            <w:pPr>
              <w:spacing w:before="60" w:after="60"/>
              <w:rPr>
                <w:lang w:val="en-GB"/>
              </w:rPr>
            </w:pPr>
            <w:r w:rsidRPr="00F63393">
              <w:rPr>
                <w:lang w:val="en-GB"/>
              </w:rPr>
              <w:t xml:space="preserve">An Aggregator needs to compare the actual and forecast usage of its connections with the current D-prognoses </w:t>
            </w:r>
            <w:r w:rsidR="00775BBB" w:rsidRPr="00F63393">
              <w:rPr>
                <w:lang w:val="en-GB"/>
              </w:rPr>
              <w:t xml:space="preserve">and A-plans </w:t>
            </w:r>
            <w:r w:rsidRPr="00F63393">
              <w:rPr>
                <w:lang w:val="en-GB"/>
              </w:rPr>
              <w:t>to make sure that all contractual obligations can be met. If not, the Aggregator’s portfolio needs to be re-optimized.</w:t>
            </w:r>
          </w:p>
          <w:p w14:paraId="78CAD76B" w14:textId="77777777" w:rsidR="00E2484E" w:rsidRPr="00F63393" w:rsidRDefault="00E2484E" w:rsidP="00B45EFE">
            <w:pPr>
              <w:spacing w:before="60" w:after="60"/>
              <w:rPr>
                <w:lang w:val="en-GB"/>
              </w:rPr>
            </w:pPr>
            <w:r w:rsidRPr="00F63393">
              <w:rPr>
                <w:lang w:val="en-GB"/>
              </w:rPr>
              <w:t>This Pluggable Business Component detects deviations between the calculated forecast and prognos</w:t>
            </w:r>
            <w:r w:rsidR="00732481" w:rsidRPr="00F63393">
              <w:rPr>
                <w:lang w:val="en-GB"/>
              </w:rPr>
              <w:t>e</w:t>
            </w:r>
            <w:r w:rsidRPr="00F63393">
              <w:rPr>
                <w:lang w:val="en-GB"/>
              </w:rPr>
              <w:t>s per PTU and returns the PTU indexes for which deviations are detected.</w:t>
            </w:r>
          </w:p>
          <w:p w14:paraId="18B71E02" w14:textId="77777777" w:rsidR="00E2484E" w:rsidRPr="00F63393" w:rsidRDefault="00E2484E" w:rsidP="00B45EFE">
            <w:pPr>
              <w:spacing w:before="60" w:after="60"/>
              <w:rPr>
                <w:lang w:val="en-GB"/>
              </w:rPr>
            </w:pPr>
          </w:p>
          <w:p w14:paraId="4406E933" w14:textId="77777777" w:rsidR="00C559A4" w:rsidRPr="00F63393" w:rsidRDefault="00C559A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xml:space="preserve">, the PTU duration, the current PTU index, the forecast for all connections in a connection group and the latest prognosis for </w:t>
            </w:r>
            <w:r w:rsidR="00BA3C6F" w:rsidRPr="00F63393">
              <w:rPr>
                <w:lang w:val="en-GB"/>
              </w:rPr>
              <w:t xml:space="preserve">that connection group on </w:t>
            </w:r>
            <w:r w:rsidRPr="00F63393">
              <w:rPr>
                <w:lang w:val="en-GB"/>
              </w:rPr>
              <w:t>th</w:t>
            </w:r>
            <w:r w:rsidR="00DC024A" w:rsidRPr="00F63393">
              <w:rPr>
                <w:lang w:val="en-GB"/>
              </w:rPr>
              <w:t>e given day</w:t>
            </w:r>
            <w:r w:rsidRPr="00F63393">
              <w:rPr>
                <w:lang w:val="en-GB"/>
              </w:rPr>
              <w:t>. The output is an array identifying PTU indexes where deviation is detected.</w:t>
            </w:r>
          </w:p>
        </w:tc>
      </w:tr>
      <w:tr w:rsidR="00E2484E" w:rsidRPr="00F63393" w14:paraId="6080ED6F" w14:textId="77777777" w:rsidTr="009479B4">
        <w:tc>
          <w:tcPr>
            <w:tcW w:w="1641" w:type="dxa"/>
            <w:shd w:val="clear" w:color="auto" w:fill="D9E2F3"/>
          </w:tcPr>
          <w:p w14:paraId="57003B54" w14:textId="77777777" w:rsidR="00E2484E" w:rsidRPr="00F63393" w:rsidRDefault="00E2484E" w:rsidP="00B45EFE">
            <w:pPr>
              <w:spacing w:before="60" w:after="60"/>
              <w:rPr>
                <w:b/>
                <w:lang w:val="en-GB"/>
              </w:rPr>
            </w:pPr>
            <w:r w:rsidRPr="00F63393">
              <w:rPr>
                <w:b/>
                <w:lang w:val="en-GB"/>
              </w:rPr>
              <w:lastRenderedPageBreak/>
              <w:t>Input</w:t>
            </w:r>
          </w:p>
        </w:tc>
        <w:tc>
          <w:tcPr>
            <w:tcW w:w="6852" w:type="dxa"/>
            <w:shd w:val="clear" w:color="auto" w:fill="auto"/>
          </w:tcPr>
          <w:p w14:paraId="3EF0E2BA" w14:textId="77777777" w:rsidR="00FF7F86" w:rsidRPr="00F63393" w:rsidRDefault="00FF7F86" w:rsidP="00FF7F86">
            <w:pPr>
              <w:pStyle w:val="Lijstalinea"/>
              <w:numPr>
                <w:ilvl w:val="0"/>
                <w:numId w:val="9"/>
              </w:numPr>
              <w:spacing w:before="60" w:after="60" w:line="240" w:lineRule="auto"/>
              <w:ind w:left="360"/>
              <w:rPr>
                <w:lang w:val="en-GB"/>
              </w:rPr>
            </w:pPr>
            <w:r w:rsidRPr="00F63393">
              <w:rPr>
                <w:lang w:val="en-GB"/>
              </w:rPr>
              <w:t>org.joda.time.LocalDate PERIOD:</w:t>
            </w:r>
          </w:p>
          <w:p w14:paraId="3A36D1E9" w14:textId="77777777" w:rsidR="00FF7F86" w:rsidRPr="00F63393" w:rsidRDefault="00FF7F86" w:rsidP="00FF7F86">
            <w:pPr>
              <w:pStyle w:val="Lijstalinea"/>
              <w:numPr>
                <w:ilvl w:val="0"/>
                <w:numId w:val="0"/>
              </w:numPr>
              <w:spacing w:before="60" w:after="60" w:line="240" w:lineRule="auto"/>
              <w:ind w:left="360"/>
              <w:rPr>
                <w:lang w:val="en-GB"/>
              </w:rPr>
            </w:pPr>
            <w:r w:rsidRPr="00F63393">
              <w:rPr>
                <w:lang w:val="en-GB"/>
              </w:rPr>
              <w:t>The period for which changes in the forecast are identified</w:t>
            </w:r>
          </w:p>
          <w:p w14:paraId="641FB767" w14:textId="77777777" w:rsidR="0028597F" w:rsidRPr="00F63393" w:rsidRDefault="00E2484E" w:rsidP="0028597F">
            <w:pPr>
              <w:pStyle w:val="Lijstalinea"/>
              <w:numPr>
                <w:ilvl w:val="0"/>
                <w:numId w:val="9"/>
              </w:numPr>
              <w:spacing w:before="60" w:after="60" w:line="240" w:lineRule="auto"/>
              <w:ind w:left="360"/>
              <w:rPr>
                <w:lang w:val="en-GB"/>
              </w:rPr>
            </w:pPr>
            <w:r w:rsidRPr="00F63393">
              <w:rPr>
                <w:lang w:val="en-GB"/>
              </w:rPr>
              <w:t>int PTU_DURATIO</w:t>
            </w:r>
            <w:r w:rsidR="00CC23CA" w:rsidRPr="00F63393">
              <w:rPr>
                <w:lang w:val="en-GB"/>
              </w:rPr>
              <w:t>N</w:t>
            </w:r>
          </w:p>
          <w:p w14:paraId="2FCBC981" w14:textId="77777777" w:rsidR="00E2484E" w:rsidRPr="00F63393" w:rsidRDefault="00E2484E" w:rsidP="0028597F">
            <w:pPr>
              <w:pStyle w:val="Lijstalinea"/>
              <w:numPr>
                <w:ilvl w:val="0"/>
                <w:numId w:val="0"/>
              </w:numPr>
              <w:spacing w:before="60" w:after="60" w:line="240" w:lineRule="auto"/>
              <w:ind w:left="360"/>
              <w:rPr>
                <w:lang w:val="en-GB"/>
              </w:rPr>
            </w:pPr>
            <w:r w:rsidRPr="00F63393">
              <w:rPr>
                <w:lang w:val="en-GB"/>
              </w:rPr>
              <w:t>PTU duration.</w:t>
            </w:r>
          </w:p>
          <w:p w14:paraId="37FE2099" w14:textId="77777777" w:rsidR="0028597F" w:rsidRPr="00F63393" w:rsidRDefault="00E2484E" w:rsidP="0028597F">
            <w:pPr>
              <w:pStyle w:val="Lijstalinea"/>
              <w:numPr>
                <w:ilvl w:val="0"/>
                <w:numId w:val="9"/>
              </w:numPr>
              <w:spacing w:before="60" w:after="60" w:line="240" w:lineRule="auto"/>
              <w:ind w:left="360"/>
              <w:rPr>
                <w:lang w:val="en-GB"/>
              </w:rPr>
            </w:pPr>
            <w:r w:rsidRPr="00F63393">
              <w:rPr>
                <w:lang w:val="en-GB"/>
              </w:rPr>
              <w:t>int CURRENT_PTU_INDE</w:t>
            </w:r>
            <w:r w:rsidR="00F577A0" w:rsidRPr="00F63393">
              <w:rPr>
                <w:lang w:val="en-GB"/>
              </w:rPr>
              <w:t>X</w:t>
            </w:r>
          </w:p>
          <w:p w14:paraId="2B35530B" w14:textId="77777777" w:rsidR="00E2484E" w:rsidRPr="00F63393" w:rsidRDefault="00E2484E" w:rsidP="0028597F">
            <w:pPr>
              <w:pStyle w:val="Lijstalinea"/>
              <w:numPr>
                <w:ilvl w:val="0"/>
                <w:numId w:val="0"/>
              </w:numPr>
              <w:spacing w:before="60" w:after="60" w:line="240" w:lineRule="auto"/>
              <w:ind w:left="360"/>
              <w:rPr>
                <w:lang w:val="en-GB"/>
              </w:rPr>
            </w:pPr>
            <w:r w:rsidRPr="00F63393">
              <w:rPr>
                <w:lang w:val="en-GB"/>
              </w:rPr>
              <w:t>Current PTU index.</w:t>
            </w:r>
          </w:p>
          <w:p w14:paraId="37BF8F15" w14:textId="77777777" w:rsidR="00FF7F86" w:rsidRPr="00F63393" w:rsidRDefault="002C41E7" w:rsidP="00FF7F86">
            <w:pPr>
              <w:pStyle w:val="Lijstalinea"/>
              <w:numPr>
                <w:ilvl w:val="0"/>
                <w:numId w:val="9"/>
              </w:numPr>
              <w:spacing w:before="60" w:after="60" w:line="240" w:lineRule="auto"/>
              <w:ind w:left="360"/>
              <w:rPr>
                <w:lang w:val="en-GB"/>
              </w:rPr>
            </w:pPr>
            <w:r>
              <w:rPr>
                <w:lang w:val="en-GB"/>
              </w:rPr>
              <w:t>energy.usef</w:t>
            </w:r>
            <w:r w:rsidR="00FF7F86" w:rsidRPr="00F63393">
              <w:rPr>
                <w:lang w:val="en-GB"/>
              </w:rPr>
              <w:t>.agr.dto.ConnectionGroupPortfolioDTO CONNECTION_PORTFOLIO:</w:t>
            </w:r>
          </w:p>
          <w:p w14:paraId="4AE0FA69" w14:textId="77777777" w:rsidR="00FF7F86" w:rsidRPr="00F63393" w:rsidRDefault="00FF7F86" w:rsidP="00FF7F86">
            <w:pPr>
              <w:pStyle w:val="Lijstalinea"/>
              <w:numPr>
                <w:ilvl w:val="0"/>
                <w:numId w:val="0"/>
              </w:numPr>
              <w:spacing w:before="60" w:after="60" w:line="240" w:lineRule="auto"/>
              <w:ind w:left="360"/>
              <w:rPr>
                <w:lang w:val="en-GB"/>
              </w:rPr>
            </w:pPr>
            <w:r w:rsidRPr="00F63393">
              <w:rPr>
                <w:lang w:val="en-GB"/>
              </w:rPr>
              <w:t>The connection portfolio for the given connection group and given day.</w:t>
            </w:r>
          </w:p>
          <w:p w14:paraId="33F3698F" w14:textId="77777777" w:rsidR="0028597F" w:rsidRPr="00F63393" w:rsidRDefault="002C41E7" w:rsidP="0028597F">
            <w:pPr>
              <w:pStyle w:val="Lijstalinea"/>
              <w:numPr>
                <w:ilvl w:val="0"/>
                <w:numId w:val="9"/>
              </w:numPr>
              <w:spacing w:before="60" w:after="60" w:line="240" w:lineRule="auto"/>
              <w:ind w:left="360"/>
              <w:rPr>
                <w:lang w:val="en-GB"/>
              </w:rPr>
            </w:pPr>
            <w:r>
              <w:rPr>
                <w:lang w:val="en-GB"/>
              </w:rPr>
              <w:t>energy.usef</w:t>
            </w:r>
            <w:r w:rsidR="00E2484E" w:rsidRPr="00F63393">
              <w:rPr>
                <w:lang w:val="en-GB"/>
              </w:rPr>
              <w:t xml:space="preserve">.core.workflow.dto.PrognosisDto </w:t>
            </w:r>
            <w:r w:rsidR="00162DA0" w:rsidRPr="00F63393">
              <w:rPr>
                <w:lang w:val="en-GB"/>
              </w:rPr>
              <w:t>LATEST_PROGNOSI</w:t>
            </w:r>
            <w:r w:rsidR="00F577A0" w:rsidRPr="00F63393">
              <w:rPr>
                <w:lang w:val="en-GB"/>
              </w:rPr>
              <w:t>S</w:t>
            </w:r>
          </w:p>
          <w:p w14:paraId="1C255D81" w14:textId="77777777" w:rsidR="00E2484E" w:rsidRPr="00F63393" w:rsidRDefault="00DC024A" w:rsidP="00FF7F86">
            <w:pPr>
              <w:pStyle w:val="Lijstalinea"/>
              <w:numPr>
                <w:ilvl w:val="0"/>
                <w:numId w:val="0"/>
              </w:numPr>
              <w:spacing w:before="60" w:after="60" w:line="240" w:lineRule="auto"/>
              <w:ind w:left="360"/>
              <w:rPr>
                <w:lang w:val="en-GB"/>
              </w:rPr>
            </w:pPr>
            <w:r w:rsidRPr="00F63393">
              <w:rPr>
                <w:lang w:val="en-GB"/>
              </w:rPr>
              <w:t xml:space="preserve">All latest </w:t>
            </w:r>
            <w:r w:rsidR="00BA3C6F" w:rsidRPr="00F63393">
              <w:rPr>
                <w:lang w:val="en-GB"/>
              </w:rPr>
              <w:t>A-plan</w:t>
            </w:r>
            <w:r w:rsidRPr="00F63393">
              <w:rPr>
                <w:lang w:val="en-GB"/>
              </w:rPr>
              <w:t xml:space="preserve"> </w:t>
            </w:r>
            <w:r w:rsidR="00BA3C6F" w:rsidRPr="00F63393">
              <w:rPr>
                <w:lang w:val="en-GB"/>
              </w:rPr>
              <w:t xml:space="preserve">or </w:t>
            </w:r>
            <w:r w:rsidRPr="00F63393">
              <w:rPr>
                <w:lang w:val="en-GB"/>
              </w:rPr>
              <w:t xml:space="preserve">D-prognoses </w:t>
            </w:r>
            <w:r w:rsidR="00FF7F86" w:rsidRPr="00F63393">
              <w:rPr>
                <w:lang w:val="en-GB"/>
              </w:rPr>
              <w:t>for the given connection group and given day.</w:t>
            </w:r>
          </w:p>
        </w:tc>
      </w:tr>
      <w:tr w:rsidR="00E2484E" w:rsidRPr="00F63393" w14:paraId="71B4B319" w14:textId="77777777" w:rsidTr="009479B4">
        <w:tc>
          <w:tcPr>
            <w:tcW w:w="1641" w:type="dxa"/>
            <w:shd w:val="clear" w:color="auto" w:fill="D9E2F3"/>
          </w:tcPr>
          <w:p w14:paraId="4D21B7C8" w14:textId="77777777" w:rsidR="00E2484E" w:rsidRPr="00F63393" w:rsidRDefault="00E2484E" w:rsidP="00B45EFE">
            <w:pPr>
              <w:spacing w:before="60" w:after="60"/>
              <w:rPr>
                <w:b/>
                <w:lang w:val="en-GB"/>
              </w:rPr>
            </w:pPr>
            <w:r w:rsidRPr="00F63393">
              <w:rPr>
                <w:b/>
                <w:lang w:val="en-GB"/>
              </w:rPr>
              <w:t>Output</w:t>
            </w:r>
          </w:p>
        </w:tc>
        <w:tc>
          <w:tcPr>
            <w:tcW w:w="6852" w:type="dxa"/>
            <w:shd w:val="clear" w:color="auto" w:fill="auto"/>
          </w:tcPr>
          <w:p w14:paraId="2194422F" w14:textId="77777777" w:rsidR="0028597F" w:rsidRPr="00F63393" w:rsidRDefault="008E773A" w:rsidP="0028597F">
            <w:pPr>
              <w:pStyle w:val="Lijstalinea"/>
              <w:numPr>
                <w:ilvl w:val="0"/>
                <w:numId w:val="9"/>
              </w:numPr>
              <w:spacing w:before="60" w:after="60" w:line="240" w:lineRule="auto"/>
              <w:ind w:left="360"/>
              <w:rPr>
                <w:lang w:val="en-GB"/>
              </w:rPr>
            </w:pPr>
            <w:r w:rsidRPr="00F63393">
              <w:rPr>
                <w:lang w:val="en-GB"/>
              </w:rPr>
              <w:t>List &lt;Integer&gt;</w:t>
            </w:r>
            <w:r w:rsidR="00E2484E" w:rsidRPr="00F63393">
              <w:rPr>
                <w:lang w:val="en-GB"/>
              </w:rPr>
              <w:t xml:space="preserve"> DEVIATION_INDEX_</w:t>
            </w:r>
            <w:r w:rsidRPr="00F63393">
              <w:rPr>
                <w:lang w:val="en-GB"/>
              </w:rPr>
              <w:t>L</w:t>
            </w:r>
            <w:r w:rsidR="00A63AD4" w:rsidRPr="00F63393">
              <w:rPr>
                <w:lang w:val="en-GB"/>
              </w:rPr>
              <w:t>IS</w:t>
            </w:r>
            <w:r w:rsidR="00F577A0" w:rsidRPr="00F63393">
              <w:rPr>
                <w:lang w:val="en-GB"/>
              </w:rPr>
              <w:t>T</w:t>
            </w:r>
          </w:p>
          <w:p w14:paraId="4FBBC656" w14:textId="77777777" w:rsidR="00E2484E" w:rsidRPr="00F63393" w:rsidRDefault="008E773A" w:rsidP="0028597F">
            <w:pPr>
              <w:pStyle w:val="Lijstalinea"/>
              <w:numPr>
                <w:ilvl w:val="0"/>
                <w:numId w:val="0"/>
              </w:numPr>
              <w:spacing w:before="60" w:after="60" w:line="240" w:lineRule="auto"/>
              <w:ind w:left="360"/>
              <w:rPr>
                <w:lang w:val="en-GB"/>
              </w:rPr>
            </w:pPr>
            <w:r w:rsidRPr="00F63393">
              <w:rPr>
                <w:lang w:val="en-GB"/>
              </w:rPr>
              <w:t>A list</w:t>
            </w:r>
            <w:r w:rsidR="00E2484E" w:rsidRPr="00F63393">
              <w:rPr>
                <w:lang w:val="en-GB"/>
              </w:rPr>
              <w:t xml:space="preserve"> </w:t>
            </w:r>
            <w:r w:rsidRPr="00F63393">
              <w:rPr>
                <w:lang w:val="en-GB"/>
              </w:rPr>
              <w:t xml:space="preserve">with </w:t>
            </w:r>
            <w:r w:rsidR="00E2484E" w:rsidRPr="00F63393">
              <w:rPr>
                <w:lang w:val="en-GB"/>
              </w:rPr>
              <w:t>PTU indexes where deviation is detected.</w:t>
            </w:r>
          </w:p>
        </w:tc>
      </w:tr>
      <w:tr w:rsidR="00E2484E" w:rsidRPr="00F63393" w14:paraId="3E49DC37" w14:textId="77777777" w:rsidTr="009479B4">
        <w:tc>
          <w:tcPr>
            <w:tcW w:w="1641" w:type="dxa"/>
            <w:tcBorders>
              <w:top w:val="single" w:sz="4" w:space="0" w:color="auto"/>
              <w:left w:val="single" w:sz="4" w:space="0" w:color="auto"/>
              <w:bottom w:val="single" w:sz="4" w:space="0" w:color="auto"/>
              <w:right w:val="single" w:sz="4" w:space="0" w:color="auto"/>
            </w:tcBorders>
            <w:shd w:val="clear" w:color="auto" w:fill="D9E2F3"/>
          </w:tcPr>
          <w:p w14:paraId="3C47A877" w14:textId="77777777" w:rsidR="00E2484E" w:rsidRPr="00F63393" w:rsidRDefault="00E2484E" w:rsidP="00B45EFE">
            <w:pPr>
              <w:spacing w:before="60" w:after="60"/>
              <w:rPr>
                <w:b/>
                <w:lang w:val="en-GB"/>
              </w:rPr>
            </w:pPr>
            <w:r w:rsidRPr="00F63393">
              <w:rPr>
                <w:b/>
                <w:lang w:val="en-GB"/>
              </w:rPr>
              <w:t>References</w:t>
            </w:r>
          </w:p>
        </w:tc>
        <w:tc>
          <w:tcPr>
            <w:tcW w:w="6852" w:type="dxa"/>
            <w:tcBorders>
              <w:top w:val="single" w:sz="4" w:space="0" w:color="auto"/>
              <w:left w:val="single" w:sz="4" w:space="0" w:color="auto"/>
              <w:bottom w:val="single" w:sz="4" w:space="0" w:color="auto"/>
              <w:right w:val="single" w:sz="4" w:space="0" w:color="auto"/>
            </w:tcBorders>
            <w:shd w:val="clear" w:color="auto" w:fill="auto"/>
          </w:tcPr>
          <w:p w14:paraId="2416A3BD" w14:textId="77777777"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14:paraId="13946094" w14:textId="77777777" w:rsidR="00E2484E" w:rsidRPr="00F63393" w:rsidRDefault="00CB7332" w:rsidP="00B45EFE">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32920AA4" w14:textId="77777777" w:rsidR="009479B4" w:rsidRPr="00F63393" w:rsidRDefault="009479B4" w:rsidP="009479B4">
      <w:pPr>
        <w:rPr>
          <w:lang w:val="en-GB"/>
        </w:rPr>
      </w:pPr>
    </w:p>
    <w:p w14:paraId="27AEF532" w14:textId="77777777" w:rsidR="009479B4" w:rsidRPr="00F63393" w:rsidRDefault="009479B4" w:rsidP="009479B4">
      <w:pPr>
        <w:pStyle w:val="Kop5"/>
        <w:rPr>
          <w:lang w:val="en-GB"/>
        </w:rPr>
      </w:pPr>
      <w:r w:rsidRPr="00F63393">
        <w:rPr>
          <w:lang w:val="en-GB"/>
        </w:rPr>
        <w:t>Non-UDI Detect Prognoses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6863"/>
      </w:tblGrid>
      <w:tr w:rsidR="009479B4" w:rsidRPr="00F63393" w14:paraId="5C1205A7" w14:textId="77777777" w:rsidTr="005F2854">
        <w:tc>
          <w:tcPr>
            <w:tcW w:w="1666" w:type="dxa"/>
            <w:shd w:val="clear" w:color="auto" w:fill="D9E2F3"/>
          </w:tcPr>
          <w:p w14:paraId="7E013ACE" w14:textId="77777777" w:rsidR="009479B4" w:rsidRPr="00F63393" w:rsidRDefault="009479B4" w:rsidP="005F2854">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2"/>
              <w:gridCol w:w="979"/>
              <w:gridCol w:w="3571"/>
            </w:tblGrid>
            <w:tr w:rsidR="009479B4" w:rsidRPr="00F63393" w14:paraId="4BF713D6" w14:textId="77777777" w:rsidTr="005F2854">
              <w:tc>
                <w:tcPr>
                  <w:tcW w:w="738" w:type="dxa"/>
                  <w:shd w:val="clear" w:color="auto" w:fill="FBE4D5"/>
                </w:tcPr>
                <w:p w14:paraId="1039E128" w14:textId="77777777" w:rsidR="009479B4" w:rsidRPr="00F63393" w:rsidRDefault="009479B4" w:rsidP="005F2854">
                  <w:pPr>
                    <w:spacing w:before="60" w:after="60"/>
                    <w:jc w:val="center"/>
                    <w:rPr>
                      <w:b/>
                      <w:lang w:val="en-GB"/>
                    </w:rPr>
                  </w:pPr>
                  <w:r w:rsidRPr="00F63393">
                    <w:rPr>
                      <w:b/>
                      <w:lang w:val="en-GB"/>
                    </w:rPr>
                    <w:t>Role</w:t>
                  </w:r>
                </w:p>
              </w:tc>
              <w:tc>
                <w:tcPr>
                  <w:tcW w:w="1417" w:type="dxa"/>
                  <w:shd w:val="clear" w:color="auto" w:fill="FBE4D5"/>
                </w:tcPr>
                <w:p w14:paraId="177F79CD" w14:textId="77777777" w:rsidR="009479B4" w:rsidRPr="00F63393" w:rsidRDefault="009479B4" w:rsidP="005F2854">
                  <w:pPr>
                    <w:spacing w:before="60" w:after="60"/>
                    <w:jc w:val="center"/>
                    <w:rPr>
                      <w:b/>
                      <w:lang w:val="en-GB"/>
                    </w:rPr>
                  </w:pPr>
                  <w:r w:rsidRPr="00F63393">
                    <w:rPr>
                      <w:b/>
                      <w:lang w:val="en-GB"/>
                    </w:rPr>
                    <w:t>Phase</w:t>
                  </w:r>
                </w:p>
              </w:tc>
              <w:tc>
                <w:tcPr>
                  <w:tcW w:w="992" w:type="dxa"/>
                  <w:shd w:val="clear" w:color="auto" w:fill="FBE4D5"/>
                </w:tcPr>
                <w:p w14:paraId="10705EC7" w14:textId="77777777" w:rsidR="009479B4" w:rsidRPr="00F63393" w:rsidRDefault="009479B4" w:rsidP="005F2854">
                  <w:pPr>
                    <w:spacing w:before="60" w:after="60"/>
                    <w:jc w:val="center"/>
                    <w:rPr>
                      <w:b/>
                      <w:lang w:val="en-GB"/>
                    </w:rPr>
                  </w:pPr>
                  <w:r w:rsidRPr="00F63393">
                    <w:rPr>
                      <w:b/>
                      <w:lang w:val="en-GB"/>
                    </w:rPr>
                    <w:t>Regime</w:t>
                  </w:r>
                </w:p>
              </w:tc>
              <w:tc>
                <w:tcPr>
                  <w:tcW w:w="3851" w:type="dxa"/>
                  <w:shd w:val="clear" w:color="auto" w:fill="FBE4D5"/>
                </w:tcPr>
                <w:p w14:paraId="41F0BFB3" w14:textId="77777777" w:rsidR="009479B4" w:rsidRPr="00F63393" w:rsidRDefault="009479B4" w:rsidP="005F2854">
                  <w:pPr>
                    <w:spacing w:before="60" w:after="60"/>
                    <w:jc w:val="center"/>
                    <w:rPr>
                      <w:b/>
                      <w:lang w:val="en-GB"/>
                    </w:rPr>
                  </w:pPr>
                  <w:r w:rsidRPr="00F63393">
                    <w:rPr>
                      <w:b/>
                      <w:lang w:val="en-GB"/>
                    </w:rPr>
                    <w:t>USEF step</w:t>
                  </w:r>
                </w:p>
              </w:tc>
            </w:tr>
            <w:tr w:rsidR="009479B4" w:rsidRPr="00F63393" w14:paraId="44CC8792" w14:textId="77777777" w:rsidTr="005F2854">
              <w:tc>
                <w:tcPr>
                  <w:tcW w:w="738" w:type="dxa"/>
                  <w:shd w:val="clear" w:color="auto" w:fill="auto"/>
                </w:tcPr>
                <w:p w14:paraId="60C0E277" w14:textId="77777777" w:rsidR="009479B4" w:rsidRPr="00F63393" w:rsidRDefault="009479B4" w:rsidP="005F2854">
                  <w:pPr>
                    <w:spacing w:before="60" w:after="60"/>
                    <w:rPr>
                      <w:lang w:val="en-GB"/>
                    </w:rPr>
                  </w:pPr>
                  <w:r w:rsidRPr="00F63393">
                    <w:rPr>
                      <w:lang w:val="en-GB"/>
                    </w:rPr>
                    <w:t>AGR</w:t>
                  </w:r>
                </w:p>
              </w:tc>
              <w:tc>
                <w:tcPr>
                  <w:tcW w:w="1417" w:type="dxa"/>
                  <w:shd w:val="clear" w:color="auto" w:fill="auto"/>
                </w:tcPr>
                <w:p w14:paraId="62BCD462" w14:textId="77777777" w:rsidR="009479B4" w:rsidRPr="00F63393" w:rsidRDefault="009479B4" w:rsidP="005F2854">
                  <w:pPr>
                    <w:spacing w:before="60" w:after="60"/>
                    <w:rPr>
                      <w:lang w:val="en-GB"/>
                    </w:rPr>
                  </w:pPr>
                  <w:r w:rsidRPr="00F63393">
                    <w:rPr>
                      <w:lang w:val="en-GB"/>
                    </w:rPr>
                    <w:t>Operate</w:t>
                  </w:r>
                </w:p>
              </w:tc>
              <w:tc>
                <w:tcPr>
                  <w:tcW w:w="992" w:type="dxa"/>
                  <w:shd w:val="clear" w:color="auto" w:fill="auto"/>
                </w:tcPr>
                <w:p w14:paraId="012C95B0" w14:textId="77777777" w:rsidR="009479B4" w:rsidRPr="00F63393" w:rsidRDefault="009479B4" w:rsidP="005F2854">
                  <w:pPr>
                    <w:spacing w:before="60" w:after="60"/>
                    <w:rPr>
                      <w:lang w:val="en-GB"/>
                    </w:rPr>
                  </w:pPr>
                  <w:r w:rsidRPr="00F63393">
                    <w:rPr>
                      <w:lang w:val="en-GB"/>
                    </w:rPr>
                    <w:t>NA</w:t>
                  </w:r>
                </w:p>
              </w:tc>
              <w:tc>
                <w:tcPr>
                  <w:tcW w:w="3851" w:type="dxa"/>
                  <w:shd w:val="clear" w:color="auto" w:fill="auto"/>
                </w:tcPr>
                <w:p w14:paraId="26772B80" w14:textId="77777777" w:rsidR="009479B4" w:rsidRPr="00F63393" w:rsidRDefault="009479B4" w:rsidP="005F2854">
                  <w:pPr>
                    <w:spacing w:before="60" w:after="60"/>
                    <w:rPr>
                      <w:lang w:val="en-GB"/>
                    </w:rPr>
                  </w:pPr>
                  <w:r w:rsidRPr="00F63393">
                    <w:rPr>
                      <w:lang w:val="en-GB"/>
                    </w:rPr>
                    <w:t>Detect deviations from Prognoses</w:t>
                  </w:r>
                </w:p>
              </w:tc>
            </w:tr>
          </w:tbl>
          <w:p w14:paraId="7579C89C" w14:textId="77777777" w:rsidR="009479B4" w:rsidRPr="00F63393" w:rsidRDefault="009479B4" w:rsidP="005F2854">
            <w:pPr>
              <w:spacing w:before="60" w:after="60"/>
              <w:rPr>
                <w:lang w:val="en-GB"/>
              </w:rPr>
            </w:pPr>
          </w:p>
        </w:tc>
      </w:tr>
      <w:tr w:rsidR="009479B4" w:rsidRPr="00F63393" w14:paraId="7C44EF41" w14:textId="77777777" w:rsidTr="005F2854">
        <w:tc>
          <w:tcPr>
            <w:tcW w:w="1666" w:type="dxa"/>
            <w:shd w:val="clear" w:color="auto" w:fill="D9E2F3"/>
          </w:tcPr>
          <w:p w14:paraId="3A6FB09C" w14:textId="77777777" w:rsidR="009479B4" w:rsidRPr="00F63393" w:rsidRDefault="009479B4" w:rsidP="005F2854">
            <w:pPr>
              <w:spacing w:before="60" w:after="60"/>
              <w:rPr>
                <w:b/>
                <w:lang w:val="en-GB"/>
              </w:rPr>
            </w:pPr>
            <w:r w:rsidRPr="00F63393">
              <w:rPr>
                <w:b/>
                <w:lang w:val="en-GB"/>
              </w:rPr>
              <w:t>Mapping name</w:t>
            </w:r>
          </w:p>
        </w:tc>
        <w:tc>
          <w:tcPr>
            <w:tcW w:w="7053" w:type="dxa"/>
            <w:shd w:val="clear" w:color="auto" w:fill="auto"/>
          </w:tcPr>
          <w:p w14:paraId="69D71B73" w14:textId="77777777" w:rsidR="009479B4" w:rsidRPr="00F63393" w:rsidRDefault="009479B4" w:rsidP="005F2854">
            <w:pPr>
              <w:spacing w:before="60" w:after="60"/>
              <w:rPr>
                <w:lang w:val="en-GB"/>
              </w:rPr>
            </w:pPr>
            <w:r w:rsidRPr="00F63393">
              <w:rPr>
                <w:lang w:val="en-GB"/>
              </w:rPr>
              <w:t>AGR_</w:t>
            </w:r>
            <w:r w:rsidR="001C6F98" w:rsidRPr="00F63393">
              <w:rPr>
                <w:lang w:val="en-GB"/>
              </w:rPr>
              <w:t>NON_UDI_</w:t>
            </w:r>
            <w:r w:rsidRPr="00F63393">
              <w:rPr>
                <w:lang w:val="en-GB"/>
              </w:rPr>
              <w:t>DETECT_DEVIATION_FROM_PROGNOSES</w:t>
            </w:r>
          </w:p>
        </w:tc>
      </w:tr>
      <w:tr w:rsidR="009479B4" w:rsidRPr="00F63393" w14:paraId="3F32A1D0" w14:textId="77777777" w:rsidTr="005F2854">
        <w:tc>
          <w:tcPr>
            <w:tcW w:w="1666" w:type="dxa"/>
            <w:shd w:val="clear" w:color="auto" w:fill="D9E2F3"/>
          </w:tcPr>
          <w:p w14:paraId="7B9B80B4" w14:textId="77777777" w:rsidR="009479B4" w:rsidRPr="00F63393" w:rsidRDefault="009479B4" w:rsidP="005F2854">
            <w:pPr>
              <w:spacing w:before="60" w:after="60"/>
              <w:rPr>
                <w:b/>
                <w:lang w:val="en-GB"/>
              </w:rPr>
            </w:pPr>
            <w:r w:rsidRPr="00F63393">
              <w:rPr>
                <w:b/>
                <w:lang w:val="en-GB"/>
              </w:rPr>
              <w:t>Context</w:t>
            </w:r>
          </w:p>
        </w:tc>
        <w:tc>
          <w:tcPr>
            <w:tcW w:w="7053" w:type="dxa"/>
            <w:shd w:val="clear" w:color="auto" w:fill="auto"/>
          </w:tcPr>
          <w:p w14:paraId="17A56F68" w14:textId="77777777" w:rsidR="009479B4" w:rsidRPr="00F63393" w:rsidRDefault="005F2854" w:rsidP="005F2854">
            <w:pPr>
              <w:spacing w:before="60" w:after="60"/>
              <w:rPr>
                <w:lang w:val="en-GB"/>
              </w:rPr>
            </w:pPr>
            <w:r w:rsidRPr="00F63393">
              <w:rPr>
                <w:lang w:val="en-GB"/>
              </w:rPr>
              <w:t xml:space="preserve">A Non-UDI </w:t>
            </w:r>
            <w:r w:rsidR="009479B4" w:rsidRPr="00F63393">
              <w:rPr>
                <w:lang w:val="en-GB"/>
              </w:rPr>
              <w:t>Aggregator needs to compare the actual and forecast usage of its connections with the current D-prognoses and A-plans to make sure that all contractual obligations can be met. If not, the Aggregator’s portfolio needs to be re-optimized.</w:t>
            </w:r>
          </w:p>
          <w:p w14:paraId="40AF9F8E" w14:textId="77777777" w:rsidR="009479B4" w:rsidRPr="00F63393" w:rsidRDefault="009479B4" w:rsidP="005F2854">
            <w:pPr>
              <w:spacing w:before="60" w:after="60"/>
              <w:rPr>
                <w:lang w:val="en-GB"/>
              </w:rPr>
            </w:pPr>
            <w:r w:rsidRPr="00F63393">
              <w:rPr>
                <w:lang w:val="en-GB"/>
              </w:rPr>
              <w:t>This Pluggable Business Component detects deviations between the calculated forecast and prognoses per PTU and returns the PTU indexes for which deviations are detected.</w:t>
            </w:r>
          </w:p>
          <w:p w14:paraId="2C88DBF6" w14:textId="77777777" w:rsidR="009479B4" w:rsidRPr="00F63393" w:rsidRDefault="009479B4" w:rsidP="005F2854">
            <w:pPr>
              <w:spacing w:before="60" w:after="60"/>
              <w:rPr>
                <w:lang w:val="en-GB"/>
              </w:rPr>
            </w:pPr>
          </w:p>
          <w:p w14:paraId="196B29E3" w14:textId="77777777" w:rsidR="009479B4" w:rsidRPr="00F63393" w:rsidRDefault="009479B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the PTU duration, the current PTU index, the forecast for all connections in a connecti</w:t>
            </w:r>
            <w:r w:rsidR="005F2854" w:rsidRPr="00F63393">
              <w:rPr>
                <w:lang w:val="en-GB"/>
              </w:rPr>
              <w:t>on group and the latest prognose</w:t>
            </w:r>
            <w:r w:rsidRPr="00F63393">
              <w:rPr>
                <w:lang w:val="en-GB"/>
              </w:rPr>
              <w:t xml:space="preserve">s for </w:t>
            </w:r>
            <w:r w:rsidR="005F2854" w:rsidRPr="00F63393">
              <w:rPr>
                <w:lang w:val="en-GB"/>
              </w:rPr>
              <w:t xml:space="preserve">that connection group on </w:t>
            </w:r>
            <w:r w:rsidRPr="00F63393">
              <w:rPr>
                <w:lang w:val="en-GB"/>
              </w:rPr>
              <w:t>the given day. The output is an array identifying PTU indexes where deviation is detected.</w:t>
            </w:r>
          </w:p>
        </w:tc>
      </w:tr>
      <w:tr w:rsidR="009479B4" w:rsidRPr="00F63393" w14:paraId="14CF8F67" w14:textId="77777777" w:rsidTr="005F2854">
        <w:tc>
          <w:tcPr>
            <w:tcW w:w="1666" w:type="dxa"/>
            <w:shd w:val="clear" w:color="auto" w:fill="D9E2F3"/>
          </w:tcPr>
          <w:p w14:paraId="147672D2" w14:textId="77777777" w:rsidR="009479B4" w:rsidRPr="00F63393" w:rsidRDefault="009479B4" w:rsidP="005F2854">
            <w:pPr>
              <w:spacing w:before="60" w:after="60"/>
              <w:rPr>
                <w:b/>
                <w:lang w:val="en-GB"/>
              </w:rPr>
            </w:pPr>
            <w:r w:rsidRPr="00F63393">
              <w:rPr>
                <w:b/>
                <w:lang w:val="en-GB"/>
              </w:rPr>
              <w:t>Input</w:t>
            </w:r>
          </w:p>
        </w:tc>
        <w:tc>
          <w:tcPr>
            <w:tcW w:w="7053" w:type="dxa"/>
            <w:shd w:val="clear" w:color="auto" w:fill="auto"/>
          </w:tcPr>
          <w:p w14:paraId="1F1F95FE" w14:textId="77777777" w:rsidR="00FF7F86" w:rsidRPr="00F63393" w:rsidRDefault="00FF7F86" w:rsidP="00FF7F86">
            <w:pPr>
              <w:pStyle w:val="Lijstalinea"/>
              <w:numPr>
                <w:ilvl w:val="0"/>
                <w:numId w:val="9"/>
              </w:numPr>
              <w:spacing w:before="60" w:after="60" w:line="240" w:lineRule="auto"/>
              <w:ind w:left="360"/>
              <w:rPr>
                <w:lang w:val="en-GB"/>
              </w:rPr>
            </w:pPr>
            <w:r w:rsidRPr="00F63393">
              <w:rPr>
                <w:lang w:val="en-GB"/>
              </w:rPr>
              <w:t>org.joda.time.LocalDate PERIOD:</w:t>
            </w:r>
          </w:p>
          <w:p w14:paraId="19C9F17D" w14:textId="77777777" w:rsidR="00FF7F86" w:rsidRPr="00F63393" w:rsidRDefault="00FF7F86" w:rsidP="00FF7F86">
            <w:pPr>
              <w:pStyle w:val="Lijstalinea"/>
              <w:numPr>
                <w:ilvl w:val="0"/>
                <w:numId w:val="0"/>
              </w:numPr>
              <w:spacing w:before="60" w:after="60" w:line="240" w:lineRule="auto"/>
              <w:ind w:left="360"/>
              <w:rPr>
                <w:lang w:val="en-GB"/>
              </w:rPr>
            </w:pPr>
            <w:r w:rsidRPr="00F63393">
              <w:rPr>
                <w:lang w:val="en-GB"/>
              </w:rPr>
              <w:t>The period for which changes in the forecast are identified</w:t>
            </w:r>
          </w:p>
          <w:p w14:paraId="7342156F" w14:textId="77777777" w:rsidR="009479B4" w:rsidRPr="00F63393" w:rsidRDefault="009479B4" w:rsidP="005F2854">
            <w:pPr>
              <w:pStyle w:val="Lijstalinea"/>
              <w:numPr>
                <w:ilvl w:val="0"/>
                <w:numId w:val="9"/>
              </w:numPr>
              <w:spacing w:before="60" w:after="60" w:line="240" w:lineRule="auto"/>
              <w:ind w:left="360"/>
              <w:rPr>
                <w:lang w:val="en-GB"/>
              </w:rPr>
            </w:pPr>
            <w:r w:rsidRPr="00F63393">
              <w:rPr>
                <w:lang w:val="en-GB"/>
              </w:rPr>
              <w:t>int PTU_DURATION</w:t>
            </w:r>
          </w:p>
          <w:p w14:paraId="493D3909" w14:textId="77777777" w:rsidR="009479B4" w:rsidRPr="00F63393" w:rsidRDefault="009479B4" w:rsidP="005F2854">
            <w:pPr>
              <w:pStyle w:val="Lijstalinea"/>
              <w:numPr>
                <w:ilvl w:val="0"/>
                <w:numId w:val="0"/>
              </w:numPr>
              <w:spacing w:before="60" w:after="60" w:line="240" w:lineRule="auto"/>
              <w:ind w:left="360"/>
              <w:rPr>
                <w:lang w:val="en-GB"/>
              </w:rPr>
            </w:pPr>
            <w:r w:rsidRPr="00F63393">
              <w:rPr>
                <w:lang w:val="en-GB"/>
              </w:rPr>
              <w:t>PTU duration.</w:t>
            </w:r>
          </w:p>
          <w:p w14:paraId="4CC1F5E5" w14:textId="77777777" w:rsidR="009479B4" w:rsidRPr="00F63393" w:rsidRDefault="009479B4" w:rsidP="005F2854">
            <w:pPr>
              <w:pStyle w:val="Lijstalinea"/>
              <w:numPr>
                <w:ilvl w:val="0"/>
                <w:numId w:val="9"/>
              </w:numPr>
              <w:spacing w:before="60" w:after="60" w:line="240" w:lineRule="auto"/>
              <w:ind w:left="360"/>
              <w:rPr>
                <w:lang w:val="en-GB"/>
              </w:rPr>
            </w:pPr>
            <w:r w:rsidRPr="00F63393">
              <w:rPr>
                <w:lang w:val="en-GB"/>
              </w:rPr>
              <w:t>int CURRENT_PTU_INDEX</w:t>
            </w:r>
          </w:p>
          <w:p w14:paraId="4803340C" w14:textId="77777777" w:rsidR="009479B4" w:rsidRPr="00F63393" w:rsidRDefault="009479B4" w:rsidP="005F2854">
            <w:pPr>
              <w:pStyle w:val="Lijstalinea"/>
              <w:numPr>
                <w:ilvl w:val="0"/>
                <w:numId w:val="0"/>
              </w:numPr>
              <w:spacing w:before="60" w:after="60" w:line="240" w:lineRule="auto"/>
              <w:ind w:left="360"/>
              <w:rPr>
                <w:lang w:val="en-GB"/>
              </w:rPr>
            </w:pPr>
            <w:r w:rsidRPr="00F63393">
              <w:rPr>
                <w:lang w:val="en-GB"/>
              </w:rPr>
              <w:t>Current PTU index.</w:t>
            </w:r>
          </w:p>
          <w:p w14:paraId="3DF092BE" w14:textId="77777777" w:rsidR="00A24379" w:rsidRPr="00F63393" w:rsidRDefault="002C41E7" w:rsidP="00A24379">
            <w:pPr>
              <w:pStyle w:val="Lijstalinea"/>
              <w:numPr>
                <w:ilvl w:val="0"/>
                <w:numId w:val="9"/>
              </w:numPr>
              <w:spacing w:before="60" w:after="60" w:line="240" w:lineRule="auto"/>
              <w:ind w:left="360"/>
              <w:rPr>
                <w:lang w:val="en-GB"/>
              </w:rPr>
            </w:pPr>
            <w:r>
              <w:rPr>
                <w:lang w:val="en-GB"/>
              </w:rPr>
              <w:t>energy.usef</w:t>
            </w:r>
            <w:r w:rsidR="00A24379" w:rsidRPr="00F63393">
              <w:rPr>
                <w:lang w:val="en-GB"/>
              </w:rPr>
              <w:t>.agr.dto.</w:t>
            </w:r>
            <w:r w:rsidR="005F2854" w:rsidRPr="00F63393">
              <w:rPr>
                <w:lang w:val="en-GB"/>
              </w:rPr>
              <w:t xml:space="preserve">ConnectionGroupPortfolioDTO </w:t>
            </w:r>
            <w:r w:rsidR="00A24379" w:rsidRPr="00F63393">
              <w:rPr>
                <w:lang w:val="en-GB"/>
              </w:rPr>
              <w:t>CONNECTION_PORTFOLIO:</w:t>
            </w:r>
          </w:p>
          <w:p w14:paraId="513A4975" w14:textId="77777777" w:rsidR="009479B4" w:rsidRPr="00F63393" w:rsidRDefault="00A24379" w:rsidP="00A24379">
            <w:pPr>
              <w:pStyle w:val="Lijstalinea"/>
              <w:numPr>
                <w:ilvl w:val="0"/>
                <w:numId w:val="0"/>
              </w:numPr>
              <w:spacing w:before="60" w:after="60" w:line="240" w:lineRule="auto"/>
              <w:ind w:left="360"/>
              <w:rPr>
                <w:lang w:val="en-GB"/>
              </w:rPr>
            </w:pPr>
            <w:r w:rsidRPr="00F63393">
              <w:rPr>
                <w:lang w:val="en-GB"/>
              </w:rPr>
              <w:t xml:space="preserve">The connection portfolio </w:t>
            </w:r>
            <w:r w:rsidR="00FF7F86" w:rsidRPr="00F63393">
              <w:rPr>
                <w:lang w:val="en-GB"/>
              </w:rPr>
              <w:t>for the given connection group and given day.</w:t>
            </w:r>
          </w:p>
          <w:p w14:paraId="4420DD74" w14:textId="77777777" w:rsidR="009479B4" w:rsidRPr="00F63393" w:rsidRDefault="002C41E7" w:rsidP="005F2854">
            <w:pPr>
              <w:pStyle w:val="Lijstalinea"/>
              <w:numPr>
                <w:ilvl w:val="0"/>
                <w:numId w:val="9"/>
              </w:numPr>
              <w:spacing w:before="60" w:after="60" w:line="240" w:lineRule="auto"/>
              <w:ind w:left="360"/>
              <w:rPr>
                <w:lang w:val="en-GB"/>
              </w:rPr>
            </w:pPr>
            <w:r>
              <w:rPr>
                <w:lang w:val="en-GB"/>
              </w:rPr>
              <w:t>energy.usef</w:t>
            </w:r>
            <w:r w:rsidR="009479B4" w:rsidRPr="00F63393">
              <w:rPr>
                <w:lang w:val="en-GB"/>
              </w:rPr>
              <w:t>.core.workflow.</w:t>
            </w:r>
            <w:r w:rsidR="00162DA0" w:rsidRPr="00F63393">
              <w:rPr>
                <w:lang w:val="en-GB"/>
              </w:rPr>
              <w:t>dto.PrognosisDto LATEST_PROGNOSI</w:t>
            </w:r>
            <w:r w:rsidR="009479B4" w:rsidRPr="00F63393">
              <w:rPr>
                <w:lang w:val="en-GB"/>
              </w:rPr>
              <w:t>S</w:t>
            </w:r>
          </w:p>
          <w:p w14:paraId="3BDC7DB6" w14:textId="77777777" w:rsidR="009479B4" w:rsidRPr="00F63393" w:rsidRDefault="005F2854" w:rsidP="005F2854">
            <w:pPr>
              <w:pStyle w:val="Lijstalinea"/>
              <w:numPr>
                <w:ilvl w:val="0"/>
                <w:numId w:val="0"/>
              </w:numPr>
              <w:spacing w:before="60" w:after="60" w:line="240" w:lineRule="auto"/>
              <w:ind w:left="360"/>
              <w:rPr>
                <w:lang w:val="en-GB"/>
              </w:rPr>
            </w:pPr>
            <w:r w:rsidRPr="00F63393">
              <w:rPr>
                <w:lang w:val="en-GB"/>
              </w:rPr>
              <w:t xml:space="preserve">The </w:t>
            </w:r>
            <w:r w:rsidR="00FF7F86">
              <w:rPr>
                <w:lang w:val="en-GB"/>
              </w:rPr>
              <w:t>latest A-plan</w:t>
            </w:r>
            <w:r w:rsidR="009479B4" w:rsidRPr="00F63393">
              <w:rPr>
                <w:lang w:val="en-GB"/>
              </w:rPr>
              <w:t xml:space="preserve"> </w:t>
            </w:r>
            <w:r w:rsidRPr="00F63393">
              <w:rPr>
                <w:lang w:val="en-GB"/>
              </w:rPr>
              <w:t>or D-prognosis</w:t>
            </w:r>
            <w:r w:rsidR="009479B4" w:rsidRPr="00F63393">
              <w:rPr>
                <w:lang w:val="en-GB"/>
              </w:rPr>
              <w:t xml:space="preserve"> for the given </w:t>
            </w:r>
            <w:r w:rsidRPr="00F63393">
              <w:rPr>
                <w:lang w:val="en-GB"/>
              </w:rPr>
              <w:t xml:space="preserve">connection group and given </w:t>
            </w:r>
            <w:r w:rsidR="009479B4" w:rsidRPr="00F63393">
              <w:rPr>
                <w:lang w:val="en-GB"/>
              </w:rPr>
              <w:t>day.</w:t>
            </w:r>
          </w:p>
        </w:tc>
      </w:tr>
      <w:tr w:rsidR="009479B4" w:rsidRPr="00F63393" w14:paraId="6908EB52" w14:textId="77777777" w:rsidTr="005F2854">
        <w:tc>
          <w:tcPr>
            <w:tcW w:w="1666" w:type="dxa"/>
            <w:shd w:val="clear" w:color="auto" w:fill="D9E2F3"/>
          </w:tcPr>
          <w:p w14:paraId="79BD258D" w14:textId="77777777" w:rsidR="009479B4" w:rsidRPr="00F63393" w:rsidRDefault="009479B4" w:rsidP="005F2854">
            <w:pPr>
              <w:spacing w:before="60" w:after="60"/>
              <w:rPr>
                <w:b/>
                <w:lang w:val="en-GB"/>
              </w:rPr>
            </w:pPr>
            <w:r w:rsidRPr="00F63393">
              <w:rPr>
                <w:b/>
                <w:lang w:val="en-GB"/>
              </w:rPr>
              <w:t>Output</w:t>
            </w:r>
          </w:p>
        </w:tc>
        <w:tc>
          <w:tcPr>
            <w:tcW w:w="7053" w:type="dxa"/>
            <w:shd w:val="clear" w:color="auto" w:fill="auto"/>
          </w:tcPr>
          <w:p w14:paraId="685688D5" w14:textId="77777777" w:rsidR="009479B4" w:rsidRPr="00F63393" w:rsidRDefault="009479B4" w:rsidP="005F2854">
            <w:pPr>
              <w:pStyle w:val="Lijstalinea"/>
              <w:numPr>
                <w:ilvl w:val="0"/>
                <w:numId w:val="9"/>
              </w:numPr>
              <w:spacing w:before="60" w:after="60" w:line="240" w:lineRule="auto"/>
              <w:ind w:left="360"/>
              <w:rPr>
                <w:lang w:val="en-GB"/>
              </w:rPr>
            </w:pPr>
            <w:r w:rsidRPr="00F63393">
              <w:rPr>
                <w:lang w:val="en-GB"/>
              </w:rPr>
              <w:t>List &lt;Integer&gt; DEVIATION_INDEX_LIST</w:t>
            </w:r>
          </w:p>
          <w:p w14:paraId="5ACC41E6" w14:textId="77777777" w:rsidR="009479B4" w:rsidRPr="00F63393" w:rsidRDefault="009479B4" w:rsidP="005F2854">
            <w:pPr>
              <w:pStyle w:val="Lijstalinea"/>
              <w:numPr>
                <w:ilvl w:val="0"/>
                <w:numId w:val="0"/>
              </w:numPr>
              <w:spacing w:before="60" w:after="60" w:line="240" w:lineRule="auto"/>
              <w:ind w:left="360"/>
              <w:rPr>
                <w:lang w:val="en-GB"/>
              </w:rPr>
            </w:pPr>
            <w:r w:rsidRPr="00F63393">
              <w:rPr>
                <w:lang w:val="en-GB"/>
              </w:rPr>
              <w:t>A list with PTU indexes where deviation is detected.</w:t>
            </w:r>
          </w:p>
        </w:tc>
      </w:tr>
      <w:tr w:rsidR="009479B4" w:rsidRPr="00F63393" w14:paraId="5FE71406" w14:textId="77777777" w:rsidTr="005F2854">
        <w:tc>
          <w:tcPr>
            <w:tcW w:w="1666" w:type="dxa"/>
            <w:tcBorders>
              <w:top w:val="single" w:sz="4" w:space="0" w:color="auto"/>
              <w:left w:val="single" w:sz="4" w:space="0" w:color="auto"/>
              <w:bottom w:val="single" w:sz="4" w:space="0" w:color="auto"/>
              <w:right w:val="single" w:sz="4" w:space="0" w:color="auto"/>
            </w:tcBorders>
            <w:shd w:val="clear" w:color="auto" w:fill="D9E2F3"/>
          </w:tcPr>
          <w:p w14:paraId="16388FAB" w14:textId="77777777" w:rsidR="009479B4" w:rsidRPr="00F63393" w:rsidRDefault="009479B4" w:rsidP="005F2854">
            <w:pPr>
              <w:spacing w:before="60" w:after="60"/>
              <w:rPr>
                <w:b/>
                <w:lang w:val="en-GB"/>
              </w:rPr>
            </w:pPr>
            <w:r w:rsidRPr="00F63393">
              <w:rPr>
                <w:b/>
                <w:lang w:val="en-GB"/>
              </w:rPr>
              <w:lastRenderedPageBreak/>
              <w:t>References</w:t>
            </w:r>
          </w:p>
        </w:tc>
        <w:tc>
          <w:tcPr>
            <w:tcW w:w="7053" w:type="dxa"/>
            <w:tcBorders>
              <w:top w:val="single" w:sz="4" w:space="0" w:color="auto"/>
              <w:left w:val="single" w:sz="4" w:space="0" w:color="auto"/>
              <w:bottom w:val="single" w:sz="4" w:space="0" w:color="auto"/>
              <w:right w:val="single" w:sz="4" w:space="0" w:color="auto"/>
            </w:tcBorders>
            <w:shd w:val="clear" w:color="auto" w:fill="auto"/>
          </w:tcPr>
          <w:p w14:paraId="12EC55A9" w14:textId="77777777"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14:paraId="0F9EF343" w14:textId="77777777" w:rsidR="009479B4" w:rsidRPr="00F63393" w:rsidRDefault="00CB7332" w:rsidP="005F2854">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14:paraId="3EF81D58" w14:textId="77777777" w:rsidR="00E2484E" w:rsidRPr="00F63393" w:rsidRDefault="00E2484E" w:rsidP="00E2484E">
      <w:pPr>
        <w:rPr>
          <w:lang w:val="en-GB"/>
        </w:rPr>
      </w:pPr>
    </w:p>
    <w:p w14:paraId="4F8A99C7" w14:textId="77777777" w:rsidR="00E44574" w:rsidRPr="00F63393" w:rsidRDefault="00E44574" w:rsidP="00E44574">
      <w:pPr>
        <w:pStyle w:val="Kop5"/>
        <w:rPr>
          <w:lang w:val="en-GB"/>
        </w:rPr>
      </w:pPr>
      <w:r w:rsidRPr="00F63393">
        <w:rPr>
          <w:lang w:val="en-GB"/>
        </w:rPr>
        <w:t xml:space="preserve">Send ADS </w:t>
      </w:r>
      <w:r w:rsidR="00657AED" w:rsidRPr="00F63393">
        <w:rPr>
          <w:lang w:val="en-GB"/>
        </w:rPr>
        <w:t>M</w:t>
      </w:r>
      <w:r w:rsidRPr="00F63393">
        <w:rPr>
          <w:lang w:val="en-GB"/>
        </w:rPr>
        <w:t>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6871"/>
      </w:tblGrid>
      <w:tr w:rsidR="00E44574" w:rsidRPr="00F63393" w14:paraId="415D60BA" w14:textId="77777777" w:rsidTr="00765BA8">
        <w:tc>
          <w:tcPr>
            <w:tcW w:w="1696" w:type="dxa"/>
            <w:shd w:val="clear" w:color="auto" w:fill="D9E2F3"/>
          </w:tcPr>
          <w:p w14:paraId="133A34D9" w14:textId="77777777" w:rsidR="00E44574" w:rsidRPr="00F63393" w:rsidRDefault="00E44574" w:rsidP="00765BA8">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7"/>
            </w:tblGrid>
            <w:tr w:rsidR="00E44574" w:rsidRPr="00F63393" w14:paraId="77B85CD2" w14:textId="77777777" w:rsidTr="00765BA8">
              <w:tc>
                <w:tcPr>
                  <w:tcW w:w="738" w:type="dxa"/>
                  <w:shd w:val="clear" w:color="auto" w:fill="FBE4D5"/>
                </w:tcPr>
                <w:p w14:paraId="3B0A1C3C" w14:textId="77777777" w:rsidR="00E44574" w:rsidRPr="00F63393" w:rsidRDefault="00E44574" w:rsidP="00765BA8">
                  <w:pPr>
                    <w:spacing w:before="60" w:after="60"/>
                    <w:jc w:val="center"/>
                    <w:rPr>
                      <w:b/>
                      <w:lang w:val="en-GB"/>
                    </w:rPr>
                  </w:pPr>
                  <w:r w:rsidRPr="00F63393">
                    <w:rPr>
                      <w:b/>
                      <w:lang w:val="en-GB"/>
                    </w:rPr>
                    <w:t>Role</w:t>
                  </w:r>
                </w:p>
              </w:tc>
              <w:tc>
                <w:tcPr>
                  <w:tcW w:w="1417" w:type="dxa"/>
                  <w:shd w:val="clear" w:color="auto" w:fill="FBE4D5"/>
                </w:tcPr>
                <w:p w14:paraId="0DE9F481" w14:textId="77777777" w:rsidR="00E44574" w:rsidRPr="00F63393" w:rsidRDefault="00E44574" w:rsidP="00765BA8">
                  <w:pPr>
                    <w:spacing w:before="60" w:after="60"/>
                    <w:jc w:val="center"/>
                    <w:rPr>
                      <w:b/>
                      <w:lang w:val="en-GB"/>
                    </w:rPr>
                  </w:pPr>
                  <w:r w:rsidRPr="00F63393">
                    <w:rPr>
                      <w:b/>
                      <w:lang w:val="en-GB"/>
                    </w:rPr>
                    <w:t>Phase</w:t>
                  </w:r>
                </w:p>
              </w:tc>
              <w:tc>
                <w:tcPr>
                  <w:tcW w:w="992" w:type="dxa"/>
                  <w:shd w:val="clear" w:color="auto" w:fill="FBE4D5"/>
                </w:tcPr>
                <w:p w14:paraId="6355B002" w14:textId="77777777" w:rsidR="00E44574" w:rsidRPr="00F63393" w:rsidRDefault="00E44574" w:rsidP="00765BA8">
                  <w:pPr>
                    <w:spacing w:before="60" w:after="60"/>
                    <w:jc w:val="center"/>
                    <w:rPr>
                      <w:b/>
                      <w:lang w:val="en-GB"/>
                    </w:rPr>
                  </w:pPr>
                  <w:r w:rsidRPr="00F63393">
                    <w:rPr>
                      <w:b/>
                      <w:lang w:val="en-GB"/>
                    </w:rPr>
                    <w:t>Regime</w:t>
                  </w:r>
                </w:p>
              </w:tc>
              <w:tc>
                <w:tcPr>
                  <w:tcW w:w="3851" w:type="dxa"/>
                  <w:shd w:val="clear" w:color="auto" w:fill="FBE4D5"/>
                </w:tcPr>
                <w:p w14:paraId="694E30F0" w14:textId="77777777" w:rsidR="00E44574" w:rsidRPr="00F63393" w:rsidRDefault="00E44574" w:rsidP="00765BA8">
                  <w:pPr>
                    <w:spacing w:before="60" w:after="60"/>
                    <w:jc w:val="center"/>
                    <w:rPr>
                      <w:b/>
                      <w:lang w:val="en-GB"/>
                    </w:rPr>
                  </w:pPr>
                  <w:r w:rsidRPr="00F63393">
                    <w:rPr>
                      <w:b/>
                      <w:lang w:val="en-GB"/>
                    </w:rPr>
                    <w:t>USEF step</w:t>
                  </w:r>
                </w:p>
              </w:tc>
            </w:tr>
            <w:tr w:rsidR="00E44574" w:rsidRPr="00F63393" w14:paraId="5A38FCDE" w14:textId="77777777" w:rsidTr="00765BA8">
              <w:tc>
                <w:tcPr>
                  <w:tcW w:w="738" w:type="dxa"/>
                  <w:shd w:val="clear" w:color="auto" w:fill="auto"/>
                </w:tcPr>
                <w:p w14:paraId="76CDEB3B" w14:textId="77777777" w:rsidR="00E44574" w:rsidRPr="00F63393" w:rsidRDefault="00E44574" w:rsidP="00765BA8">
                  <w:pPr>
                    <w:spacing w:before="60" w:after="60"/>
                    <w:rPr>
                      <w:lang w:val="en-GB"/>
                    </w:rPr>
                  </w:pPr>
                  <w:r w:rsidRPr="00F63393">
                    <w:rPr>
                      <w:lang w:val="en-GB"/>
                    </w:rPr>
                    <w:t>AGR</w:t>
                  </w:r>
                </w:p>
              </w:tc>
              <w:tc>
                <w:tcPr>
                  <w:tcW w:w="1417" w:type="dxa"/>
                  <w:shd w:val="clear" w:color="auto" w:fill="auto"/>
                </w:tcPr>
                <w:p w14:paraId="54C63BE1" w14:textId="77777777" w:rsidR="00E44574" w:rsidRPr="00F63393" w:rsidRDefault="00E44574" w:rsidP="00765BA8">
                  <w:pPr>
                    <w:spacing w:before="60" w:after="60"/>
                    <w:rPr>
                      <w:lang w:val="en-GB"/>
                    </w:rPr>
                  </w:pPr>
                  <w:r w:rsidRPr="00F63393">
                    <w:rPr>
                      <w:lang w:val="en-GB"/>
                    </w:rPr>
                    <w:t>Operate</w:t>
                  </w:r>
                </w:p>
              </w:tc>
              <w:tc>
                <w:tcPr>
                  <w:tcW w:w="992" w:type="dxa"/>
                  <w:shd w:val="clear" w:color="auto" w:fill="auto"/>
                </w:tcPr>
                <w:p w14:paraId="53F413E8" w14:textId="77777777" w:rsidR="00E44574" w:rsidRPr="00F63393" w:rsidRDefault="00E44574" w:rsidP="00765BA8">
                  <w:pPr>
                    <w:spacing w:before="60" w:after="60"/>
                    <w:rPr>
                      <w:lang w:val="en-GB"/>
                    </w:rPr>
                  </w:pPr>
                  <w:r w:rsidRPr="00F63393">
                    <w:rPr>
                      <w:lang w:val="en-GB"/>
                    </w:rPr>
                    <w:t>NA</w:t>
                  </w:r>
                </w:p>
              </w:tc>
              <w:tc>
                <w:tcPr>
                  <w:tcW w:w="3851" w:type="dxa"/>
                  <w:shd w:val="clear" w:color="auto" w:fill="auto"/>
                </w:tcPr>
                <w:p w14:paraId="55AC9E12" w14:textId="77777777" w:rsidR="00E44574" w:rsidRPr="00F63393" w:rsidRDefault="00A834EB" w:rsidP="00765BA8">
                  <w:pPr>
                    <w:spacing w:before="60" w:after="60"/>
                    <w:rPr>
                      <w:lang w:val="en-GB"/>
                    </w:rPr>
                  </w:pPr>
                  <w:r w:rsidRPr="00F63393">
                    <w:rPr>
                      <w:lang w:val="en-GB"/>
                    </w:rPr>
                    <w:t>Realize A-plan and/or D-Prognoses by controlling ADS</w:t>
                  </w:r>
                </w:p>
              </w:tc>
            </w:tr>
          </w:tbl>
          <w:p w14:paraId="5749B2CE" w14:textId="77777777" w:rsidR="00E44574" w:rsidRPr="00F63393" w:rsidRDefault="00E44574" w:rsidP="00765BA8">
            <w:pPr>
              <w:spacing w:before="60" w:after="60"/>
              <w:rPr>
                <w:lang w:val="en-GB"/>
              </w:rPr>
            </w:pPr>
          </w:p>
        </w:tc>
      </w:tr>
      <w:tr w:rsidR="00E44574" w:rsidRPr="00F63393" w14:paraId="2CEE2BB5" w14:textId="77777777" w:rsidTr="00765BA8">
        <w:tc>
          <w:tcPr>
            <w:tcW w:w="1696" w:type="dxa"/>
            <w:shd w:val="clear" w:color="auto" w:fill="D9E2F3"/>
          </w:tcPr>
          <w:p w14:paraId="36549BE2" w14:textId="77777777" w:rsidR="00E44574" w:rsidRPr="00F63393" w:rsidRDefault="00E44574" w:rsidP="00765BA8">
            <w:pPr>
              <w:spacing w:before="60" w:after="60"/>
              <w:rPr>
                <w:b/>
                <w:lang w:val="en-GB"/>
              </w:rPr>
            </w:pPr>
            <w:r w:rsidRPr="00F63393">
              <w:rPr>
                <w:b/>
                <w:lang w:val="en-GB"/>
              </w:rPr>
              <w:t>Mapping name</w:t>
            </w:r>
          </w:p>
        </w:tc>
        <w:tc>
          <w:tcPr>
            <w:tcW w:w="7366" w:type="dxa"/>
            <w:shd w:val="clear" w:color="auto" w:fill="auto"/>
          </w:tcPr>
          <w:p w14:paraId="66ECFE8C" w14:textId="77777777" w:rsidR="00E44574" w:rsidRPr="00F63393" w:rsidRDefault="00AE1FE8" w:rsidP="00765BA8">
            <w:pPr>
              <w:spacing w:before="60" w:after="60"/>
              <w:rPr>
                <w:lang w:val="en-GB"/>
              </w:rPr>
            </w:pPr>
            <w:r w:rsidRPr="00F63393">
              <w:rPr>
                <w:lang w:val="en-GB"/>
              </w:rPr>
              <w:t>AGR_CONTROL_ACTIVE_DEMAND_SUPPLY</w:t>
            </w:r>
          </w:p>
        </w:tc>
      </w:tr>
      <w:tr w:rsidR="00E44574" w:rsidRPr="00F63393" w14:paraId="73F51898" w14:textId="77777777" w:rsidTr="00765BA8">
        <w:tc>
          <w:tcPr>
            <w:tcW w:w="1696" w:type="dxa"/>
            <w:shd w:val="clear" w:color="auto" w:fill="D9E2F3"/>
          </w:tcPr>
          <w:p w14:paraId="480F9958" w14:textId="77777777" w:rsidR="00E44574" w:rsidRPr="00F63393" w:rsidRDefault="00E44574" w:rsidP="00765BA8">
            <w:pPr>
              <w:spacing w:before="60" w:after="60"/>
              <w:rPr>
                <w:b/>
                <w:lang w:val="en-GB"/>
              </w:rPr>
            </w:pPr>
            <w:r w:rsidRPr="00F63393">
              <w:rPr>
                <w:b/>
                <w:lang w:val="en-GB"/>
              </w:rPr>
              <w:t>Context</w:t>
            </w:r>
          </w:p>
        </w:tc>
        <w:tc>
          <w:tcPr>
            <w:tcW w:w="7366" w:type="dxa"/>
            <w:shd w:val="clear" w:color="auto" w:fill="auto"/>
          </w:tcPr>
          <w:p w14:paraId="197A8F9A" w14:textId="77777777" w:rsidR="00326156" w:rsidRPr="00F63393" w:rsidRDefault="0067258E" w:rsidP="00765BA8">
            <w:pPr>
              <w:spacing w:before="60" w:after="60"/>
              <w:rPr>
                <w:lang w:val="en-GB"/>
              </w:rPr>
            </w:pPr>
            <w:r w:rsidRPr="00F63393">
              <w:rPr>
                <w:lang w:val="en-GB"/>
              </w:rPr>
              <w:t xml:space="preserve">After portfolio </w:t>
            </w:r>
            <w:r w:rsidR="00326156" w:rsidRPr="00F63393">
              <w:rPr>
                <w:lang w:val="en-GB"/>
              </w:rPr>
              <w:t xml:space="preserve">optimization </w:t>
            </w:r>
            <w:r w:rsidR="00DB22DE" w:rsidRPr="00F63393">
              <w:rPr>
                <w:lang w:val="en-GB"/>
              </w:rPr>
              <w:t xml:space="preserve">a UDI </w:t>
            </w:r>
            <w:r w:rsidRPr="00F63393">
              <w:rPr>
                <w:lang w:val="en-GB"/>
              </w:rPr>
              <w:t xml:space="preserve">Aggregator sends </w:t>
            </w:r>
            <w:r w:rsidR="005B20FE" w:rsidRPr="00F63393">
              <w:rPr>
                <w:lang w:val="en-GB"/>
              </w:rPr>
              <w:t>device messages</w:t>
            </w:r>
            <w:r w:rsidR="00326156" w:rsidRPr="00F63393">
              <w:rPr>
                <w:lang w:val="en-GB"/>
              </w:rPr>
              <w:t xml:space="preserve"> to ADS endpoints</w:t>
            </w:r>
            <w:r w:rsidRPr="00F63393">
              <w:rPr>
                <w:lang w:val="en-GB"/>
              </w:rPr>
              <w:t xml:space="preserve"> to </w:t>
            </w:r>
            <w:r w:rsidR="00326156" w:rsidRPr="00F63393">
              <w:rPr>
                <w:lang w:val="en-GB"/>
              </w:rPr>
              <w:t xml:space="preserve">steer consumption and/or production on the </w:t>
            </w:r>
            <w:r w:rsidR="00BE6392" w:rsidRPr="00F63393">
              <w:rPr>
                <w:lang w:val="en-GB"/>
              </w:rPr>
              <w:t>connection</w:t>
            </w:r>
            <w:r w:rsidRPr="00F63393">
              <w:rPr>
                <w:lang w:val="en-GB"/>
              </w:rPr>
              <w:t>s it represents.</w:t>
            </w:r>
          </w:p>
          <w:p w14:paraId="0DE3B721" w14:textId="77777777" w:rsidR="00900758" w:rsidRPr="00F63393" w:rsidRDefault="0067258E" w:rsidP="002313FE">
            <w:pPr>
              <w:spacing w:before="60" w:after="60"/>
              <w:rPr>
                <w:lang w:val="en-GB"/>
              </w:rPr>
            </w:pPr>
            <w:r w:rsidRPr="00F63393">
              <w:rPr>
                <w:lang w:val="en-GB"/>
              </w:rPr>
              <w:t xml:space="preserve">This Pluggable Business Component sends </w:t>
            </w:r>
            <w:r w:rsidR="002313FE">
              <w:rPr>
                <w:lang w:val="en-GB"/>
              </w:rPr>
              <w:t xml:space="preserve">a </w:t>
            </w:r>
            <w:r w:rsidR="005B20FE" w:rsidRPr="00F63393">
              <w:rPr>
                <w:lang w:val="en-GB"/>
              </w:rPr>
              <w:t xml:space="preserve">device </w:t>
            </w:r>
            <w:r w:rsidR="002313FE">
              <w:rPr>
                <w:lang w:val="en-GB"/>
              </w:rPr>
              <w:t>message</w:t>
            </w:r>
            <w:r w:rsidR="00227D0C" w:rsidRPr="00F63393">
              <w:rPr>
                <w:lang w:val="en-GB"/>
              </w:rPr>
              <w:t xml:space="preserve"> </w:t>
            </w:r>
            <w:r w:rsidR="00514CED" w:rsidRPr="00F63393">
              <w:rPr>
                <w:lang w:val="en-GB"/>
              </w:rPr>
              <w:t xml:space="preserve">to the </w:t>
            </w:r>
            <w:r w:rsidR="002313FE">
              <w:rPr>
                <w:lang w:val="en-GB"/>
              </w:rPr>
              <w:t>applicable ADS endpoint</w:t>
            </w:r>
            <w:r w:rsidR="00514CED" w:rsidRPr="00F63393">
              <w:rPr>
                <w:lang w:val="en-GB"/>
              </w:rPr>
              <w:t xml:space="preserve"> and returns </w:t>
            </w:r>
            <w:r w:rsidR="002313FE">
              <w:rPr>
                <w:lang w:val="en-GB"/>
              </w:rPr>
              <w:t>any failed messages, if any.</w:t>
            </w:r>
          </w:p>
        </w:tc>
      </w:tr>
      <w:tr w:rsidR="00E44574" w:rsidRPr="00F63393" w14:paraId="1431C500" w14:textId="77777777" w:rsidTr="00765BA8">
        <w:tc>
          <w:tcPr>
            <w:tcW w:w="1696" w:type="dxa"/>
            <w:shd w:val="clear" w:color="auto" w:fill="D9E2F3"/>
          </w:tcPr>
          <w:p w14:paraId="1CBD747C" w14:textId="77777777" w:rsidR="00E44574" w:rsidRPr="00F63393" w:rsidRDefault="00E44574" w:rsidP="00765BA8">
            <w:pPr>
              <w:spacing w:before="60" w:after="60"/>
              <w:rPr>
                <w:b/>
                <w:lang w:val="en-GB"/>
              </w:rPr>
            </w:pPr>
            <w:r w:rsidRPr="00F63393">
              <w:rPr>
                <w:b/>
                <w:lang w:val="en-GB"/>
              </w:rPr>
              <w:t>Input</w:t>
            </w:r>
          </w:p>
        </w:tc>
        <w:tc>
          <w:tcPr>
            <w:tcW w:w="7366" w:type="dxa"/>
            <w:shd w:val="clear" w:color="auto" w:fill="auto"/>
          </w:tcPr>
          <w:p w14:paraId="2B2A76DD" w14:textId="77777777" w:rsidR="0088633B" w:rsidRPr="00F63393" w:rsidRDefault="002C41E7" w:rsidP="002313FE">
            <w:pPr>
              <w:pStyle w:val="Lijstalinea"/>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DeviceMessageDto DEVICE_MESSAGE_DTO</w:t>
            </w:r>
          </w:p>
          <w:p w14:paraId="171ED082" w14:textId="77777777" w:rsidR="00F075F8" w:rsidRPr="00F63393" w:rsidRDefault="00E44574" w:rsidP="002313FE">
            <w:pPr>
              <w:pStyle w:val="Lijstalinea"/>
              <w:numPr>
                <w:ilvl w:val="0"/>
                <w:numId w:val="0"/>
              </w:numPr>
              <w:spacing w:before="60" w:after="60" w:line="240" w:lineRule="auto"/>
              <w:ind w:left="360"/>
              <w:rPr>
                <w:lang w:val="en-GB"/>
              </w:rPr>
            </w:pPr>
            <w:r w:rsidRPr="00F63393">
              <w:rPr>
                <w:lang w:val="en-GB"/>
              </w:rPr>
              <w:t xml:space="preserve">The UDI Control Message </w:t>
            </w:r>
            <w:r w:rsidR="005B20FE" w:rsidRPr="00F63393">
              <w:rPr>
                <w:lang w:val="en-GB"/>
              </w:rPr>
              <w:t>(device message)</w:t>
            </w:r>
            <w:r w:rsidRPr="00F63393">
              <w:rPr>
                <w:lang w:val="en-GB"/>
              </w:rPr>
              <w:t>.</w:t>
            </w:r>
          </w:p>
        </w:tc>
      </w:tr>
      <w:tr w:rsidR="00E44574" w:rsidRPr="00F63393" w14:paraId="2B5BA5CA" w14:textId="77777777" w:rsidTr="00765BA8">
        <w:tc>
          <w:tcPr>
            <w:tcW w:w="1696" w:type="dxa"/>
            <w:shd w:val="clear" w:color="auto" w:fill="D9E2F3"/>
          </w:tcPr>
          <w:p w14:paraId="545F4633" w14:textId="77777777" w:rsidR="00E44574" w:rsidRPr="00F63393" w:rsidRDefault="00E44574" w:rsidP="00765BA8">
            <w:pPr>
              <w:spacing w:before="60" w:after="60"/>
              <w:rPr>
                <w:b/>
                <w:lang w:val="en-GB"/>
              </w:rPr>
            </w:pPr>
            <w:r w:rsidRPr="00F63393">
              <w:rPr>
                <w:b/>
                <w:lang w:val="en-GB"/>
              </w:rPr>
              <w:t>Output</w:t>
            </w:r>
          </w:p>
          <w:p w14:paraId="6614EB04" w14:textId="77777777" w:rsidR="00900758" w:rsidRPr="00F63393" w:rsidRDefault="00900758" w:rsidP="00765BA8">
            <w:pPr>
              <w:spacing w:before="60" w:after="60"/>
              <w:rPr>
                <w:b/>
                <w:lang w:val="en-GB"/>
              </w:rPr>
            </w:pPr>
          </w:p>
        </w:tc>
        <w:tc>
          <w:tcPr>
            <w:tcW w:w="7366" w:type="dxa"/>
            <w:shd w:val="clear" w:color="auto" w:fill="auto"/>
          </w:tcPr>
          <w:p w14:paraId="4B88E626" w14:textId="77777777" w:rsidR="0088633B" w:rsidRPr="00F63393" w:rsidRDefault="002C41E7" w:rsidP="002313FE">
            <w:pPr>
              <w:pStyle w:val="Lijstalinea"/>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 xml:space="preserve">DeviceMessageDto </w:t>
            </w:r>
            <w:r w:rsidR="002313FE">
              <w:rPr>
                <w:lang w:val="en-GB"/>
              </w:rPr>
              <w:t>FAILED_</w:t>
            </w:r>
            <w:r w:rsidR="002313FE" w:rsidRPr="002313FE">
              <w:rPr>
                <w:lang w:val="en-GB"/>
              </w:rPr>
              <w:t>DEVICE_MESSAGE_DTO</w:t>
            </w:r>
          </w:p>
          <w:p w14:paraId="5DF216A5" w14:textId="77777777" w:rsidR="00E44574" w:rsidRPr="00F63393" w:rsidRDefault="002313FE" w:rsidP="002313FE">
            <w:pPr>
              <w:pStyle w:val="Lijstalinea"/>
              <w:numPr>
                <w:ilvl w:val="0"/>
                <w:numId w:val="0"/>
              </w:numPr>
              <w:spacing w:before="60" w:after="60" w:line="240" w:lineRule="auto"/>
              <w:ind w:left="360"/>
              <w:rPr>
                <w:lang w:val="en-GB"/>
              </w:rPr>
            </w:pPr>
            <w:r>
              <w:rPr>
                <w:lang w:val="en-GB"/>
              </w:rPr>
              <w:t xml:space="preserve">A </w:t>
            </w:r>
            <w:r w:rsidRPr="00F63393">
              <w:rPr>
                <w:lang w:val="en-GB"/>
              </w:rPr>
              <w:t>UDI Control Message (device message)</w:t>
            </w:r>
            <w:r>
              <w:rPr>
                <w:lang w:val="en-GB"/>
              </w:rPr>
              <w:t xml:space="preserve"> that could not be processed or sent (if any).</w:t>
            </w:r>
          </w:p>
        </w:tc>
      </w:tr>
      <w:tr w:rsidR="000139E2" w:rsidRPr="00F63393" w14:paraId="20C8932F" w14:textId="77777777" w:rsidTr="00765BA8">
        <w:tc>
          <w:tcPr>
            <w:tcW w:w="1696" w:type="dxa"/>
            <w:shd w:val="clear" w:color="auto" w:fill="D9E2F3"/>
          </w:tcPr>
          <w:p w14:paraId="75F3F4CC" w14:textId="77777777" w:rsidR="000139E2" w:rsidRPr="00F63393" w:rsidRDefault="000139E2" w:rsidP="00765BA8">
            <w:pPr>
              <w:spacing w:before="60" w:after="60"/>
              <w:rPr>
                <w:b/>
                <w:lang w:val="en-GB"/>
              </w:rPr>
            </w:pPr>
            <w:r w:rsidRPr="00F63393">
              <w:rPr>
                <w:b/>
                <w:lang w:val="en-GB"/>
              </w:rPr>
              <w:t>References</w:t>
            </w:r>
          </w:p>
        </w:tc>
        <w:tc>
          <w:tcPr>
            <w:tcW w:w="7366" w:type="dxa"/>
            <w:shd w:val="clear" w:color="auto" w:fill="auto"/>
          </w:tcPr>
          <w:p w14:paraId="2B031BB7" w14:textId="77777777" w:rsidR="000139E2" w:rsidRPr="00F63393" w:rsidRDefault="000139E2" w:rsidP="000139E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w:t>
            </w:r>
            <w:r w:rsidR="00C65FD4" w:rsidRPr="00F63393">
              <w:rPr>
                <w:lang w:val="en-GB"/>
              </w:rPr>
              <w:t>4</w:t>
            </w:r>
            <w:r w:rsidRPr="00F63393">
              <w:rPr>
                <w:lang w:val="en-GB"/>
              </w:rPr>
              <w:t>.</w:t>
            </w:r>
            <w:r w:rsidR="00DB22DE" w:rsidRPr="00F63393">
              <w:rPr>
                <w:lang w:val="en-GB"/>
              </w:rPr>
              <w:t>6</w:t>
            </w:r>
            <w:r w:rsidR="00C65FD4" w:rsidRPr="00F63393">
              <w:rPr>
                <w:lang w:val="en-GB"/>
              </w:rPr>
              <w:t xml:space="preserve"> AgrControlActiveDemandSupplyCoordinator</w:t>
            </w:r>
          </w:p>
          <w:p w14:paraId="314AFAA5" w14:textId="77777777" w:rsidR="00CB7332" w:rsidRDefault="00CB7332" w:rsidP="00CB7332">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sections </w:t>
            </w:r>
            <w:r>
              <w:rPr>
                <w:lang w:val="en-GB"/>
              </w:rPr>
              <w:t>2</w:t>
            </w:r>
            <w:r w:rsidRPr="00A978AA">
              <w:rPr>
                <w:lang w:val="en-GB"/>
              </w:rPr>
              <w:t>.3.3.</w:t>
            </w:r>
          </w:p>
          <w:p w14:paraId="247E6A81" w14:textId="77777777" w:rsidR="000139E2" w:rsidRPr="00F63393" w:rsidRDefault="00CB7332" w:rsidP="00CB7332">
            <w:pPr>
              <w:pStyle w:val="Lijstalinea"/>
              <w:numPr>
                <w:ilvl w:val="0"/>
                <w:numId w:val="0"/>
              </w:numPr>
              <w:spacing w:before="60" w:after="60" w:line="240" w:lineRule="auto"/>
              <w:ind w:left="360" w:hanging="360"/>
              <w:rPr>
                <w:lang w:val="en-GB"/>
              </w:rPr>
            </w:pPr>
            <w:r>
              <w:rPr>
                <w:lang w:val="en-GB"/>
              </w:rPr>
              <w:t>See [</w:t>
            </w:r>
            <w:r>
              <w:rPr>
                <w:lang w:val="en-GB"/>
              </w:rPr>
              <w:fldChar w:fldCharType="begin"/>
            </w:r>
            <w:r>
              <w:rPr>
                <w:lang w:val="en-GB"/>
              </w:rPr>
              <w:instrText xml:space="preserve"> REF vier \h </w:instrText>
            </w:r>
            <w:r>
              <w:rPr>
                <w:lang w:val="en-GB"/>
              </w:rPr>
            </w:r>
            <w:r>
              <w:rPr>
                <w:lang w:val="en-GB"/>
              </w:rPr>
              <w:fldChar w:fldCharType="separate"/>
            </w:r>
            <w:r>
              <w:rPr>
                <w:lang w:val="en-GB"/>
              </w:rPr>
              <w:t>4</w:t>
            </w:r>
            <w:r>
              <w:rPr>
                <w:lang w:val="en-GB"/>
              </w:rPr>
              <w:fldChar w:fldCharType="end"/>
            </w:r>
            <w:r>
              <w:rPr>
                <w:lang w:val="en-GB"/>
              </w:rPr>
              <w:t>]:</w:t>
            </w:r>
            <w:r w:rsidRPr="00A978AA">
              <w:rPr>
                <w:lang w:val="en-GB"/>
              </w:rPr>
              <w:t xml:space="preserve"> UDI (the mechanism used by the AGR to communicate with Prosumers) is described in section </w:t>
            </w:r>
            <w:r>
              <w:rPr>
                <w:lang w:val="en-GB"/>
              </w:rPr>
              <w:t>4.4</w:t>
            </w:r>
            <w:r w:rsidRPr="00A978AA">
              <w:rPr>
                <w:lang w:val="en-GB"/>
              </w:rPr>
              <w:t>.</w:t>
            </w:r>
          </w:p>
        </w:tc>
      </w:tr>
    </w:tbl>
    <w:p w14:paraId="49C32E04" w14:textId="77777777" w:rsidR="00E44574" w:rsidRPr="00F63393" w:rsidRDefault="00E44574" w:rsidP="00E44574">
      <w:pPr>
        <w:rPr>
          <w:lang w:val="en-GB"/>
        </w:rPr>
      </w:pPr>
    </w:p>
    <w:p w14:paraId="5FC93547" w14:textId="77777777" w:rsidR="00657AED" w:rsidRPr="00F63393" w:rsidRDefault="00657AED" w:rsidP="00657AED">
      <w:pPr>
        <w:pStyle w:val="Kop5"/>
        <w:rPr>
          <w:lang w:val="en-GB"/>
        </w:rPr>
      </w:pPr>
      <w:r w:rsidRPr="00F63393">
        <w:rPr>
          <w:lang w:val="en-GB"/>
        </w:rPr>
        <w:t>Send ADS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657AED" w:rsidRPr="00F63393" w14:paraId="0E8D2778" w14:textId="77777777" w:rsidTr="000F3B59">
        <w:tc>
          <w:tcPr>
            <w:tcW w:w="1696" w:type="dxa"/>
            <w:shd w:val="clear" w:color="auto" w:fill="D9E2F3"/>
          </w:tcPr>
          <w:p w14:paraId="450DDF3A" w14:textId="77777777" w:rsidR="00657AED" w:rsidRPr="00F63393" w:rsidRDefault="00657AED" w:rsidP="000F3B59">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56"/>
            </w:tblGrid>
            <w:tr w:rsidR="00657AED" w:rsidRPr="00F63393" w14:paraId="1CF6F928" w14:textId="77777777" w:rsidTr="000F3B59">
              <w:tc>
                <w:tcPr>
                  <w:tcW w:w="738" w:type="dxa"/>
                  <w:shd w:val="clear" w:color="auto" w:fill="FBE4D5"/>
                </w:tcPr>
                <w:p w14:paraId="40398644" w14:textId="77777777" w:rsidR="00657AED" w:rsidRPr="00F63393" w:rsidRDefault="00657AED" w:rsidP="000F3B59">
                  <w:pPr>
                    <w:spacing w:before="60" w:after="60"/>
                    <w:jc w:val="center"/>
                    <w:rPr>
                      <w:b/>
                      <w:lang w:val="en-GB"/>
                    </w:rPr>
                  </w:pPr>
                  <w:r w:rsidRPr="00F63393">
                    <w:rPr>
                      <w:b/>
                      <w:lang w:val="en-GB"/>
                    </w:rPr>
                    <w:t>Role</w:t>
                  </w:r>
                </w:p>
              </w:tc>
              <w:tc>
                <w:tcPr>
                  <w:tcW w:w="1417" w:type="dxa"/>
                  <w:shd w:val="clear" w:color="auto" w:fill="FBE4D5"/>
                </w:tcPr>
                <w:p w14:paraId="79E0C281" w14:textId="77777777" w:rsidR="00657AED" w:rsidRPr="00F63393" w:rsidRDefault="00657AED" w:rsidP="000F3B59">
                  <w:pPr>
                    <w:spacing w:before="60" w:after="60"/>
                    <w:jc w:val="center"/>
                    <w:rPr>
                      <w:b/>
                      <w:lang w:val="en-GB"/>
                    </w:rPr>
                  </w:pPr>
                  <w:r w:rsidRPr="00F63393">
                    <w:rPr>
                      <w:b/>
                      <w:lang w:val="en-GB"/>
                    </w:rPr>
                    <w:t>Phase</w:t>
                  </w:r>
                </w:p>
              </w:tc>
              <w:tc>
                <w:tcPr>
                  <w:tcW w:w="992" w:type="dxa"/>
                  <w:shd w:val="clear" w:color="auto" w:fill="FBE4D5"/>
                </w:tcPr>
                <w:p w14:paraId="3E92CCF8" w14:textId="77777777" w:rsidR="00657AED" w:rsidRPr="00F63393" w:rsidRDefault="00657AED" w:rsidP="000F3B59">
                  <w:pPr>
                    <w:spacing w:before="60" w:after="60"/>
                    <w:jc w:val="center"/>
                    <w:rPr>
                      <w:b/>
                      <w:lang w:val="en-GB"/>
                    </w:rPr>
                  </w:pPr>
                  <w:r w:rsidRPr="00F63393">
                    <w:rPr>
                      <w:b/>
                      <w:lang w:val="en-GB"/>
                    </w:rPr>
                    <w:t>Regime</w:t>
                  </w:r>
                </w:p>
              </w:tc>
              <w:tc>
                <w:tcPr>
                  <w:tcW w:w="3851" w:type="dxa"/>
                  <w:shd w:val="clear" w:color="auto" w:fill="FBE4D5"/>
                </w:tcPr>
                <w:p w14:paraId="20CE148C" w14:textId="77777777" w:rsidR="00657AED" w:rsidRPr="00F63393" w:rsidRDefault="00657AED" w:rsidP="000F3B59">
                  <w:pPr>
                    <w:spacing w:before="60" w:after="60"/>
                    <w:jc w:val="center"/>
                    <w:rPr>
                      <w:b/>
                      <w:lang w:val="en-GB"/>
                    </w:rPr>
                  </w:pPr>
                  <w:r w:rsidRPr="00F63393">
                    <w:rPr>
                      <w:b/>
                      <w:lang w:val="en-GB"/>
                    </w:rPr>
                    <w:t>USEF step</w:t>
                  </w:r>
                </w:p>
              </w:tc>
            </w:tr>
            <w:tr w:rsidR="00657AED" w:rsidRPr="00F63393" w14:paraId="50BF3F1B" w14:textId="77777777" w:rsidTr="000F3B59">
              <w:tc>
                <w:tcPr>
                  <w:tcW w:w="738" w:type="dxa"/>
                  <w:shd w:val="clear" w:color="auto" w:fill="auto"/>
                </w:tcPr>
                <w:p w14:paraId="49C13325" w14:textId="77777777" w:rsidR="00657AED" w:rsidRPr="00F63393" w:rsidRDefault="00657AED" w:rsidP="000F3B59">
                  <w:pPr>
                    <w:spacing w:before="60" w:after="60"/>
                    <w:rPr>
                      <w:lang w:val="en-GB"/>
                    </w:rPr>
                  </w:pPr>
                  <w:r w:rsidRPr="00F63393">
                    <w:rPr>
                      <w:lang w:val="en-GB"/>
                    </w:rPr>
                    <w:t>AGR</w:t>
                  </w:r>
                </w:p>
              </w:tc>
              <w:tc>
                <w:tcPr>
                  <w:tcW w:w="1417" w:type="dxa"/>
                  <w:shd w:val="clear" w:color="auto" w:fill="auto"/>
                </w:tcPr>
                <w:p w14:paraId="13D3F473" w14:textId="77777777" w:rsidR="00657AED" w:rsidRPr="00F63393" w:rsidRDefault="00657AED" w:rsidP="000F3B59">
                  <w:pPr>
                    <w:spacing w:before="60" w:after="60"/>
                    <w:rPr>
                      <w:lang w:val="en-GB"/>
                    </w:rPr>
                  </w:pPr>
                  <w:r w:rsidRPr="00F63393">
                    <w:rPr>
                      <w:lang w:val="en-GB"/>
                    </w:rPr>
                    <w:t>Operate</w:t>
                  </w:r>
                </w:p>
              </w:tc>
              <w:tc>
                <w:tcPr>
                  <w:tcW w:w="992" w:type="dxa"/>
                  <w:shd w:val="clear" w:color="auto" w:fill="auto"/>
                </w:tcPr>
                <w:p w14:paraId="4555A9BB" w14:textId="77777777" w:rsidR="00657AED" w:rsidRPr="00F63393" w:rsidRDefault="00657AED" w:rsidP="000F3B59">
                  <w:pPr>
                    <w:spacing w:before="60" w:after="60"/>
                    <w:rPr>
                      <w:lang w:val="en-GB"/>
                    </w:rPr>
                  </w:pPr>
                  <w:r w:rsidRPr="00F63393">
                    <w:rPr>
                      <w:lang w:val="en-GB"/>
                    </w:rPr>
                    <w:t>NA</w:t>
                  </w:r>
                </w:p>
              </w:tc>
              <w:tc>
                <w:tcPr>
                  <w:tcW w:w="3851" w:type="dxa"/>
                  <w:shd w:val="clear" w:color="auto" w:fill="auto"/>
                </w:tcPr>
                <w:p w14:paraId="025D4F7E" w14:textId="77777777" w:rsidR="00657AED" w:rsidRPr="00F63393" w:rsidRDefault="00657AED" w:rsidP="000F3B59">
                  <w:pPr>
                    <w:spacing w:before="60" w:after="60"/>
                    <w:rPr>
                      <w:lang w:val="en-GB"/>
                    </w:rPr>
                  </w:pPr>
                </w:p>
              </w:tc>
            </w:tr>
          </w:tbl>
          <w:p w14:paraId="53E4E0B3" w14:textId="77777777" w:rsidR="00657AED" w:rsidRPr="00F63393" w:rsidRDefault="00657AED" w:rsidP="000F3B59">
            <w:pPr>
              <w:spacing w:before="60" w:after="60"/>
              <w:rPr>
                <w:lang w:val="en-GB"/>
              </w:rPr>
            </w:pPr>
          </w:p>
        </w:tc>
      </w:tr>
      <w:tr w:rsidR="00657AED" w:rsidRPr="00F63393" w14:paraId="66C923EB" w14:textId="77777777" w:rsidTr="000F3B59">
        <w:tc>
          <w:tcPr>
            <w:tcW w:w="1696" w:type="dxa"/>
            <w:shd w:val="clear" w:color="auto" w:fill="D9E2F3"/>
          </w:tcPr>
          <w:p w14:paraId="582FE469" w14:textId="77777777" w:rsidR="00657AED" w:rsidRPr="00F63393" w:rsidRDefault="00657AED" w:rsidP="000F3B59">
            <w:pPr>
              <w:spacing w:before="60" w:after="60"/>
              <w:rPr>
                <w:b/>
                <w:lang w:val="en-GB"/>
              </w:rPr>
            </w:pPr>
            <w:r w:rsidRPr="00F63393">
              <w:rPr>
                <w:b/>
                <w:lang w:val="en-GB"/>
              </w:rPr>
              <w:t>Mapping name</w:t>
            </w:r>
          </w:p>
        </w:tc>
        <w:tc>
          <w:tcPr>
            <w:tcW w:w="7366" w:type="dxa"/>
            <w:shd w:val="clear" w:color="auto" w:fill="auto"/>
          </w:tcPr>
          <w:p w14:paraId="405A645D" w14:textId="77777777" w:rsidR="00657AED" w:rsidRPr="00F63393" w:rsidRDefault="00041901" w:rsidP="00041901">
            <w:pPr>
              <w:spacing w:before="60" w:after="60"/>
              <w:rPr>
                <w:lang w:val="en-GB"/>
              </w:rPr>
            </w:pPr>
            <w:r w:rsidRPr="00F63393">
              <w:rPr>
                <w:lang w:val="en-GB"/>
              </w:rPr>
              <w:t>AGR_NON_UDI_SET_ADS_GOALS</w:t>
            </w:r>
          </w:p>
        </w:tc>
      </w:tr>
      <w:tr w:rsidR="00657AED" w:rsidRPr="00F63393" w14:paraId="26378952" w14:textId="77777777" w:rsidTr="000F3B59">
        <w:tc>
          <w:tcPr>
            <w:tcW w:w="1696" w:type="dxa"/>
            <w:shd w:val="clear" w:color="auto" w:fill="D9E2F3"/>
          </w:tcPr>
          <w:p w14:paraId="4D73C9EF" w14:textId="77777777" w:rsidR="00657AED" w:rsidRPr="00F63393" w:rsidRDefault="00657AED" w:rsidP="000F3B59">
            <w:pPr>
              <w:spacing w:before="60" w:after="60"/>
              <w:rPr>
                <w:b/>
                <w:lang w:val="en-GB"/>
              </w:rPr>
            </w:pPr>
            <w:r w:rsidRPr="00F63393">
              <w:rPr>
                <w:b/>
                <w:lang w:val="en-GB"/>
              </w:rPr>
              <w:t>Context</w:t>
            </w:r>
          </w:p>
        </w:tc>
        <w:tc>
          <w:tcPr>
            <w:tcW w:w="7366" w:type="dxa"/>
            <w:shd w:val="clear" w:color="auto" w:fill="auto"/>
          </w:tcPr>
          <w:p w14:paraId="6E16AE50" w14:textId="77777777" w:rsidR="00EC4AF5" w:rsidRPr="00F63393" w:rsidRDefault="00EC4AF5" w:rsidP="00EC4AF5">
            <w:pPr>
              <w:rPr>
                <w:lang w:val="en-GB"/>
              </w:rPr>
            </w:pPr>
            <w:r w:rsidRPr="00F63393">
              <w:rPr>
                <w:lang w:val="en-GB"/>
              </w:rPr>
              <w:t>A Non-UDI aggregator communicates detailed ADS goals to his "aggregator in a box" solution. This is done every time a new A-plan or D-prognosis is created.</w:t>
            </w:r>
          </w:p>
          <w:p w14:paraId="772A20C1" w14:textId="77777777" w:rsidR="00657AED" w:rsidRPr="00F63393" w:rsidRDefault="00657AED" w:rsidP="00EC4AF5">
            <w:pPr>
              <w:spacing w:before="60" w:after="60"/>
              <w:rPr>
                <w:lang w:val="en-GB"/>
              </w:rPr>
            </w:pPr>
            <w:r w:rsidRPr="00F63393">
              <w:rPr>
                <w:lang w:val="en-GB"/>
              </w:rPr>
              <w:t xml:space="preserve">This Pluggable Business Component </w:t>
            </w:r>
            <w:r w:rsidR="00EC4AF5" w:rsidRPr="00F63393">
              <w:rPr>
                <w:lang w:val="en-GB"/>
              </w:rPr>
              <w:t>transforms the prognosis from the input into the applicable format and sends it to his “aggregator-in-a-box” solution.</w:t>
            </w:r>
          </w:p>
        </w:tc>
      </w:tr>
      <w:tr w:rsidR="00657AED" w:rsidRPr="00F63393" w14:paraId="57598A44" w14:textId="77777777" w:rsidTr="000F3B59">
        <w:tc>
          <w:tcPr>
            <w:tcW w:w="1696" w:type="dxa"/>
            <w:shd w:val="clear" w:color="auto" w:fill="D9E2F3"/>
          </w:tcPr>
          <w:p w14:paraId="3B9BD659" w14:textId="77777777" w:rsidR="00657AED" w:rsidRPr="00F63393" w:rsidRDefault="00657AED" w:rsidP="000F3B59">
            <w:pPr>
              <w:spacing w:before="60" w:after="60"/>
              <w:rPr>
                <w:b/>
                <w:lang w:val="en-GB"/>
              </w:rPr>
            </w:pPr>
            <w:r w:rsidRPr="00F63393">
              <w:rPr>
                <w:b/>
                <w:lang w:val="en-GB"/>
              </w:rPr>
              <w:t>Input</w:t>
            </w:r>
          </w:p>
        </w:tc>
        <w:tc>
          <w:tcPr>
            <w:tcW w:w="7366" w:type="dxa"/>
            <w:shd w:val="clear" w:color="auto" w:fill="auto"/>
          </w:tcPr>
          <w:p w14:paraId="647AD9B7" w14:textId="77777777" w:rsidR="00041901" w:rsidRPr="00F63393" w:rsidRDefault="00041901" w:rsidP="00041901">
            <w:pPr>
              <w:pStyle w:val="Lijstalinea"/>
              <w:numPr>
                <w:ilvl w:val="0"/>
                <w:numId w:val="9"/>
              </w:numPr>
              <w:spacing w:before="60" w:after="60" w:line="240" w:lineRule="auto"/>
              <w:ind w:left="360"/>
              <w:rPr>
                <w:lang w:val="en-GB"/>
              </w:rPr>
            </w:pPr>
            <w:r w:rsidRPr="00F63393">
              <w:rPr>
                <w:lang w:val="en-GB"/>
              </w:rPr>
              <w:t>org.joda.time.LocalDate PERIOD</w:t>
            </w:r>
          </w:p>
          <w:p w14:paraId="57FF22F6" w14:textId="77777777" w:rsidR="00041901" w:rsidRPr="00F63393" w:rsidRDefault="00041901" w:rsidP="00041901">
            <w:pPr>
              <w:pStyle w:val="Lijstalinea"/>
              <w:numPr>
                <w:ilvl w:val="0"/>
                <w:numId w:val="0"/>
              </w:numPr>
              <w:spacing w:before="60" w:after="60" w:line="240" w:lineRule="auto"/>
              <w:ind w:left="360"/>
              <w:rPr>
                <w:lang w:val="en-GB"/>
              </w:rPr>
            </w:pPr>
            <w:r w:rsidRPr="00F63393">
              <w:rPr>
                <w:lang w:val="en-GB"/>
              </w:rPr>
              <w:t xml:space="preserve">The period for which the </w:t>
            </w:r>
            <w:r w:rsidR="00EC4AF5" w:rsidRPr="00F63393">
              <w:rPr>
                <w:lang w:val="en-GB"/>
              </w:rPr>
              <w:t xml:space="preserve">ADS goals </w:t>
            </w:r>
            <w:r w:rsidR="00DB22DE" w:rsidRPr="00F63393">
              <w:rPr>
                <w:lang w:val="en-GB"/>
              </w:rPr>
              <w:t xml:space="preserve">are sent to </w:t>
            </w:r>
            <w:r w:rsidRPr="00F63393">
              <w:rPr>
                <w:lang w:val="en-GB"/>
              </w:rPr>
              <w:t>the external ADS solution.</w:t>
            </w:r>
          </w:p>
          <w:p w14:paraId="71ED1D44" w14:textId="77777777" w:rsidR="00041901" w:rsidRPr="00F63393" w:rsidRDefault="00041901" w:rsidP="00041901">
            <w:pPr>
              <w:pStyle w:val="Lijstalinea"/>
              <w:numPr>
                <w:ilvl w:val="0"/>
                <w:numId w:val="9"/>
              </w:numPr>
              <w:spacing w:before="60" w:after="60" w:line="240" w:lineRule="auto"/>
              <w:ind w:left="360"/>
              <w:rPr>
                <w:lang w:val="en-GB"/>
              </w:rPr>
            </w:pPr>
            <w:r w:rsidRPr="00F63393">
              <w:rPr>
                <w:lang w:val="en-GB"/>
              </w:rPr>
              <w:t>int PTU_DURATION</w:t>
            </w:r>
          </w:p>
          <w:p w14:paraId="3088BB1B" w14:textId="77777777" w:rsidR="00657AED" w:rsidRPr="00F63393" w:rsidRDefault="00041901" w:rsidP="00041901">
            <w:pPr>
              <w:pStyle w:val="Lijstalinea"/>
              <w:numPr>
                <w:ilvl w:val="0"/>
                <w:numId w:val="0"/>
              </w:numPr>
              <w:spacing w:before="60" w:after="60" w:line="240" w:lineRule="auto"/>
              <w:ind w:left="360"/>
              <w:rPr>
                <w:lang w:val="en-GB"/>
              </w:rPr>
            </w:pPr>
            <w:r w:rsidRPr="00F63393">
              <w:rPr>
                <w:lang w:val="en-GB"/>
              </w:rPr>
              <w:t>The duration of a PTU expressed in minutes.</w:t>
            </w:r>
          </w:p>
          <w:p w14:paraId="087EC8F6" w14:textId="77777777" w:rsidR="00EC4AF5" w:rsidRPr="00F63393" w:rsidRDefault="002C41E7" w:rsidP="00EC4AF5">
            <w:pPr>
              <w:pStyle w:val="Lijstalinea"/>
              <w:numPr>
                <w:ilvl w:val="0"/>
                <w:numId w:val="9"/>
              </w:numPr>
              <w:spacing w:before="60" w:after="60" w:line="240" w:lineRule="auto"/>
              <w:ind w:left="360"/>
              <w:rPr>
                <w:lang w:val="en-GB"/>
              </w:rPr>
            </w:pPr>
            <w:r>
              <w:rPr>
                <w:lang w:val="en-GB"/>
              </w:rPr>
              <w:t>energy.usef</w:t>
            </w:r>
            <w:r w:rsidR="00EC4AF5" w:rsidRPr="00F63393">
              <w:rPr>
                <w:lang w:val="en-GB"/>
              </w:rPr>
              <w:t>.core.workflow.dto.PrognosisDto PROGNOSIS_DTO</w:t>
            </w:r>
          </w:p>
          <w:p w14:paraId="02F04A28" w14:textId="77777777" w:rsidR="00EC4AF5" w:rsidRPr="00F63393" w:rsidRDefault="00EC4AF5" w:rsidP="00EC4AF5">
            <w:pPr>
              <w:pStyle w:val="Lijstalinea"/>
              <w:numPr>
                <w:ilvl w:val="0"/>
                <w:numId w:val="0"/>
              </w:numPr>
              <w:spacing w:before="60" w:after="60" w:line="240" w:lineRule="auto"/>
              <w:ind w:left="360"/>
              <w:rPr>
                <w:lang w:val="en-GB"/>
              </w:rPr>
            </w:pPr>
            <w:r w:rsidRPr="00F63393">
              <w:rPr>
                <w:lang w:val="en-GB"/>
              </w:rPr>
              <w:t>The A-plan or D-prognosis that needs to be sent to the "aggregator in a box" solution.</w:t>
            </w:r>
          </w:p>
        </w:tc>
      </w:tr>
      <w:tr w:rsidR="00657AED" w:rsidRPr="00F63393" w14:paraId="72E66D93" w14:textId="77777777" w:rsidTr="000F3B59">
        <w:tc>
          <w:tcPr>
            <w:tcW w:w="1696" w:type="dxa"/>
            <w:shd w:val="clear" w:color="auto" w:fill="D9E2F3"/>
          </w:tcPr>
          <w:p w14:paraId="211A3337" w14:textId="77777777" w:rsidR="00657AED" w:rsidRPr="00F63393" w:rsidRDefault="00657AED" w:rsidP="00041901">
            <w:pPr>
              <w:spacing w:before="60" w:after="60"/>
              <w:rPr>
                <w:b/>
                <w:lang w:val="en-GB"/>
              </w:rPr>
            </w:pPr>
            <w:r w:rsidRPr="00F63393">
              <w:rPr>
                <w:b/>
                <w:lang w:val="en-GB"/>
              </w:rPr>
              <w:t>Output</w:t>
            </w:r>
          </w:p>
        </w:tc>
        <w:tc>
          <w:tcPr>
            <w:tcW w:w="7366" w:type="dxa"/>
            <w:shd w:val="clear" w:color="auto" w:fill="auto"/>
          </w:tcPr>
          <w:p w14:paraId="052B8DAA" w14:textId="77777777" w:rsidR="00657AED" w:rsidRPr="00F63393" w:rsidRDefault="00041901" w:rsidP="00041901">
            <w:pPr>
              <w:spacing w:before="60" w:after="60" w:line="240" w:lineRule="auto"/>
              <w:rPr>
                <w:lang w:val="en-GB"/>
              </w:rPr>
            </w:pPr>
            <w:r w:rsidRPr="00F63393">
              <w:rPr>
                <w:lang w:val="en-GB"/>
              </w:rPr>
              <w:t>None</w:t>
            </w:r>
          </w:p>
        </w:tc>
      </w:tr>
      <w:tr w:rsidR="00657AED" w:rsidRPr="00F63393" w14:paraId="6B36CEA4" w14:textId="77777777" w:rsidTr="000F3B59">
        <w:tc>
          <w:tcPr>
            <w:tcW w:w="1696" w:type="dxa"/>
            <w:shd w:val="clear" w:color="auto" w:fill="D9E2F3"/>
          </w:tcPr>
          <w:p w14:paraId="0D0690CC" w14:textId="77777777" w:rsidR="00657AED" w:rsidRPr="00F63393" w:rsidRDefault="00657AED" w:rsidP="000F3B59">
            <w:pPr>
              <w:spacing w:before="60" w:after="60"/>
              <w:rPr>
                <w:b/>
                <w:lang w:val="en-GB"/>
              </w:rPr>
            </w:pPr>
            <w:r w:rsidRPr="00F63393">
              <w:rPr>
                <w:b/>
                <w:lang w:val="en-GB"/>
              </w:rPr>
              <w:t>References</w:t>
            </w:r>
          </w:p>
        </w:tc>
        <w:tc>
          <w:tcPr>
            <w:tcW w:w="7366" w:type="dxa"/>
            <w:shd w:val="clear" w:color="auto" w:fill="auto"/>
          </w:tcPr>
          <w:p w14:paraId="4FEDA744" w14:textId="77777777" w:rsidR="00657AED" w:rsidRPr="00F63393" w:rsidRDefault="00657AED" w:rsidP="00060009">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5.4.</w:t>
            </w:r>
            <w:r w:rsidR="00DB22DE" w:rsidRPr="00F63393">
              <w:rPr>
                <w:lang w:val="en-GB"/>
              </w:rPr>
              <w:t>7 Agr</w:t>
            </w:r>
            <w:r w:rsidR="00060009" w:rsidRPr="00F63393">
              <w:rPr>
                <w:lang w:val="en-GB"/>
              </w:rPr>
              <w:t>NonUdiSetAds</w:t>
            </w:r>
            <w:r w:rsidR="00DB22DE" w:rsidRPr="00F63393">
              <w:rPr>
                <w:lang w:val="en-GB"/>
              </w:rPr>
              <w:t>GoalsCoordinator</w:t>
            </w:r>
          </w:p>
        </w:tc>
      </w:tr>
    </w:tbl>
    <w:p w14:paraId="30A25BD8" w14:textId="77777777" w:rsidR="00CB7332" w:rsidRPr="00A978AA" w:rsidRDefault="00CB7332" w:rsidP="00CB7332">
      <w:pPr>
        <w:rPr>
          <w:lang w:val="en-GB"/>
        </w:rPr>
      </w:pPr>
    </w:p>
    <w:p w14:paraId="5FAA4775" w14:textId="77777777" w:rsidR="00CB7332" w:rsidRPr="00A978AA" w:rsidRDefault="00CB7332" w:rsidP="00CB7332">
      <w:pPr>
        <w:pStyle w:val="Kop5"/>
        <w:rPr>
          <w:lang w:val="en-GB"/>
        </w:rPr>
      </w:pPr>
      <w:r w:rsidRPr="00075BC2">
        <w:rPr>
          <w:lang w:val="en-GB"/>
        </w:rPr>
        <w:t>Initiate</w:t>
      </w:r>
      <w:r w:rsidRPr="00A978AA">
        <w:rPr>
          <w:lang w:val="en-GB"/>
        </w:rPr>
        <w:t xml:space="preserv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6820"/>
        <w:gridCol w:w="90"/>
      </w:tblGrid>
      <w:tr w:rsidR="00CB7332" w:rsidRPr="00A978AA" w14:paraId="7988E56B" w14:textId="77777777" w:rsidTr="003F6061">
        <w:tc>
          <w:tcPr>
            <w:tcW w:w="1651" w:type="dxa"/>
            <w:shd w:val="clear" w:color="auto" w:fill="D9E2F3"/>
          </w:tcPr>
          <w:p w14:paraId="2284331D" w14:textId="77777777" w:rsidR="00CB7332" w:rsidRPr="00A978AA" w:rsidRDefault="00CB7332" w:rsidP="007E1D50">
            <w:pPr>
              <w:spacing w:before="60" w:after="60"/>
              <w:rPr>
                <w:b/>
                <w:lang w:val="en-GB"/>
              </w:rPr>
            </w:pPr>
            <w:r w:rsidRPr="00A978AA">
              <w:rPr>
                <w:b/>
                <w:lang w:val="en-GB"/>
              </w:rPr>
              <w:t>Identification</w:t>
            </w:r>
          </w:p>
        </w:tc>
        <w:tc>
          <w:tcPr>
            <w:tcW w:w="7068" w:type="dxa"/>
            <w:gridSpan w:val="2"/>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1369"/>
              <w:gridCol w:w="974"/>
              <w:gridCol w:w="3457"/>
              <w:gridCol w:w="164"/>
            </w:tblGrid>
            <w:tr w:rsidR="00CB7332" w:rsidRPr="00A978AA" w14:paraId="5398AF45" w14:textId="77777777" w:rsidTr="003F6061">
              <w:tc>
                <w:tcPr>
                  <w:tcW w:w="738" w:type="dxa"/>
                  <w:shd w:val="clear" w:color="auto" w:fill="FBE4D5"/>
                </w:tcPr>
                <w:p w14:paraId="44A9B0AF" w14:textId="77777777" w:rsidR="00CB7332" w:rsidRPr="00A978AA" w:rsidRDefault="00CB7332" w:rsidP="007E1D50">
                  <w:pPr>
                    <w:spacing w:before="60" w:after="60"/>
                    <w:jc w:val="center"/>
                    <w:rPr>
                      <w:b/>
                      <w:lang w:val="en-GB"/>
                    </w:rPr>
                  </w:pPr>
                  <w:r w:rsidRPr="00A978AA">
                    <w:rPr>
                      <w:b/>
                      <w:lang w:val="en-GB"/>
                    </w:rPr>
                    <w:t>Role</w:t>
                  </w:r>
                </w:p>
              </w:tc>
              <w:tc>
                <w:tcPr>
                  <w:tcW w:w="1417" w:type="dxa"/>
                  <w:shd w:val="clear" w:color="auto" w:fill="FBE4D5"/>
                </w:tcPr>
                <w:p w14:paraId="3CEBF88D" w14:textId="77777777" w:rsidR="00CB7332" w:rsidRPr="00A978AA" w:rsidRDefault="00CB7332" w:rsidP="007E1D50">
                  <w:pPr>
                    <w:spacing w:before="60" w:after="60"/>
                    <w:jc w:val="center"/>
                    <w:rPr>
                      <w:b/>
                      <w:lang w:val="en-GB"/>
                    </w:rPr>
                  </w:pPr>
                  <w:r w:rsidRPr="00A978AA">
                    <w:rPr>
                      <w:b/>
                      <w:lang w:val="en-GB"/>
                    </w:rPr>
                    <w:t>Phase</w:t>
                  </w:r>
                </w:p>
              </w:tc>
              <w:tc>
                <w:tcPr>
                  <w:tcW w:w="992" w:type="dxa"/>
                  <w:shd w:val="clear" w:color="auto" w:fill="FBE4D5"/>
                </w:tcPr>
                <w:p w14:paraId="43AAFDEF" w14:textId="77777777" w:rsidR="00CB7332" w:rsidRPr="00A978AA" w:rsidRDefault="00CB7332" w:rsidP="007E1D50">
                  <w:pPr>
                    <w:spacing w:before="60" w:after="60"/>
                    <w:jc w:val="center"/>
                    <w:rPr>
                      <w:b/>
                      <w:lang w:val="en-GB"/>
                    </w:rPr>
                  </w:pPr>
                  <w:r w:rsidRPr="00A978AA">
                    <w:rPr>
                      <w:b/>
                      <w:lang w:val="en-GB"/>
                    </w:rPr>
                    <w:t>Regime</w:t>
                  </w:r>
                </w:p>
              </w:tc>
              <w:tc>
                <w:tcPr>
                  <w:tcW w:w="3851" w:type="dxa"/>
                  <w:gridSpan w:val="2"/>
                  <w:shd w:val="clear" w:color="auto" w:fill="FBE4D5"/>
                </w:tcPr>
                <w:p w14:paraId="11DC82F5" w14:textId="77777777" w:rsidR="00CB7332" w:rsidRPr="00A978AA" w:rsidRDefault="00CB7332" w:rsidP="007E1D50">
                  <w:pPr>
                    <w:spacing w:before="60" w:after="60"/>
                    <w:jc w:val="center"/>
                    <w:rPr>
                      <w:b/>
                      <w:lang w:val="en-GB"/>
                    </w:rPr>
                  </w:pPr>
                  <w:r w:rsidRPr="00A978AA">
                    <w:rPr>
                      <w:b/>
                      <w:lang w:val="en-GB"/>
                    </w:rPr>
                    <w:t>USEF step</w:t>
                  </w:r>
                </w:p>
              </w:tc>
            </w:tr>
            <w:tr w:rsidR="00CB7332" w:rsidRPr="00A978AA" w14:paraId="1A963168" w14:textId="77777777" w:rsidTr="007E1D50">
              <w:trPr>
                <w:gridAfter w:val="1"/>
                <w:wAfter w:w="190" w:type="dxa"/>
              </w:trPr>
              <w:tc>
                <w:tcPr>
                  <w:tcW w:w="738" w:type="dxa"/>
                  <w:shd w:val="clear" w:color="auto" w:fill="auto"/>
                </w:tcPr>
                <w:p w14:paraId="2388C1BC" w14:textId="77777777" w:rsidR="00CB7332" w:rsidRPr="00A978AA" w:rsidRDefault="00CB7332" w:rsidP="007E1D50">
                  <w:pPr>
                    <w:spacing w:before="60" w:after="60"/>
                    <w:rPr>
                      <w:lang w:val="en-GB"/>
                    </w:rPr>
                  </w:pPr>
                  <w:r w:rsidRPr="00A978AA">
                    <w:rPr>
                      <w:lang w:val="en-GB"/>
                    </w:rPr>
                    <w:lastRenderedPageBreak/>
                    <w:t>AGR</w:t>
                  </w:r>
                </w:p>
              </w:tc>
              <w:tc>
                <w:tcPr>
                  <w:tcW w:w="1417" w:type="dxa"/>
                  <w:shd w:val="clear" w:color="auto" w:fill="auto"/>
                </w:tcPr>
                <w:p w14:paraId="507D10B4" w14:textId="77777777" w:rsidR="00CB7332" w:rsidRPr="00A978AA" w:rsidRDefault="00CB7332" w:rsidP="007E1D50">
                  <w:pPr>
                    <w:spacing w:before="60" w:after="60"/>
                    <w:rPr>
                      <w:lang w:val="en-GB"/>
                    </w:rPr>
                  </w:pPr>
                  <w:r w:rsidRPr="00A978AA">
                    <w:rPr>
                      <w:lang w:val="en-GB"/>
                    </w:rPr>
                    <w:t>Settlement</w:t>
                  </w:r>
                </w:p>
              </w:tc>
              <w:tc>
                <w:tcPr>
                  <w:tcW w:w="992" w:type="dxa"/>
                  <w:shd w:val="clear" w:color="auto" w:fill="auto"/>
                </w:tcPr>
                <w:p w14:paraId="68F6A733" w14:textId="77777777" w:rsidR="00CB7332" w:rsidRPr="00A978AA" w:rsidRDefault="00CB7332" w:rsidP="007E1D50">
                  <w:pPr>
                    <w:spacing w:before="60" w:after="60"/>
                    <w:rPr>
                      <w:lang w:val="en-GB"/>
                    </w:rPr>
                  </w:pPr>
                  <w:r w:rsidRPr="00A978AA">
                    <w:rPr>
                      <w:lang w:val="en-GB"/>
                    </w:rPr>
                    <w:t>NA</w:t>
                  </w:r>
                </w:p>
              </w:tc>
              <w:tc>
                <w:tcPr>
                  <w:tcW w:w="3851" w:type="dxa"/>
                  <w:shd w:val="clear" w:color="auto" w:fill="auto"/>
                </w:tcPr>
                <w:p w14:paraId="59793940" w14:textId="77777777" w:rsidR="00CB7332" w:rsidRPr="00A978AA" w:rsidRDefault="00CB7332" w:rsidP="007E1D50">
                  <w:pPr>
                    <w:spacing w:before="60" w:after="60"/>
                    <w:rPr>
                      <w:lang w:val="en-GB"/>
                    </w:rPr>
                  </w:pPr>
                  <w:r w:rsidRPr="00A978AA">
                    <w:rPr>
                      <w:lang w:val="en-GB"/>
                    </w:rPr>
                    <w:t xml:space="preserve">Validate </w:t>
                  </w:r>
                  <w:r w:rsidRPr="00075BC2">
                    <w:rPr>
                      <w:lang w:val="en-GB"/>
                    </w:rPr>
                    <w:t>if A-plans/D-prognoses Were Met</w:t>
                  </w:r>
                </w:p>
              </w:tc>
            </w:tr>
          </w:tbl>
          <w:p w14:paraId="0EF21E81" w14:textId="77777777" w:rsidR="00CB7332" w:rsidRPr="00A978AA" w:rsidRDefault="00CB7332" w:rsidP="007E1D50">
            <w:pPr>
              <w:spacing w:before="60" w:after="60"/>
              <w:rPr>
                <w:lang w:val="en-GB"/>
              </w:rPr>
            </w:pPr>
          </w:p>
        </w:tc>
      </w:tr>
      <w:tr w:rsidR="00CB7332" w:rsidRPr="00882F15" w14:paraId="2D4C730B" w14:textId="77777777" w:rsidTr="007E1D50">
        <w:trPr>
          <w:gridAfter w:val="1"/>
          <w:wAfter w:w="113" w:type="dxa"/>
        </w:trPr>
        <w:tc>
          <w:tcPr>
            <w:tcW w:w="1651" w:type="dxa"/>
            <w:shd w:val="clear" w:color="auto" w:fill="D9E2F3"/>
          </w:tcPr>
          <w:p w14:paraId="13D640AC" w14:textId="77777777" w:rsidR="00CB7332" w:rsidRPr="00B06C40" w:rsidRDefault="00CB7332" w:rsidP="007E1D50">
            <w:pPr>
              <w:spacing w:before="60" w:after="60"/>
              <w:rPr>
                <w:b/>
                <w:lang w:val="en-GB"/>
              </w:rPr>
            </w:pPr>
            <w:r w:rsidRPr="00B06C40">
              <w:rPr>
                <w:b/>
                <w:lang w:val="en-GB"/>
              </w:rPr>
              <w:lastRenderedPageBreak/>
              <w:t>Mapping name</w:t>
            </w:r>
          </w:p>
        </w:tc>
        <w:tc>
          <w:tcPr>
            <w:tcW w:w="7068" w:type="dxa"/>
            <w:shd w:val="clear" w:color="auto" w:fill="auto"/>
          </w:tcPr>
          <w:p w14:paraId="1D7BB145" w14:textId="77777777" w:rsidR="00CB7332" w:rsidRPr="00B06C40" w:rsidRDefault="00CB7332" w:rsidP="007E1D50">
            <w:pPr>
              <w:spacing w:before="60" w:after="60"/>
              <w:rPr>
                <w:lang w:val="en-GB"/>
              </w:rPr>
            </w:pPr>
            <w:r w:rsidRPr="00B06C40">
              <w:rPr>
                <w:lang w:val="en-GB"/>
              </w:rPr>
              <w:t>AGR_INITIATE</w:t>
            </w:r>
            <w:r>
              <w:rPr>
                <w:lang w:val="en-GB"/>
              </w:rPr>
              <w:t>_SETTLEMENT</w:t>
            </w:r>
          </w:p>
        </w:tc>
      </w:tr>
      <w:tr w:rsidR="00CB7332" w:rsidRPr="00882F15" w14:paraId="7366FF59" w14:textId="77777777" w:rsidTr="007E1D50">
        <w:trPr>
          <w:gridAfter w:val="1"/>
          <w:wAfter w:w="113" w:type="dxa"/>
        </w:trPr>
        <w:tc>
          <w:tcPr>
            <w:tcW w:w="1651" w:type="dxa"/>
            <w:shd w:val="clear" w:color="auto" w:fill="D9E2F3"/>
          </w:tcPr>
          <w:p w14:paraId="68E631B4" w14:textId="77777777" w:rsidR="00CB7332" w:rsidRPr="00B06C40" w:rsidRDefault="00CB7332" w:rsidP="007E1D50">
            <w:pPr>
              <w:spacing w:before="60" w:after="60"/>
              <w:rPr>
                <w:b/>
                <w:lang w:val="en-GB"/>
              </w:rPr>
            </w:pPr>
            <w:r w:rsidRPr="00B06C40">
              <w:rPr>
                <w:b/>
                <w:lang w:val="en-GB"/>
              </w:rPr>
              <w:t>Context</w:t>
            </w:r>
          </w:p>
        </w:tc>
        <w:tc>
          <w:tcPr>
            <w:tcW w:w="7068" w:type="dxa"/>
            <w:shd w:val="clear" w:color="auto" w:fill="auto"/>
          </w:tcPr>
          <w:p w14:paraId="620DB5E2" w14:textId="77777777" w:rsidR="00CB7332" w:rsidRPr="00B06C40" w:rsidRDefault="00CB7332" w:rsidP="007E1D50">
            <w:pPr>
              <w:rPr>
                <w:lang w:val="en-GB"/>
              </w:rPr>
            </w:pPr>
            <w:r w:rsidRPr="00B06C40">
              <w:rPr>
                <w:lang w:val="en-GB"/>
              </w:rPr>
              <w:t xml:space="preserve">An Aggregator validates and processes the settlement messages sent by the DSO and BRP. These settlement messages contain details of purchased flex and </w:t>
            </w:r>
            <w:r>
              <w:rPr>
                <w:lang w:val="en-GB"/>
              </w:rPr>
              <w:t xml:space="preserve">penalties </w:t>
            </w:r>
            <w:r w:rsidRPr="00B06C40">
              <w:rPr>
                <w:lang w:val="en-GB"/>
              </w:rPr>
              <w:t>for non-delivery of such, and serve as the basis for invoices to the DSOs and BRPs.</w:t>
            </w:r>
          </w:p>
          <w:p w14:paraId="430783BB" w14:textId="77777777" w:rsidR="00CB7332" w:rsidRPr="00B06C40" w:rsidRDefault="00CB7332" w:rsidP="007E1D50">
            <w:pPr>
              <w:rPr>
                <w:lang w:val="en-GB"/>
              </w:rPr>
            </w:pPr>
            <w:r w:rsidRPr="00B06C40">
              <w:rPr>
                <w:lang w:val="en-GB"/>
              </w:rPr>
              <w:t>The Aggregator prepares the settlement before the settlement message is received and processed.</w:t>
            </w:r>
          </w:p>
          <w:p w14:paraId="1255749A" w14:textId="77777777" w:rsidR="00CB7332" w:rsidRPr="00B06C40" w:rsidRDefault="00CB7332"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portfolio. It returns a settlement object </w:t>
            </w:r>
            <w:r>
              <w:rPr>
                <w:lang w:val="en-GB"/>
              </w:rPr>
              <w:t xml:space="preserve">that contains </w:t>
            </w:r>
            <w:r w:rsidRPr="00B06C40">
              <w:rPr>
                <w:lang w:val="en-GB"/>
              </w:rPr>
              <w:t>all settlement items for the supplied flex orders.</w:t>
            </w:r>
          </w:p>
        </w:tc>
      </w:tr>
      <w:tr w:rsidR="00CB7332" w:rsidRPr="00882F15" w14:paraId="5EE88553" w14:textId="77777777" w:rsidTr="007E1D50">
        <w:trPr>
          <w:gridAfter w:val="1"/>
          <w:wAfter w:w="113" w:type="dxa"/>
        </w:trPr>
        <w:tc>
          <w:tcPr>
            <w:tcW w:w="1651" w:type="dxa"/>
            <w:shd w:val="clear" w:color="auto" w:fill="D9E2F3"/>
          </w:tcPr>
          <w:p w14:paraId="515EFD81" w14:textId="77777777" w:rsidR="00CB7332" w:rsidRPr="00B06C40" w:rsidRDefault="00CB7332" w:rsidP="007E1D50">
            <w:pPr>
              <w:spacing w:before="120" w:after="120"/>
              <w:rPr>
                <w:b/>
                <w:lang w:val="en-GB"/>
              </w:rPr>
            </w:pPr>
            <w:r w:rsidRPr="00B06C40">
              <w:rPr>
                <w:b/>
                <w:lang w:val="en-GB"/>
              </w:rPr>
              <w:t>Input</w:t>
            </w:r>
          </w:p>
        </w:tc>
        <w:tc>
          <w:tcPr>
            <w:tcW w:w="7068" w:type="dxa"/>
            <w:shd w:val="clear" w:color="auto" w:fill="auto"/>
          </w:tcPr>
          <w:p w14:paraId="44302796" w14:textId="77777777" w:rsidR="00CB7332" w:rsidRPr="00B06C40" w:rsidRDefault="00CB7332" w:rsidP="007E1D50">
            <w:pPr>
              <w:pStyle w:val="Lijstalinea"/>
              <w:numPr>
                <w:ilvl w:val="0"/>
                <w:numId w:val="9"/>
              </w:numPr>
              <w:spacing w:before="60" w:after="60" w:line="240" w:lineRule="auto"/>
              <w:ind w:left="360"/>
              <w:rPr>
                <w:lang w:val="en-GB"/>
              </w:rPr>
            </w:pPr>
            <w:r w:rsidRPr="00B06C40">
              <w:rPr>
                <w:lang w:val="en-GB"/>
              </w:rPr>
              <w:t>org.joda.time.LocalDate START_DATE</w:t>
            </w:r>
          </w:p>
          <w:p w14:paraId="066B8AA6" w14:textId="77777777" w:rsidR="00CB7332" w:rsidRPr="00B06C40" w:rsidRDefault="00CB7332" w:rsidP="007E1D50">
            <w:pPr>
              <w:pStyle w:val="Lijstalinea"/>
              <w:numPr>
                <w:ilvl w:val="0"/>
                <w:numId w:val="0"/>
              </w:numPr>
              <w:spacing w:before="60" w:after="60" w:line="240" w:lineRule="auto"/>
              <w:ind w:left="360"/>
              <w:rPr>
                <w:lang w:val="en-GB"/>
              </w:rPr>
            </w:pPr>
            <w:r w:rsidRPr="00B06C40">
              <w:rPr>
                <w:lang w:val="en-GB"/>
              </w:rPr>
              <w:t>Start date of the period to initiate settlement for.</w:t>
            </w:r>
          </w:p>
          <w:p w14:paraId="66B2BE05" w14:textId="77777777" w:rsidR="00CB7332" w:rsidRPr="00B06C40" w:rsidRDefault="00CB7332" w:rsidP="007E1D50">
            <w:pPr>
              <w:pStyle w:val="Lijstalinea"/>
              <w:numPr>
                <w:ilvl w:val="0"/>
                <w:numId w:val="9"/>
              </w:numPr>
              <w:spacing w:before="60" w:after="60" w:line="240" w:lineRule="auto"/>
              <w:ind w:left="360"/>
              <w:rPr>
                <w:lang w:val="en-GB"/>
              </w:rPr>
            </w:pPr>
            <w:r w:rsidRPr="00B06C40">
              <w:rPr>
                <w:lang w:val="en-GB"/>
              </w:rPr>
              <w:t>org.joda.time.LocalDate END_DATE</w:t>
            </w:r>
          </w:p>
          <w:p w14:paraId="7230BD19" w14:textId="77777777" w:rsidR="00CB7332" w:rsidRPr="00B06C40" w:rsidRDefault="00CB7332" w:rsidP="007E1D50">
            <w:pPr>
              <w:pStyle w:val="Lijstalinea"/>
              <w:numPr>
                <w:ilvl w:val="0"/>
                <w:numId w:val="0"/>
              </w:numPr>
              <w:spacing w:before="60" w:after="60" w:line="240" w:lineRule="auto"/>
              <w:ind w:left="360"/>
              <w:rPr>
                <w:lang w:val="en-GB"/>
              </w:rPr>
            </w:pPr>
            <w:r w:rsidRPr="00B06C40">
              <w:rPr>
                <w:lang w:val="en-GB"/>
              </w:rPr>
              <w:t>End date of the period to initiate settlement for.</w:t>
            </w:r>
          </w:p>
          <w:p w14:paraId="52D36EE1" w14:textId="77777777" w:rsidR="00CB7332" w:rsidRPr="00B06C40" w:rsidRDefault="00CB7332" w:rsidP="007E1D50">
            <w:pPr>
              <w:pStyle w:val="Lijstalinea"/>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14:paraId="14517EE3" w14:textId="77777777" w:rsidR="00CB7332" w:rsidRPr="00B06C40" w:rsidRDefault="00CB7332" w:rsidP="007E1D50">
            <w:pPr>
              <w:pStyle w:val="Lijstalinea"/>
              <w:numPr>
                <w:ilvl w:val="0"/>
                <w:numId w:val="0"/>
              </w:numPr>
              <w:spacing w:before="60" w:after="60" w:line="240" w:lineRule="auto"/>
              <w:ind w:left="360"/>
              <w:rPr>
                <w:lang w:val="en-GB"/>
              </w:rPr>
            </w:pPr>
            <w:r w:rsidRPr="00B06C40">
              <w:rPr>
                <w:lang w:val="en-GB"/>
              </w:rPr>
              <w:t>The list of all relevant prognoses in the specified period.</w:t>
            </w:r>
          </w:p>
          <w:p w14:paraId="157D9971" w14:textId="77777777" w:rsidR="00CB7332" w:rsidRPr="00B06C40" w:rsidRDefault="00CB7332" w:rsidP="007E1D50">
            <w:pPr>
              <w:pStyle w:val="Lijstalinea"/>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0E7448C3" w14:textId="77777777" w:rsidR="00CB7332" w:rsidRPr="00B06C40" w:rsidRDefault="00CB7332" w:rsidP="007E1D50">
            <w:pPr>
              <w:pStyle w:val="Lijstalinea"/>
              <w:numPr>
                <w:ilvl w:val="0"/>
                <w:numId w:val="0"/>
              </w:numPr>
              <w:spacing w:before="60" w:after="60" w:line="240" w:lineRule="auto"/>
              <w:ind w:left="360"/>
              <w:rPr>
                <w:lang w:val="en-GB"/>
              </w:rPr>
            </w:pPr>
            <w:r w:rsidRPr="00B06C40">
              <w:rPr>
                <w:lang w:val="en-GB"/>
              </w:rPr>
              <w:t>List of all relevant flex requests in the specified period.</w:t>
            </w:r>
          </w:p>
          <w:p w14:paraId="1E1829F9" w14:textId="77777777" w:rsidR="00CB7332" w:rsidRPr="00B06C40" w:rsidRDefault="00CB7332" w:rsidP="007E1D50">
            <w:pPr>
              <w:pStyle w:val="Lijstalinea"/>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200EF3BA" w14:textId="77777777" w:rsidR="00CB7332" w:rsidRPr="00B06C40" w:rsidRDefault="00CB7332" w:rsidP="007E1D50">
            <w:pPr>
              <w:pStyle w:val="Lijstalinea"/>
              <w:numPr>
                <w:ilvl w:val="0"/>
                <w:numId w:val="0"/>
              </w:numPr>
              <w:spacing w:before="60" w:after="60" w:line="240" w:lineRule="auto"/>
              <w:ind w:left="360"/>
              <w:rPr>
                <w:lang w:val="en-GB"/>
              </w:rPr>
            </w:pPr>
            <w:r w:rsidRPr="00B06C40">
              <w:rPr>
                <w:lang w:val="en-GB"/>
              </w:rPr>
              <w:t>List of all relevant flex offers in the specified period.</w:t>
            </w:r>
          </w:p>
          <w:p w14:paraId="78A8D7DF" w14:textId="77777777" w:rsidR="00CB7332" w:rsidRPr="00B06C40" w:rsidRDefault="00CB7332" w:rsidP="007E1D50">
            <w:pPr>
              <w:pStyle w:val="Lijstalinea"/>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06E73C9" w14:textId="77777777" w:rsidR="00CB7332" w:rsidRPr="00B06C40" w:rsidRDefault="00CB7332" w:rsidP="007E1D50">
            <w:pPr>
              <w:pStyle w:val="Lijstalinea"/>
              <w:numPr>
                <w:ilvl w:val="0"/>
                <w:numId w:val="0"/>
              </w:numPr>
              <w:spacing w:before="60" w:after="60" w:line="240" w:lineRule="auto"/>
              <w:ind w:left="360"/>
              <w:rPr>
                <w:lang w:val="en-GB"/>
              </w:rPr>
            </w:pPr>
            <w:r w:rsidRPr="00B06C40">
              <w:rPr>
                <w:lang w:val="en-GB"/>
              </w:rPr>
              <w:t>List of all relevant flex orders in the specified period.</w:t>
            </w:r>
          </w:p>
          <w:p w14:paraId="285C9D8B" w14:textId="77777777" w:rsidR="00CB7332" w:rsidRPr="00B06C40" w:rsidRDefault="00CB7332" w:rsidP="007E1D50">
            <w:pPr>
              <w:pStyle w:val="Lijstalinea"/>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.agr.dto.ConnectionDto&gt; CONNECTION_PORTFOLIO_DTO_LIST</w:t>
            </w:r>
          </w:p>
          <w:p w14:paraId="0414A7D5" w14:textId="77777777" w:rsidR="00CB7332" w:rsidRPr="00B06C40" w:rsidRDefault="00CB7332" w:rsidP="007E1D50">
            <w:pPr>
              <w:pStyle w:val="Lijstalinea"/>
              <w:numPr>
                <w:ilvl w:val="0"/>
                <w:numId w:val="0"/>
              </w:numPr>
              <w:spacing w:before="60" w:after="60" w:line="240" w:lineRule="auto"/>
              <w:ind w:left="360"/>
              <w:rPr>
                <w:lang w:val="en-GB"/>
              </w:rPr>
            </w:pPr>
            <w:r w:rsidRPr="00B06C40">
              <w:rPr>
                <w:lang w:val="en-GB"/>
              </w:rPr>
              <w:t>The connection portfolio for the specified period</w:t>
            </w:r>
          </w:p>
          <w:p w14:paraId="27773630" w14:textId="77777777" w:rsidR="006309B1" w:rsidRDefault="006309B1" w:rsidP="006309B1">
            <w:pPr>
              <w:pStyle w:val="Lijstalinea"/>
              <w:numPr>
                <w:ilvl w:val="0"/>
                <w:numId w:val="9"/>
              </w:numPr>
              <w:spacing w:before="60" w:after="60" w:line="240" w:lineRule="auto"/>
              <w:ind w:left="360"/>
              <w:rPr>
                <w:lang w:val="en-GB"/>
              </w:rPr>
            </w:pPr>
            <w:r w:rsidRPr="006309B1">
              <w:rPr>
                <w:lang w:val="en-GB"/>
              </w:rPr>
              <w:t>Map&lt;LocalDate, List&lt;energy.usef.agr.dto.ConnectionGroupPortfolioDto&gt;&gt; CONNECTION_GROUP_PORTFOLIO_DTO_PER_PERIOD_MAP</w:t>
            </w:r>
          </w:p>
          <w:p w14:paraId="23669A2E" w14:textId="77777777" w:rsidR="006309B1" w:rsidRPr="006309B1" w:rsidRDefault="006309B1" w:rsidP="006309B1">
            <w:pPr>
              <w:pStyle w:val="Lijstalinea"/>
              <w:numPr>
                <w:ilvl w:val="0"/>
                <w:numId w:val="0"/>
              </w:numPr>
              <w:spacing w:before="60" w:after="60" w:line="240" w:lineRule="auto"/>
              <w:ind w:left="360"/>
              <w:rPr>
                <w:lang w:val="en-GB"/>
              </w:rPr>
            </w:pPr>
            <w:r>
              <w:rPr>
                <w:lang w:val="en-GB"/>
              </w:rPr>
              <w:t>Map with the portfolio on connection group level per period</w:t>
            </w:r>
          </w:p>
          <w:p w14:paraId="3235A486" w14:textId="77777777" w:rsidR="00CB7332" w:rsidRPr="00B06C40" w:rsidRDefault="00CB7332" w:rsidP="007E1D50">
            <w:pPr>
              <w:pStyle w:val="Lijstalinea"/>
              <w:numPr>
                <w:ilvl w:val="0"/>
                <w:numId w:val="9"/>
              </w:numPr>
              <w:spacing w:before="60" w:after="60" w:line="240" w:lineRule="auto"/>
              <w:ind w:left="360"/>
              <w:rPr>
                <w:lang w:val="en-GB"/>
              </w:rPr>
            </w:pPr>
            <w:r w:rsidRPr="00B06C40">
              <w:rPr>
                <w:lang w:val="en-GB"/>
              </w:rPr>
              <w:t>Map &lt;String, List &lt;String&gt;&gt; CONNECTION_GROUPS_TO_CONNECTIONS_MAP</w:t>
            </w:r>
          </w:p>
          <w:p w14:paraId="4EF587A7" w14:textId="77777777" w:rsidR="00CB7332" w:rsidRPr="00B06C40" w:rsidRDefault="00CB7332" w:rsidP="007E1D50">
            <w:pPr>
              <w:pStyle w:val="Lijstalinea"/>
              <w:numPr>
                <w:ilvl w:val="0"/>
                <w:numId w:val="0"/>
              </w:numPr>
              <w:spacing w:before="60" w:after="60" w:line="240" w:lineRule="auto"/>
              <w:ind w:left="360"/>
              <w:rPr>
                <w:lang w:val="en-GB"/>
              </w:rPr>
            </w:pPr>
            <w:r w:rsidRPr="00B06C40">
              <w:rPr>
                <w:lang w:val="en-GB"/>
              </w:rPr>
              <w:t xml:space="preserve">Map with connection group identifiers and associated connection identifiers. </w:t>
            </w:r>
          </w:p>
          <w:p w14:paraId="3C61E121" w14:textId="77777777" w:rsidR="00CB7332" w:rsidRPr="00B06C40" w:rsidRDefault="00CB7332" w:rsidP="007E1D50">
            <w:pPr>
              <w:pStyle w:val="Lijstalinea"/>
              <w:numPr>
                <w:ilvl w:val="0"/>
                <w:numId w:val="9"/>
              </w:numPr>
              <w:spacing w:before="60" w:after="60" w:line="240" w:lineRule="auto"/>
              <w:ind w:left="360"/>
              <w:rPr>
                <w:lang w:val="en-GB"/>
              </w:rPr>
            </w:pPr>
            <w:r w:rsidRPr="00B06C40">
              <w:rPr>
                <w:lang w:val="en-GB"/>
              </w:rPr>
              <w:t>Map</w:t>
            </w:r>
            <w:r>
              <w:rPr>
                <w:lang w:val="en-GB"/>
              </w:rPr>
              <w:t xml:space="preserve"> </w:t>
            </w:r>
            <w:r w:rsidRPr="00B06C40">
              <w:rPr>
                <w:lang w:val="en-GB"/>
              </w:rPr>
              <w:t xml:space="preserve">&lt;String, </w:t>
            </w:r>
            <w:r w:rsidR="002C41E7">
              <w:rPr>
                <w:lang w:val="en-GB"/>
              </w:rPr>
              <w:t>energy.usef</w:t>
            </w:r>
            <w:r w:rsidRPr="00B06C40">
              <w:rPr>
                <w:lang w:val="en-GB"/>
              </w:rPr>
              <w:t>.core.workflow.dto.USEFRoleDto&gt; CONNECTION_GROUPS_TO_USEF_ROLE_MAP:</w:t>
            </w:r>
          </w:p>
          <w:p w14:paraId="12068DDA" w14:textId="77777777" w:rsidR="00CB7332" w:rsidRDefault="00CB7332" w:rsidP="007E1D50">
            <w:pPr>
              <w:pStyle w:val="Lijstalinea"/>
              <w:numPr>
                <w:ilvl w:val="0"/>
                <w:numId w:val="0"/>
              </w:numPr>
              <w:spacing w:before="60" w:after="60" w:line="240" w:lineRule="auto"/>
              <w:ind w:left="360"/>
              <w:rPr>
                <w:lang w:val="en-GB"/>
              </w:rPr>
            </w:pPr>
            <w:r w:rsidRPr="00B06C40">
              <w:rPr>
                <w:lang w:val="en-GB"/>
              </w:rPr>
              <w:t>Association of the USEF identifier of a connection group and its type (DSO or BRP).</w:t>
            </w:r>
          </w:p>
          <w:p w14:paraId="207C9606" w14:textId="77777777" w:rsidR="006309B1" w:rsidRDefault="006309B1" w:rsidP="006309B1">
            <w:pPr>
              <w:pStyle w:val="Lijstalinea"/>
              <w:numPr>
                <w:ilvl w:val="0"/>
                <w:numId w:val="9"/>
              </w:numPr>
              <w:spacing w:before="60" w:after="60" w:line="240" w:lineRule="auto"/>
              <w:ind w:left="360"/>
              <w:rPr>
                <w:lang w:val="en-GB"/>
              </w:rPr>
            </w:pPr>
            <w:r w:rsidRPr="006309B1">
              <w:rPr>
                <w:lang w:val="en-GB"/>
              </w:rPr>
              <w:t>int PTU_DURATION</w:t>
            </w:r>
          </w:p>
          <w:p w14:paraId="66943600" w14:textId="77777777" w:rsidR="006309B1" w:rsidRPr="006309B1" w:rsidRDefault="006309B1" w:rsidP="006309B1">
            <w:pPr>
              <w:pStyle w:val="Lijstalinea"/>
              <w:numPr>
                <w:ilvl w:val="0"/>
                <w:numId w:val="0"/>
              </w:numPr>
              <w:spacing w:before="60" w:after="60" w:line="240" w:lineRule="auto"/>
              <w:ind w:left="360"/>
              <w:rPr>
                <w:lang w:val="en-GB"/>
              </w:rPr>
            </w:pPr>
            <w:r w:rsidRPr="006309B1">
              <w:rPr>
                <w:lang w:val="en-GB"/>
              </w:rPr>
              <w:t>The duration of a PTU expressed in minutes.</w:t>
            </w:r>
          </w:p>
        </w:tc>
      </w:tr>
      <w:tr w:rsidR="00CB7332" w:rsidRPr="00882F15" w14:paraId="7A34EF4B" w14:textId="77777777" w:rsidTr="007E1D50">
        <w:trPr>
          <w:gridAfter w:val="1"/>
          <w:wAfter w:w="113" w:type="dxa"/>
        </w:trPr>
        <w:tc>
          <w:tcPr>
            <w:tcW w:w="1651" w:type="dxa"/>
            <w:shd w:val="clear" w:color="auto" w:fill="D9E2F3"/>
          </w:tcPr>
          <w:p w14:paraId="194FAD80" w14:textId="77777777" w:rsidR="00CB7332" w:rsidRPr="00B06C40" w:rsidRDefault="00CB7332" w:rsidP="007E1D50">
            <w:pPr>
              <w:spacing w:before="120" w:after="120"/>
              <w:rPr>
                <w:b/>
                <w:lang w:val="en-GB"/>
              </w:rPr>
            </w:pPr>
            <w:r w:rsidRPr="00B06C40">
              <w:rPr>
                <w:b/>
                <w:lang w:val="en-GB"/>
              </w:rPr>
              <w:t>Output</w:t>
            </w:r>
          </w:p>
        </w:tc>
        <w:tc>
          <w:tcPr>
            <w:tcW w:w="7068" w:type="dxa"/>
            <w:shd w:val="clear" w:color="auto" w:fill="auto"/>
          </w:tcPr>
          <w:p w14:paraId="20BFD401" w14:textId="77777777" w:rsidR="00CB7332" w:rsidRPr="00B06C40" w:rsidRDefault="002C41E7" w:rsidP="007E1D50">
            <w:pPr>
              <w:pStyle w:val="Lijstalinea"/>
              <w:numPr>
                <w:ilvl w:val="0"/>
                <w:numId w:val="9"/>
              </w:numPr>
              <w:spacing w:before="60" w:after="60" w:line="240" w:lineRule="auto"/>
              <w:ind w:left="360"/>
              <w:rPr>
                <w:lang w:val="en-GB"/>
              </w:rPr>
            </w:pPr>
            <w:r>
              <w:rPr>
                <w:lang w:val="en-GB"/>
              </w:rPr>
              <w:t>energy.usef</w:t>
            </w:r>
            <w:r w:rsidR="00CB7332" w:rsidRPr="007930F0">
              <w:rPr>
                <w:lang w:val="en-GB"/>
              </w:rPr>
              <w:t>.core.workflow.dto.</w:t>
            </w:r>
            <w:r w:rsidR="00CB7332" w:rsidRPr="00B06C40">
              <w:rPr>
                <w:lang w:val="en-GB"/>
              </w:rPr>
              <w:t>SettlementDto SETTLEMENT_DTO</w:t>
            </w:r>
            <w:r w:rsidR="00CB7332" w:rsidRPr="00B06C40">
              <w:rPr>
                <w:lang w:val="en-GB"/>
              </w:rPr>
              <w:br/>
              <w:t>The settlement object that contains a list of all settlement items for the supplied flex orders.</w:t>
            </w:r>
          </w:p>
        </w:tc>
      </w:tr>
      <w:tr w:rsidR="00CB7332" w:rsidRPr="00882F15" w14:paraId="6FC95B17" w14:textId="77777777" w:rsidTr="007E1D50">
        <w:trPr>
          <w:gridAfter w:val="1"/>
          <w:wAfter w:w="113" w:type="dxa"/>
        </w:trPr>
        <w:tc>
          <w:tcPr>
            <w:tcW w:w="1651" w:type="dxa"/>
            <w:shd w:val="clear" w:color="auto" w:fill="D9E2F3"/>
          </w:tcPr>
          <w:p w14:paraId="5BCD14A5" w14:textId="77777777" w:rsidR="00CB7332" w:rsidRPr="008D1F43" w:rsidRDefault="00CB7332" w:rsidP="007E1D50">
            <w:pPr>
              <w:spacing w:before="120" w:after="120"/>
              <w:rPr>
                <w:b/>
                <w:lang w:val="en-GB"/>
              </w:rPr>
            </w:pPr>
            <w:r w:rsidRPr="008D1F43">
              <w:rPr>
                <w:b/>
                <w:lang w:val="en-GB"/>
              </w:rPr>
              <w:t>References</w:t>
            </w:r>
          </w:p>
        </w:tc>
        <w:tc>
          <w:tcPr>
            <w:tcW w:w="7068" w:type="dxa"/>
            <w:shd w:val="clear" w:color="auto" w:fill="auto"/>
          </w:tcPr>
          <w:p w14:paraId="659DD648" w14:textId="77777777" w:rsidR="00CB7332" w:rsidRPr="008D1F43" w:rsidRDefault="00CB7332" w:rsidP="007E1D50">
            <w:pPr>
              <w:spacing w:before="60" w:after="60"/>
              <w:rPr>
                <w:lang w:val="en-GB"/>
              </w:rPr>
            </w:pPr>
            <w:r w:rsidRPr="008D1F43">
              <w:rPr>
                <w:lang w:val="en-GB"/>
              </w:rPr>
              <w:t>See [</w:t>
            </w:r>
            <w:r w:rsidRPr="008D1F43">
              <w:rPr>
                <w:lang w:val="en-GB"/>
              </w:rPr>
              <w:fldChar w:fldCharType="begin"/>
            </w:r>
            <w:r w:rsidRPr="008D1F43">
              <w:rPr>
                <w:lang w:val="en-GB"/>
              </w:rPr>
              <w:instrText xml:space="preserve"> REF twee \h  \* MERGEFORMAT </w:instrText>
            </w:r>
            <w:r w:rsidRPr="008D1F43">
              <w:rPr>
                <w:lang w:val="en-GB"/>
              </w:rPr>
            </w:r>
            <w:r w:rsidRPr="008D1F43">
              <w:rPr>
                <w:lang w:val="en-GB"/>
              </w:rPr>
              <w:fldChar w:fldCharType="separate"/>
            </w:r>
            <w:r w:rsidRPr="008D1F43">
              <w:rPr>
                <w:lang w:val="en-GB"/>
              </w:rPr>
              <w:t>2</w:t>
            </w:r>
            <w:r w:rsidRPr="008D1F43">
              <w:rPr>
                <w:lang w:val="en-GB"/>
              </w:rPr>
              <w:fldChar w:fldCharType="end"/>
            </w:r>
            <w:r w:rsidRPr="008D1F43">
              <w:rPr>
                <w:lang w:val="en-GB"/>
              </w:rPr>
              <w:t>]: chapter 5.5.1 Agr</w:t>
            </w:r>
            <w:r w:rsidR="003042DA">
              <w:rPr>
                <w:lang w:val="en-GB"/>
              </w:rPr>
              <w:t>Initiate</w:t>
            </w:r>
            <w:r w:rsidR="006309B1">
              <w:rPr>
                <w:lang w:val="en-GB"/>
              </w:rPr>
              <w:t>Settlement</w:t>
            </w:r>
            <w:r w:rsidRPr="008D1F43">
              <w:rPr>
                <w:lang w:val="en-GB"/>
              </w:rPr>
              <w:t>Coordinator</w:t>
            </w:r>
          </w:p>
          <w:p w14:paraId="733267E9" w14:textId="77777777" w:rsidR="00CB7332" w:rsidRPr="008D1F43" w:rsidRDefault="00CB7332" w:rsidP="007E1D50">
            <w:pPr>
              <w:pStyle w:val="Lijstalinea"/>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14:paraId="1AB86E87" w14:textId="77777777" w:rsidR="00CB7332" w:rsidRPr="00CB7332" w:rsidRDefault="00CB7332" w:rsidP="00E44574"/>
    <w:p w14:paraId="3074FD8C" w14:textId="77777777" w:rsidR="00577895" w:rsidRPr="00F63393" w:rsidRDefault="001C18D1" w:rsidP="00577895">
      <w:pPr>
        <w:pStyle w:val="Kop5"/>
        <w:rPr>
          <w:lang w:val="en-GB"/>
        </w:rPr>
      </w:pPr>
      <w:r w:rsidRPr="00F63393">
        <w:rPr>
          <w:lang w:val="en-GB"/>
        </w:rPr>
        <w:t>Validate S</w:t>
      </w:r>
      <w:r w:rsidR="008C316F" w:rsidRPr="00F63393">
        <w:rPr>
          <w:lang w:val="en-GB"/>
        </w:rPr>
        <w:t xml:space="preserve">ettlement </w:t>
      </w:r>
      <w:r w:rsidRPr="00F63393">
        <w:rPr>
          <w:lang w:val="en-GB"/>
        </w:rPr>
        <w:t>I</w:t>
      </w:r>
      <w:r w:rsidR="008C316F" w:rsidRPr="00F63393">
        <w:rPr>
          <w:lang w:val="en-GB"/>
        </w:rPr>
        <w:t>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6883"/>
      </w:tblGrid>
      <w:tr w:rsidR="00577895" w:rsidRPr="00F63393" w14:paraId="6E067B98" w14:textId="77777777" w:rsidTr="000C45C9">
        <w:tc>
          <w:tcPr>
            <w:tcW w:w="1651" w:type="dxa"/>
            <w:shd w:val="clear" w:color="auto" w:fill="D9E2F3"/>
          </w:tcPr>
          <w:p w14:paraId="132FA8CC" w14:textId="77777777" w:rsidR="00577895" w:rsidRPr="00F63393" w:rsidRDefault="00577895"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6"/>
            </w:tblGrid>
            <w:tr w:rsidR="00577895" w:rsidRPr="00F63393" w14:paraId="2B17FCB2" w14:textId="77777777" w:rsidTr="00CB7332">
              <w:tc>
                <w:tcPr>
                  <w:tcW w:w="725" w:type="dxa"/>
                  <w:shd w:val="clear" w:color="auto" w:fill="FBE4D5"/>
                </w:tcPr>
                <w:p w14:paraId="266B51C8" w14:textId="77777777" w:rsidR="00577895" w:rsidRPr="00F63393" w:rsidRDefault="00577895" w:rsidP="000C45C9">
                  <w:pPr>
                    <w:spacing w:before="60" w:after="60"/>
                    <w:jc w:val="center"/>
                    <w:rPr>
                      <w:b/>
                      <w:lang w:val="en-GB"/>
                    </w:rPr>
                  </w:pPr>
                  <w:r w:rsidRPr="00F63393">
                    <w:rPr>
                      <w:b/>
                      <w:lang w:val="en-GB"/>
                    </w:rPr>
                    <w:t>Role</w:t>
                  </w:r>
                </w:p>
              </w:tc>
              <w:tc>
                <w:tcPr>
                  <w:tcW w:w="1382" w:type="dxa"/>
                  <w:shd w:val="clear" w:color="auto" w:fill="FBE4D5"/>
                </w:tcPr>
                <w:p w14:paraId="7E2D3DEB" w14:textId="77777777" w:rsidR="00577895" w:rsidRPr="00F63393" w:rsidRDefault="00577895" w:rsidP="000C45C9">
                  <w:pPr>
                    <w:spacing w:before="60" w:after="60"/>
                    <w:jc w:val="center"/>
                    <w:rPr>
                      <w:b/>
                      <w:lang w:val="en-GB"/>
                    </w:rPr>
                  </w:pPr>
                  <w:r w:rsidRPr="00F63393">
                    <w:rPr>
                      <w:b/>
                      <w:lang w:val="en-GB"/>
                    </w:rPr>
                    <w:t>Phase</w:t>
                  </w:r>
                </w:p>
              </w:tc>
              <w:tc>
                <w:tcPr>
                  <w:tcW w:w="979" w:type="dxa"/>
                  <w:shd w:val="clear" w:color="auto" w:fill="FBE4D5"/>
                </w:tcPr>
                <w:p w14:paraId="28AD5F87" w14:textId="77777777" w:rsidR="00577895" w:rsidRPr="00F63393" w:rsidRDefault="00577895" w:rsidP="000C45C9">
                  <w:pPr>
                    <w:spacing w:before="60" w:after="60"/>
                    <w:jc w:val="center"/>
                    <w:rPr>
                      <w:b/>
                      <w:lang w:val="en-GB"/>
                    </w:rPr>
                  </w:pPr>
                  <w:r w:rsidRPr="00F63393">
                    <w:rPr>
                      <w:b/>
                      <w:lang w:val="en-GB"/>
                    </w:rPr>
                    <w:t>Regime</w:t>
                  </w:r>
                </w:p>
              </w:tc>
              <w:tc>
                <w:tcPr>
                  <w:tcW w:w="3566" w:type="dxa"/>
                  <w:shd w:val="clear" w:color="auto" w:fill="FBE4D5"/>
                </w:tcPr>
                <w:p w14:paraId="1E367AF6" w14:textId="77777777" w:rsidR="00577895" w:rsidRPr="00F63393" w:rsidRDefault="00577895" w:rsidP="000C45C9">
                  <w:pPr>
                    <w:spacing w:before="60" w:after="60"/>
                    <w:jc w:val="center"/>
                    <w:rPr>
                      <w:b/>
                      <w:lang w:val="en-GB"/>
                    </w:rPr>
                  </w:pPr>
                  <w:r w:rsidRPr="00F63393">
                    <w:rPr>
                      <w:b/>
                      <w:lang w:val="en-GB"/>
                    </w:rPr>
                    <w:t>USEF step</w:t>
                  </w:r>
                </w:p>
              </w:tc>
            </w:tr>
            <w:tr w:rsidR="00CB7332" w:rsidRPr="00F63393" w14:paraId="65AFC1B2" w14:textId="77777777" w:rsidTr="00CB7332">
              <w:tc>
                <w:tcPr>
                  <w:tcW w:w="725" w:type="dxa"/>
                  <w:shd w:val="clear" w:color="auto" w:fill="auto"/>
                </w:tcPr>
                <w:p w14:paraId="5245FD86" w14:textId="77777777" w:rsidR="00CB7332" w:rsidRPr="00F63393" w:rsidRDefault="00CB7332" w:rsidP="00CB7332">
                  <w:pPr>
                    <w:spacing w:before="60" w:after="60"/>
                    <w:rPr>
                      <w:lang w:val="en-GB"/>
                    </w:rPr>
                  </w:pPr>
                  <w:r w:rsidRPr="00F63393">
                    <w:rPr>
                      <w:lang w:val="en-GB"/>
                    </w:rPr>
                    <w:t>AGR</w:t>
                  </w:r>
                </w:p>
              </w:tc>
              <w:tc>
                <w:tcPr>
                  <w:tcW w:w="1382" w:type="dxa"/>
                  <w:shd w:val="clear" w:color="auto" w:fill="auto"/>
                </w:tcPr>
                <w:p w14:paraId="621BD4BF" w14:textId="77777777" w:rsidR="00CB7332" w:rsidRPr="00F63393" w:rsidRDefault="00CB7332" w:rsidP="00CB7332">
                  <w:pPr>
                    <w:spacing w:before="60" w:after="60"/>
                    <w:rPr>
                      <w:lang w:val="en-GB"/>
                    </w:rPr>
                  </w:pPr>
                  <w:r w:rsidRPr="00F63393">
                    <w:rPr>
                      <w:lang w:val="en-GB"/>
                    </w:rPr>
                    <w:t>Settlement</w:t>
                  </w:r>
                </w:p>
              </w:tc>
              <w:tc>
                <w:tcPr>
                  <w:tcW w:w="979" w:type="dxa"/>
                  <w:shd w:val="clear" w:color="auto" w:fill="auto"/>
                </w:tcPr>
                <w:p w14:paraId="60BD7FC6" w14:textId="77777777" w:rsidR="00CB7332" w:rsidRPr="00F63393" w:rsidRDefault="00CB7332" w:rsidP="00CB7332">
                  <w:pPr>
                    <w:spacing w:before="60" w:after="60"/>
                    <w:rPr>
                      <w:lang w:val="en-GB"/>
                    </w:rPr>
                  </w:pPr>
                  <w:r w:rsidRPr="00F63393">
                    <w:rPr>
                      <w:lang w:val="en-GB"/>
                    </w:rPr>
                    <w:t>NA</w:t>
                  </w:r>
                </w:p>
              </w:tc>
              <w:tc>
                <w:tcPr>
                  <w:tcW w:w="3566" w:type="dxa"/>
                  <w:shd w:val="clear" w:color="auto" w:fill="auto"/>
                </w:tcPr>
                <w:p w14:paraId="60DBA758" w14:textId="77777777" w:rsidR="00CB7332" w:rsidRPr="00882F15" w:rsidRDefault="00CB7332" w:rsidP="00CB7332">
                  <w:pPr>
                    <w:spacing w:before="60" w:after="60"/>
                    <w:rPr>
                      <w:lang w:val="en-GB"/>
                    </w:rPr>
                  </w:pPr>
                  <w:r w:rsidRPr="00882F15">
                    <w:rPr>
                      <w:lang w:val="en-GB"/>
                    </w:rPr>
                    <w:t xml:space="preserve">Validate </w:t>
                  </w:r>
                  <w:r>
                    <w:rPr>
                      <w:lang w:val="en-GB"/>
                    </w:rPr>
                    <w:t>BRP/DSO S</w:t>
                  </w:r>
                  <w:r w:rsidRPr="00882F15">
                    <w:rPr>
                      <w:lang w:val="en-GB"/>
                    </w:rPr>
                    <w:t xml:space="preserve">ettlement </w:t>
                  </w:r>
                  <w:r>
                    <w:rPr>
                      <w:lang w:val="en-GB"/>
                    </w:rPr>
                    <w:t>I</w:t>
                  </w:r>
                  <w:r w:rsidRPr="00882F15">
                    <w:rPr>
                      <w:lang w:val="en-GB"/>
                    </w:rPr>
                    <w:t>tems</w:t>
                  </w:r>
                </w:p>
              </w:tc>
            </w:tr>
          </w:tbl>
          <w:p w14:paraId="22A6A4A1" w14:textId="77777777" w:rsidR="00577895" w:rsidRPr="00F63393" w:rsidRDefault="00577895" w:rsidP="000C45C9">
            <w:pPr>
              <w:spacing w:before="60" w:after="60"/>
              <w:rPr>
                <w:lang w:val="en-GB"/>
              </w:rPr>
            </w:pPr>
          </w:p>
        </w:tc>
      </w:tr>
      <w:tr w:rsidR="00577895" w:rsidRPr="00F63393" w14:paraId="2235508D" w14:textId="77777777" w:rsidTr="000C45C9">
        <w:tc>
          <w:tcPr>
            <w:tcW w:w="1651" w:type="dxa"/>
            <w:shd w:val="clear" w:color="auto" w:fill="D9E2F3"/>
          </w:tcPr>
          <w:p w14:paraId="09C05E86" w14:textId="77777777" w:rsidR="00577895" w:rsidRPr="00F63393" w:rsidRDefault="00577895" w:rsidP="000C45C9">
            <w:pPr>
              <w:spacing w:before="60" w:after="60"/>
              <w:rPr>
                <w:b/>
                <w:lang w:val="en-GB"/>
              </w:rPr>
            </w:pPr>
            <w:r w:rsidRPr="00F63393">
              <w:rPr>
                <w:b/>
                <w:lang w:val="en-GB"/>
              </w:rPr>
              <w:lastRenderedPageBreak/>
              <w:t>Mapping name</w:t>
            </w:r>
          </w:p>
        </w:tc>
        <w:tc>
          <w:tcPr>
            <w:tcW w:w="7068" w:type="dxa"/>
            <w:shd w:val="clear" w:color="auto" w:fill="auto"/>
          </w:tcPr>
          <w:p w14:paraId="33F6E82A" w14:textId="77777777" w:rsidR="00577895" w:rsidRPr="00F63393" w:rsidRDefault="00D6377D" w:rsidP="001939C5">
            <w:pPr>
              <w:spacing w:before="60" w:after="60"/>
              <w:rPr>
                <w:lang w:val="en-GB"/>
              </w:rPr>
            </w:pPr>
            <w:r w:rsidRPr="00F63393">
              <w:rPr>
                <w:lang w:val="en-GB"/>
              </w:rPr>
              <w:t>AGR_VALIDATE_SETTLEMENT_ITEMS</w:t>
            </w:r>
          </w:p>
        </w:tc>
      </w:tr>
      <w:tr w:rsidR="00577895" w:rsidRPr="00F63393" w14:paraId="58B54F89" w14:textId="77777777" w:rsidTr="000C45C9">
        <w:tc>
          <w:tcPr>
            <w:tcW w:w="1651" w:type="dxa"/>
            <w:shd w:val="clear" w:color="auto" w:fill="D9E2F3"/>
          </w:tcPr>
          <w:p w14:paraId="725FFB06" w14:textId="77777777" w:rsidR="00577895" w:rsidRPr="00F63393" w:rsidRDefault="00577895" w:rsidP="000C45C9">
            <w:pPr>
              <w:spacing w:before="60" w:after="60"/>
              <w:rPr>
                <w:b/>
                <w:lang w:val="en-GB"/>
              </w:rPr>
            </w:pPr>
            <w:r w:rsidRPr="00F63393">
              <w:rPr>
                <w:b/>
                <w:lang w:val="en-GB"/>
              </w:rPr>
              <w:t>Context</w:t>
            </w:r>
          </w:p>
        </w:tc>
        <w:tc>
          <w:tcPr>
            <w:tcW w:w="7068" w:type="dxa"/>
            <w:shd w:val="clear" w:color="auto" w:fill="auto"/>
          </w:tcPr>
          <w:p w14:paraId="672E1228" w14:textId="77777777" w:rsidR="00132CE6" w:rsidRPr="00F63393" w:rsidRDefault="00132CE6" w:rsidP="00132CE6">
            <w:pPr>
              <w:rPr>
                <w:lang w:val="en-GB"/>
              </w:rPr>
            </w:pPr>
            <w:r w:rsidRPr="00F63393">
              <w:rPr>
                <w:lang w:val="en-GB"/>
              </w:rPr>
              <w:t>An Aggregator validates and processes the settlement messages sent by the DSO and BRP. These settlement messages contain details of purchased flex and fines for non-delivery of such, and serve as the basis for invoices to the DSOs and BRPs.</w:t>
            </w:r>
          </w:p>
          <w:p w14:paraId="6D7B87D5" w14:textId="77777777" w:rsidR="00132CE6" w:rsidRPr="00F63393" w:rsidRDefault="00132CE6" w:rsidP="00132CE6">
            <w:pPr>
              <w:rPr>
                <w:lang w:val="en-GB"/>
              </w:rPr>
            </w:pPr>
            <w:r w:rsidRPr="00F63393">
              <w:rPr>
                <w:lang w:val="en-GB"/>
              </w:rPr>
              <w:t xml:space="preserve">The </w:t>
            </w:r>
            <w:r w:rsidR="00725861" w:rsidRPr="00F63393">
              <w:rPr>
                <w:lang w:val="en-GB"/>
              </w:rPr>
              <w:t xml:space="preserve">Aggregator prepares the settlement before </w:t>
            </w:r>
            <w:r w:rsidRPr="00F63393">
              <w:rPr>
                <w:lang w:val="en-GB"/>
              </w:rPr>
              <w:t xml:space="preserve">the settlement message is </w:t>
            </w:r>
            <w:r w:rsidR="00725861" w:rsidRPr="00F63393">
              <w:rPr>
                <w:lang w:val="en-GB"/>
              </w:rPr>
              <w:t>processed.</w:t>
            </w:r>
          </w:p>
          <w:p w14:paraId="3716E786" w14:textId="77777777" w:rsidR="00577895" w:rsidRPr="00F63393" w:rsidRDefault="0067258E" w:rsidP="00407BE8">
            <w:pPr>
              <w:spacing w:before="60" w:after="60"/>
              <w:rPr>
                <w:lang w:val="en-GB"/>
              </w:rPr>
            </w:pPr>
            <w:r w:rsidRPr="00F63393">
              <w:rPr>
                <w:lang w:val="en-GB"/>
              </w:rPr>
              <w:t>This Pluggable Business Component</w:t>
            </w:r>
            <w:r w:rsidR="00132CE6" w:rsidRPr="00F63393">
              <w:rPr>
                <w:lang w:val="en-GB"/>
              </w:rPr>
              <w:t xml:space="preserve"> compares the settlement message with the preparation performed earlier and compares the amount of flex sold and actually delivered for all </w:t>
            </w:r>
            <w:r w:rsidR="008E2A89" w:rsidRPr="00F63393">
              <w:rPr>
                <w:lang w:val="en-GB"/>
              </w:rPr>
              <w:t>settlement items in the message</w:t>
            </w:r>
            <w:r w:rsidR="00132CE6" w:rsidRPr="00F63393">
              <w:rPr>
                <w:lang w:val="en-GB"/>
              </w:rPr>
              <w:t>. It returns whether the settlement message is accepted or disputed.</w:t>
            </w:r>
          </w:p>
          <w:p w14:paraId="04BCBDF3" w14:textId="77777777" w:rsidR="00CB7332" w:rsidRDefault="00CB7332" w:rsidP="00CB7332">
            <w:pPr>
              <w:spacing w:before="60" w:after="60"/>
              <w:rPr>
                <w:lang w:val="en-GB"/>
              </w:rPr>
            </w:pPr>
            <w:r w:rsidRPr="00306A44">
              <w:rPr>
                <w:lang w:val="en-GB"/>
              </w:rPr>
              <w:t xml:space="preserve">The input for this PBC is the reference of the flex order </w:t>
            </w:r>
            <w:r>
              <w:rPr>
                <w:lang w:val="en-GB"/>
              </w:rPr>
              <w:t>related to this settlement</w:t>
            </w:r>
            <w:r w:rsidRPr="00882F15">
              <w:rPr>
                <w:lang w:val="en-GB"/>
              </w:rPr>
              <w:t xml:space="preserve">, the </w:t>
            </w:r>
            <w:r>
              <w:rPr>
                <w:lang w:val="en-GB"/>
              </w:rPr>
              <w:t>settlement items received</w:t>
            </w:r>
            <w:r w:rsidRPr="00306A44">
              <w:rPr>
                <w:lang w:val="en-GB"/>
              </w:rPr>
              <w:t xml:space="preserve"> from the DSO </w:t>
            </w:r>
            <w:r>
              <w:rPr>
                <w:lang w:val="en-GB"/>
              </w:rPr>
              <w:t xml:space="preserve">or BRP </w:t>
            </w:r>
            <w:r w:rsidRPr="00306A44">
              <w:rPr>
                <w:lang w:val="en-GB"/>
              </w:rPr>
              <w:t xml:space="preserve">and the list of </w:t>
            </w:r>
            <w:r>
              <w:rPr>
                <w:lang w:val="en-GB"/>
              </w:rPr>
              <w:t xml:space="preserve">settlement items the aggregator </w:t>
            </w:r>
            <w:r w:rsidRPr="00306A44">
              <w:rPr>
                <w:lang w:val="en-GB"/>
              </w:rPr>
              <w:t xml:space="preserve">prepared </w:t>
            </w:r>
            <w:r>
              <w:rPr>
                <w:lang w:val="en-GB"/>
              </w:rPr>
              <w:t>earlier.</w:t>
            </w:r>
          </w:p>
          <w:p w14:paraId="57CFC494" w14:textId="77777777" w:rsidR="00306A44" w:rsidRPr="00F63393" w:rsidRDefault="00CB7332" w:rsidP="00CB7332">
            <w:pPr>
              <w:spacing w:before="60" w:after="60"/>
              <w:rPr>
                <w:lang w:val="en-GB"/>
              </w:rPr>
            </w:pPr>
            <w:r w:rsidRPr="00306A44">
              <w:rPr>
                <w:lang w:val="en-GB"/>
              </w:rPr>
              <w:t xml:space="preserve">The output is the result of the analysis, i.e. whether the </w:t>
            </w:r>
            <w:r>
              <w:rPr>
                <w:lang w:val="en-GB"/>
              </w:rPr>
              <w:t>settlement</w:t>
            </w:r>
            <w:r w:rsidRPr="00306A44">
              <w:rPr>
                <w:lang w:val="en-GB"/>
              </w:rPr>
              <w:t xml:space="preserve"> of the DSO </w:t>
            </w:r>
            <w:r>
              <w:rPr>
                <w:lang w:val="en-GB"/>
              </w:rPr>
              <w:t xml:space="preserve">or BRP </w:t>
            </w:r>
            <w:r w:rsidRPr="00306A44">
              <w:rPr>
                <w:lang w:val="en-GB"/>
              </w:rPr>
              <w:t>has been accepted or disputed. Acceptable values are: ACCEPTED and DISPUTED</w:t>
            </w:r>
            <w:r>
              <w:rPr>
                <w:lang w:val="en-GB"/>
              </w:rPr>
              <w:t>.</w:t>
            </w:r>
          </w:p>
        </w:tc>
      </w:tr>
      <w:tr w:rsidR="00577895" w:rsidRPr="00F63393" w14:paraId="74061F67" w14:textId="77777777" w:rsidTr="000C45C9">
        <w:tc>
          <w:tcPr>
            <w:tcW w:w="1651" w:type="dxa"/>
            <w:shd w:val="clear" w:color="auto" w:fill="D9E2F3"/>
          </w:tcPr>
          <w:p w14:paraId="3EB91895" w14:textId="77777777" w:rsidR="00577895" w:rsidRPr="00F63393" w:rsidRDefault="00577895" w:rsidP="00AC0C41">
            <w:pPr>
              <w:spacing w:before="120" w:after="120"/>
              <w:rPr>
                <w:b/>
                <w:lang w:val="en-GB"/>
              </w:rPr>
            </w:pPr>
            <w:r w:rsidRPr="00F63393">
              <w:rPr>
                <w:b/>
                <w:lang w:val="en-GB"/>
              </w:rPr>
              <w:t>Input</w:t>
            </w:r>
          </w:p>
        </w:tc>
        <w:tc>
          <w:tcPr>
            <w:tcW w:w="7068" w:type="dxa"/>
            <w:shd w:val="clear" w:color="auto" w:fill="auto"/>
          </w:tcPr>
          <w:p w14:paraId="5DF0CF7D" w14:textId="77777777" w:rsidR="00CB7332" w:rsidRPr="008C25DF" w:rsidRDefault="00CB7332" w:rsidP="00CB7332">
            <w:pPr>
              <w:pStyle w:val="Lijstalinea"/>
              <w:numPr>
                <w:ilvl w:val="0"/>
                <w:numId w:val="9"/>
              </w:numPr>
              <w:spacing w:before="60" w:after="60" w:line="240" w:lineRule="auto"/>
              <w:ind w:left="360"/>
              <w:rPr>
                <w:lang w:val="en-GB"/>
              </w:rPr>
            </w:pPr>
            <w:r w:rsidRPr="008C25DF">
              <w:rPr>
                <w:lang w:val="en-GB"/>
              </w:rPr>
              <w:t xml:space="preserve">String ORDER_REFERENCE </w:t>
            </w:r>
            <w:r w:rsidRPr="008C25DF">
              <w:rPr>
                <w:lang w:val="en-GB"/>
              </w:rPr>
              <w:br/>
              <w:t>Reference of the flex order which concludes the flex exchange to settle.</w:t>
            </w:r>
          </w:p>
          <w:p w14:paraId="7A54D38F" w14:textId="77777777" w:rsidR="00CB7332" w:rsidRPr="008C25DF" w:rsidRDefault="00CB7332" w:rsidP="00CB7332">
            <w:pPr>
              <w:pStyle w:val="Lijstalinea"/>
              <w:numPr>
                <w:ilvl w:val="0"/>
                <w:numId w:val="9"/>
              </w:numPr>
              <w:spacing w:before="60" w:after="60" w:line="240" w:lineRule="auto"/>
              <w:ind w:left="360"/>
              <w:rPr>
                <w:lang w:val="en-GB"/>
              </w:rPr>
            </w:pPr>
            <w:r w:rsidRPr="008C25DF">
              <w:rPr>
                <w:lang w:val="en-GB"/>
              </w:rPr>
              <w:t>String COUNTER_PARTY_ROLE</w:t>
            </w:r>
            <w:r w:rsidRPr="008C25DF">
              <w:rPr>
                <w:rFonts w:ascii="Consolas" w:hAnsi="Consolas" w:cs="Consolas"/>
                <w:b/>
                <w:bCs/>
                <w:i/>
                <w:iCs/>
                <w:color w:val="0000C0"/>
                <w:sz w:val="20"/>
                <w:lang w:val="en-GB" w:eastAsia="en-GB"/>
              </w:rPr>
              <w:br/>
            </w:r>
            <w:r w:rsidRPr="008C25DF">
              <w:rPr>
                <w:lang w:val="en-GB"/>
              </w:rPr>
              <w:t>Role of the party from which the settlement was received.</w:t>
            </w:r>
          </w:p>
          <w:p w14:paraId="23451D65" w14:textId="77777777" w:rsidR="00CB7332" w:rsidRPr="005C403F" w:rsidRDefault="002C41E7" w:rsidP="00CB7332">
            <w:pPr>
              <w:pStyle w:val="Lijstalinea"/>
              <w:numPr>
                <w:ilvl w:val="0"/>
                <w:numId w:val="9"/>
              </w:numPr>
              <w:spacing w:before="60" w:after="60" w:line="240" w:lineRule="auto"/>
              <w:ind w:left="360"/>
              <w:rPr>
                <w:lang w:val="en-GB"/>
              </w:rPr>
            </w:pPr>
            <w:r>
              <w:rPr>
                <w:lang w:val="en-GB"/>
              </w:rPr>
              <w:t>energy.usef</w:t>
            </w:r>
            <w:r w:rsidR="00CB7332" w:rsidRPr="008C25DF">
              <w:rPr>
                <w:lang w:val="en-GB"/>
              </w:rPr>
              <w:t>.</w:t>
            </w:r>
            <w:r w:rsidR="00CB7332" w:rsidRPr="00E80822">
              <w:rPr>
                <w:lang w:val="en-GB"/>
              </w:rPr>
              <w:t>core.workflow</w:t>
            </w:r>
            <w:r w:rsidR="00CB7332" w:rsidRPr="008C25DF">
              <w:rPr>
                <w:lang w:val="en-GB"/>
              </w:rPr>
              <w:t>.dto.FlexOrderSettlementDto</w:t>
            </w:r>
          </w:p>
          <w:p w14:paraId="2D857CB1" w14:textId="77777777" w:rsidR="00CB7332" w:rsidRPr="008C25DF" w:rsidRDefault="00CB7332" w:rsidP="003F6061">
            <w:pPr>
              <w:pStyle w:val="Lijstalinea"/>
              <w:numPr>
                <w:ilvl w:val="0"/>
                <w:numId w:val="0"/>
              </w:numPr>
              <w:spacing w:before="60" w:after="60" w:line="240" w:lineRule="auto"/>
              <w:ind w:left="360"/>
              <w:rPr>
                <w:lang w:val="en-GB"/>
              </w:rPr>
            </w:pPr>
            <w:r w:rsidRPr="008C25DF">
              <w:rPr>
                <w:lang w:val="en-GB"/>
              </w:rPr>
              <w:t>RECEIVED_FLEX_ORDER_SETTLEMENT</w:t>
            </w:r>
            <w:r w:rsidRPr="008C25DF">
              <w:rPr>
                <w:lang w:val="en-GB"/>
              </w:rPr>
              <w:br/>
            </w:r>
            <w:r>
              <w:rPr>
                <w:lang w:val="en-GB"/>
              </w:rPr>
              <w:t xml:space="preserve">The settlement received </w:t>
            </w:r>
            <w:r w:rsidRPr="008C25DF">
              <w:rPr>
                <w:lang w:val="en-GB"/>
              </w:rPr>
              <w:t>from the counter party which contains the data needed to finalize the settlement.</w:t>
            </w:r>
          </w:p>
          <w:p w14:paraId="750D5356" w14:textId="77777777" w:rsidR="00CB7332" w:rsidRPr="008C25DF" w:rsidRDefault="00CB7332" w:rsidP="00CB7332">
            <w:pPr>
              <w:pStyle w:val="Lijstalinea"/>
              <w:numPr>
                <w:ilvl w:val="0"/>
                <w:numId w:val="9"/>
              </w:numPr>
              <w:spacing w:before="60" w:after="60" w:line="240" w:lineRule="auto"/>
              <w:ind w:left="360"/>
              <w:rPr>
                <w:lang w:val="en-GB"/>
              </w:rPr>
            </w:pPr>
            <w:r w:rsidRPr="008C25DF">
              <w:rPr>
                <w:lang w:val="en-GB"/>
              </w:rPr>
              <w:t>List &lt;</w:t>
            </w:r>
            <w:r w:rsidRPr="005C403F">
              <w:rPr>
                <w:lang w:val="en-GB"/>
              </w:rPr>
              <w:t xml:space="preserve"> </w:t>
            </w:r>
            <w:r w:rsidR="002C41E7">
              <w:rPr>
                <w:lang w:val="en-GB"/>
              </w:rPr>
              <w:t>energy.usef</w:t>
            </w:r>
            <w:r w:rsidRPr="008C25DF">
              <w:rPr>
                <w:lang w:val="en-GB"/>
              </w:rPr>
              <w:t>.</w:t>
            </w:r>
            <w:r w:rsidRPr="00E80822">
              <w:rPr>
                <w:lang w:val="en-GB"/>
              </w:rPr>
              <w:t>core.workflow</w:t>
            </w:r>
            <w:r w:rsidRPr="008C25DF">
              <w:rPr>
                <w:lang w:val="en-GB"/>
              </w:rPr>
              <w:t>.dto.</w:t>
            </w:r>
            <w:r w:rsidRPr="00E80822">
              <w:rPr>
                <w:lang w:val="en-GB"/>
              </w:rPr>
              <w:t>FlexOrderSettlementDto</w:t>
            </w:r>
            <w:r w:rsidRPr="008C25DF">
              <w:rPr>
                <w:lang w:val="en-GB"/>
              </w:rPr>
              <w:t>&gt; PREPARED_FLEX_ORDER_SETTLEMENTS</w:t>
            </w:r>
          </w:p>
          <w:p w14:paraId="1B42FD8F" w14:textId="77777777" w:rsidR="00577895" w:rsidRPr="00F63393" w:rsidRDefault="00CB7332" w:rsidP="00CB7332">
            <w:pPr>
              <w:pStyle w:val="Lijstalinea"/>
              <w:numPr>
                <w:ilvl w:val="0"/>
                <w:numId w:val="0"/>
              </w:numPr>
              <w:spacing w:before="60" w:after="60" w:line="240" w:lineRule="auto"/>
              <w:ind w:left="360"/>
              <w:rPr>
                <w:lang w:val="en-GB"/>
              </w:rPr>
            </w:pPr>
            <w:r w:rsidRPr="008C25DF">
              <w:rPr>
                <w:lang w:val="en-GB"/>
              </w:rPr>
              <w:t>List of prepared flex order settlements on a given date.</w:t>
            </w:r>
          </w:p>
        </w:tc>
      </w:tr>
      <w:tr w:rsidR="00577895" w:rsidRPr="00F63393" w14:paraId="30237620" w14:textId="77777777" w:rsidTr="000C45C9">
        <w:tc>
          <w:tcPr>
            <w:tcW w:w="1651" w:type="dxa"/>
            <w:shd w:val="clear" w:color="auto" w:fill="D9E2F3"/>
          </w:tcPr>
          <w:p w14:paraId="29EFA50F" w14:textId="77777777" w:rsidR="00577895" w:rsidRPr="00F63393" w:rsidRDefault="00577895" w:rsidP="00AC0C41">
            <w:pPr>
              <w:spacing w:before="120" w:after="120"/>
              <w:rPr>
                <w:b/>
                <w:lang w:val="en-GB"/>
              </w:rPr>
            </w:pPr>
            <w:r w:rsidRPr="00F63393">
              <w:rPr>
                <w:b/>
                <w:lang w:val="en-GB"/>
              </w:rPr>
              <w:t>Output</w:t>
            </w:r>
          </w:p>
        </w:tc>
        <w:tc>
          <w:tcPr>
            <w:tcW w:w="7068" w:type="dxa"/>
            <w:shd w:val="clear" w:color="auto" w:fill="auto"/>
          </w:tcPr>
          <w:p w14:paraId="699C06FD" w14:textId="77777777" w:rsidR="00ED5F09" w:rsidRPr="00F63393" w:rsidRDefault="002C41E7" w:rsidP="00362CB8">
            <w:pPr>
              <w:pStyle w:val="Lijstalinea"/>
              <w:numPr>
                <w:ilvl w:val="0"/>
                <w:numId w:val="9"/>
              </w:numPr>
              <w:spacing w:before="60" w:after="60" w:line="240" w:lineRule="auto"/>
              <w:ind w:left="360"/>
              <w:rPr>
                <w:lang w:val="en-GB"/>
              </w:rPr>
            </w:pPr>
            <w:r>
              <w:rPr>
                <w:lang w:val="en-GB"/>
              </w:rPr>
              <w:t>energy.usef</w:t>
            </w:r>
            <w:r w:rsidR="001B7EDF" w:rsidRPr="00F63393">
              <w:rPr>
                <w:lang w:val="en-GB"/>
              </w:rPr>
              <w:t>.core.workflow.dto</w:t>
            </w:r>
            <w:r w:rsidR="00E76433" w:rsidRPr="00F63393">
              <w:rPr>
                <w:lang w:val="en-GB"/>
              </w:rPr>
              <w:t>.</w:t>
            </w:r>
            <w:r w:rsidR="001B7EDF" w:rsidRPr="00F63393">
              <w:rPr>
                <w:lang w:val="en-GB"/>
              </w:rPr>
              <w:t xml:space="preserve">DispositionAcceptedDisputedDto </w:t>
            </w:r>
            <w:r w:rsidR="00ED5F09" w:rsidRPr="00F63393">
              <w:rPr>
                <w:lang w:val="en-GB"/>
              </w:rPr>
              <w:t>FLEX_ORDER_SETTLEMENT_DISPOSITION</w:t>
            </w:r>
            <w:r w:rsidR="00ED5F09" w:rsidRPr="00F63393">
              <w:rPr>
                <w:lang w:val="en-GB"/>
              </w:rPr>
              <w:br/>
              <w:t xml:space="preserve">The result of the </w:t>
            </w:r>
            <w:r w:rsidR="00132CE6" w:rsidRPr="00F63393">
              <w:rPr>
                <w:lang w:val="en-GB"/>
              </w:rPr>
              <w:t>PBC</w:t>
            </w:r>
            <w:r w:rsidR="00ED5F09" w:rsidRPr="00F63393">
              <w:rPr>
                <w:lang w:val="en-GB"/>
              </w:rPr>
              <w:t xml:space="preserve">, whether the </w:t>
            </w:r>
            <w:r w:rsidR="005218A3" w:rsidRPr="00F63393">
              <w:rPr>
                <w:lang w:val="en-GB"/>
              </w:rPr>
              <w:t>s</w:t>
            </w:r>
            <w:r w:rsidR="00ED5F09" w:rsidRPr="00F63393">
              <w:rPr>
                <w:lang w:val="en-GB"/>
              </w:rPr>
              <w:t>ettlement of the DSO has been accepted or disputed. Acceptable values are:</w:t>
            </w:r>
          </w:p>
          <w:p w14:paraId="21C5103F" w14:textId="77777777" w:rsidR="00ED5F09" w:rsidRPr="00F63393" w:rsidRDefault="00ED5F09" w:rsidP="00362CB8">
            <w:pPr>
              <w:pStyle w:val="Lijstalinea"/>
              <w:numPr>
                <w:ilvl w:val="1"/>
                <w:numId w:val="9"/>
              </w:numPr>
              <w:spacing w:before="60" w:after="60" w:line="240" w:lineRule="auto"/>
              <w:rPr>
                <w:lang w:val="en-GB"/>
              </w:rPr>
            </w:pPr>
            <w:r w:rsidRPr="00F63393">
              <w:rPr>
                <w:lang w:val="en-GB"/>
              </w:rPr>
              <w:t>ACCEPTED</w:t>
            </w:r>
          </w:p>
          <w:p w14:paraId="200D0FCA" w14:textId="77777777" w:rsidR="00577895" w:rsidRPr="00F63393" w:rsidRDefault="00ED5F09" w:rsidP="00362CB8">
            <w:pPr>
              <w:pStyle w:val="Lijstalinea"/>
              <w:numPr>
                <w:ilvl w:val="1"/>
                <w:numId w:val="9"/>
              </w:numPr>
              <w:spacing w:before="60" w:after="60" w:line="240" w:lineRule="auto"/>
              <w:rPr>
                <w:lang w:val="en-GB"/>
              </w:rPr>
            </w:pPr>
            <w:r w:rsidRPr="00F63393">
              <w:rPr>
                <w:lang w:val="en-GB"/>
              </w:rPr>
              <w:t>DISPUTED</w:t>
            </w:r>
          </w:p>
        </w:tc>
      </w:tr>
      <w:tr w:rsidR="004B2073" w:rsidRPr="00F63393" w14:paraId="433822DC" w14:textId="77777777" w:rsidTr="000C45C9">
        <w:tc>
          <w:tcPr>
            <w:tcW w:w="1651" w:type="dxa"/>
            <w:shd w:val="clear" w:color="auto" w:fill="D9E2F3"/>
          </w:tcPr>
          <w:p w14:paraId="5B7776E0" w14:textId="77777777" w:rsidR="004B2073" w:rsidRPr="00F63393" w:rsidRDefault="004B2073" w:rsidP="00AC0C41">
            <w:pPr>
              <w:spacing w:before="120" w:after="120"/>
              <w:rPr>
                <w:b/>
                <w:lang w:val="en-GB"/>
              </w:rPr>
            </w:pPr>
            <w:r w:rsidRPr="00F63393">
              <w:rPr>
                <w:b/>
                <w:lang w:val="en-GB"/>
              </w:rPr>
              <w:t>References</w:t>
            </w:r>
          </w:p>
        </w:tc>
        <w:tc>
          <w:tcPr>
            <w:tcW w:w="7068" w:type="dxa"/>
            <w:shd w:val="clear" w:color="auto" w:fill="auto"/>
          </w:tcPr>
          <w:p w14:paraId="111853A2" w14:textId="77777777" w:rsidR="004B2073" w:rsidRPr="00F63393" w:rsidRDefault="00271B1A" w:rsidP="004B2073">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xml:space="preserve">: </w:t>
            </w:r>
            <w:r w:rsidR="003042DA">
              <w:rPr>
                <w:lang w:val="en-GB"/>
              </w:rPr>
              <w:t>chapter 5.5.2</w:t>
            </w:r>
            <w:r w:rsidRPr="00F63393">
              <w:rPr>
                <w:lang w:val="en-GB"/>
              </w:rPr>
              <w:t xml:space="preserve"> AgrReceiveSettlementMessageCoordinator</w:t>
            </w:r>
          </w:p>
          <w:p w14:paraId="6D4D22AC" w14:textId="77777777" w:rsidR="004B2073" w:rsidRPr="00F63393" w:rsidRDefault="00CB7332" w:rsidP="004B2073">
            <w:pPr>
              <w:pStyle w:val="Lijstalinea"/>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14:paraId="5B9E2DDC" w14:textId="77777777" w:rsidR="007379B4" w:rsidRPr="00F63393" w:rsidRDefault="007379B4" w:rsidP="00ED5F09">
      <w:pPr>
        <w:rPr>
          <w:lang w:val="en-GB"/>
        </w:rPr>
      </w:pPr>
    </w:p>
    <w:p w14:paraId="5E5225E4" w14:textId="77777777" w:rsidR="00E44574" w:rsidRPr="00F63393" w:rsidRDefault="00E44574" w:rsidP="00E44574">
      <w:pPr>
        <w:pStyle w:val="Kop4"/>
        <w:rPr>
          <w:lang w:val="en-GB"/>
        </w:rPr>
      </w:pPr>
      <w:r w:rsidRPr="00F63393">
        <w:rPr>
          <w:lang w:val="en-GB"/>
        </w:rPr>
        <w:t>Balance Responsible Party</w:t>
      </w:r>
    </w:p>
    <w:p w14:paraId="108474EC" w14:textId="77777777" w:rsidR="00483E28" w:rsidRPr="00F63393" w:rsidRDefault="00483E28" w:rsidP="00E44574">
      <w:pPr>
        <w:rPr>
          <w:lang w:val="en-GB"/>
        </w:rPr>
      </w:pPr>
    </w:p>
    <w:p w14:paraId="44863416" w14:textId="77777777" w:rsidR="00E92A64" w:rsidRPr="00F63393" w:rsidRDefault="00E92A64" w:rsidP="00E92A64">
      <w:pPr>
        <w:pStyle w:val="Kop5"/>
        <w:rPr>
          <w:lang w:val="en-GB"/>
        </w:rPr>
      </w:pPr>
      <w:r w:rsidRPr="00F63393">
        <w:rPr>
          <w:lang w:val="en-GB"/>
        </w:rPr>
        <w:t>Received A-plan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6857"/>
      </w:tblGrid>
      <w:tr w:rsidR="00E92A64" w:rsidRPr="00F63393" w14:paraId="567C915D"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6B890C3A" w14:textId="77777777" w:rsidR="00E92A64" w:rsidRPr="00F63393" w:rsidRDefault="00E92A64" w:rsidP="00815597">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355"/>
              <w:gridCol w:w="980"/>
              <w:gridCol w:w="3569"/>
            </w:tblGrid>
            <w:tr w:rsidR="00E92A64" w:rsidRPr="00F63393" w14:paraId="659978AE" w14:textId="77777777" w:rsidTr="00815597">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03A6FDEB" w14:textId="77777777" w:rsidR="00E92A64" w:rsidRPr="00F63393" w:rsidRDefault="00E92A64" w:rsidP="00815597">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3867C2C4" w14:textId="77777777" w:rsidR="00E92A64" w:rsidRPr="00F63393" w:rsidRDefault="00E92A64" w:rsidP="00815597">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7FA79AFD" w14:textId="77777777" w:rsidR="00E92A64" w:rsidRPr="00F63393" w:rsidRDefault="00E92A64" w:rsidP="00815597">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5BF1C82E" w14:textId="77777777" w:rsidR="00E92A64" w:rsidRPr="00F63393" w:rsidRDefault="00E92A64" w:rsidP="00815597">
                  <w:pPr>
                    <w:spacing w:before="60" w:after="60"/>
                    <w:jc w:val="center"/>
                    <w:rPr>
                      <w:b/>
                      <w:lang w:val="en-GB"/>
                    </w:rPr>
                  </w:pPr>
                  <w:r w:rsidRPr="00F63393">
                    <w:rPr>
                      <w:b/>
                      <w:lang w:val="en-GB"/>
                    </w:rPr>
                    <w:t>USEF step</w:t>
                  </w:r>
                </w:p>
              </w:tc>
            </w:tr>
            <w:tr w:rsidR="00E92A64" w:rsidRPr="00F63393" w14:paraId="0530B0E7" w14:textId="77777777" w:rsidTr="00815597">
              <w:tc>
                <w:tcPr>
                  <w:tcW w:w="738" w:type="dxa"/>
                  <w:tcBorders>
                    <w:top w:val="single" w:sz="4" w:space="0" w:color="auto"/>
                    <w:left w:val="single" w:sz="4" w:space="0" w:color="auto"/>
                    <w:bottom w:val="single" w:sz="4" w:space="0" w:color="auto"/>
                    <w:right w:val="single" w:sz="4" w:space="0" w:color="auto"/>
                  </w:tcBorders>
                  <w:hideMark/>
                </w:tcPr>
                <w:p w14:paraId="4BB7A199" w14:textId="77777777" w:rsidR="00E92A64" w:rsidRPr="00F63393" w:rsidRDefault="00E92A64" w:rsidP="00815597">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14:paraId="5EBF441F" w14:textId="77777777" w:rsidR="00E92A64" w:rsidRPr="00F63393" w:rsidRDefault="00E92A64" w:rsidP="00815597">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14:paraId="6AA5356C" w14:textId="77777777" w:rsidR="00E92A64" w:rsidRPr="00F63393" w:rsidRDefault="00E92A64" w:rsidP="00815597">
                  <w:pPr>
                    <w:spacing w:before="60" w:after="60"/>
                    <w:rPr>
                      <w:lang w:val="en-GB"/>
                    </w:rPr>
                  </w:pPr>
                  <w:r w:rsidRPr="00F63393">
                    <w:rPr>
                      <w:lang w:val="en-GB"/>
                    </w:rPr>
                    <w:t>Green</w:t>
                  </w:r>
                </w:p>
              </w:tc>
              <w:tc>
                <w:tcPr>
                  <w:tcW w:w="3851" w:type="dxa"/>
                  <w:tcBorders>
                    <w:top w:val="single" w:sz="4" w:space="0" w:color="auto"/>
                    <w:left w:val="single" w:sz="4" w:space="0" w:color="auto"/>
                    <w:bottom w:val="single" w:sz="4" w:space="0" w:color="auto"/>
                    <w:right w:val="single" w:sz="4" w:space="0" w:color="auto"/>
                  </w:tcBorders>
                  <w:hideMark/>
                </w:tcPr>
                <w:p w14:paraId="5EFF5A1B" w14:textId="77777777" w:rsidR="00E92A64" w:rsidRPr="00F63393" w:rsidRDefault="00E92A64" w:rsidP="00815597">
                  <w:pPr>
                    <w:spacing w:before="60" w:after="60"/>
                    <w:rPr>
                      <w:lang w:val="en-GB"/>
                    </w:rPr>
                  </w:pPr>
                  <w:r w:rsidRPr="00F63393">
                    <w:rPr>
                      <w:lang w:val="en-GB"/>
                    </w:rPr>
                    <w:t>Assess A-Plan</w:t>
                  </w:r>
                </w:p>
              </w:tc>
            </w:tr>
          </w:tbl>
          <w:p w14:paraId="37FF4165" w14:textId="77777777" w:rsidR="00E92A64" w:rsidRPr="00F63393" w:rsidRDefault="00E92A64" w:rsidP="00815597">
            <w:pPr>
              <w:spacing w:before="60" w:after="60"/>
              <w:rPr>
                <w:lang w:val="en-GB"/>
              </w:rPr>
            </w:pPr>
          </w:p>
        </w:tc>
      </w:tr>
      <w:tr w:rsidR="00E92A64" w:rsidRPr="00F63393" w14:paraId="62285527"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03E1762E" w14:textId="77777777" w:rsidR="00E92A64" w:rsidRPr="00F63393" w:rsidRDefault="00E92A64" w:rsidP="00815597">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B7F6A92" w14:textId="77777777" w:rsidR="00E92A64" w:rsidRPr="00F63393" w:rsidRDefault="00AE1FE8" w:rsidP="00E92A64">
            <w:pPr>
              <w:rPr>
                <w:lang w:val="en-GB"/>
              </w:rPr>
            </w:pPr>
            <w:r w:rsidRPr="00F63393">
              <w:rPr>
                <w:lang w:val="en-GB"/>
              </w:rPr>
              <w:t>BRP_RECEIVED_APLAN</w:t>
            </w:r>
          </w:p>
        </w:tc>
      </w:tr>
      <w:tr w:rsidR="00E92A64" w:rsidRPr="00F63393" w14:paraId="734FF23B"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4057AB95" w14:textId="77777777" w:rsidR="00E92A64" w:rsidRPr="00F63393" w:rsidRDefault="00E92A64" w:rsidP="00815597">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7E5E5AFA" w14:textId="77777777" w:rsidR="00E92A64" w:rsidRPr="00F63393" w:rsidRDefault="00E92A64" w:rsidP="00815597">
            <w:pPr>
              <w:rPr>
                <w:lang w:val="en-GB"/>
              </w:rPr>
            </w:pPr>
            <w:r w:rsidRPr="00F63393">
              <w:rPr>
                <w:lang w:val="en-GB"/>
              </w:rPr>
              <w:t xml:space="preserve">A BRP wants to </w:t>
            </w:r>
            <w:r w:rsidRPr="00F63393">
              <w:rPr>
                <w:szCs w:val="22"/>
                <w:lang w:val="en-GB"/>
              </w:rPr>
              <w:t xml:space="preserve">optimize its portfolio and attain an economically optimized program. </w:t>
            </w:r>
          </w:p>
          <w:p w14:paraId="04D51F96" w14:textId="77777777" w:rsidR="00E92A64" w:rsidRPr="00F63393" w:rsidRDefault="00E92A64" w:rsidP="00815597">
            <w:pPr>
              <w:rPr>
                <w:lang w:val="en-GB"/>
              </w:rPr>
            </w:pPr>
            <w:r w:rsidRPr="00F63393">
              <w:rPr>
                <w:lang w:val="en-GB"/>
              </w:rPr>
              <w:t xml:space="preserve">It assesses the A-plans received from Aggregators </w:t>
            </w:r>
            <w:r w:rsidR="00033A63" w:rsidRPr="00F63393">
              <w:rPr>
                <w:lang w:val="en-GB"/>
              </w:rPr>
              <w:t xml:space="preserve">for a certain period </w:t>
            </w:r>
            <w:r w:rsidRPr="00F63393">
              <w:rPr>
                <w:lang w:val="en-GB"/>
              </w:rPr>
              <w:t xml:space="preserve">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14:paraId="7F296D38" w14:textId="77777777" w:rsidR="00E92A64" w:rsidRPr="00F63393" w:rsidRDefault="00E92A64" w:rsidP="00E96578">
            <w:pPr>
              <w:spacing w:before="60" w:after="60"/>
              <w:rPr>
                <w:lang w:val="en-GB"/>
              </w:rPr>
            </w:pPr>
            <w:r w:rsidRPr="00F63393">
              <w:rPr>
                <w:lang w:val="en-GB"/>
              </w:rPr>
              <w:lastRenderedPageBreak/>
              <w:t xml:space="preserve">This Pluggable Business Component validates the supplied A-plans and </w:t>
            </w:r>
            <w:r w:rsidR="00E96578" w:rsidRPr="00F63393">
              <w:rPr>
                <w:lang w:val="en-GB"/>
              </w:rPr>
              <w:t xml:space="preserve">returns a list of accepted </w:t>
            </w:r>
            <w:r w:rsidR="005218A3" w:rsidRPr="00F63393">
              <w:rPr>
                <w:lang w:val="en-GB"/>
              </w:rPr>
              <w:t xml:space="preserve">A-plans </w:t>
            </w:r>
            <w:r w:rsidR="00366F4D" w:rsidRPr="00F63393">
              <w:rPr>
                <w:lang w:val="en-GB"/>
              </w:rPr>
              <w:t xml:space="preserve">and </w:t>
            </w:r>
            <w:r w:rsidR="005218A3" w:rsidRPr="00F63393">
              <w:rPr>
                <w:lang w:val="en-GB"/>
              </w:rPr>
              <w:t xml:space="preserve">a list of </w:t>
            </w:r>
            <w:r w:rsidR="00366F4D" w:rsidRPr="00F63393">
              <w:rPr>
                <w:lang w:val="en-GB"/>
              </w:rPr>
              <w:t xml:space="preserve">processed </w:t>
            </w:r>
            <w:r w:rsidR="00E96578" w:rsidRPr="00F63393">
              <w:rPr>
                <w:lang w:val="en-GB"/>
              </w:rPr>
              <w:t>A-plans</w:t>
            </w:r>
            <w:r w:rsidR="005218A3" w:rsidRPr="00F63393">
              <w:rPr>
                <w:lang w:val="en-GB"/>
              </w:rPr>
              <w:t xml:space="preserve"> for which flex trading is supposed to take place.</w:t>
            </w:r>
          </w:p>
        </w:tc>
      </w:tr>
      <w:tr w:rsidR="00E92A64" w:rsidRPr="00F63393" w14:paraId="32E57169"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D0CA90F" w14:textId="77777777" w:rsidR="00E92A64" w:rsidRPr="00F63393" w:rsidRDefault="00E92A64" w:rsidP="00815597">
            <w:pPr>
              <w:spacing w:before="60" w:after="60"/>
              <w:rPr>
                <w:b/>
                <w:lang w:val="en-GB"/>
              </w:rPr>
            </w:pPr>
            <w:r w:rsidRPr="00F63393">
              <w:rPr>
                <w:b/>
                <w:lang w:val="en-GB"/>
              </w:rPr>
              <w:lastRenderedPageBreak/>
              <w:t>Input</w:t>
            </w:r>
          </w:p>
        </w:tc>
        <w:tc>
          <w:tcPr>
            <w:tcW w:w="7366" w:type="dxa"/>
            <w:tcBorders>
              <w:top w:val="single" w:sz="4" w:space="0" w:color="auto"/>
              <w:left w:val="single" w:sz="4" w:space="0" w:color="auto"/>
              <w:bottom w:val="single" w:sz="4" w:space="0" w:color="auto"/>
              <w:right w:val="single" w:sz="4" w:space="0" w:color="auto"/>
            </w:tcBorders>
            <w:hideMark/>
          </w:tcPr>
          <w:p w14:paraId="49BE8661" w14:textId="77777777" w:rsidR="006D2004" w:rsidRPr="00F63393" w:rsidRDefault="00E92A64" w:rsidP="00815597">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.Prognosis</w:t>
            </w:r>
            <w:r w:rsidR="00E96578" w:rsidRPr="00F63393">
              <w:rPr>
                <w:lang w:val="en-GB"/>
              </w:rPr>
              <w:t>Dto</w:t>
            </w:r>
            <w:r w:rsidRPr="00F63393">
              <w:rPr>
                <w:lang w:val="en-GB"/>
              </w:rPr>
              <w:t xml:space="preserve">&gt; </w:t>
            </w:r>
            <w:r w:rsidR="00E96578" w:rsidRPr="00F63393">
              <w:rPr>
                <w:lang w:val="en-GB"/>
              </w:rPr>
              <w:t>A_PLAN_DTO_LIST</w:t>
            </w:r>
          </w:p>
          <w:p w14:paraId="2D362097" w14:textId="77777777" w:rsidR="00E92A64" w:rsidRPr="00F63393" w:rsidRDefault="00E92A64" w:rsidP="006D2004">
            <w:pPr>
              <w:pStyle w:val="Lijstalinea"/>
              <w:numPr>
                <w:ilvl w:val="0"/>
                <w:numId w:val="0"/>
              </w:numPr>
              <w:spacing w:before="60" w:after="60" w:line="240" w:lineRule="auto"/>
              <w:ind w:left="360"/>
              <w:rPr>
                <w:lang w:val="en-GB"/>
              </w:rPr>
            </w:pPr>
            <w:r w:rsidRPr="00F63393">
              <w:rPr>
                <w:lang w:val="en-GB"/>
              </w:rPr>
              <w:t xml:space="preserve">List of </w:t>
            </w:r>
            <w:r w:rsidR="00033A63" w:rsidRPr="00F63393">
              <w:rPr>
                <w:lang w:val="en-GB"/>
              </w:rPr>
              <w:t xml:space="preserve">all </w:t>
            </w:r>
            <w:r w:rsidRPr="00F63393">
              <w:rPr>
                <w:lang w:val="en-GB"/>
              </w:rPr>
              <w:t>A-plans</w:t>
            </w:r>
            <w:r w:rsidR="00033A63" w:rsidRPr="00F63393">
              <w:rPr>
                <w:lang w:val="en-GB"/>
              </w:rPr>
              <w:t xml:space="preserve"> for a certain period </w:t>
            </w:r>
            <w:r w:rsidRPr="00F63393">
              <w:rPr>
                <w:lang w:val="en-GB"/>
              </w:rPr>
              <w:t xml:space="preserve">with the prognosis data from the </w:t>
            </w:r>
            <w:r w:rsidR="00C87E4F">
              <w:rPr>
                <w:lang w:val="en-GB"/>
              </w:rPr>
              <w:t>planboard</w:t>
            </w:r>
            <w:r w:rsidRPr="00F63393">
              <w:rPr>
                <w:lang w:val="en-GB"/>
              </w:rPr>
              <w:t xml:space="preserve">, for the related connections, day and </w:t>
            </w:r>
            <w:r w:rsidR="006E25B9" w:rsidRPr="00F63393">
              <w:rPr>
                <w:lang w:val="en-GB"/>
              </w:rPr>
              <w:t>PTU</w:t>
            </w:r>
            <w:r w:rsidRPr="00F63393">
              <w:rPr>
                <w:lang w:val="en-GB"/>
              </w:rPr>
              <w:t xml:space="preserve"> indexes.</w:t>
            </w:r>
          </w:p>
          <w:p w14:paraId="108D032C" w14:textId="77777777" w:rsidR="006D2004" w:rsidRPr="00F63393" w:rsidRDefault="006D2004" w:rsidP="006D2004">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RECEIVED_A_PLAN_DTO_LIST</w:t>
            </w:r>
          </w:p>
          <w:p w14:paraId="0CBF58F3" w14:textId="77777777" w:rsidR="006D2004" w:rsidRPr="00F63393" w:rsidRDefault="006D2004" w:rsidP="006D2004">
            <w:pPr>
              <w:pStyle w:val="Lijstalinea"/>
              <w:numPr>
                <w:ilvl w:val="0"/>
                <w:numId w:val="0"/>
              </w:numPr>
              <w:spacing w:before="60" w:after="60" w:line="240" w:lineRule="auto"/>
              <w:ind w:left="360"/>
              <w:rPr>
                <w:lang w:val="en-GB"/>
              </w:rPr>
            </w:pPr>
            <w:r w:rsidRPr="00F63393">
              <w:rPr>
                <w:lang w:val="en-GB"/>
              </w:rPr>
              <w:t>List if all A-plans with status received.</w:t>
            </w:r>
          </w:p>
          <w:p w14:paraId="23C40AF7" w14:textId="77777777" w:rsidR="00E92A64" w:rsidRPr="00F63393" w:rsidRDefault="00E92A64" w:rsidP="00815597">
            <w:pPr>
              <w:pStyle w:val="Lijstalinea"/>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E92A64" w:rsidRPr="00F63393" w14:paraId="5C6B404F"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273C8E28" w14:textId="77777777" w:rsidR="00E92A64" w:rsidRPr="00F63393" w:rsidRDefault="00E92A64" w:rsidP="00815597">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5926532C" w14:textId="77777777" w:rsidR="00E96578" w:rsidRPr="00F63393" w:rsidRDefault="00E96578" w:rsidP="00E96578">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 xml:space="preserve">&gt; </w:t>
            </w:r>
            <w:r w:rsidR="005218A3" w:rsidRPr="00F63393">
              <w:rPr>
                <w:lang w:val="en-GB"/>
              </w:rPr>
              <w:t>ACCEPTED_A_PLAN</w:t>
            </w:r>
            <w:r w:rsidR="00326289" w:rsidRPr="00F63393">
              <w:rPr>
                <w:lang w:val="en-GB"/>
              </w:rPr>
              <w:t>_DTO</w:t>
            </w:r>
            <w:r w:rsidRPr="00F63393">
              <w:rPr>
                <w:lang w:val="en-GB"/>
              </w:rPr>
              <w:t>_LIST</w:t>
            </w:r>
          </w:p>
          <w:p w14:paraId="2E519321" w14:textId="77777777" w:rsidR="00E96578" w:rsidRPr="00F63393" w:rsidRDefault="00E96578" w:rsidP="00E96578">
            <w:pPr>
              <w:pStyle w:val="Lijstalinea"/>
              <w:numPr>
                <w:ilvl w:val="0"/>
                <w:numId w:val="0"/>
              </w:numPr>
              <w:spacing w:before="60" w:after="60" w:line="240" w:lineRule="auto"/>
              <w:ind w:left="360"/>
              <w:rPr>
                <w:lang w:val="en-GB"/>
              </w:rPr>
            </w:pPr>
            <w:r w:rsidRPr="00F63393">
              <w:rPr>
                <w:lang w:val="en-GB"/>
              </w:rPr>
              <w:t>List of A-Plan</w:t>
            </w:r>
            <w:r w:rsidR="00892059" w:rsidRPr="00F63393">
              <w:rPr>
                <w:lang w:val="en-GB"/>
              </w:rPr>
              <w:t>s</w:t>
            </w:r>
            <w:r w:rsidRPr="00F63393">
              <w:rPr>
                <w:lang w:val="en-GB"/>
              </w:rPr>
              <w:t xml:space="preserve"> </w:t>
            </w:r>
            <w:r w:rsidR="00366F4D" w:rsidRPr="00F63393">
              <w:rPr>
                <w:lang w:val="en-GB"/>
              </w:rPr>
              <w:t>that are accepted.</w:t>
            </w:r>
          </w:p>
          <w:p w14:paraId="0A863228" w14:textId="77777777" w:rsidR="00E96578" w:rsidRPr="00F63393" w:rsidRDefault="00E96578" w:rsidP="00E96578">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&gt; PROCESSED_A_PLAN_</w:t>
            </w:r>
            <w:r w:rsidR="00326289" w:rsidRPr="00F63393">
              <w:rPr>
                <w:lang w:val="en-GB"/>
              </w:rPr>
              <w:t>DTO</w:t>
            </w:r>
            <w:r w:rsidRPr="00F63393">
              <w:rPr>
                <w:lang w:val="en-GB"/>
              </w:rPr>
              <w:t>_LIST</w:t>
            </w:r>
          </w:p>
          <w:p w14:paraId="593EE1DA" w14:textId="77777777" w:rsidR="00E96578" w:rsidRPr="00F63393" w:rsidRDefault="00E96578" w:rsidP="005218A3">
            <w:pPr>
              <w:pStyle w:val="Lijstalinea"/>
              <w:numPr>
                <w:ilvl w:val="0"/>
                <w:numId w:val="0"/>
              </w:numPr>
              <w:spacing w:before="60" w:after="60" w:line="240" w:lineRule="auto"/>
              <w:ind w:left="360"/>
              <w:rPr>
                <w:lang w:val="en-GB"/>
              </w:rPr>
            </w:pPr>
            <w:r w:rsidRPr="00F63393">
              <w:rPr>
                <w:lang w:val="en-GB"/>
              </w:rPr>
              <w:t>List of A-</w:t>
            </w:r>
            <w:r w:rsidR="00382389" w:rsidRPr="00F63393">
              <w:rPr>
                <w:lang w:val="en-GB"/>
              </w:rPr>
              <w:t>p</w:t>
            </w:r>
            <w:r w:rsidRPr="00F63393">
              <w:rPr>
                <w:lang w:val="en-GB"/>
              </w:rPr>
              <w:t>lan</w:t>
            </w:r>
            <w:r w:rsidR="00892059" w:rsidRPr="00F63393">
              <w:rPr>
                <w:lang w:val="en-GB"/>
              </w:rPr>
              <w:t>s</w:t>
            </w:r>
            <w:r w:rsidRPr="00F63393">
              <w:rPr>
                <w:lang w:val="en-GB"/>
              </w:rPr>
              <w:t xml:space="preserve"> </w:t>
            </w:r>
            <w:r w:rsidR="00113B6C" w:rsidRPr="00F63393">
              <w:rPr>
                <w:lang w:val="en-GB"/>
              </w:rPr>
              <w:t xml:space="preserve">for which flex trading is </w:t>
            </w:r>
            <w:r w:rsidR="00366F4D" w:rsidRPr="00F63393">
              <w:rPr>
                <w:lang w:val="en-GB"/>
              </w:rPr>
              <w:t>supposed to take place</w:t>
            </w:r>
            <w:r w:rsidR="00113B6C" w:rsidRPr="00F63393">
              <w:rPr>
                <w:lang w:val="en-GB"/>
              </w:rPr>
              <w:t>.</w:t>
            </w:r>
          </w:p>
        </w:tc>
      </w:tr>
      <w:tr w:rsidR="00E92A64" w:rsidRPr="00F63393" w14:paraId="40A37D8F" w14:textId="77777777" w:rsidTr="00815597">
        <w:tc>
          <w:tcPr>
            <w:tcW w:w="1696" w:type="dxa"/>
            <w:tcBorders>
              <w:top w:val="single" w:sz="4" w:space="0" w:color="auto"/>
              <w:left w:val="single" w:sz="4" w:space="0" w:color="auto"/>
              <w:bottom w:val="single" w:sz="4" w:space="0" w:color="auto"/>
              <w:right w:val="single" w:sz="4" w:space="0" w:color="auto"/>
            </w:tcBorders>
            <w:shd w:val="clear" w:color="auto" w:fill="D9E2F3"/>
          </w:tcPr>
          <w:p w14:paraId="198F07EB" w14:textId="77777777" w:rsidR="00E92A64" w:rsidRPr="00F63393" w:rsidRDefault="00E92A64" w:rsidP="00815597">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1F2F8775" w14:textId="77777777" w:rsidR="00E92A64" w:rsidRPr="00F63393" w:rsidRDefault="00E92A64" w:rsidP="0081559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14:paraId="7D6C591C" w14:textId="77777777" w:rsidR="00E92A64" w:rsidRPr="00F63393" w:rsidRDefault="006705FF" w:rsidP="00815597">
            <w:pPr>
              <w:pStyle w:val="Lijstalinea"/>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w:t>
            </w:r>
            <w:r>
              <w:rPr>
                <w:lang w:val="en-GB"/>
              </w:rPr>
              <w:t>ctions 2.3.1.2. Section 2.3.1.3</w:t>
            </w:r>
            <w:r w:rsidRPr="00A16AFD">
              <w:rPr>
                <w:lang w:val="en-GB"/>
              </w:rPr>
              <w:t xml:space="preserve">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14:paraId="5B14B07D" w14:textId="77777777" w:rsidR="00E92A64" w:rsidRPr="00F63393" w:rsidRDefault="00E92A64" w:rsidP="00E92A64">
      <w:pPr>
        <w:rPr>
          <w:lang w:val="en-GB"/>
        </w:rPr>
      </w:pPr>
    </w:p>
    <w:p w14:paraId="43C38792" w14:textId="77777777" w:rsidR="00E92A64" w:rsidRPr="00F63393" w:rsidRDefault="00907D16" w:rsidP="00E92A64">
      <w:pPr>
        <w:pStyle w:val="Kop5"/>
        <w:rPr>
          <w:lang w:val="en-GB"/>
        </w:rPr>
      </w:pPr>
      <w:r w:rsidRPr="00F63393">
        <w:rPr>
          <w:lang w:val="en-GB"/>
        </w:rPr>
        <w:t>Prepare</w:t>
      </w:r>
      <w:r w:rsidR="00E92A64" w:rsidRPr="00F63393">
        <w:rPr>
          <w:lang w:val="en-GB"/>
        </w:rPr>
        <w:t xml:space="preserv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907D16" w:rsidRPr="00F63393" w14:paraId="61AFFE57"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3F34D5EA" w14:textId="77777777" w:rsidR="00907D16" w:rsidRPr="00F63393" w:rsidRDefault="00907D16" w:rsidP="00DC5F72">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4"/>
              <w:gridCol w:w="980"/>
              <w:gridCol w:w="3575"/>
            </w:tblGrid>
            <w:tr w:rsidR="00907D16" w:rsidRPr="00F63393" w14:paraId="47F25049" w14:textId="77777777" w:rsidTr="00DC5F72">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68FF3EBB" w14:textId="77777777" w:rsidR="00907D16" w:rsidRPr="00F63393" w:rsidRDefault="00907D16" w:rsidP="00DC5F72">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23168C23" w14:textId="77777777" w:rsidR="00907D16" w:rsidRPr="00F63393" w:rsidRDefault="00907D16" w:rsidP="00DC5F72">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330AEC63" w14:textId="77777777" w:rsidR="00907D16" w:rsidRPr="00F63393" w:rsidRDefault="00907D16" w:rsidP="00DC5F72">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451B6B5B" w14:textId="77777777" w:rsidR="00907D16" w:rsidRPr="00F63393" w:rsidRDefault="00907D16" w:rsidP="00DC5F72">
                  <w:pPr>
                    <w:spacing w:before="60" w:after="60"/>
                    <w:jc w:val="center"/>
                    <w:rPr>
                      <w:b/>
                      <w:lang w:val="en-GB"/>
                    </w:rPr>
                  </w:pPr>
                  <w:r w:rsidRPr="00F63393">
                    <w:rPr>
                      <w:b/>
                      <w:lang w:val="en-GB"/>
                    </w:rPr>
                    <w:t>USEF step</w:t>
                  </w:r>
                </w:p>
              </w:tc>
            </w:tr>
            <w:tr w:rsidR="00907D16" w:rsidRPr="00F63393" w14:paraId="7AA16E6F" w14:textId="77777777" w:rsidTr="00DC5F72">
              <w:tc>
                <w:tcPr>
                  <w:tcW w:w="738" w:type="dxa"/>
                  <w:tcBorders>
                    <w:top w:val="single" w:sz="4" w:space="0" w:color="auto"/>
                    <w:left w:val="single" w:sz="4" w:space="0" w:color="auto"/>
                    <w:bottom w:val="single" w:sz="4" w:space="0" w:color="auto"/>
                    <w:right w:val="single" w:sz="4" w:space="0" w:color="auto"/>
                  </w:tcBorders>
                  <w:hideMark/>
                </w:tcPr>
                <w:p w14:paraId="35FECC46" w14:textId="77777777" w:rsidR="00907D16" w:rsidRPr="00F63393" w:rsidRDefault="00907D16" w:rsidP="00DC5F72">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14:paraId="0AEF6569" w14:textId="77777777" w:rsidR="00907D16" w:rsidRPr="00F63393" w:rsidRDefault="00907D16" w:rsidP="00DC5F72">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14:paraId="1D1227AA" w14:textId="77777777" w:rsidR="00907D16" w:rsidRPr="00F63393" w:rsidRDefault="00907D16" w:rsidP="00DC5F72">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14:paraId="5C887947" w14:textId="77777777" w:rsidR="00907D16" w:rsidRPr="00F63393" w:rsidRDefault="00907D16" w:rsidP="00DC5F72">
                  <w:pPr>
                    <w:spacing w:before="60" w:after="60"/>
                    <w:rPr>
                      <w:lang w:val="en-GB"/>
                    </w:rPr>
                  </w:pPr>
                  <w:r w:rsidRPr="00F63393">
                    <w:rPr>
                      <w:lang w:val="en-GB"/>
                    </w:rPr>
                    <w:t>Create flexibility requests</w:t>
                  </w:r>
                </w:p>
              </w:tc>
            </w:tr>
          </w:tbl>
          <w:p w14:paraId="1E1689C5" w14:textId="77777777" w:rsidR="00907D16" w:rsidRPr="00F63393" w:rsidRDefault="00907D16" w:rsidP="00DC5F72">
            <w:pPr>
              <w:spacing w:before="60" w:after="60"/>
              <w:rPr>
                <w:lang w:val="en-GB"/>
              </w:rPr>
            </w:pPr>
          </w:p>
        </w:tc>
      </w:tr>
      <w:tr w:rsidR="00907D16" w:rsidRPr="00F63393" w14:paraId="31580AA1"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37BD3D27" w14:textId="77777777" w:rsidR="00907D16" w:rsidRPr="00F63393" w:rsidRDefault="00907D16" w:rsidP="00DC5F72">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1DFCA12" w14:textId="77777777" w:rsidR="00907D16" w:rsidRPr="00F63393" w:rsidRDefault="00AE1FE8" w:rsidP="00DC5F72">
            <w:pPr>
              <w:rPr>
                <w:szCs w:val="22"/>
                <w:lang w:val="en-GB"/>
              </w:rPr>
            </w:pPr>
            <w:r w:rsidRPr="00F63393">
              <w:rPr>
                <w:szCs w:val="22"/>
                <w:lang w:val="en-GB"/>
              </w:rPr>
              <w:t>BRP_PREPARE_FLEX_REQUESTS</w:t>
            </w:r>
          </w:p>
        </w:tc>
      </w:tr>
      <w:tr w:rsidR="00907D16" w:rsidRPr="00F63393" w14:paraId="64596888"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199C8028" w14:textId="77777777" w:rsidR="00907D16" w:rsidRPr="00F63393" w:rsidRDefault="00907D16" w:rsidP="00DC5F72">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23ED44D1" w14:textId="77777777" w:rsidR="00907D16" w:rsidRPr="00F63393" w:rsidRDefault="00907D16" w:rsidP="00DC5F72">
            <w:pPr>
              <w:rPr>
                <w:lang w:val="en-GB"/>
              </w:rPr>
            </w:pPr>
            <w:r w:rsidRPr="00F63393">
              <w:rPr>
                <w:lang w:val="en-GB"/>
              </w:rPr>
              <w:t xml:space="preserve">A BRP wants to </w:t>
            </w:r>
            <w:r w:rsidRPr="00F63393">
              <w:rPr>
                <w:szCs w:val="22"/>
                <w:lang w:val="en-GB"/>
              </w:rPr>
              <w:t xml:space="preserve">optimize its portfolio and attain an economically optimized program. </w:t>
            </w:r>
          </w:p>
          <w:p w14:paraId="6075C7F0" w14:textId="77777777" w:rsidR="00907D16" w:rsidRPr="00F63393" w:rsidRDefault="00907D16" w:rsidP="00DC5F72">
            <w:pPr>
              <w:rPr>
                <w:lang w:val="en-GB"/>
              </w:rPr>
            </w:pPr>
            <w:r w:rsidRPr="00F63393">
              <w:rPr>
                <w:lang w:val="en-GB"/>
              </w:rPr>
              <w:t xml:space="preserve">It assesses the A-plans received from Aggregators 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14:paraId="21841D01" w14:textId="77777777" w:rsidR="00907D16" w:rsidRPr="00F63393" w:rsidRDefault="00907D16" w:rsidP="00DC5F72">
            <w:pPr>
              <w:spacing w:before="60" w:after="60"/>
              <w:rPr>
                <w:lang w:val="en-GB"/>
              </w:rPr>
            </w:pPr>
            <w:r w:rsidRPr="00F63393">
              <w:rPr>
                <w:lang w:val="en-GB"/>
              </w:rPr>
              <w:t xml:space="preserve">This Pluggable Business Component validates the supplied </w:t>
            </w:r>
            <w:r w:rsidR="00366F4D" w:rsidRPr="00F63393">
              <w:rPr>
                <w:lang w:val="en-GB"/>
              </w:rPr>
              <w:t xml:space="preserve">processed </w:t>
            </w:r>
            <w:r w:rsidRPr="00F63393">
              <w:rPr>
                <w:lang w:val="en-GB"/>
              </w:rPr>
              <w:t>A-plans and generates flex requests.</w:t>
            </w:r>
          </w:p>
        </w:tc>
      </w:tr>
      <w:tr w:rsidR="00907D16" w:rsidRPr="00F63393" w14:paraId="2C3036F0"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50C19F3" w14:textId="77777777" w:rsidR="00907D16" w:rsidRPr="00F63393" w:rsidRDefault="00907D16" w:rsidP="00DC5F72">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14:paraId="4C4C525F" w14:textId="77777777" w:rsidR="00E96578" w:rsidRPr="00F63393" w:rsidRDefault="00E96578" w:rsidP="00DC5F72">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P</w:t>
            </w:r>
            <w:r w:rsidR="00907D16" w:rsidRPr="00F63393">
              <w:rPr>
                <w:lang w:val="en-GB"/>
              </w:rPr>
              <w:t>ROCESSED_A_PLAN_DTO_LIST</w:t>
            </w:r>
          </w:p>
          <w:p w14:paraId="2700F136" w14:textId="77777777" w:rsidR="00907D16" w:rsidRPr="00F63393" w:rsidRDefault="00907D16" w:rsidP="00E96578">
            <w:pPr>
              <w:pStyle w:val="Lijstalinea"/>
              <w:numPr>
                <w:ilvl w:val="0"/>
                <w:numId w:val="0"/>
              </w:numPr>
              <w:spacing w:before="60" w:after="60" w:line="240" w:lineRule="auto"/>
              <w:ind w:left="360"/>
              <w:rPr>
                <w:lang w:val="en-GB"/>
              </w:rPr>
            </w:pPr>
            <w:r w:rsidRPr="00F63393">
              <w:rPr>
                <w:lang w:val="en-GB"/>
              </w:rPr>
              <w:t xml:space="preserve">List of A-plans, one per Aggregator, </w:t>
            </w:r>
            <w:r w:rsidR="00366F4D" w:rsidRPr="00F63393">
              <w:rPr>
                <w:lang w:val="en-GB"/>
              </w:rPr>
              <w:t>for which flex trading should take place.</w:t>
            </w:r>
          </w:p>
          <w:p w14:paraId="6A327144" w14:textId="77777777" w:rsidR="00907D16" w:rsidRPr="00F63393" w:rsidRDefault="00907D16" w:rsidP="00DC5F72">
            <w:pPr>
              <w:pStyle w:val="Lijstalinea"/>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907D16" w:rsidRPr="00F63393" w14:paraId="01D3C58B"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50B86AFB" w14:textId="77777777" w:rsidR="00907D16" w:rsidRPr="00F63393" w:rsidRDefault="00907D16" w:rsidP="00DC5F72">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4DECF833" w14:textId="77777777" w:rsidR="00E96578" w:rsidRPr="00F63393" w:rsidRDefault="00907D16" w:rsidP="00DC5F72">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.FlexRequest</w:t>
            </w:r>
            <w:r w:rsidR="00E96578" w:rsidRPr="00F63393">
              <w:rPr>
                <w:lang w:val="en-GB"/>
              </w:rPr>
              <w:t>Dto</w:t>
            </w:r>
            <w:r w:rsidRPr="00F63393">
              <w:rPr>
                <w:lang w:val="en-GB"/>
              </w:rPr>
              <w:t>&gt; FLEX_REQUEST_DTO_LIST</w:t>
            </w:r>
          </w:p>
          <w:p w14:paraId="16FA8E47" w14:textId="77777777" w:rsidR="00907D16" w:rsidRPr="00F63393" w:rsidRDefault="00907D16" w:rsidP="005218A3">
            <w:pPr>
              <w:pStyle w:val="Lijstalinea"/>
              <w:numPr>
                <w:ilvl w:val="0"/>
                <w:numId w:val="0"/>
              </w:numPr>
              <w:spacing w:before="60" w:after="60" w:line="240" w:lineRule="auto"/>
              <w:ind w:left="360"/>
              <w:rPr>
                <w:lang w:val="en-GB"/>
              </w:rPr>
            </w:pPr>
            <w:r w:rsidRPr="00F63393">
              <w:rPr>
                <w:lang w:val="en-GB"/>
              </w:rPr>
              <w:t>A list with the different flex requests to be sent to the Aggregators.</w:t>
            </w:r>
          </w:p>
          <w:p w14:paraId="2530F3CA" w14:textId="77777777" w:rsidR="00892059" w:rsidRPr="00F63393" w:rsidRDefault="00892059" w:rsidP="00892059">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.core.workflow.dto.PrognosisDto&gt; </w:t>
            </w:r>
            <w:r w:rsidR="005218A3" w:rsidRPr="00F63393">
              <w:rPr>
                <w:lang w:val="en-GB"/>
              </w:rPr>
              <w:t>ACCEPTED_A_PLAN_</w:t>
            </w:r>
            <w:r w:rsidRPr="00F63393">
              <w:rPr>
                <w:lang w:val="en-GB"/>
              </w:rPr>
              <w:t>DTO_LIST</w:t>
            </w:r>
          </w:p>
          <w:p w14:paraId="6205567C" w14:textId="77777777" w:rsidR="00E96578" w:rsidRPr="00F63393" w:rsidRDefault="00E96578" w:rsidP="005218A3">
            <w:pPr>
              <w:pStyle w:val="Lijstalinea"/>
              <w:numPr>
                <w:ilvl w:val="0"/>
                <w:numId w:val="0"/>
              </w:numPr>
              <w:spacing w:before="60" w:after="60" w:line="240" w:lineRule="auto"/>
              <w:ind w:left="360"/>
              <w:rPr>
                <w:lang w:val="en-GB"/>
              </w:rPr>
            </w:pPr>
            <w:r w:rsidRPr="00F63393">
              <w:rPr>
                <w:lang w:val="en-GB"/>
              </w:rPr>
              <w:t>List of A-</w:t>
            </w:r>
            <w:r w:rsidR="00892059" w:rsidRPr="00F63393">
              <w:rPr>
                <w:lang w:val="en-GB"/>
              </w:rPr>
              <w:t>p</w:t>
            </w:r>
            <w:r w:rsidRPr="00F63393">
              <w:rPr>
                <w:lang w:val="en-GB"/>
              </w:rPr>
              <w:t>lan</w:t>
            </w:r>
            <w:r w:rsidR="00892059" w:rsidRPr="00F63393">
              <w:rPr>
                <w:lang w:val="en-GB"/>
              </w:rPr>
              <w:t>s</w:t>
            </w:r>
            <w:r w:rsidRPr="00F63393">
              <w:rPr>
                <w:lang w:val="en-GB"/>
              </w:rPr>
              <w:t xml:space="preserve"> </w:t>
            </w:r>
            <w:r w:rsidR="00366F4D" w:rsidRPr="00F63393">
              <w:rPr>
                <w:lang w:val="en-GB"/>
              </w:rPr>
              <w:t>that have changed from status processed to status accepted.</w:t>
            </w:r>
          </w:p>
        </w:tc>
      </w:tr>
      <w:tr w:rsidR="00907D16" w:rsidRPr="00F63393" w14:paraId="26BB09B8" w14:textId="77777777" w:rsidTr="00DC5F72">
        <w:tc>
          <w:tcPr>
            <w:tcW w:w="1696" w:type="dxa"/>
            <w:tcBorders>
              <w:top w:val="single" w:sz="4" w:space="0" w:color="auto"/>
              <w:left w:val="single" w:sz="4" w:space="0" w:color="auto"/>
              <w:bottom w:val="single" w:sz="4" w:space="0" w:color="auto"/>
              <w:right w:val="single" w:sz="4" w:space="0" w:color="auto"/>
            </w:tcBorders>
            <w:shd w:val="clear" w:color="auto" w:fill="D9E2F3"/>
          </w:tcPr>
          <w:p w14:paraId="344E0797" w14:textId="77777777" w:rsidR="00907D16" w:rsidRPr="00F63393" w:rsidRDefault="00907D16" w:rsidP="00DC5F72">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3085F823" w14:textId="77777777" w:rsidR="00907D16" w:rsidRPr="00F63393" w:rsidRDefault="00907D16" w:rsidP="00DC5F7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14:paraId="1E8D1DC0" w14:textId="77777777" w:rsidR="00907D16" w:rsidRPr="00F63393" w:rsidRDefault="006705FF" w:rsidP="00DC5F72">
            <w:pPr>
              <w:pStyle w:val="Lijstalinea"/>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sections </w:t>
            </w:r>
            <w:r>
              <w:rPr>
                <w:lang w:val="en-GB"/>
              </w:rPr>
              <w:t>2</w:t>
            </w:r>
            <w:r w:rsidRPr="00A16AFD">
              <w:rPr>
                <w:lang w:val="en-GB"/>
              </w:rPr>
              <w:t xml:space="preserve">.3.1.2. Section </w:t>
            </w:r>
            <w:r>
              <w:rPr>
                <w:lang w:val="en-GB"/>
              </w:rPr>
              <w:t>2</w:t>
            </w:r>
            <w:r w:rsidRPr="00A16AFD">
              <w:rPr>
                <w:lang w:val="en-GB"/>
              </w:rPr>
              <w:t xml:space="preserve">.3.1.3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14:paraId="7070AFCF" w14:textId="77777777" w:rsidR="00FC6FB6" w:rsidRPr="00F63393" w:rsidRDefault="00FC6FB6" w:rsidP="00E92A64">
      <w:pPr>
        <w:rPr>
          <w:lang w:val="en-GB"/>
        </w:rPr>
      </w:pPr>
    </w:p>
    <w:p w14:paraId="2E157B7B" w14:textId="77777777" w:rsidR="00AE1FE8" w:rsidRPr="00F63393" w:rsidRDefault="00AE1FE8" w:rsidP="00AE1FE8">
      <w:pPr>
        <w:pStyle w:val="Kop5"/>
        <w:rPr>
          <w:lang w:val="en-GB"/>
        </w:rPr>
      </w:pPr>
      <w:r w:rsidRPr="00F63393">
        <w:rPr>
          <w:lang w:val="en-GB"/>
        </w:rPr>
        <w:lastRenderedPageBreak/>
        <w:t>Get Not Desirable Flex O</w:t>
      </w:r>
      <w:r w:rsidR="0011484C" w:rsidRPr="00F63393">
        <w:rPr>
          <w:lang w:val="en-GB"/>
        </w:rPr>
        <w:t>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AE1FE8" w:rsidRPr="00F63393" w14:paraId="62CF7E5A" w14:textId="77777777" w:rsidTr="000E0511">
        <w:tc>
          <w:tcPr>
            <w:tcW w:w="1665" w:type="dxa"/>
            <w:shd w:val="clear" w:color="auto" w:fill="D9E2F3"/>
          </w:tcPr>
          <w:p w14:paraId="092EEB17" w14:textId="77777777" w:rsidR="00AE1FE8" w:rsidRPr="00F63393" w:rsidRDefault="00AE1FE8"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70"/>
            </w:tblGrid>
            <w:tr w:rsidR="00AE1FE8" w:rsidRPr="00F63393" w14:paraId="2C623898" w14:textId="77777777" w:rsidTr="000E0511">
              <w:tc>
                <w:tcPr>
                  <w:tcW w:w="738" w:type="dxa"/>
                  <w:shd w:val="clear" w:color="auto" w:fill="FBE4D5"/>
                </w:tcPr>
                <w:p w14:paraId="67FD76D1" w14:textId="77777777" w:rsidR="00AE1FE8" w:rsidRPr="00F63393" w:rsidRDefault="00AE1FE8" w:rsidP="000E0511">
                  <w:pPr>
                    <w:spacing w:before="60" w:after="60"/>
                    <w:jc w:val="center"/>
                    <w:rPr>
                      <w:b/>
                      <w:lang w:val="en-GB"/>
                    </w:rPr>
                  </w:pPr>
                  <w:r w:rsidRPr="00F63393">
                    <w:rPr>
                      <w:b/>
                      <w:lang w:val="en-GB"/>
                    </w:rPr>
                    <w:t>Role</w:t>
                  </w:r>
                </w:p>
              </w:tc>
              <w:tc>
                <w:tcPr>
                  <w:tcW w:w="1417" w:type="dxa"/>
                  <w:shd w:val="clear" w:color="auto" w:fill="FBE4D5"/>
                </w:tcPr>
                <w:p w14:paraId="01C4293D" w14:textId="77777777" w:rsidR="00AE1FE8" w:rsidRPr="00F63393" w:rsidRDefault="00AE1FE8" w:rsidP="000E0511">
                  <w:pPr>
                    <w:spacing w:before="60" w:after="60"/>
                    <w:jc w:val="center"/>
                    <w:rPr>
                      <w:b/>
                      <w:lang w:val="en-GB"/>
                    </w:rPr>
                  </w:pPr>
                  <w:r w:rsidRPr="00F63393">
                    <w:rPr>
                      <w:b/>
                      <w:lang w:val="en-GB"/>
                    </w:rPr>
                    <w:t>Phase</w:t>
                  </w:r>
                </w:p>
              </w:tc>
              <w:tc>
                <w:tcPr>
                  <w:tcW w:w="992" w:type="dxa"/>
                  <w:shd w:val="clear" w:color="auto" w:fill="FBE4D5"/>
                </w:tcPr>
                <w:p w14:paraId="5D6EBF8E" w14:textId="77777777" w:rsidR="00AE1FE8" w:rsidRPr="00F63393" w:rsidRDefault="00AE1FE8" w:rsidP="000E0511">
                  <w:pPr>
                    <w:spacing w:before="60" w:after="60"/>
                    <w:jc w:val="center"/>
                    <w:rPr>
                      <w:b/>
                      <w:lang w:val="en-GB"/>
                    </w:rPr>
                  </w:pPr>
                  <w:r w:rsidRPr="00F63393">
                    <w:rPr>
                      <w:b/>
                      <w:lang w:val="en-GB"/>
                    </w:rPr>
                    <w:t>Regime</w:t>
                  </w:r>
                </w:p>
              </w:tc>
              <w:tc>
                <w:tcPr>
                  <w:tcW w:w="3851" w:type="dxa"/>
                  <w:shd w:val="clear" w:color="auto" w:fill="FBE4D5"/>
                </w:tcPr>
                <w:p w14:paraId="7CB7A5D8" w14:textId="77777777" w:rsidR="00AE1FE8" w:rsidRPr="00F63393" w:rsidRDefault="00AE1FE8" w:rsidP="000E0511">
                  <w:pPr>
                    <w:spacing w:before="60" w:after="60"/>
                    <w:jc w:val="center"/>
                    <w:rPr>
                      <w:b/>
                      <w:lang w:val="en-GB"/>
                    </w:rPr>
                  </w:pPr>
                  <w:r w:rsidRPr="00F63393">
                    <w:rPr>
                      <w:b/>
                      <w:lang w:val="en-GB"/>
                    </w:rPr>
                    <w:t>USEF step</w:t>
                  </w:r>
                </w:p>
              </w:tc>
            </w:tr>
            <w:tr w:rsidR="00AE1FE8" w:rsidRPr="00F63393" w14:paraId="65625F6C" w14:textId="77777777" w:rsidTr="000E0511">
              <w:tc>
                <w:tcPr>
                  <w:tcW w:w="738" w:type="dxa"/>
                  <w:shd w:val="clear" w:color="auto" w:fill="auto"/>
                </w:tcPr>
                <w:p w14:paraId="4F21F310" w14:textId="77777777" w:rsidR="00AE1FE8" w:rsidRPr="00F63393" w:rsidRDefault="00AE1FE8" w:rsidP="000E0511">
                  <w:pPr>
                    <w:spacing w:before="60" w:after="60"/>
                    <w:rPr>
                      <w:lang w:val="en-GB"/>
                    </w:rPr>
                  </w:pPr>
                  <w:r w:rsidRPr="00F63393">
                    <w:rPr>
                      <w:lang w:val="en-GB"/>
                    </w:rPr>
                    <w:t>BRP</w:t>
                  </w:r>
                </w:p>
              </w:tc>
              <w:tc>
                <w:tcPr>
                  <w:tcW w:w="1417" w:type="dxa"/>
                  <w:shd w:val="clear" w:color="auto" w:fill="auto"/>
                </w:tcPr>
                <w:p w14:paraId="64769077" w14:textId="77777777" w:rsidR="00AE1FE8" w:rsidRPr="00F63393" w:rsidRDefault="00AE1FE8" w:rsidP="000E0511">
                  <w:pPr>
                    <w:spacing w:before="60" w:after="60"/>
                    <w:rPr>
                      <w:lang w:val="en-GB"/>
                    </w:rPr>
                  </w:pPr>
                  <w:r w:rsidRPr="00F63393">
                    <w:rPr>
                      <w:lang w:val="en-GB"/>
                    </w:rPr>
                    <w:t>Plan</w:t>
                  </w:r>
                </w:p>
              </w:tc>
              <w:tc>
                <w:tcPr>
                  <w:tcW w:w="992" w:type="dxa"/>
                  <w:shd w:val="clear" w:color="auto" w:fill="auto"/>
                </w:tcPr>
                <w:p w14:paraId="33911566" w14:textId="77777777" w:rsidR="00AE1FE8" w:rsidRPr="00F63393" w:rsidRDefault="00AE1FE8" w:rsidP="000E0511">
                  <w:pPr>
                    <w:spacing w:before="60" w:after="60"/>
                    <w:rPr>
                      <w:lang w:val="en-GB"/>
                    </w:rPr>
                  </w:pPr>
                  <w:r w:rsidRPr="00F63393">
                    <w:rPr>
                      <w:lang w:val="en-GB"/>
                    </w:rPr>
                    <w:t>Green</w:t>
                  </w:r>
                </w:p>
              </w:tc>
              <w:tc>
                <w:tcPr>
                  <w:tcW w:w="3851" w:type="dxa"/>
                  <w:shd w:val="clear" w:color="auto" w:fill="auto"/>
                </w:tcPr>
                <w:p w14:paraId="5FEEC0AC" w14:textId="77777777" w:rsidR="00AE1FE8" w:rsidRPr="00F63393" w:rsidRDefault="00AE1FE8" w:rsidP="000E0511">
                  <w:pPr>
                    <w:spacing w:before="60" w:after="60"/>
                    <w:rPr>
                      <w:lang w:val="en-GB"/>
                    </w:rPr>
                  </w:pPr>
                  <w:r w:rsidRPr="00F63393">
                    <w:rPr>
                      <w:lang w:val="en-GB"/>
                    </w:rPr>
                    <w:t>Create Flex Orders</w:t>
                  </w:r>
                </w:p>
              </w:tc>
            </w:tr>
          </w:tbl>
          <w:p w14:paraId="09F3A361" w14:textId="77777777" w:rsidR="00AE1FE8" w:rsidRPr="00F63393" w:rsidRDefault="00AE1FE8" w:rsidP="000E0511">
            <w:pPr>
              <w:spacing w:before="60" w:after="60"/>
              <w:rPr>
                <w:lang w:val="en-GB"/>
              </w:rPr>
            </w:pPr>
          </w:p>
        </w:tc>
      </w:tr>
      <w:tr w:rsidR="00AE1FE8" w:rsidRPr="00F63393" w14:paraId="1ECAF2F8" w14:textId="77777777" w:rsidTr="000E0511">
        <w:tc>
          <w:tcPr>
            <w:tcW w:w="1665" w:type="dxa"/>
            <w:shd w:val="clear" w:color="auto" w:fill="D9E2F3"/>
          </w:tcPr>
          <w:p w14:paraId="4D2F32CA" w14:textId="77777777" w:rsidR="00AE1FE8" w:rsidRPr="00F63393" w:rsidRDefault="00AE1FE8" w:rsidP="000E0511">
            <w:pPr>
              <w:spacing w:before="60" w:after="60"/>
              <w:rPr>
                <w:b/>
                <w:lang w:val="en-GB"/>
              </w:rPr>
            </w:pPr>
            <w:r w:rsidRPr="00F63393">
              <w:rPr>
                <w:b/>
                <w:lang w:val="en-GB"/>
              </w:rPr>
              <w:t>Mapping name</w:t>
            </w:r>
          </w:p>
        </w:tc>
        <w:tc>
          <w:tcPr>
            <w:tcW w:w="7054" w:type="dxa"/>
            <w:shd w:val="clear" w:color="auto" w:fill="auto"/>
          </w:tcPr>
          <w:p w14:paraId="26BC3F09" w14:textId="77777777" w:rsidR="00AE1FE8" w:rsidRPr="00F63393" w:rsidRDefault="00AE1FE8" w:rsidP="000E0511">
            <w:pPr>
              <w:spacing w:before="60" w:after="60"/>
              <w:rPr>
                <w:lang w:val="en-GB"/>
              </w:rPr>
            </w:pPr>
            <w:r w:rsidRPr="00F63393">
              <w:rPr>
                <w:lang w:val="en-GB"/>
              </w:rPr>
              <w:t>BRP_GET_NOT_DESIRABLE_FLEX_OFFERS</w:t>
            </w:r>
          </w:p>
        </w:tc>
      </w:tr>
      <w:tr w:rsidR="00AE1FE8" w:rsidRPr="00F63393" w14:paraId="6D6D526E" w14:textId="77777777" w:rsidTr="000E0511">
        <w:tc>
          <w:tcPr>
            <w:tcW w:w="1665" w:type="dxa"/>
            <w:shd w:val="clear" w:color="auto" w:fill="D9E2F3"/>
          </w:tcPr>
          <w:p w14:paraId="6AD7DE7F" w14:textId="77777777" w:rsidR="00AE1FE8" w:rsidRPr="00F63393" w:rsidRDefault="00AE1FE8" w:rsidP="000E0511">
            <w:pPr>
              <w:spacing w:before="60" w:after="60"/>
              <w:rPr>
                <w:b/>
                <w:lang w:val="en-GB"/>
              </w:rPr>
            </w:pPr>
            <w:r w:rsidRPr="00F63393">
              <w:rPr>
                <w:b/>
                <w:lang w:val="en-GB"/>
              </w:rPr>
              <w:t>Context</w:t>
            </w:r>
          </w:p>
        </w:tc>
        <w:tc>
          <w:tcPr>
            <w:tcW w:w="7054" w:type="dxa"/>
            <w:shd w:val="clear" w:color="auto" w:fill="auto"/>
          </w:tcPr>
          <w:p w14:paraId="767F9622" w14:textId="77777777" w:rsidR="00AE1FE8" w:rsidRPr="00F63393" w:rsidRDefault="00AE1FE8" w:rsidP="000E0511">
            <w:pPr>
              <w:rPr>
                <w:lang w:val="en-GB"/>
              </w:rPr>
            </w:pPr>
            <w:r w:rsidRPr="00F63393">
              <w:rPr>
                <w:lang w:val="en-GB"/>
              </w:rPr>
              <w:t>When optimizing its portfolio, a BRP creates orders for the flexibility offered earlier by Aggregators.</w:t>
            </w:r>
          </w:p>
          <w:p w14:paraId="17AF9B0D" w14:textId="77777777" w:rsidR="00AE1FE8" w:rsidRPr="00F63393" w:rsidRDefault="00AE1FE8" w:rsidP="000E0511">
            <w:pPr>
              <w:rPr>
                <w:lang w:val="en-GB"/>
              </w:rPr>
            </w:pPr>
            <w:r w:rsidRPr="00F63393">
              <w:rPr>
                <w:lang w:val="en-GB"/>
              </w:rPr>
              <w:t xml:space="preserve">This Pluggable Business Component decides which of the supplied flex offers </w:t>
            </w:r>
            <w:r w:rsidR="0011484C" w:rsidRPr="00F63393">
              <w:rPr>
                <w:lang w:val="en-GB"/>
              </w:rPr>
              <w:t xml:space="preserve">are desirable and </w:t>
            </w:r>
            <w:r w:rsidRPr="00F63393">
              <w:rPr>
                <w:lang w:val="en-GB"/>
              </w:rPr>
              <w:t xml:space="preserve">should </w:t>
            </w:r>
            <w:r w:rsidR="0011484C" w:rsidRPr="00F63393">
              <w:rPr>
                <w:lang w:val="en-GB"/>
              </w:rPr>
              <w:t xml:space="preserve">possibly </w:t>
            </w:r>
            <w:r w:rsidRPr="00F63393">
              <w:rPr>
                <w:lang w:val="en-GB"/>
              </w:rPr>
              <w:t xml:space="preserve">be turned into flex orders. It returns a list of sequence numbers of the flex offers which are </w:t>
            </w:r>
            <w:r w:rsidR="00EA4D0F" w:rsidRPr="00F63393">
              <w:rPr>
                <w:lang w:val="en-GB"/>
              </w:rPr>
              <w:t>not desirable</w:t>
            </w:r>
            <w:r w:rsidRPr="00F63393">
              <w:rPr>
                <w:lang w:val="en-GB"/>
              </w:rPr>
              <w:t>.</w:t>
            </w:r>
          </w:p>
          <w:p w14:paraId="46DC0F93" w14:textId="77777777" w:rsidR="00AE1FE8" w:rsidRPr="00F63393" w:rsidRDefault="00AE1FE8" w:rsidP="000E0511">
            <w:pPr>
              <w:rPr>
                <w:lang w:val="en-GB"/>
              </w:rPr>
            </w:pPr>
          </w:p>
          <w:p w14:paraId="034E49AE" w14:textId="77777777" w:rsidR="00AE1FE8" w:rsidRPr="00F63393" w:rsidRDefault="00AE1FE8" w:rsidP="00EA4D0F">
            <w:pPr>
              <w:rPr>
                <w:lang w:val="en-GB"/>
              </w:rPr>
            </w:pPr>
            <w:r w:rsidRPr="00F63393">
              <w:rPr>
                <w:lang w:val="en-GB"/>
              </w:rPr>
              <w:t xml:space="preserve">The input for this PBC is the identification of the connection group, and a list of </w:t>
            </w:r>
            <w:r w:rsidR="00C87E4F">
              <w:rPr>
                <w:lang w:val="en-GB"/>
              </w:rPr>
              <w:t>planboard</w:t>
            </w:r>
            <w:r w:rsidRPr="00F63393">
              <w:rPr>
                <w:lang w:val="en-GB"/>
              </w:rPr>
              <w:t xml:space="preserve"> messages representing the flex offers for the specified connection group, with per flex offer the offer per PTU. The output is a list of sequence numbers of the flex offers which are </w:t>
            </w:r>
            <w:r w:rsidR="00EA4D0F" w:rsidRPr="00F63393">
              <w:rPr>
                <w:lang w:val="en-GB"/>
              </w:rPr>
              <w:t xml:space="preserve">not desirable </w:t>
            </w:r>
            <w:r w:rsidRPr="00F63393">
              <w:rPr>
                <w:lang w:val="en-GB"/>
              </w:rPr>
              <w:t xml:space="preserve">and will </w:t>
            </w:r>
            <w:r w:rsidR="00EA4D0F" w:rsidRPr="00F63393">
              <w:rPr>
                <w:lang w:val="en-GB"/>
              </w:rPr>
              <w:t xml:space="preserve">not </w:t>
            </w:r>
            <w:r w:rsidRPr="00F63393">
              <w:rPr>
                <w:lang w:val="en-GB"/>
              </w:rPr>
              <w:t>turn into a flex order.</w:t>
            </w:r>
          </w:p>
        </w:tc>
      </w:tr>
      <w:tr w:rsidR="00AE1FE8" w:rsidRPr="00F63393" w14:paraId="14CDFD2F" w14:textId="77777777" w:rsidTr="000E0511">
        <w:tc>
          <w:tcPr>
            <w:tcW w:w="1665" w:type="dxa"/>
            <w:shd w:val="clear" w:color="auto" w:fill="D9E2F3"/>
          </w:tcPr>
          <w:p w14:paraId="160024FA" w14:textId="77777777" w:rsidR="00AE1FE8" w:rsidRPr="00F63393" w:rsidRDefault="00AE1FE8" w:rsidP="000E0511">
            <w:pPr>
              <w:spacing w:before="60" w:after="60"/>
              <w:rPr>
                <w:b/>
                <w:lang w:val="en-GB"/>
              </w:rPr>
            </w:pPr>
            <w:r w:rsidRPr="00F63393">
              <w:rPr>
                <w:b/>
                <w:lang w:val="en-GB"/>
              </w:rPr>
              <w:t>Input</w:t>
            </w:r>
          </w:p>
        </w:tc>
        <w:tc>
          <w:tcPr>
            <w:tcW w:w="7054" w:type="dxa"/>
            <w:shd w:val="clear" w:color="auto" w:fill="auto"/>
          </w:tcPr>
          <w:p w14:paraId="1E973B4D" w14:textId="77777777" w:rsidR="00AE1FE8" w:rsidRPr="00F63393" w:rsidRDefault="00AE1FE8" w:rsidP="000E0511">
            <w:pPr>
              <w:pStyle w:val="Lijstalinea"/>
              <w:numPr>
                <w:ilvl w:val="0"/>
                <w:numId w:val="0"/>
              </w:numPr>
              <w:spacing w:before="60" w:after="60" w:line="240" w:lineRule="auto"/>
              <w:rPr>
                <w:lang w:val="en-GB"/>
              </w:rPr>
            </w:pPr>
            <w:r w:rsidRPr="00F63393">
              <w:rPr>
                <w:lang w:val="en-GB"/>
              </w:rPr>
              <w:t>The PBC is called for every connection group identified by the BRP.</w:t>
            </w:r>
          </w:p>
          <w:p w14:paraId="2ACAC075" w14:textId="77777777" w:rsidR="001F20DB" w:rsidRPr="00F63393" w:rsidRDefault="00AE1FE8" w:rsidP="001F20DB">
            <w:pPr>
              <w:pStyle w:val="Lijstalinea"/>
              <w:numPr>
                <w:ilvl w:val="0"/>
                <w:numId w:val="9"/>
              </w:numPr>
              <w:spacing w:before="60" w:after="60" w:line="240" w:lineRule="auto"/>
              <w:ind w:left="360"/>
              <w:rPr>
                <w:lang w:val="en-GB"/>
              </w:rPr>
            </w:pPr>
            <w:r w:rsidRPr="00F63393">
              <w:rPr>
                <w:lang w:val="en-GB"/>
              </w:rPr>
              <w:t>String CONNECTION_GROUP_IDENTIFIER</w:t>
            </w:r>
          </w:p>
          <w:p w14:paraId="3F4606EB" w14:textId="77777777" w:rsidR="00AE1FE8" w:rsidRPr="00F63393" w:rsidRDefault="00AE1FE8" w:rsidP="001F20DB">
            <w:pPr>
              <w:pStyle w:val="Lijstalinea"/>
              <w:numPr>
                <w:ilvl w:val="0"/>
                <w:numId w:val="0"/>
              </w:numPr>
              <w:spacing w:before="60" w:after="60" w:line="240" w:lineRule="auto"/>
              <w:ind w:left="360"/>
              <w:rPr>
                <w:lang w:val="en-GB"/>
              </w:rPr>
            </w:pPr>
            <w:r w:rsidRPr="00F63393">
              <w:rPr>
                <w:lang w:val="en-GB"/>
              </w:rPr>
              <w:t>Identification of the connection group.</w:t>
            </w:r>
          </w:p>
          <w:p w14:paraId="7C844AF8" w14:textId="77777777" w:rsidR="001F20DB" w:rsidRPr="00F63393" w:rsidRDefault="00AE1FE8" w:rsidP="001F20DB">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14:paraId="7A3D17FB" w14:textId="77777777" w:rsidR="00AE1FE8" w:rsidRPr="00F63393" w:rsidRDefault="00AE1FE8" w:rsidP="001F20DB">
            <w:pPr>
              <w:pStyle w:val="Lijstalinea"/>
              <w:numPr>
                <w:ilvl w:val="0"/>
                <w:numId w:val="0"/>
              </w:numPr>
              <w:spacing w:before="60" w:after="60" w:line="240" w:lineRule="auto"/>
              <w:ind w:left="360"/>
              <w:rPr>
                <w:lang w:val="en-GB"/>
              </w:rPr>
            </w:pPr>
            <w:r w:rsidRPr="00F63393">
              <w:rPr>
                <w:lang w:val="en-GB"/>
              </w:rPr>
              <w:t>A list of flex offers for the specified connection group, with per flex offer the offer per PTU.</w:t>
            </w:r>
          </w:p>
        </w:tc>
      </w:tr>
      <w:tr w:rsidR="00AE1FE8" w:rsidRPr="00F63393" w14:paraId="2CCE1458" w14:textId="77777777" w:rsidTr="000E0511">
        <w:tc>
          <w:tcPr>
            <w:tcW w:w="1665" w:type="dxa"/>
            <w:shd w:val="clear" w:color="auto" w:fill="D9E2F3"/>
          </w:tcPr>
          <w:p w14:paraId="3D76B76F" w14:textId="77777777" w:rsidR="00AE1FE8" w:rsidRPr="00F63393" w:rsidRDefault="00AE1FE8" w:rsidP="000E0511">
            <w:pPr>
              <w:spacing w:before="60" w:after="60"/>
              <w:rPr>
                <w:b/>
                <w:lang w:val="en-GB"/>
              </w:rPr>
            </w:pPr>
            <w:r w:rsidRPr="00F63393">
              <w:rPr>
                <w:b/>
                <w:lang w:val="en-GB"/>
              </w:rPr>
              <w:t>Output</w:t>
            </w:r>
          </w:p>
        </w:tc>
        <w:tc>
          <w:tcPr>
            <w:tcW w:w="7054" w:type="dxa"/>
            <w:shd w:val="clear" w:color="auto" w:fill="auto"/>
          </w:tcPr>
          <w:p w14:paraId="0E68027B" w14:textId="77777777" w:rsidR="001F20DB" w:rsidRPr="00F63393" w:rsidRDefault="00AE1FE8" w:rsidP="001F20DB">
            <w:pPr>
              <w:pStyle w:val="Lijstalinea"/>
              <w:numPr>
                <w:ilvl w:val="0"/>
                <w:numId w:val="9"/>
              </w:numPr>
              <w:spacing w:before="60" w:after="60" w:line="240" w:lineRule="auto"/>
              <w:ind w:left="360"/>
              <w:rPr>
                <w:lang w:val="en-GB"/>
              </w:rPr>
            </w:pPr>
            <w:r w:rsidRPr="00F63393">
              <w:rPr>
                <w:lang w:val="en-GB"/>
              </w:rPr>
              <w:t xml:space="preserve">List &lt;Long&gt; </w:t>
            </w:r>
            <w:r w:rsidR="00AD1303" w:rsidRPr="00F63393">
              <w:rPr>
                <w:lang w:val="en-GB"/>
              </w:rPr>
              <w:t>NOT_DESIRABLE_FLEX_OFFER_SEQUENCE_LIST</w:t>
            </w:r>
          </w:p>
          <w:p w14:paraId="4733E467" w14:textId="77777777" w:rsidR="00AE1FE8" w:rsidRPr="00F63393" w:rsidRDefault="00AE1FE8" w:rsidP="001F20DB">
            <w:pPr>
              <w:pStyle w:val="Lijstalinea"/>
              <w:numPr>
                <w:ilvl w:val="0"/>
                <w:numId w:val="0"/>
              </w:numPr>
              <w:spacing w:before="60" w:after="60" w:line="240" w:lineRule="auto"/>
              <w:ind w:left="360"/>
              <w:rPr>
                <w:lang w:val="en-GB"/>
              </w:rPr>
            </w:pPr>
            <w:r w:rsidRPr="00F63393">
              <w:rPr>
                <w:lang w:val="en-GB"/>
              </w:rPr>
              <w:t>List of sequence numbers of the flex offers</w:t>
            </w:r>
            <w:r w:rsidR="00135F70" w:rsidRPr="00F63393">
              <w:rPr>
                <w:lang w:val="en-GB"/>
              </w:rPr>
              <w:t>,</w:t>
            </w:r>
            <w:r w:rsidRPr="00F63393">
              <w:rPr>
                <w:lang w:val="en-GB"/>
              </w:rPr>
              <w:t xml:space="preserve"> which are </w:t>
            </w:r>
            <w:r w:rsidR="0011484C" w:rsidRPr="00F63393">
              <w:rPr>
                <w:lang w:val="en-GB"/>
              </w:rPr>
              <w:t>not desired</w:t>
            </w:r>
            <w:r w:rsidRPr="00F63393">
              <w:rPr>
                <w:lang w:val="en-GB"/>
              </w:rPr>
              <w:t xml:space="preserve"> and will </w:t>
            </w:r>
            <w:r w:rsidR="0011484C" w:rsidRPr="00F63393">
              <w:rPr>
                <w:lang w:val="en-GB"/>
              </w:rPr>
              <w:t xml:space="preserve">not </w:t>
            </w:r>
            <w:r w:rsidRPr="00F63393">
              <w:rPr>
                <w:lang w:val="en-GB"/>
              </w:rPr>
              <w:t>turn into flex orders.</w:t>
            </w:r>
          </w:p>
        </w:tc>
      </w:tr>
      <w:tr w:rsidR="00AE1FE8" w:rsidRPr="00F63393" w14:paraId="06E1626A" w14:textId="77777777" w:rsidTr="000E0511">
        <w:tc>
          <w:tcPr>
            <w:tcW w:w="1665" w:type="dxa"/>
            <w:shd w:val="clear" w:color="auto" w:fill="D9E2F3"/>
          </w:tcPr>
          <w:p w14:paraId="78EF2E09" w14:textId="77777777" w:rsidR="00AE1FE8" w:rsidRPr="00F63393" w:rsidRDefault="00AE1FE8" w:rsidP="000E0511">
            <w:pPr>
              <w:spacing w:before="60" w:after="60"/>
              <w:rPr>
                <w:b/>
                <w:lang w:val="en-GB"/>
              </w:rPr>
            </w:pPr>
            <w:r w:rsidRPr="00F63393">
              <w:rPr>
                <w:b/>
                <w:lang w:val="en-GB"/>
              </w:rPr>
              <w:t>References</w:t>
            </w:r>
          </w:p>
        </w:tc>
        <w:tc>
          <w:tcPr>
            <w:tcW w:w="7054" w:type="dxa"/>
            <w:shd w:val="clear" w:color="auto" w:fill="auto"/>
          </w:tcPr>
          <w:p w14:paraId="0AC606B5" w14:textId="77777777" w:rsidR="00AE1FE8"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E1FE8" w:rsidRPr="00F63393">
              <w:rPr>
                <w:lang w:val="en-GB"/>
              </w:rPr>
              <w:t>BrpFlexOrderCoordinator</w:t>
            </w:r>
          </w:p>
          <w:p w14:paraId="69FC15E8" w14:textId="77777777" w:rsidR="00AE1FE8" w:rsidRPr="00F63393" w:rsidRDefault="006705FF" w:rsidP="000E0511">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14:paraId="0F893D06" w14:textId="77777777" w:rsidR="00AE1FE8" w:rsidRPr="00F63393" w:rsidRDefault="00AE1FE8" w:rsidP="00E44574">
      <w:pPr>
        <w:rPr>
          <w:lang w:val="en-GB"/>
        </w:rPr>
      </w:pPr>
    </w:p>
    <w:p w14:paraId="1EF6D1B8" w14:textId="77777777" w:rsidR="00AD1303" w:rsidRPr="00F63393" w:rsidRDefault="00AD1303" w:rsidP="00AD1303">
      <w:pPr>
        <w:pStyle w:val="Kop5"/>
        <w:rPr>
          <w:lang w:val="en-GB"/>
        </w:rPr>
      </w:pPr>
      <w:r w:rsidRPr="00F63393">
        <w:rPr>
          <w:lang w:val="en-GB"/>
        </w:rPr>
        <w:t>Create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AD1303" w:rsidRPr="00F63393" w14:paraId="23C9301B" w14:textId="77777777" w:rsidTr="000E0511">
        <w:tc>
          <w:tcPr>
            <w:tcW w:w="1665" w:type="dxa"/>
            <w:shd w:val="clear" w:color="auto" w:fill="D9E2F3"/>
          </w:tcPr>
          <w:p w14:paraId="7DD83EB5" w14:textId="77777777" w:rsidR="00AD1303" w:rsidRPr="00F63393" w:rsidRDefault="00AD13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02"/>
              <w:gridCol w:w="979"/>
              <w:gridCol w:w="3522"/>
            </w:tblGrid>
            <w:tr w:rsidR="00AD1303" w:rsidRPr="00F63393" w14:paraId="498673FE" w14:textId="77777777" w:rsidTr="000E0511">
              <w:tc>
                <w:tcPr>
                  <w:tcW w:w="738" w:type="dxa"/>
                  <w:shd w:val="clear" w:color="auto" w:fill="FBE4D5"/>
                </w:tcPr>
                <w:p w14:paraId="6BEA8ECD" w14:textId="77777777" w:rsidR="00AD1303" w:rsidRPr="00F63393" w:rsidRDefault="00AD1303" w:rsidP="000E0511">
                  <w:pPr>
                    <w:spacing w:before="60" w:after="60"/>
                    <w:jc w:val="center"/>
                    <w:rPr>
                      <w:b/>
                      <w:lang w:val="en-GB"/>
                    </w:rPr>
                  </w:pPr>
                  <w:r w:rsidRPr="00F63393">
                    <w:rPr>
                      <w:b/>
                      <w:lang w:val="en-GB"/>
                    </w:rPr>
                    <w:t>Role</w:t>
                  </w:r>
                </w:p>
              </w:tc>
              <w:tc>
                <w:tcPr>
                  <w:tcW w:w="1417" w:type="dxa"/>
                  <w:shd w:val="clear" w:color="auto" w:fill="FBE4D5"/>
                </w:tcPr>
                <w:p w14:paraId="207541CA" w14:textId="77777777" w:rsidR="00AD1303" w:rsidRPr="00F63393" w:rsidRDefault="00AD1303" w:rsidP="000E0511">
                  <w:pPr>
                    <w:spacing w:before="60" w:after="60"/>
                    <w:jc w:val="center"/>
                    <w:rPr>
                      <w:b/>
                      <w:lang w:val="en-GB"/>
                    </w:rPr>
                  </w:pPr>
                  <w:r w:rsidRPr="00F63393">
                    <w:rPr>
                      <w:b/>
                      <w:lang w:val="en-GB"/>
                    </w:rPr>
                    <w:t>Phase</w:t>
                  </w:r>
                </w:p>
              </w:tc>
              <w:tc>
                <w:tcPr>
                  <w:tcW w:w="992" w:type="dxa"/>
                  <w:shd w:val="clear" w:color="auto" w:fill="FBE4D5"/>
                </w:tcPr>
                <w:p w14:paraId="4D69AAD7" w14:textId="77777777" w:rsidR="00AD1303" w:rsidRPr="00F63393" w:rsidRDefault="00AD1303" w:rsidP="000E0511">
                  <w:pPr>
                    <w:spacing w:before="60" w:after="60"/>
                    <w:jc w:val="center"/>
                    <w:rPr>
                      <w:b/>
                      <w:lang w:val="en-GB"/>
                    </w:rPr>
                  </w:pPr>
                  <w:r w:rsidRPr="00F63393">
                    <w:rPr>
                      <w:b/>
                      <w:lang w:val="en-GB"/>
                    </w:rPr>
                    <w:t>Regime</w:t>
                  </w:r>
                </w:p>
              </w:tc>
              <w:tc>
                <w:tcPr>
                  <w:tcW w:w="3851" w:type="dxa"/>
                  <w:shd w:val="clear" w:color="auto" w:fill="FBE4D5"/>
                </w:tcPr>
                <w:p w14:paraId="69CBC661" w14:textId="77777777" w:rsidR="00AD1303" w:rsidRPr="00F63393" w:rsidRDefault="00AD1303" w:rsidP="000E0511">
                  <w:pPr>
                    <w:spacing w:before="60" w:after="60"/>
                    <w:jc w:val="center"/>
                    <w:rPr>
                      <w:b/>
                      <w:lang w:val="en-GB"/>
                    </w:rPr>
                  </w:pPr>
                  <w:r w:rsidRPr="00F63393">
                    <w:rPr>
                      <w:b/>
                      <w:lang w:val="en-GB"/>
                    </w:rPr>
                    <w:t>USEF step</w:t>
                  </w:r>
                </w:p>
              </w:tc>
            </w:tr>
            <w:tr w:rsidR="00AD1303" w:rsidRPr="00F63393" w14:paraId="0BFD7F00" w14:textId="77777777" w:rsidTr="000E0511">
              <w:tc>
                <w:tcPr>
                  <w:tcW w:w="738" w:type="dxa"/>
                  <w:shd w:val="clear" w:color="auto" w:fill="auto"/>
                </w:tcPr>
                <w:p w14:paraId="461CC1AC" w14:textId="77777777" w:rsidR="00AD1303" w:rsidRPr="00F63393" w:rsidRDefault="00AD1303" w:rsidP="000E0511">
                  <w:pPr>
                    <w:spacing w:before="60" w:after="60"/>
                    <w:rPr>
                      <w:lang w:val="en-GB"/>
                    </w:rPr>
                  </w:pPr>
                  <w:r w:rsidRPr="00F63393">
                    <w:rPr>
                      <w:lang w:val="en-GB"/>
                    </w:rPr>
                    <w:t>BRP</w:t>
                  </w:r>
                </w:p>
              </w:tc>
              <w:tc>
                <w:tcPr>
                  <w:tcW w:w="1417" w:type="dxa"/>
                  <w:shd w:val="clear" w:color="auto" w:fill="auto"/>
                </w:tcPr>
                <w:p w14:paraId="583EBAA0" w14:textId="77777777" w:rsidR="00AD1303" w:rsidRPr="00F63393" w:rsidRDefault="00AD1303" w:rsidP="000E0511">
                  <w:pPr>
                    <w:spacing w:before="60" w:after="60"/>
                    <w:rPr>
                      <w:lang w:val="en-GB"/>
                    </w:rPr>
                  </w:pPr>
                  <w:r w:rsidRPr="00F63393">
                    <w:rPr>
                      <w:lang w:val="en-GB"/>
                    </w:rPr>
                    <w:t>Plan</w:t>
                  </w:r>
                  <w:r w:rsidR="00722176">
                    <w:rPr>
                      <w:lang w:val="en-GB"/>
                    </w:rPr>
                    <w:t>/Operate</w:t>
                  </w:r>
                </w:p>
              </w:tc>
              <w:tc>
                <w:tcPr>
                  <w:tcW w:w="992" w:type="dxa"/>
                  <w:shd w:val="clear" w:color="auto" w:fill="auto"/>
                </w:tcPr>
                <w:p w14:paraId="798A6F7A" w14:textId="77777777" w:rsidR="00AD1303" w:rsidRPr="00F63393" w:rsidRDefault="00AD1303" w:rsidP="000E0511">
                  <w:pPr>
                    <w:spacing w:before="60" w:after="60"/>
                    <w:rPr>
                      <w:lang w:val="en-GB"/>
                    </w:rPr>
                  </w:pPr>
                  <w:r w:rsidRPr="00F63393">
                    <w:rPr>
                      <w:lang w:val="en-GB"/>
                    </w:rPr>
                    <w:t>Green</w:t>
                  </w:r>
                </w:p>
              </w:tc>
              <w:tc>
                <w:tcPr>
                  <w:tcW w:w="3851" w:type="dxa"/>
                  <w:shd w:val="clear" w:color="auto" w:fill="auto"/>
                </w:tcPr>
                <w:p w14:paraId="4EE395FA" w14:textId="77777777" w:rsidR="00AD1303" w:rsidRPr="00F63393" w:rsidRDefault="00AD1303" w:rsidP="000E0511">
                  <w:pPr>
                    <w:spacing w:before="60" w:after="60"/>
                    <w:rPr>
                      <w:lang w:val="en-GB"/>
                    </w:rPr>
                  </w:pPr>
                  <w:r w:rsidRPr="00F63393">
                    <w:rPr>
                      <w:lang w:val="en-GB"/>
                    </w:rPr>
                    <w:t>Create Flex Orders</w:t>
                  </w:r>
                </w:p>
              </w:tc>
            </w:tr>
          </w:tbl>
          <w:p w14:paraId="16FDDB0D" w14:textId="77777777" w:rsidR="00AD1303" w:rsidRPr="00F63393" w:rsidRDefault="00AD1303" w:rsidP="000E0511">
            <w:pPr>
              <w:spacing w:before="60" w:after="60"/>
              <w:rPr>
                <w:lang w:val="en-GB"/>
              </w:rPr>
            </w:pPr>
          </w:p>
        </w:tc>
      </w:tr>
      <w:tr w:rsidR="00AD1303" w:rsidRPr="00F63393" w14:paraId="176ECFE3" w14:textId="77777777" w:rsidTr="000E0511">
        <w:tc>
          <w:tcPr>
            <w:tcW w:w="1665" w:type="dxa"/>
            <w:shd w:val="clear" w:color="auto" w:fill="D9E2F3"/>
          </w:tcPr>
          <w:p w14:paraId="78473FFD" w14:textId="77777777" w:rsidR="00AD1303" w:rsidRPr="00F63393" w:rsidRDefault="00AD1303" w:rsidP="000E0511">
            <w:pPr>
              <w:spacing w:before="60" w:after="60"/>
              <w:rPr>
                <w:b/>
                <w:lang w:val="en-GB"/>
              </w:rPr>
            </w:pPr>
            <w:r w:rsidRPr="00F63393">
              <w:rPr>
                <w:b/>
                <w:lang w:val="en-GB"/>
              </w:rPr>
              <w:t>Mapping name</w:t>
            </w:r>
          </w:p>
        </w:tc>
        <w:tc>
          <w:tcPr>
            <w:tcW w:w="7054" w:type="dxa"/>
            <w:shd w:val="clear" w:color="auto" w:fill="auto"/>
          </w:tcPr>
          <w:p w14:paraId="606ED85A" w14:textId="77777777" w:rsidR="00AD1303" w:rsidRPr="00F63393" w:rsidRDefault="00AD1303" w:rsidP="000E0511">
            <w:pPr>
              <w:spacing w:before="60" w:after="60"/>
              <w:rPr>
                <w:lang w:val="en-GB"/>
              </w:rPr>
            </w:pPr>
            <w:r w:rsidRPr="00F63393">
              <w:rPr>
                <w:lang w:val="en-GB"/>
              </w:rPr>
              <w:t>BRP_PLACE_FLEX_ORDERS</w:t>
            </w:r>
          </w:p>
        </w:tc>
      </w:tr>
      <w:tr w:rsidR="00AD1303" w:rsidRPr="00F63393" w14:paraId="1E170668" w14:textId="77777777" w:rsidTr="000E0511">
        <w:tc>
          <w:tcPr>
            <w:tcW w:w="1665" w:type="dxa"/>
            <w:shd w:val="clear" w:color="auto" w:fill="D9E2F3"/>
          </w:tcPr>
          <w:p w14:paraId="1129ED1E" w14:textId="77777777" w:rsidR="00AD1303" w:rsidRPr="00F63393" w:rsidRDefault="00AD1303" w:rsidP="000E0511">
            <w:pPr>
              <w:spacing w:before="60" w:after="60"/>
              <w:rPr>
                <w:b/>
                <w:lang w:val="en-GB"/>
              </w:rPr>
            </w:pPr>
            <w:r w:rsidRPr="00F63393">
              <w:rPr>
                <w:b/>
                <w:lang w:val="en-GB"/>
              </w:rPr>
              <w:t>Context</w:t>
            </w:r>
          </w:p>
        </w:tc>
        <w:tc>
          <w:tcPr>
            <w:tcW w:w="7054" w:type="dxa"/>
            <w:shd w:val="clear" w:color="auto" w:fill="auto"/>
          </w:tcPr>
          <w:p w14:paraId="107A4D7A" w14:textId="77777777" w:rsidR="00AD1303" w:rsidRPr="00F63393" w:rsidRDefault="00AD1303" w:rsidP="000E0511">
            <w:pPr>
              <w:rPr>
                <w:lang w:val="en-GB"/>
              </w:rPr>
            </w:pPr>
            <w:r w:rsidRPr="00F63393">
              <w:rPr>
                <w:lang w:val="en-GB"/>
              </w:rPr>
              <w:t>When optimizing its portfolio, a BRP creates orders for the flexibility offered earlier by Aggregators.</w:t>
            </w:r>
          </w:p>
          <w:p w14:paraId="3EFAEFED" w14:textId="77777777" w:rsidR="00AD1303" w:rsidRPr="00F63393" w:rsidRDefault="00AD1303" w:rsidP="000E0511">
            <w:pPr>
              <w:rPr>
                <w:lang w:val="en-GB"/>
              </w:rPr>
            </w:pPr>
            <w:r w:rsidRPr="00F63393">
              <w:rPr>
                <w:lang w:val="en-GB"/>
              </w:rPr>
              <w:t>This Pluggable Business Component decides which of the supplied</w:t>
            </w:r>
            <w:r w:rsidR="0011484C" w:rsidRPr="00F63393">
              <w:rPr>
                <w:lang w:val="en-GB"/>
              </w:rPr>
              <w:t xml:space="preserve"> and desired</w:t>
            </w:r>
            <w:r w:rsidRPr="00F63393">
              <w:rPr>
                <w:lang w:val="en-GB"/>
              </w:rPr>
              <w:t xml:space="preserve"> flex offers should be turned into flex orders. It returns a list of sequence numbers of the flex offers which are accepted and will turn into flex orders.</w:t>
            </w:r>
          </w:p>
          <w:p w14:paraId="3BD33030" w14:textId="77777777" w:rsidR="00AD1303" w:rsidRPr="00F63393" w:rsidRDefault="00AD1303" w:rsidP="000E0511">
            <w:pPr>
              <w:rPr>
                <w:lang w:val="en-GB"/>
              </w:rPr>
            </w:pPr>
          </w:p>
          <w:p w14:paraId="2FEC7A27" w14:textId="77777777" w:rsidR="00AD1303" w:rsidRPr="00F63393" w:rsidRDefault="00AD1303" w:rsidP="000E0511">
            <w:pPr>
              <w:rPr>
                <w:lang w:val="en-GB"/>
              </w:rPr>
            </w:pPr>
            <w:r w:rsidRPr="00F63393">
              <w:rPr>
                <w:lang w:val="en-GB"/>
              </w:rPr>
              <w:t>The input for this PBC is the identif</w:t>
            </w:r>
            <w:r w:rsidR="0057314F" w:rsidRPr="00F63393">
              <w:rPr>
                <w:lang w:val="en-GB"/>
              </w:rPr>
              <w:t>ication of the connection group</w:t>
            </w:r>
            <w:r w:rsidRPr="00F63393">
              <w:rPr>
                <w:lang w:val="en-GB"/>
              </w:rPr>
              <w:t xml:space="preserve"> and a list of </w:t>
            </w:r>
            <w:r w:rsidR="00C87E4F">
              <w:rPr>
                <w:lang w:val="en-GB"/>
              </w:rPr>
              <w:t>planboard</w:t>
            </w:r>
            <w:r w:rsidRPr="00F63393">
              <w:rPr>
                <w:lang w:val="en-GB"/>
              </w:rPr>
              <w:t xml:space="preserve"> messages representing the </w:t>
            </w:r>
            <w:r w:rsidR="0011484C" w:rsidRPr="00F63393">
              <w:rPr>
                <w:lang w:val="en-GB"/>
              </w:rPr>
              <w:t xml:space="preserve">desired </w:t>
            </w:r>
            <w:r w:rsidRPr="00F63393">
              <w:rPr>
                <w:lang w:val="en-GB"/>
              </w:rPr>
              <w:t>flex offers for the specified connection group, with per flex offer the offer per PTU. The output is a list of sequence numbers of the flex offers which are accepted and will turn into a flex order.</w:t>
            </w:r>
          </w:p>
        </w:tc>
      </w:tr>
      <w:tr w:rsidR="00AD1303" w:rsidRPr="00F63393" w14:paraId="142D7A26" w14:textId="77777777" w:rsidTr="000E0511">
        <w:tc>
          <w:tcPr>
            <w:tcW w:w="1665" w:type="dxa"/>
            <w:shd w:val="clear" w:color="auto" w:fill="D9E2F3"/>
          </w:tcPr>
          <w:p w14:paraId="745D8E42" w14:textId="77777777" w:rsidR="00AD1303" w:rsidRPr="00F63393" w:rsidRDefault="00AD1303" w:rsidP="000E0511">
            <w:pPr>
              <w:spacing w:before="60" w:after="60"/>
              <w:rPr>
                <w:b/>
                <w:lang w:val="en-GB"/>
              </w:rPr>
            </w:pPr>
            <w:r w:rsidRPr="00F63393">
              <w:rPr>
                <w:b/>
                <w:lang w:val="en-GB"/>
              </w:rPr>
              <w:t>Input</w:t>
            </w:r>
          </w:p>
        </w:tc>
        <w:tc>
          <w:tcPr>
            <w:tcW w:w="7054" w:type="dxa"/>
            <w:shd w:val="clear" w:color="auto" w:fill="auto"/>
          </w:tcPr>
          <w:p w14:paraId="442768F2" w14:textId="77777777" w:rsidR="005A3031" w:rsidRPr="00F63393" w:rsidRDefault="00AD1303" w:rsidP="005A3031">
            <w:pPr>
              <w:pStyle w:val="Lijstalinea"/>
              <w:numPr>
                <w:ilvl w:val="0"/>
                <w:numId w:val="9"/>
              </w:numPr>
              <w:spacing w:before="60" w:after="60" w:line="240" w:lineRule="auto"/>
              <w:ind w:left="360"/>
              <w:rPr>
                <w:lang w:val="en-GB"/>
              </w:rPr>
            </w:pPr>
            <w:r w:rsidRPr="00F63393">
              <w:rPr>
                <w:lang w:val="en-GB"/>
              </w:rPr>
              <w:t>String CONNECTION_GROUP_IDENTIFIER</w:t>
            </w:r>
          </w:p>
          <w:p w14:paraId="36F1E634" w14:textId="77777777" w:rsidR="00AD1303" w:rsidRPr="00F63393" w:rsidRDefault="00AD1303" w:rsidP="005A3031">
            <w:pPr>
              <w:pStyle w:val="Lijstalinea"/>
              <w:numPr>
                <w:ilvl w:val="0"/>
                <w:numId w:val="0"/>
              </w:numPr>
              <w:spacing w:before="60" w:after="60" w:line="240" w:lineRule="auto"/>
              <w:ind w:left="360"/>
              <w:rPr>
                <w:lang w:val="en-GB"/>
              </w:rPr>
            </w:pPr>
            <w:r w:rsidRPr="00F63393">
              <w:rPr>
                <w:lang w:val="en-GB"/>
              </w:rPr>
              <w:t>Identification of the connection group.</w:t>
            </w:r>
          </w:p>
          <w:p w14:paraId="79192E02" w14:textId="77777777" w:rsidR="005A3031" w:rsidRPr="00F63393" w:rsidRDefault="00AD1303" w:rsidP="005A3031">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14:paraId="5606E9C0" w14:textId="77777777" w:rsidR="00AD1303" w:rsidRPr="00F63393" w:rsidRDefault="00AD1303" w:rsidP="005A3031">
            <w:pPr>
              <w:pStyle w:val="Lijstalinea"/>
              <w:numPr>
                <w:ilvl w:val="0"/>
                <w:numId w:val="0"/>
              </w:numPr>
              <w:spacing w:before="60" w:after="60" w:line="240" w:lineRule="auto"/>
              <w:ind w:left="360"/>
              <w:rPr>
                <w:lang w:val="en-GB"/>
              </w:rPr>
            </w:pPr>
            <w:r w:rsidRPr="00F63393">
              <w:rPr>
                <w:lang w:val="en-GB"/>
              </w:rPr>
              <w:t xml:space="preserve">A list of </w:t>
            </w:r>
            <w:r w:rsidR="00760B97" w:rsidRPr="00F63393">
              <w:rPr>
                <w:lang w:val="en-GB"/>
              </w:rPr>
              <w:t xml:space="preserve">desired </w:t>
            </w:r>
            <w:r w:rsidRPr="00F63393">
              <w:rPr>
                <w:lang w:val="en-GB"/>
              </w:rPr>
              <w:t>flex offers for the specified connection group, with per flex offer the offer per PTU</w:t>
            </w:r>
            <w:r w:rsidR="00550009" w:rsidRPr="00F63393">
              <w:rPr>
                <w:lang w:val="en-GB"/>
              </w:rPr>
              <w:t xml:space="preserve"> in the specified period</w:t>
            </w:r>
            <w:r w:rsidRPr="00F63393">
              <w:rPr>
                <w:lang w:val="en-GB"/>
              </w:rPr>
              <w:t>.</w:t>
            </w:r>
          </w:p>
          <w:p w14:paraId="624261A9" w14:textId="77777777" w:rsidR="005A3031" w:rsidRPr="00F63393" w:rsidRDefault="001F20DB" w:rsidP="005A3031">
            <w:pPr>
              <w:pStyle w:val="Lijstalinea"/>
              <w:numPr>
                <w:ilvl w:val="0"/>
                <w:numId w:val="9"/>
              </w:numPr>
              <w:spacing w:before="60" w:after="60" w:line="240" w:lineRule="auto"/>
              <w:ind w:left="360"/>
              <w:rPr>
                <w:lang w:val="en-GB"/>
              </w:rPr>
            </w:pPr>
            <w:r w:rsidRPr="00F63393">
              <w:rPr>
                <w:lang w:val="en-GB"/>
              </w:rPr>
              <w:t>int</w:t>
            </w:r>
            <w:r w:rsidR="005A3031" w:rsidRPr="00F63393">
              <w:rPr>
                <w:lang w:val="en-GB"/>
              </w:rPr>
              <w:t xml:space="preserve"> PTU_DURATION</w:t>
            </w:r>
          </w:p>
          <w:p w14:paraId="27A9745A" w14:textId="77777777" w:rsidR="005A3031" w:rsidRPr="00F63393" w:rsidRDefault="005A3031" w:rsidP="005A3031">
            <w:pPr>
              <w:pStyle w:val="Lijstalinea"/>
              <w:numPr>
                <w:ilvl w:val="0"/>
                <w:numId w:val="0"/>
              </w:numPr>
              <w:spacing w:before="60" w:after="60" w:line="240" w:lineRule="auto"/>
              <w:ind w:left="360"/>
              <w:rPr>
                <w:lang w:val="en-GB"/>
              </w:rPr>
            </w:pPr>
            <w:r w:rsidRPr="00F63393">
              <w:rPr>
                <w:lang w:val="en-GB"/>
              </w:rPr>
              <w:t>The duration of a PTU expressed in minutes.</w:t>
            </w:r>
          </w:p>
          <w:p w14:paraId="2AE16003" w14:textId="77777777" w:rsidR="008D6A83" w:rsidRDefault="008D6A83" w:rsidP="008D6A83">
            <w:pPr>
              <w:pStyle w:val="Lijstalinea"/>
              <w:numPr>
                <w:ilvl w:val="0"/>
                <w:numId w:val="9"/>
              </w:numPr>
              <w:spacing w:before="60" w:after="60" w:line="240" w:lineRule="auto"/>
              <w:ind w:left="360"/>
              <w:rPr>
                <w:lang w:val="en-GB"/>
              </w:rPr>
            </w:pPr>
            <w:r w:rsidRPr="00882F15">
              <w:rPr>
                <w:lang w:val="en-GB"/>
              </w:rPr>
              <w:lastRenderedPageBreak/>
              <w:t>org.joda.time.LocalDate</w:t>
            </w:r>
            <w:r w:rsidRPr="003E0CEB">
              <w:rPr>
                <w:lang w:val="en-GB"/>
              </w:rPr>
              <w:t xml:space="preserve"> PERIOD</w:t>
            </w:r>
          </w:p>
          <w:p w14:paraId="232D193A" w14:textId="77777777" w:rsidR="000A3F8E" w:rsidRPr="00F63393" w:rsidRDefault="000A3F8E" w:rsidP="000A3F8E">
            <w:pPr>
              <w:pStyle w:val="Lijstalinea"/>
              <w:numPr>
                <w:ilvl w:val="0"/>
                <w:numId w:val="0"/>
              </w:numPr>
              <w:spacing w:before="60" w:after="60" w:line="240" w:lineRule="auto"/>
              <w:ind w:left="360"/>
              <w:rPr>
                <w:lang w:val="en-GB"/>
              </w:rPr>
            </w:pPr>
            <w:r w:rsidRPr="00F63393">
              <w:rPr>
                <w:lang w:val="en-GB"/>
              </w:rPr>
              <w:t>The day for which flex orders will be sent.</w:t>
            </w:r>
          </w:p>
        </w:tc>
      </w:tr>
      <w:tr w:rsidR="00AD1303" w:rsidRPr="00F63393" w14:paraId="31E298F3" w14:textId="77777777" w:rsidTr="000E0511">
        <w:tc>
          <w:tcPr>
            <w:tcW w:w="1665" w:type="dxa"/>
            <w:shd w:val="clear" w:color="auto" w:fill="D9E2F3"/>
          </w:tcPr>
          <w:p w14:paraId="2FB3C07F" w14:textId="77777777" w:rsidR="00AD1303" w:rsidRPr="00F63393" w:rsidRDefault="00AD1303" w:rsidP="000E0511">
            <w:pPr>
              <w:spacing w:before="60" w:after="60"/>
              <w:rPr>
                <w:b/>
                <w:lang w:val="en-GB"/>
              </w:rPr>
            </w:pPr>
            <w:r w:rsidRPr="00F63393">
              <w:rPr>
                <w:b/>
                <w:lang w:val="en-GB"/>
              </w:rPr>
              <w:lastRenderedPageBreak/>
              <w:t>Output</w:t>
            </w:r>
          </w:p>
        </w:tc>
        <w:tc>
          <w:tcPr>
            <w:tcW w:w="7054" w:type="dxa"/>
            <w:shd w:val="clear" w:color="auto" w:fill="auto"/>
          </w:tcPr>
          <w:p w14:paraId="1DECA6EC" w14:textId="77777777" w:rsidR="000A3F8E" w:rsidRPr="00F63393" w:rsidRDefault="00AD1303" w:rsidP="000A3F8E">
            <w:pPr>
              <w:pStyle w:val="Lijstalinea"/>
              <w:numPr>
                <w:ilvl w:val="0"/>
                <w:numId w:val="9"/>
              </w:numPr>
              <w:spacing w:before="60" w:after="60" w:line="240" w:lineRule="auto"/>
              <w:ind w:left="360"/>
              <w:rPr>
                <w:lang w:val="en-GB"/>
              </w:rPr>
            </w:pPr>
            <w:r w:rsidRPr="00F63393">
              <w:rPr>
                <w:lang w:val="en-GB"/>
              </w:rPr>
              <w:t xml:space="preserve">List &lt;Long&gt; </w:t>
            </w:r>
            <w:r w:rsidR="000A3F8E" w:rsidRPr="00F63393">
              <w:rPr>
                <w:lang w:val="en-GB"/>
              </w:rPr>
              <w:t>ACCEPTED_FLEX_OFFER_SEQUENCE_LIST</w:t>
            </w:r>
          </w:p>
          <w:p w14:paraId="1ACC7CF6" w14:textId="77777777" w:rsidR="00AD1303" w:rsidRPr="00F63393" w:rsidRDefault="00AD1303" w:rsidP="000A3F8E">
            <w:pPr>
              <w:pStyle w:val="Lijstalinea"/>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AD1303" w:rsidRPr="00F63393" w14:paraId="75C583DA" w14:textId="77777777" w:rsidTr="000E0511">
        <w:tc>
          <w:tcPr>
            <w:tcW w:w="1665" w:type="dxa"/>
            <w:shd w:val="clear" w:color="auto" w:fill="D9E2F3"/>
          </w:tcPr>
          <w:p w14:paraId="5D1262DD" w14:textId="77777777" w:rsidR="00AD1303" w:rsidRPr="00F63393" w:rsidRDefault="00AD1303" w:rsidP="000E0511">
            <w:pPr>
              <w:spacing w:before="60" w:after="60"/>
              <w:rPr>
                <w:b/>
                <w:lang w:val="en-GB"/>
              </w:rPr>
            </w:pPr>
            <w:r w:rsidRPr="00F63393">
              <w:rPr>
                <w:b/>
                <w:lang w:val="en-GB"/>
              </w:rPr>
              <w:t>References</w:t>
            </w:r>
          </w:p>
        </w:tc>
        <w:tc>
          <w:tcPr>
            <w:tcW w:w="7054" w:type="dxa"/>
            <w:shd w:val="clear" w:color="auto" w:fill="auto"/>
          </w:tcPr>
          <w:p w14:paraId="2567A828" w14:textId="77777777" w:rsidR="00AD1303"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D1303" w:rsidRPr="00F63393">
              <w:rPr>
                <w:lang w:val="en-GB"/>
              </w:rPr>
              <w:t>BrpFlexOrderCoordinator</w:t>
            </w:r>
          </w:p>
          <w:p w14:paraId="14AAC147" w14:textId="77777777" w:rsidR="00AD1303" w:rsidRPr="00F63393" w:rsidRDefault="008D6A83" w:rsidP="000E0511">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14:paraId="356031D7" w14:textId="77777777" w:rsidR="008D6A83" w:rsidRDefault="008D6A83" w:rsidP="008D6A83">
      <w:pPr>
        <w:rPr>
          <w:lang w:val="en-GB"/>
        </w:rPr>
      </w:pPr>
    </w:p>
    <w:p w14:paraId="4664D175" w14:textId="77777777" w:rsidR="00B5541D" w:rsidRPr="00290A22" w:rsidRDefault="00B5541D" w:rsidP="00B5541D">
      <w:pPr>
        <w:pStyle w:val="Kop5"/>
        <w:rPr>
          <w:lang w:val="en-GB"/>
        </w:rPr>
      </w:pPr>
      <w:r>
        <w:rPr>
          <w:lang w:val="en-GB"/>
        </w:rPr>
        <w:t>Create Missing A-Plans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B5541D" w:rsidRPr="00882F15" w14:paraId="56191D1F" w14:textId="77777777" w:rsidTr="000B2ECF">
        <w:tc>
          <w:tcPr>
            <w:tcW w:w="1651" w:type="dxa"/>
            <w:shd w:val="clear" w:color="auto" w:fill="D9E2F3"/>
          </w:tcPr>
          <w:p w14:paraId="24C452DE" w14:textId="77777777" w:rsidR="00B5541D" w:rsidRPr="00075BC2" w:rsidRDefault="00B5541D" w:rsidP="000B2ECF">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7"/>
            </w:tblGrid>
            <w:tr w:rsidR="00B5541D" w:rsidRPr="00075BC2" w14:paraId="21F45214" w14:textId="77777777" w:rsidTr="000B2ECF">
              <w:tc>
                <w:tcPr>
                  <w:tcW w:w="738" w:type="dxa"/>
                  <w:shd w:val="clear" w:color="auto" w:fill="FBE4D5"/>
                </w:tcPr>
                <w:p w14:paraId="1AABCE91" w14:textId="77777777" w:rsidR="00B5541D" w:rsidRPr="00075BC2" w:rsidRDefault="00B5541D" w:rsidP="000B2ECF">
                  <w:pPr>
                    <w:spacing w:before="60" w:after="60"/>
                    <w:jc w:val="center"/>
                    <w:rPr>
                      <w:b/>
                      <w:lang w:val="en-GB"/>
                    </w:rPr>
                  </w:pPr>
                  <w:r w:rsidRPr="00075BC2">
                    <w:rPr>
                      <w:b/>
                      <w:lang w:val="en-GB"/>
                    </w:rPr>
                    <w:t>Role</w:t>
                  </w:r>
                </w:p>
              </w:tc>
              <w:tc>
                <w:tcPr>
                  <w:tcW w:w="1417" w:type="dxa"/>
                  <w:shd w:val="clear" w:color="auto" w:fill="FBE4D5"/>
                </w:tcPr>
                <w:p w14:paraId="4C2041D4" w14:textId="77777777" w:rsidR="00B5541D" w:rsidRPr="00075BC2" w:rsidRDefault="00B5541D" w:rsidP="000B2ECF">
                  <w:pPr>
                    <w:spacing w:before="60" w:after="60"/>
                    <w:jc w:val="center"/>
                    <w:rPr>
                      <w:b/>
                      <w:lang w:val="en-GB"/>
                    </w:rPr>
                  </w:pPr>
                  <w:r w:rsidRPr="00075BC2">
                    <w:rPr>
                      <w:b/>
                      <w:lang w:val="en-GB"/>
                    </w:rPr>
                    <w:t>Phase</w:t>
                  </w:r>
                </w:p>
              </w:tc>
              <w:tc>
                <w:tcPr>
                  <w:tcW w:w="992" w:type="dxa"/>
                  <w:shd w:val="clear" w:color="auto" w:fill="FBE4D5"/>
                </w:tcPr>
                <w:p w14:paraId="0C8A41DA" w14:textId="77777777" w:rsidR="00B5541D" w:rsidRPr="00075BC2" w:rsidRDefault="00B5541D" w:rsidP="000B2ECF">
                  <w:pPr>
                    <w:spacing w:before="60" w:after="60"/>
                    <w:jc w:val="center"/>
                    <w:rPr>
                      <w:b/>
                      <w:lang w:val="en-GB"/>
                    </w:rPr>
                  </w:pPr>
                  <w:r w:rsidRPr="00075BC2">
                    <w:rPr>
                      <w:b/>
                      <w:lang w:val="en-GB"/>
                    </w:rPr>
                    <w:t>Regime</w:t>
                  </w:r>
                </w:p>
              </w:tc>
              <w:tc>
                <w:tcPr>
                  <w:tcW w:w="3851" w:type="dxa"/>
                  <w:shd w:val="clear" w:color="auto" w:fill="FBE4D5"/>
                </w:tcPr>
                <w:p w14:paraId="2F0D07E3" w14:textId="77777777" w:rsidR="00B5541D" w:rsidRPr="00075BC2" w:rsidRDefault="00B5541D" w:rsidP="000B2ECF">
                  <w:pPr>
                    <w:spacing w:before="60" w:after="60"/>
                    <w:jc w:val="center"/>
                    <w:rPr>
                      <w:b/>
                      <w:lang w:val="en-GB"/>
                    </w:rPr>
                  </w:pPr>
                  <w:r w:rsidRPr="00075BC2">
                    <w:rPr>
                      <w:b/>
                      <w:lang w:val="en-GB"/>
                    </w:rPr>
                    <w:t>USEF step</w:t>
                  </w:r>
                </w:p>
              </w:tc>
            </w:tr>
            <w:tr w:rsidR="00B5541D" w:rsidRPr="00075BC2" w14:paraId="7F2B74F5" w14:textId="77777777" w:rsidTr="000B2ECF">
              <w:tc>
                <w:tcPr>
                  <w:tcW w:w="738" w:type="dxa"/>
                  <w:shd w:val="clear" w:color="auto" w:fill="auto"/>
                </w:tcPr>
                <w:p w14:paraId="34FD8F1A" w14:textId="77777777" w:rsidR="00B5541D" w:rsidRPr="00075BC2" w:rsidRDefault="00B5541D" w:rsidP="000B2ECF">
                  <w:pPr>
                    <w:spacing w:before="60" w:after="60"/>
                    <w:rPr>
                      <w:lang w:val="en-GB"/>
                    </w:rPr>
                  </w:pPr>
                  <w:r>
                    <w:rPr>
                      <w:lang w:val="en-GB"/>
                    </w:rPr>
                    <w:t>BRP</w:t>
                  </w:r>
                </w:p>
              </w:tc>
              <w:tc>
                <w:tcPr>
                  <w:tcW w:w="1417" w:type="dxa"/>
                  <w:shd w:val="clear" w:color="auto" w:fill="auto"/>
                </w:tcPr>
                <w:p w14:paraId="7E679702" w14:textId="77777777" w:rsidR="00B5541D" w:rsidRPr="00075BC2" w:rsidRDefault="00B5541D" w:rsidP="000B2ECF">
                  <w:pPr>
                    <w:spacing w:before="60" w:after="60"/>
                    <w:rPr>
                      <w:lang w:val="en-GB"/>
                    </w:rPr>
                  </w:pPr>
                  <w:r>
                    <w:rPr>
                      <w:lang w:val="en-GB"/>
                    </w:rPr>
                    <w:t>Plan</w:t>
                  </w:r>
                </w:p>
              </w:tc>
              <w:tc>
                <w:tcPr>
                  <w:tcW w:w="992" w:type="dxa"/>
                  <w:shd w:val="clear" w:color="auto" w:fill="auto"/>
                </w:tcPr>
                <w:p w14:paraId="67191B44" w14:textId="77777777" w:rsidR="00B5541D" w:rsidRPr="00075BC2" w:rsidRDefault="00B5541D" w:rsidP="000B2ECF">
                  <w:pPr>
                    <w:spacing w:before="60" w:after="60"/>
                    <w:rPr>
                      <w:lang w:val="en-GB"/>
                    </w:rPr>
                  </w:pPr>
                  <w:r w:rsidRPr="00075BC2">
                    <w:rPr>
                      <w:lang w:val="en-GB"/>
                    </w:rPr>
                    <w:t>NA</w:t>
                  </w:r>
                </w:p>
              </w:tc>
              <w:tc>
                <w:tcPr>
                  <w:tcW w:w="3851" w:type="dxa"/>
                  <w:shd w:val="clear" w:color="auto" w:fill="auto"/>
                </w:tcPr>
                <w:p w14:paraId="4937DD23" w14:textId="77777777" w:rsidR="00B5541D" w:rsidRPr="00075BC2" w:rsidRDefault="004637E4" w:rsidP="000B2ECF">
                  <w:pPr>
                    <w:spacing w:before="60" w:after="60"/>
                    <w:rPr>
                      <w:lang w:val="en-GB"/>
                    </w:rPr>
                  </w:pPr>
                  <w:r>
                    <w:rPr>
                      <w:lang w:val="en-GB"/>
                    </w:rPr>
                    <w:t>Approve</w:t>
                  </w:r>
                  <w:r w:rsidR="00B5541D">
                    <w:rPr>
                      <w:lang w:val="en-GB"/>
                    </w:rPr>
                    <w:t xml:space="preserve"> A-plan</w:t>
                  </w:r>
                </w:p>
              </w:tc>
            </w:tr>
          </w:tbl>
          <w:p w14:paraId="4132D4C3" w14:textId="77777777" w:rsidR="00B5541D" w:rsidRPr="00075BC2" w:rsidRDefault="00B5541D" w:rsidP="000B2ECF">
            <w:pPr>
              <w:spacing w:before="60" w:after="60"/>
              <w:rPr>
                <w:lang w:val="en-GB"/>
              </w:rPr>
            </w:pPr>
          </w:p>
        </w:tc>
      </w:tr>
      <w:tr w:rsidR="00B5541D" w:rsidRPr="00882F15" w14:paraId="136F8E71" w14:textId="77777777" w:rsidTr="000B2ECF">
        <w:tc>
          <w:tcPr>
            <w:tcW w:w="1651" w:type="dxa"/>
            <w:shd w:val="clear" w:color="auto" w:fill="D9E2F3"/>
          </w:tcPr>
          <w:p w14:paraId="1C7F17C3" w14:textId="77777777" w:rsidR="00B5541D" w:rsidRPr="00B06C40" w:rsidRDefault="00B5541D" w:rsidP="000B2ECF">
            <w:pPr>
              <w:spacing w:before="60" w:after="60"/>
              <w:rPr>
                <w:b/>
                <w:lang w:val="en-GB"/>
              </w:rPr>
            </w:pPr>
            <w:r w:rsidRPr="00B06C40">
              <w:rPr>
                <w:b/>
                <w:lang w:val="en-GB"/>
              </w:rPr>
              <w:t>Mapping name</w:t>
            </w:r>
          </w:p>
        </w:tc>
        <w:tc>
          <w:tcPr>
            <w:tcW w:w="7068" w:type="dxa"/>
            <w:shd w:val="clear" w:color="auto" w:fill="auto"/>
          </w:tcPr>
          <w:p w14:paraId="52BF6416" w14:textId="77777777" w:rsidR="00B5541D" w:rsidRPr="00BF4619" w:rsidRDefault="00B5541D" w:rsidP="00B5541D">
            <w:pPr>
              <w:spacing w:before="60" w:after="60"/>
              <w:rPr>
                <w:lang w:val="en-GB"/>
              </w:rPr>
            </w:pPr>
            <w:r w:rsidRPr="00BF4619">
              <w:rPr>
                <w:lang w:val="en-GB"/>
              </w:rPr>
              <w:t>BRP_CREATE_MISSING_APLANS</w:t>
            </w:r>
          </w:p>
        </w:tc>
      </w:tr>
      <w:tr w:rsidR="00B5541D" w:rsidRPr="00882F15" w14:paraId="1442D312" w14:textId="77777777" w:rsidTr="000B2ECF">
        <w:tc>
          <w:tcPr>
            <w:tcW w:w="1651" w:type="dxa"/>
            <w:shd w:val="clear" w:color="auto" w:fill="D9E2F3"/>
          </w:tcPr>
          <w:p w14:paraId="39B82E7D" w14:textId="77777777" w:rsidR="00B5541D" w:rsidRPr="00B06C40" w:rsidRDefault="00B5541D" w:rsidP="000B2ECF">
            <w:pPr>
              <w:spacing w:before="60" w:after="60"/>
              <w:rPr>
                <w:b/>
                <w:lang w:val="en-GB"/>
              </w:rPr>
            </w:pPr>
            <w:r w:rsidRPr="00B06C40">
              <w:rPr>
                <w:b/>
                <w:lang w:val="en-GB"/>
              </w:rPr>
              <w:t>Context</w:t>
            </w:r>
          </w:p>
        </w:tc>
        <w:tc>
          <w:tcPr>
            <w:tcW w:w="7068" w:type="dxa"/>
            <w:shd w:val="clear" w:color="auto" w:fill="auto"/>
          </w:tcPr>
          <w:p w14:paraId="69DC360B" w14:textId="77777777" w:rsidR="00B5541D" w:rsidRPr="00BF4619" w:rsidRDefault="00B5541D" w:rsidP="000B2ECF">
            <w:pPr>
              <w:rPr>
                <w:lang w:val="en-GB"/>
              </w:rPr>
            </w:pPr>
            <w:r w:rsidRPr="00BF4619">
              <w:rPr>
                <w:lang w:val="en-GB"/>
              </w:rPr>
              <w:t>At day ahead gate closure, the BRP generates any missing A-plans for aggregators that did not send an A-plan.</w:t>
            </w:r>
          </w:p>
          <w:p w14:paraId="40122C85" w14:textId="77777777" w:rsidR="00B5541D" w:rsidRPr="00BF4619" w:rsidRDefault="00B5541D" w:rsidP="00DD2E8C">
            <w:pPr>
              <w:rPr>
                <w:lang w:val="en-GB"/>
              </w:rPr>
            </w:pPr>
            <w:r w:rsidRPr="00BF4619">
              <w:rPr>
                <w:lang w:val="en-GB"/>
              </w:rPr>
              <w:t>This Pluggable Business Component</w:t>
            </w:r>
            <w:r w:rsidR="00DD2E8C" w:rsidRPr="00BF4619">
              <w:rPr>
                <w:lang w:val="en-GB"/>
              </w:rPr>
              <w:t xml:space="preserve"> generates an A-plan,</w:t>
            </w:r>
            <w:r w:rsidR="00B9500A">
              <w:rPr>
                <w:lang w:val="en-GB"/>
              </w:rPr>
              <w:t xml:space="preserve"> given the period, ptu duration, connection count and </w:t>
            </w:r>
            <w:r w:rsidR="00DD2E8C" w:rsidRPr="00BF4619">
              <w:rPr>
                <w:lang w:val="en-GB"/>
              </w:rPr>
              <w:t xml:space="preserve">Internet domain for the aggregator as input. The result looks just like a normal A-plan, except that the SenderDomain is the BRP domain. </w:t>
            </w:r>
          </w:p>
        </w:tc>
      </w:tr>
      <w:tr w:rsidR="00B5541D" w:rsidRPr="00882F15" w14:paraId="35B6549F" w14:textId="77777777" w:rsidTr="000B2ECF">
        <w:tc>
          <w:tcPr>
            <w:tcW w:w="1651" w:type="dxa"/>
            <w:shd w:val="clear" w:color="auto" w:fill="D9E2F3"/>
          </w:tcPr>
          <w:p w14:paraId="62A80A77" w14:textId="77777777" w:rsidR="00B5541D" w:rsidRPr="00B06C40" w:rsidRDefault="00B5541D" w:rsidP="000B2ECF">
            <w:pPr>
              <w:spacing w:before="120" w:after="120"/>
              <w:rPr>
                <w:b/>
                <w:lang w:val="en-GB"/>
              </w:rPr>
            </w:pPr>
            <w:r w:rsidRPr="00B06C40">
              <w:rPr>
                <w:b/>
                <w:lang w:val="en-GB"/>
              </w:rPr>
              <w:t>Input</w:t>
            </w:r>
          </w:p>
        </w:tc>
        <w:tc>
          <w:tcPr>
            <w:tcW w:w="7068" w:type="dxa"/>
            <w:shd w:val="clear" w:color="auto" w:fill="auto"/>
          </w:tcPr>
          <w:p w14:paraId="63A66885" w14:textId="77777777" w:rsidR="00BF4619" w:rsidRPr="00BF4619" w:rsidRDefault="00BF4619" w:rsidP="00BF4619">
            <w:pPr>
              <w:pStyle w:val="Lijstalinea"/>
              <w:numPr>
                <w:ilvl w:val="0"/>
                <w:numId w:val="9"/>
              </w:numPr>
              <w:spacing w:before="60" w:after="60" w:line="240" w:lineRule="auto"/>
              <w:ind w:left="360"/>
              <w:rPr>
                <w:lang w:val="en-GB"/>
              </w:rPr>
            </w:pPr>
            <w:r w:rsidRPr="00BF4619">
              <w:rPr>
                <w:lang w:val="en-GB"/>
              </w:rPr>
              <w:t>org.joda.time.LocalDate PERIOD</w:t>
            </w:r>
          </w:p>
          <w:p w14:paraId="0204A8BC" w14:textId="77777777" w:rsidR="00BF4619" w:rsidRPr="00BF4619" w:rsidRDefault="00BF4619" w:rsidP="00BF4619">
            <w:pPr>
              <w:pStyle w:val="Lijstalinea"/>
              <w:numPr>
                <w:ilvl w:val="0"/>
                <w:numId w:val="0"/>
              </w:numPr>
              <w:spacing w:before="60" w:after="60" w:line="240" w:lineRule="auto"/>
              <w:ind w:left="360"/>
              <w:rPr>
                <w:lang w:val="en-GB"/>
              </w:rPr>
            </w:pPr>
            <w:r w:rsidRPr="00BF4619">
              <w:rPr>
                <w:lang w:val="en-GB"/>
              </w:rPr>
              <w:t>The day for which the missing A-plan needs to be created.</w:t>
            </w:r>
          </w:p>
          <w:p w14:paraId="07C9F5CA" w14:textId="77777777" w:rsidR="00DD2E8C" w:rsidRPr="00BF4619" w:rsidRDefault="00DD2E8C" w:rsidP="00BF4619">
            <w:pPr>
              <w:pStyle w:val="Lijstalinea"/>
              <w:numPr>
                <w:ilvl w:val="0"/>
                <w:numId w:val="9"/>
              </w:numPr>
              <w:spacing w:before="60" w:after="60" w:line="240" w:lineRule="auto"/>
              <w:ind w:left="360"/>
              <w:rPr>
                <w:lang w:val="en-GB"/>
              </w:rPr>
            </w:pPr>
            <w:r w:rsidRPr="00BF4619">
              <w:rPr>
                <w:lang w:val="en-GB"/>
              </w:rPr>
              <w:t>int PTU_DURATION</w:t>
            </w:r>
          </w:p>
          <w:p w14:paraId="69E6F06B" w14:textId="77777777" w:rsidR="00DD2E8C" w:rsidRPr="00BF4619" w:rsidRDefault="00DD2E8C" w:rsidP="00DD2E8C">
            <w:pPr>
              <w:pStyle w:val="Lijstalinea"/>
              <w:numPr>
                <w:ilvl w:val="0"/>
                <w:numId w:val="0"/>
              </w:numPr>
              <w:spacing w:before="60" w:after="60" w:line="240" w:lineRule="auto"/>
              <w:ind w:left="360"/>
              <w:rPr>
                <w:lang w:val="en-GB"/>
              </w:rPr>
            </w:pPr>
            <w:r w:rsidRPr="00BF4619">
              <w:rPr>
                <w:lang w:val="en-GB"/>
              </w:rPr>
              <w:t>The duration of a PTU expressed in minutes</w:t>
            </w:r>
            <w:r w:rsidR="00BF4619" w:rsidRPr="00BF4619">
              <w:rPr>
                <w:lang w:val="en-GB"/>
              </w:rPr>
              <w:t>.</w:t>
            </w:r>
          </w:p>
          <w:p w14:paraId="5BA225E2" w14:textId="77777777" w:rsidR="00DD2E8C" w:rsidRPr="00BF4619" w:rsidRDefault="00BF4619" w:rsidP="00DD2E8C">
            <w:pPr>
              <w:pStyle w:val="Lijstalinea"/>
              <w:numPr>
                <w:ilvl w:val="0"/>
                <w:numId w:val="9"/>
              </w:numPr>
              <w:spacing w:before="60" w:after="60" w:line="240" w:lineRule="auto"/>
              <w:ind w:left="360"/>
              <w:rPr>
                <w:lang w:val="en-GB"/>
              </w:rPr>
            </w:pPr>
            <w:r w:rsidRPr="00BF4619">
              <w:rPr>
                <w:lang w:val="en-GB"/>
              </w:rPr>
              <w:t>int</w:t>
            </w:r>
            <w:r w:rsidR="00DD2E8C" w:rsidRPr="00BF4619">
              <w:rPr>
                <w:lang w:val="en-GB"/>
              </w:rPr>
              <w:t xml:space="preserve"> CONNECTION_COUNT</w:t>
            </w:r>
          </w:p>
          <w:p w14:paraId="769424AB" w14:textId="77777777" w:rsidR="00B5541D" w:rsidRPr="00BF4619" w:rsidRDefault="00DD2E8C" w:rsidP="000B2ECF">
            <w:pPr>
              <w:pStyle w:val="Lijstalinea"/>
              <w:numPr>
                <w:ilvl w:val="0"/>
                <w:numId w:val="0"/>
              </w:numPr>
              <w:spacing w:before="60" w:after="60" w:line="240" w:lineRule="auto"/>
              <w:ind w:left="360"/>
              <w:rPr>
                <w:lang w:val="en-GB"/>
              </w:rPr>
            </w:pPr>
            <w:r w:rsidRPr="00BF4619">
              <w:rPr>
                <w:lang w:val="en-GB"/>
              </w:rPr>
              <w:t>Number of connections in the missing A-plan</w:t>
            </w:r>
            <w:r w:rsidR="00BF4619" w:rsidRPr="00BF4619">
              <w:rPr>
                <w:lang w:val="en-GB"/>
              </w:rPr>
              <w:t>.</w:t>
            </w:r>
          </w:p>
          <w:p w14:paraId="2C4F9E99" w14:textId="77777777" w:rsidR="00B5541D" w:rsidRPr="00BF4619" w:rsidRDefault="00DD2E8C" w:rsidP="000B2ECF">
            <w:pPr>
              <w:pStyle w:val="Lijstalinea"/>
              <w:numPr>
                <w:ilvl w:val="0"/>
                <w:numId w:val="9"/>
              </w:numPr>
              <w:spacing w:before="60" w:after="60" w:line="240" w:lineRule="auto"/>
              <w:ind w:left="360"/>
              <w:rPr>
                <w:lang w:val="en-GB"/>
              </w:rPr>
            </w:pPr>
            <w:r w:rsidRPr="00BF4619">
              <w:rPr>
                <w:lang w:val="en-GB"/>
              </w:rPr>
              <w:t>String AGGREGATOR_DOMAIN</w:t>
            </w:r>
          </w:p>
          <w:p w14:paraId="05840B68" w14:textId="77777777" w:rsidR="00B5541D" w:rsidRPr="00BF4619" w:rsidRDefault="00BF4619" w:rsidP="00BF4619">
            <w:pPr>
              <w:pStyle w:val="Lijstalinea"/>
              <w:numPr>
                <w:ilvl w:val="0"/>
                <w:numId w:val="0"/>
              </w:numPr>
              <w:spacing w:before="60" w:after="60" w:line="240" w:lineRule="auto"/>
              <w:ind w:left="360"/>
              <w:rPr>
                <w:lang w:val="en-GB"/>
              </w:rPr>
            </w:pPr>
            <w:r w:rsidRPr="00BF4619">
              <w:rPr>
                <w:lang w:val="en-GB"/>
              </w:rPr>
              <w:t xml:space="preserve">USEF identifier of </w:t>
            </w:r>
            <w:r w:rsidR="00DD2E8C" w:rsidRPr="00BF4619">
              <w:rPr>
                <w:lang w:val="en-GB"/>
              </w:rPr>
              <w:t>the aggregator</w:t>
            </w:r>
            <w:r w:rsidRPr="00BF4619">
              <w:rPr>
                <w:lang w:val="en-GB"/>
              </w:rPr>
              <w:t xml:space="preserve"> for which an A-plan needs to be created.</w:t>
            </w:r>
          </w:p>
        </w:tc>
      </w:tr>
      <w:tr w:rsidR="00B5541D" w:rsidRPr="00882F15" w14:paraId="7022AA76" w14:textId="77777777" w:rsidTr="000B2ECF">
        <w:tc>
          <w:tcPr>
            <w:tcW w:w="1651" w:type="dxa"/>
            <w:shd w:val="clear" w:color="auto" w:fill="D9E2F3"/>
          </w:tcPr>
          <w:p w14:paraId="2ED92850" w14:textId="77777777" w:rsidR="00B5541D" w:rsidRPr="00B06C40" w:rsidRDefault="00B5541D" w:rsidP="000B2ECF">
            <w:pPr>
              <w:spacing w:before="120" w:after="120"/>
              <w:rPr>
                <w:b/>
                <w:lang w:val="en-GB"/>
              </w:rPr>
            </w:pPr>
            <w:r w:rsidRPr="00B06C40">
              <w:rPr>
                <w:b/>
                <w:lang w:val="en-GB"/>
              </w:rPr>
              <w:t>Output</w:t>
            </w:r>
          </w:p>
        </w:tc>
        <w:tc>
          <w:tcPr>
            <w:tcW w:w="7068" w:type="dxa"/>
            <w:shd w:val="clear" w:color="auto" w:fill="auto"/>
          </w:tcPr>
          <w:p w14:paraId="5BEC42A7" w14:textId="77777777" w:rsidR="00BF4619" w:rsidRPr="00BF4619" w:rsidRDefault="002C41E7" w:rsidP="00BF4619">
            <w:pPr>
              <w:pStyle w:val="Lijstalinea"/>
              <w:numPr>
                <w:ilvl w:val="0"/>
                <w:numId w:val="9"/>
              </w:numPr>
              <w:spacing w:before="60" w:after="60" w:line="240" w:lineRule="auto"/>
              <w:ind w:left="360"/>
              <w:rPr>
                <w:color w:val="000000"/>
              </w:rPr>
            </w:pPr>
            <w:r>
              <w:rPr>
                <w:lang w:val="en-GB"/>
              </w:rPr>
              <w:t>energy.usef</w:t>
            </w:r>
            <w:r w:rsidR="00DD2E8C" w:rsidRPr="00BF4619">
              <w:rPr>
                <w:lang w:val="en-GB"/>
              </w:rPr>
              <w:t xml:space="preserve">.core.workflow.dto.PrognosisDto </w:t>
            </w:r>
            <w:r w:rsidR="00DD2E8C" w:rsidRPr="005216E4">
              <w:rPr>
                <w:lang w:val="en-GB"/>
              </w:rPr>
              <w:t>PROGNOSIS_DTO</w:t>
            </w:r>
          </w:p>
          <w:p w14:paraId="11C5E659" w14:textId="77777777" w:rsidR="00B5541D" w:rsidRPr="00BF4619" w:rsidRDefault="00B5541D" w:rsidP="00BF4619">
            <w:pPr>
              <w:pStyle w:val="Lijstalinea"/>
              <w:numPr>
                <w:ilvl w:val="0"/>
                <w:numId w:val="0"/>
              </w:numPr>
              <w:spacing w:before="60" w:after="60" w:line="240" w:lineRule="auto"/>
              <w:ind w:left="360"/>
              <w:rPr>
                <w:color w:val="000000"/>
              </w:rPr>
            </w:pPr>
            <w:r w:rsidRPr="00BF4619">
              <w:rPr>
                <w:lang w:val="en-GB"/>
              </w:rPr>
              <w:t xml:space="preserve">The </w:t>
            </w:r>
            <w:r w:rsidR="00DD2E8C" w:rsidRPr="00BF4619">
              <w:rPr>
                <w:lang w:val="en-GB"/>
              </w:rPr>
              <w:t>created missing A-plan</w:t>
            </w:r>
          </w:p>
        </w:tc>
      </w:tr>
      <w:tr w:rsidR="00B5541D" w:rsidRPr="00882F15" w14:paraId="164DCD15" w14:textId="77777777" w:rsidTr="000B2ECF">
        <w:tc>
          <w:tcPr>
            <w:tcW w:w="1651" w:type="dxa"/>
            <w:shd w:val="clear" w:color="auto" w:fill="D9E2F3"/>
          </w:tcPr>
          <w:p w14:paraId="7CF271AA" w14:textId="77777777" w:rsidR="00B5541D" w:rsidRPr="008D1F43" w:rsidRDefault="00B5541D" w:rsidP="000B2ECF">
            <w:pPr>
              <w:spacing w:before="120" w:after="120"/>
              <w:rPr>
                <w:b/>
                <w:lang w:val="en-GB"/>
              </w:rPr>
            </w:pPr>
            <w:r w:rsidRPr="008D1F43">
              <w:rPr>
                <w:b/>
                <w:lang w:val="en-GB"/>
              </w:rPr>
              <w:t>References</w:t>
            </w:r>
          </w:p>
        </w:tc>
        <w:tc>
          <w:tcPr>
            <w:tcW w:w="7068" w:type="dxa"/>
            <w:shd w:val="clear" w:color="auto" w:fill="auto"/>
          </w:tcPr>
          <w:p w14:paraId="7BFF903F" w14:textId="77777777" w:rsidR="00B5541D" w:rsidRPr="00BF4619" w:rsidRDefault="00B5541D" w:rsidP="00232034">
            <w:pPr>
              <w:spacing w:before="60" w:after="60"/>
              <w:rPr>
                <w:lang w:val="en-GB"/>
              </w:rPr>
            </w:pPr>
            <w:r w:rsidRPr="00BF4619">
              <w:rPr>
                <w:lang w:val="en-GB"/>
              </w:rPr>
              <w:t>See [</w:t>
            </w:r>
            <w:r w:rsidRPr="00BF4619">
              <w:rPr>
                <w:lang w:val="en-GB"/>
              </w:rPr>
              <w:fldChar w:fldCharType="begin"/>
            </w:r>
            <w:r w:rsidRPr="00BF4619">
              <w:rPr>
                <w:lang w:val="en-GB"/>
              </w:rPr>
              <w:instrText xml:space="preserve"> REF twee \h  \* MERGEFORMAT </w:instrText>
            </w:r>
            <w:r w:rsidRPr="00BF4619">
              <w:rPr>
                <w:lang w:val="en-GB"/>
              </w:rPr>
            </w:r>
            <w:r w:rsidRPr="00BF4619">
              <w:rPr>
                <w:lang w:val="en-GB"/>
              </w:rPr>
              <w:fldChar w:fldCharType="separate"/>
            </w:r>
            <w:r w:rsidRPr="00BF4619">
              <w:rPr>
                <w:lang w:val="en-GB"/>
              </w:rPr>
              <w:t>2</w:t>
            </w:r>
            <w:r w:rsidRPr="00BF4619">
              <w:rPr>
                <w:lang w:val="en-GB"/>
              </w:rPr>
              <w:fldChar w:fldCharType="end"/>
            </w:r>
            <w:r w:rsidR="00DD2E8C" w:rsidRPr="00BF4619">
              <w:rPr>
                <w:lang w:val="en-GB"/>
              </w:rPr>
              <w:t>]: chapter 5.2</w:t>
            </w:r>
            <w:r w:rsidRPr="00BF4619">
              <w:rPr>
                <w:lang w:val="en-GB"/>
              </w:rPr>
              <w:t>.</w:t>
            </w:r>
            <w:r w:rsidR="00232034">
              <w:rPr>
                <w:lang w:val="en-GB"/>
              </w:rPr>
              <w:t>21</w:t>
            </w:r>
            <w:r w:rsidRPr="00BF4619">
              <w:rPr>
                <w:lang w:val="en-GB"/>
              </w:rPr>
              <w:t xml:space="preserve"> Brp</w:t>
            </w:r>
            <w:r w:rsidR="00DD2E8C" w:rsidRPr="00BF4619">
              <w:rPr>
                <w:lang w:val="en-GB"/>
              </w:rPr>
              <w:t>CreateMissingAPlans</w:t>
            </w:r>
            <w:r w:rsidRPr="00BF4619">
              <w:rPr>
                <w:lang w:val="en-GB"/>
              </w:rPr>
              <w:t>Coordinator</w:t>
            </w:r>
          </w:p>
        </w:tc>
      </w:tr>
    </w:tbl>
    <w:p w14:paraId="41C14C69" w14:textId="77777777" w:rsidR="00B5541D" w:rsidRPr="00882F15" w:rsidRDefault="00B5541D" w:rsidP="008D6A83">
      <w:pPr>
        <w:rPr>
          <w:lang w:val="en-GB"/>
        </w:rPr>
      </w:pPr>
    </w:p>
    <w:p w14:paraId="2F9D314F" w14:textId="77777777" w:rsidR="008D6A83" w:rsidRPr="00290A22" w:rsidRDefault="008D6A83" w:rsidP="008D6A83">
      <w:pPr>
        <w:pStyle w:val="Kop5"/>
        <w:rPr>
          <w:lang w:val="en-GB"/>
        </w:rPr>
      </w:pPr>
      <w:r>
        <w:rPr>
          <w:lang w:val="en-GB"/>
        </w:rPr>
        <w:t>Initiate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14:paraId="7164D6E3" w14:textId="77777777" w:rsidTr="007E1D50">
        <w:tc>
          <w:tcPr>
            <w:tcW w:w="1651" w:type="dxa"/>
            <w:shd w:val="clear" w:color="auto" w:fill="D9E2F3"/>
          </w:tcPr>
          <w:p w14:paraId="3C798362" w14:textId="77777777"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4"/>
              <w:gridCol w:w="980"/>
              <w:gridCol w:w="3560"/>
            </w:tblGrid>
            <w:tr w:rsidR="008D6A83" w:rsidRPr="00075BC2" w14:paraId="7F00A834" w14:textId="77777777" w:rsidTr="007E1D50">
              <w:tc>
                <w:tcPr>
                  <w:tcW w:w="738" w:type="dxa"/>
                  <w:shd w:val="clear" w:color="auto" w:fill="FBE4D5"/>
                </w:tcPr>
                <w:p w14:paraId="1CB21EB8" w14:textId="77777777"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14:paraId="785143B2" w14:textId="77777777"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14:paraId="609EEF1C" w14:textId="77777777"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14:paraId="4C47F14B" w14:textId="77777777" w:rsidR="008D6A83" w:rsidRPr="00075BC2" w:rsidRDefault="008D6A83" w:rsidP="007E1D50">
                  <w:pPr>
                    <w:spacing w:before="60" w:after="60"/>
                    <w:jc w:val="center"/>
                    <w:rPr>
                      <w:b/>
                      <w:lang w:val="en-GB"/>
                    </w:rPr>
                  </w:pPr>
                  <w:r w:rsidRPr="00075BC2">
                    <w:rPr>
                      <w:b/>
                      <w:lang w:val="en-GB"/>
                    </w:rPr>
                    <w:t>USEF step</w:t>
                  </w:r>
                </w:p>
              </w:tc>
            </w:tr>
            <w:tr w:rsidR="008D6A83" w:rsidRPr="00075BC2" w14:paraId="17ACB56E" w14:textId="77777777" w:rsidTr="007E1D50">
              <w:tc>
                <w:tcPr>
                  <w:tcW w:w="738" w:type="dxa"/>
                  <w:shd w:val="clear" w:color="auto" w:fill="auto"/>
                </w:tcPr>
                <w:p w14:paraId="5741CA8D" w14:textId="77777777" w:rsidR="008D6A83" w:rsidRPr="00075BC2" w:rsidRDefault="008D6A83" w:rsidP="007E1D50">
                  <w:pPr>
                    <w:spacing w:before="60" w:after="60"/>
                    <w:rPr>
                      <w:lang w:val="en-GB"/>
                    </w:rPr>
                  </w:pPr>
                  <w:r>
                    <w:rPr>
                      <w:lang w:val="en-GB"/>
                    </w:rPr>
                    <w:t>BRP</w:t>
                  </w:r>
                </w:p>
              </w:tc>
              <w:tc>
                <w:tcPr>
                  <w:tcW w:w="1417" w:type="dxa"/>
                  <w:shd w:val="clear" w:color="auto" w:fill="auto"/>
                </w:tcPr>
                <w:p w14:paraId="12046036" w14:textId="77777777" w:rsidR="008D6A83" w:rsidRPr="00075BC2" w:rsidRDefault="008D6A83" w:rsidP="007E1D50">
                  <w:pPr>
                    <w:spacing w:before="60" w:after="60"/>
                    <w:rPr>
                      <w:lang w:val="en-GB"/>
                    </w:rPr>
                  </w:pPr>
                  <w:r w:rsidRPr="00075BC2">
                    <w:rPr>
                      <w:lang w:val="en-GB"/>
                    </w:rPr>
                    <w:t>Settlement</w:t>
                  </w:r>
                </w:p>
              </w:tc>
              <w:tc>
                <w:tcPr>
                  <w:tcW w:w="992" w:type="dxa"/>
                  <w:shd w:val="clear" w:color="auto" w:fill="auto"/>
                </w:tcPr>
                <w:p w14:paraId="4CEBBB0D" w14:textId="77777777" w:rsidR="008D6A83" w:rsidRPr="00075BC2" w:rsidRDefault="008D6A83" w:rsidP="007E1D50">
                  <w:pPr>
                    <w:spacing w:before="60" w:after="60"/>
                    <w:rPr>
                      <w:lang w:val="en-GB"/>
                    </w:rPr>
                  </w:pPr>
                  <w:r w:rsidRPr="00075BC2">
                    <w:rPr>
                      <w:lang w:val="en-GB"/>
                    </w:rPr>
                    <w:t>NA</w:t>
                  </w:r>
                </w:p>
              </w:tc>
              <w:tc>
                <w:tcPr>
                  <w:tcW w:w="3851" w:type="dxa"/>
                  <w:shd w:val="clear" w:color="auto" w:fill="auto"/>
                </w:tcPr>
                <w:p w14:paraId="0A73CDD9" w14:textId="77777777" w:rsidR="008D6A83" w:rsidRPr="00075BC2" w:rsidRDefault="008D6A83" w:rsidP="007E1D50">
                  <w:pPr>
                    <w:spacing w:before="60" w:after="60"/>
                    <w:rPr>
                      <w:lang w:val="en-GB"/>
                    </w:rPr>
                  </w:pPr>
                  <w:r w:rsidRPr="00075BC2">
                    <w:rPr>
                      <w:lang w:val="en-GB"/>
                    </w:rPr>
                    <w:t>Validate if A-plans Were Met</w:t>
                  </w:r>
                </w:p>
              </w:tc>
            </w:tr>
          </w:tbl>
          <w:p w14:paraId="57B90E42" w14:textId="77777777" w:rsidR="008D6A83" w:rsidRPr="00075BC2" w:rsidRDefault="008D6A83" w:rsidP="007E1D50">
            <w:pPr>
              <w:spacing w:before="60" w:after="60"/>
              <w:rPr>
                <w:lang w:val="en-GB"/>
              </w:rPr>
            </w:pPr>
          </w:p>
        </w:tc>
      </w:tr>
      <w:tr w:rsidR="008D6A83" w:rsidRPr="00882F15" w14:paraId="3B1F5EDE" w14:textId="77777777" w:rsidTr="007E1D50">
        <w:tc>
          <w:tcPr>
            <w:tcW w:w="1651" w:type="dxa"/>
            <w:shd w:val="clear" w:color="auto" w:fill="D9E2F3"/>
          </w:tcPr>
          <w:p w14:paraId="4494A54C" w14:textId="77777777"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14:paraId="15961E91" w14:textId="77777777" w:rsidR="008D6A83" w:rsidRPr="00B06C40" w:rsidRDefault="008D6A83" w:rsidP="007E1D50">
            <w:pPr>
              <w:spacing w:before="60" w:after="60"/>
              <w:rPr>
                <w:lang w:val="en-GB"/>
              </w:rPr>
            </w:pPr>
            <w:r>
              <w:rPr>
                <w:lang w:val="en-GB"/>
              </w:rPr>
              <w:t>BRP</w:t>
            </w:r>
            <w:r w:rsidRPr="00B06C40">
              <w:rPr>
                <w:lang w:val="en-GB"/>
              </w:rPr>
              <w:t>_INITIATE</w:t>
            </w:r>
            <w:r>
              <w:rPr>
                <w:lang w:val="en-GB"/>
              </w:rPr>
              <w:t>_SETTLEMENT</w:t>
            </w:r>
          </w:p>
        </w:tc>
      </w:tr>
      <w:tr w:rsidR="008D6A83" w:rsidRPr="00882F15" w14:paraId="73FC014D" w14:textId="77777777" w:rsidTr="007E1D50">
        <w:tc>
          <w:tcPr>
            <w:tcW w:w="1651" w:type="dxa"/>
            <w:shd w:val="clear" w:color="auto" w:fill="D9E2F3"/>
          </w:tcPr>
          <w:p w14:paraId="3D873B59" w14:textId="77777777"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14:paraId="07FC90DD" w14:textId="77777777" w:rsidR="008D6A83" w:rsidRPr="00882F15" w:rsidRDefault="008D6A83" w:rsidP="007E1D50">
            <w:pPr>
              <w:rPr>
                <w:lang w:val="en-GB"/>
              </w:rPr>
            </w:pPr>
            <w:r w:rsidRPr="00882F15">
              <w:rPr>
                <w:lang w:val="en-GB"/>
              </w:rPr>
              <w:t xml:space="preserve">At the start of the settlement process a BRP generates settlement items based on the flex orders </w:t>
            </w:r>
            <w:r>
              <w:rPr>
                <w:lang w:val="en-GB"/>
              </w:rPr>
              <w:t xml:space="preserve">of previous month </w:t>
            </w:r>
            <w:r w:rsidRPr="00882F15">
              <w:rPr>
                <w:lang w:val="en-GB"/>
              </w:rPr>
              <w:t>and the actual power consumption on the related connections. For each settlement item, the delivered flex quantity and power deficiency for the PTU is calculated as well as a possible penalty.</w:t>
            </w:r>
          </w:p>
          <w:p w14:paraId="7F4E255B" w14:textId="77777777" w:rsidR="008D6A83" w:rsidRPr="00B06C40" w:rsidRDefault="008D6A83"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14:paraId="669B67E9" w14:textId="77777777" w:rsidTr="007E1D50">
        <w:tc>
          <w:tcPr>
            <w:tcW w:w="1651" w:type="dxa"/>
            <w:shd w:val="clear" w:color="auto" w:fill="D9E2F3"/>
          </w:tcPr>
          <w:p w14:paraId="25CAE0E2" w14:textId="77777777" w:rsidR="008D6A83" w:rsidRPr="00B06C40" w:rsidRDefault="008D6A83" w:rsidP="007E1D50">
            <w:pPr>
              <w:spacing w:before="120" w:after="120"/>
              <w:rPr>
                <w:b/>
                <w:lang w:val="en-GB"/>
              </w:rPr>
            </w:pPr>
            <w:r w:rsidRPr="00B06C40">
              <w:rPr>
                <w:b/>
                <w:lang w:val="en-GB"/>
              </w:rPr>
              <w:t>Input</w:t>
            </w:r>
          </w:p>
        </w:tc>
        <w:tc>
          <w:tcPr>
            <w:tcW w:w="7068" w:type="dxa"/>
            <w:shd w:val="clear" w:color="auto" w:fill="auto"/>
          </w:tcPr>
          <w:p w14:paraId="732205F4"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org.joda.time.LocalDate START_DATE</w:t>
            </w:r>
          </w:p>
          <w:p w14:paraId="7B4B6942"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Start date of the period to initiate settlement for.</w:t>
            </w:r>
          </w:p>
          <w:p w14:paraId="1712007D"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org.joda.time.LocalDate END_DATE</w:t>
            </w:r>
          </w:p>
          <w:p w14:paraId="28A98A76"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End date of the period to initiate settlement for.</w:t>
            </w:r>
          </w:p>
          <w:p w14:paraId="0B319C8C"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lastRenderedPageBreak/>
              <w:t xml:space="preserve">List&lt; </w:t>
            </w:r>
            <w:r w:rsidR="002C41E7">
              <w:rPr>
                <w:lang w:val="en-GB"/>
              </w:rPr>
              <w:t>energy.usef</w:t>
            </w:r>
            <w:r w:rsidRPr="00B06C40">
              <w:rPr>
                <w:lang w:val="en-GB"/>
              </w:rPr>
              <w:t>.core.workflow.dto.PrognosisDto&gt; PROGNOSIS_DTO_LIST</w:t>
            </w:r>
          </w:p>
          <w:p w14:paraId="094F6BDF"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The list of all relevant prognoses in the specified period.</w:t>
            </w:r>
          </w:p>
          <w:p w14:paraId="46EA08A7" w14:textId="77777777" w:rsidR="008D6A83" w:rsidRPr="00B06C40" w:rsidRDefault="008D6A83" w:rsidP="007E1D50">
            <w:pPr>
              <w:pStyle w:val="Lijstalinea"/>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1B5AC2D1"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List of all relevant flex requests in the specified period.</w:t>
            </w:r>
          </w:p>
          <w:p w14:paraId="03F07EBB"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3C3A8541"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List of all relevant flex offers in the specified period.</w:t>
            </w:r>
          </w:p>
          <w:p w14:paraId="2C16E6BB"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59E5ECA"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List of all relevant flex orders in the specified period.</w:t>
            </w:r>
          </w:p>
          <w:p w14:paraId="27A73078" w14:textId="77777777" w:rsidR="008D6A83" w:rsidRPr="00F1254E" w:rsidRDefault="008D6A83" w:rsidP="007E1D50">
            <w:pPr>
              <w:pStyle w:val="Lijstalinea"/>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14:paraId="53FB3134" w14:textId="77777777" w:rsidR="008D6A83" w:rsidRPr="00B06C40" w:rsidRDefault="008D6A83" w:rsidP="007E1D50">
            <w:pPr>
              <w:pStyle w:val="Lijstalinea"/>
              <w:numPr>
                <w:ilvl w:val="0"/>
                <w:numId w:val="0"/>
              </w:numPr>
              <w:spacing w:before="60" w:after="60" w:line="240" w:lineRule="auto"/>
              <w:ind w:left="360"/>
              <w:rPr>
                <w:lang w:val="en-GB"/>
              </w:rPr>
            </w:pPr>
            <w:r w:rsidRPr="00F1254E">
              <w:rPr>
                <w:lang w:val="en-GB"/>
              </w:rPr>
              <w:t>The metered data for the specified period</w:t>
            </w:r>
          </w:p>
        </w:tc>
      </w:tr>
      <w:tr w:rsidR="008D6A83" w:rsidRPr="00882F15" w14:paraId="192481D8" w14:textId="77777777" w:rsidTr="007E1D50">
        <w:tc>
          <w:tcPr>
            <w:tcW w:w="1651" w:type="dxa"/>
            <w:shd w:val="clear" w:color="auto" w:fill="D9E2F3"/>
          </w:tcPr>
          <w:p w14:paraId="72EE558B" w14:textId="77777777" w:rsidR="008D6A83" w:rsidRPr="00B06C40" w:rsidRDefault="008D6A83" w:rsidP="007E1D50">
            <w:pPr>
              <w:spacing w:before="120" w:after="120"/>
              <w:rPr>
                <w:b/>
                <w:lang w:val="en-GB"/>
              </w:rPr>
            </w:pPr>
            <w:r w:rsidRPr="00B06C40">
              <w:rPr>
                <w:b/>
                <w:lang w:val="en-GB"/>
              </w:rPr>
              <w:lastRenderedPageBreak/>
              <w:t>Output</w:t>
            </w:r>
          </w:p>
        </w:tc>
        <w:tc>
          <w:tcPr>
            <w:tcW w:w="7068" w:type="dxa"/>
            <w:shd w:val="clear" w:color="auto" w:fill="auto"/>
          </w:tcPr>
          <w:p w14:paraId="3C54B806" w14:textId="77777777" w:rsidR="008D6A83" w:rsidRPr="00B06C40" w:rsidRDefault="002C41E7" w:rsidP="007E1D50">
            <w:pPr>
              <w:pStyle w:val="Lijstalinea"/>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14:paraId="3185688F" w14:textId="77777777" w:rsidTr="007E1D50">
        <w:tc>
          <w:tcPr>
            <w:tcW w:w="1651" w:type="dxa"/>
            <w:shd w:val="clear" w:color="auto" w:fill="D9E2F3"/>
          </w:tcPr>
          <w:p w14:paraId="2895EFC5" w14:textId="77777777"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14:paraId="1B1C2A2A" w14:textId="77777777"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3</w:t>
            </w:r>
            <w:r w:rsidRPr="00882F15">
              <w:rPr>
                <w:lang w:val="en-GB"/>
              </w:rPr>
              <w:t xml:space="preserve"> BrpInitiateSettlementCoordinator</w:t>
            </w:r>
          </w:p>
          <w:p w14:paraId="228A5FAE" w14:textId="77777777" w:rsidR="008D6A83" w:rsidRPr="008D1F43" w:rsidRDefault="008D6A83" w:rsidP="007E1D50">
            <w:pPr>
              <w:pStyle w:val="Lijstalinea"/>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BRP and Aggregator is elaborated in sections </w:t>
            </w:r>
            <w:r>
              <w:rPr>
                <w:lang w:val="en-GB"/>
              </w:rPr>
              <w:t>2.</w:t>
            </w:r>
            <w:r w:rsidRPr="00882F15">
              <w:rPr>
                <w:lang w:val="en-GB"/>
              </w:rPr>
              <w:t>3.4</w:t>
            </w:r>
          </w:p>
        </w:tc>
      </w:tr>
    </w:tbl>
    <w:p w14:paraId="66090153" w14:textId="77777777" w:rsidR="008D6A83" w:rsidRPr="008D6A83" w:rsidRDefault="008D6A83" w:rsidP="00AD1303"/>
    <w:p w14:paraId="0284C305" w14:textId="77777777" w:rsidR="00270CC0" w:rsidRPr="00F63393" w:rsidRDefault="00270CC0" w:rsidP="004666F3">
      <w:pPr>
        <w:pStyle w:val="Kop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270CC0" w:rsidRPr="00F63393" w14:paraId="4888781B" w14:textId="77777777" w:rsidTr="008D6A83">
        <w:tc>
          <w:tcPr>
            <w:tcW w:w="1627" w:type="dxa"/>
            <w:shd w:val="clear" w:color="auto" w:fill="D9E2F3"/>
          </w:tcPr>
          <w:p w14:paraId="3A3A3F94" w14:textId="77777777" w:rsidR="00270CC0" w:rsidRPr="00F63393" w:rsidRDefault="00270CC0" w:rsidP="00E2221A">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1"/>
            </w:tblGrid>
            <w:tr w:rsidR="00270CC0" w:rsidRPr="00F63393" w14:paraId="21409F25" w14:textId="77777777" w:rsidTr="008D6A83">
              <w:tc>
                <w:tcPr>
                  <w:tcW w:w="725" w:type="dxa"/>
                  <w:shd w:val="clear" w:color="auto" w:fill="FBE4D5"/>
                </w:tcPr>
                <w:p w14:paraId="67A5E369" w14:textId="77777777" w:rsidR="00270CC0" w:rsidRPr="00F63393" w:rsidRDefault="00270CC0" w:rsidP="00E2221A">
                  <w:pPr>
                    <w:spacing w:before="60" w:after="60"/>
                    <w:jc w:val="center"/>
                    <w:rPr>
                      <w:b/>
                      <w:lang w:val="en-GB"/>
                    </w:rPr>
                  </w:pPr>
                  <w:r w:rsidRPr="00F63393">
                    <w:rPr>
                      <w:b/>
                      <w:lang w:val="en-GB"/>
                    </w:rPr>
                    <w:t>Role</w:t>
                  </w:r>
                </w:p>
              </w:tc>
              <w:tc>
                <w:tcPr>
                  <w:tcW w:w="1383" w:type="dxa"/>
                  <w:shd w:val="clear" w:color="auto" w:fill="FBE4D5"/>
                </w:tcPr>
                <w:p w14:paraId="62123166" w14:textId="77777777" w:rsidR="00270CC0" w:rsidRPr="00F63393" w:rsidRDefault="00270CC0" w:rsidP="00E2221A">
                  <w:pPr>
                    <w:spacing w:before="60" w:after="60"/>
                    <w:jc w:val="center"/>
                    <w:rPr>
                      <w:b/>
                      <w:lang w:val="en-GB"/>
                    </w:rPr>
                  </w:pPr>
                  <w:r w:rsidRPr="00F63393">
                    <w:rPr>
                      <w:b/>
                      <w:lang w:val="en-GB"/>
                    </w:rPr>
                    <w:t>Phase</w:t>
                  </w:r>
                </w:p>
              </w:tc>
              <w:tc>
                <w:tcPr>
                  <w:tcW w:w="979" w:type="dxa"/>
                  <w:shd w:val="clear" w:color="auto" w:fill="FBE4D5"/>
                </w:tcPr>
                <w:p w14:paraId="6EFDF25D" w14:textId="77777777" w:rsidR="00270CC0" w:rsidRPr="00F63393" w:rsidRDefault="00270CC0" w:rsidP="00E2221A">
                  <w:pPr>
                    <w:spacing w:before="60" w:after="60"/>
                    <w:jc w:val="center"/>
                    <w:rPr>
                      <w:b/>
                      <w:lang w:val="en-GB"/>
                    </w:rPr>
                  </w:pPr>
                  <w:r w:rsidRPr="00F63393">
                    <w:rPr>
                      <w:b/>
                      <w:lang w:val="en-GB"/>
                    </w:rPr>
                    <w:t>Regime</w:t>
                  </w:r>
                </w:p>
              </w:tc>
              <w:tc>
                <w:tcPr>
                  <w:tcW w:w="3551" w:type="dxa"/>
                  <w:shd w:val="clear" w:color="auto" w:fill="FBE4D5"/>
                </w:tcPr>
                <w:p w14:paraId="1F47D199" w14:textId="77777777" w:rsidR="00270CC0" w:rsidRPr="00F63393" w:rsidRDefault="00270CC0" w:rsidP="00E2221A">
                  <w:pPr>
                    <w:spacing w:before="60" w:after="60"/>
                    <w:jc w:val="center"/>
                    <w:rPr>
                      <w:b/>
                      <w:lang w:val="en-GB"/>
                    </w:rPr>
                  </w:pPr>
                  <w:r w:rsidRPr="00F63393">
                    <w:rPr>
                      <w:b/>
                      <w:lang w:val="en-GB"/>
                    </w:rPr>
                    <w:t>USEF step</w:t>
                  </w:r>
                </w:p>
              </w:tc>
            </w:tr>
            <w:tr w:rsidR="008D6A83" w:rsidRPr="00F63393" w14:paraId="66B8138F" w14:textId="77777777" w:rsidTr="008D6A83">
              <w:tc>
                <w:tcPr>
                  <w:tcW w:w="725" w:type="dxa"/>
                  <w:shd w:val="clear" w:color="auto" w:fill="auto"/>
                </w:tcPr>
                <w:p w14:paraId="472609A2" w14:textId="77777777" w:rsidR="008D6A83" w:rsidRPr="00F63393" w:rsidRDefault="008D6A83" w:rsidP="008D6A83">
                  <w:pPr>
                    <w:spacing w:before="60" w:after="60"/>
                    <w:rPr>
                      <w:lang w:val="en-GB"/>
                    </w:rPr>
                  </w:pPr>
                  <w:r w:rsidRPr="00F63393">
                    <w:rPr>
                      <w:lang w:val="en-GB"/>
                    </w:rPr>
                    <w:t>BRP</w:t>
                  </w:r>
                </w:p>
              </w:tc>
              <w:tc>
                <w:tcPr>
                  <w:tcW w:w="1383" w:type="dxa"/>
                  <w:shd w:val="clear" w:color="auto" w:fill="auto"/>
                </w:tcPr>
                <w:p w14:paraId="194C78BA" w14:textId="77777777" w:rsidR="008D6A83" w:rsidRPr="00F63393" w:rsidRDefault="008D6A83" w:rsidP="008D6A83">
                  <w:pPr>
                    <w:spacing w:before="60" w:after="60"/>
                    <w:rPr>
                      <w:lang w:val="en-GB"/>
                    </w:rPr>
                  </w:pPr>
                  <w:r w:rsidRPr="00F63393">
                    <w:rPr>
                      <w:lang w:val="en-GB"/>
                    </w:rPr>
                    <w:t>Settlement</w:t>
                  </w:r>
                </w:p>
              </w:tc>
              <w:tc>
                <w:tcPr>
                  <w:tcW w:w="979" w:type="dxa"/>
                  <w:shd w:val="clear" w:color="auto" w:fill="auto"/>
                </w:tcPr>
                <w:p w14:paraId="25C02820" w14:textId="77777777" w:rsidR="008D6A83" w:rsidRPr="00F63393" w:rsidRDefault="008D6A83" w:rsidP="008D6A83">
                  <w:pPr>
                    <w:spacing w:before="60" w:after="60"/>
                    <w:rPr>
                      <w:lang w:val="en-GB"/>
                    </w:rPr>
                  </w:pPr>
                  <w:r w:rsidRPr="00F63393">
                    <w:rPr>
                      <w:lang w:val="en-GB"/>
                    </w:rPr>
                    <w:t>NA</w:t>
                  </w:r>
                </w:p>
              </w:tc>
              <w:tc>
                <w:tcPr>
                  <w:tcW w:w="3551" w:type="dxa"/>
                  <w:shd w:val="clear" w:color="auto" w:fill="auto"/>
                </w:tcPr>
                <w:p w14:paraId="57D02213" w14:textId="77777777" w:rsidR="008D6A83" w:rsidRPr="00A978AA" w:rsidRDefault="008D6A83" w:rsidP="008D6A83">
                  <w:pPr>
                    <w:spacing w:before="60" w:after="60"/>
                    <w:rPr>
                      <w:lang w:val="en-GB"/>
                    </w:rPr>
                  </w:pPr>
                  <w:r w:rsidRPr="008D1F43">
                    <w:rPr>
                      <w:lang w:val="en-GB"/>
                    </w:rPr>
                    <w:t>Calculate Flex Prices and Penalty Amounts</w:t>
                  </w:r>
                </w:p>
              </w:tc>
            </w:tr>
          </w:tbl>
          <w:p w14:paraId="3ED33AED" w14:textId="77777777" w:rsidR="00270CC0" w:rsidRPr="00F63393" w:rsidRDefault="00270CC0" w:rsidP="00E2221A">
            <w:pPr>
              <w:spacing w:before="60" w:after="60"/>
              <w:rPr>
                <w:lang w:val="en-GB"/>
              </w:rPr>
            </w:pPr>
          </w:p>
        </w:tc>
      </w:tr>
      <w:tr w:rsidR="00270CC0" w:rsidRPr="00F63393" w14:paraId="42991164" w14:textId="77777777" w:rsidTr="008D6A83">
        <w:tc>
          <w:tcPr>
            <w:tcW w:w="1627" w:type="dxa"/>
            <w:shd w:val="clear" w:color="auto" w:fill="D9E2F3"/>
          </w:tcPr>
          <w:p w14:paraId="36746DC4" w14:textId="77777777" w:rsidR="00270CC0" w:rsidRPr="00F63393" w:rsidRDefault="00270CC0" w:rsidP="00E2221A">
            <w:pPr>
              <w:spacing w:before="60" w:after="60"/>
              <w:rPr>
                <w:b/>
                <w:lang w:val="en-GB"/>
              </w:rPr>
            </w:pPr>
            <w:r w:rsidRPr="00F63393">
              <w:rPr>
                <w:b/>
                <w:lang w:val="en-GB"/>
              </w:rPr>
              <w:t>Mapping name</w:t>
            </w:r>
          </w:p>
        </w:tc>
        <w:tc>
          <w:tcPr>
            <w:tcW w:w="6866" w:type="dxa"/>
            <w:shd w:val="clear" w:color="auto" w:fill="auto"/>
          </w:tcPr>
          <w:p w14:paraId="2BA3B665" w14:textId="77777777" w:rsidR="00270CC0" w:rsidRPr="00F63393" w:rsidRDefault="00AE1FE8" w:rsidP="00E2221A">
            <w:pPr>
              <w:spacing w:before="60" w:after="60"/>
              <w:rPr>
                <w:lang w:val="en-GB"/>
              </w:rPr>
            </w:pPr>
            <w:r w:rsidRPr="00F63393">
              <w:rPr>
                <w:lang w:val="en-GB"/>
              </w:rPr>
              <w:t>BRP_REQUEST_PENALTY_DATA</w:t>
            </w:r>
          </w:p>
        </w:tc>
      </w:tr>
      <w:tr w:rsidR="008D6A83" w:rsidRPr="00F63393" w14:paraId="131C6C8F" w14:textId="77777777" w:rsidTr="008D6A83">
        <w:tc>
          <w:tcPr>
            <w:tcW w:w="1627" w:type="dxa"/>
            <w:shd w:val="clear" w:color="auto" w:fill="D9E2F3"/>
          </w:tcPr>
          <w:p w14:paraId="053CF4DC" w14:textId="77777777"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14:paraId="0E8A52FF" w14:textId="77777777" w:rsidR="008D6A83" w:rsidRPr="00A16AFD" w:rsidRDefault="008D6A83" w:rsidP="008D6A83">
            <w:pPr>
              <w:rPr>
                <w:lang w:val="en-GB"/>
              </w:rPr>
            </w:pPr>
            <w:r w:rsidRPr="00A16AFD">
              <w:rPr>
                <w:lang w:val="en-GB"/>
              </w:rPr>
              <w:t>At the start of the settlement process a BRP generates settlement items based on the previous month’s flex orders and the actual power consumption on the related connections. For each settlement item, the delivered flex quantity and power deficiency for the PTU is calculated as well as a possible penalty.</w:t>
            </w:r>
          </w:p>
          <w:p w14:paraId="6B9EC784" w14:textId="77777777" w:rsidR="008D6A83" w:rsidRDefault="008D6A83" w:rsidP="008D6A83">
            <w:pPr>
              <w:rPr>
                <w:lang w:val="en-GB"/>
              </w:rPr>
            </w:pPr>
            <w:r w:rsidRPr="00A16AFD">
              <w:rPr>
                <w:lang w:val="en-GB"/>
              </w:rPr>
              <w:t>This Pluggable Business Component calculates the penalty for all provided settlement items for the specified Aggregator and returns them.</w:t>
            </w:r>
          </w:p>
          <w:p w14:paraId="45590CB6" w14:textId="77777777" w:rsidR="008D6A83" w:rsidRDefault="008D6A83" w:rsidP="008D6A83">
            <w:pPr>
              <w:rPr>
                <w:lang w:val="en-GB"/>
              </w:rPr>
            </w:pPr>
          </w:p>
          <w:p w14:paraId="04498267" w14:textId="77777777" w:rsidR="008D6A83" w:rsidRPr="00A16AFD" w:rsidRDefault="008D6A83" w:rsidP="008D6A83">
            <w:pPr>
              <w:rPr>
                <w:lang w:val="en-GB"/>
              </w:rPr>
            </w:pPr>
            <w:r w:rsidRPr="000265B5">
              <w:rPr>
                <w:lang w:val="en-GB"/>
              </w:rPr>
              <w:t xml:space="preserve">The input for this PBC is the settlement </w:t>
            </w:r>
            <w:r>
              <w:rPr>
                <w:lang w:val="en-GB"/>
              </w:rPr>
              <w:t>object</w:t>
            </w:r>
            <w:r w:rsidRPr="000265B5">
              <w:rPr>
                <w:lang w:val="en-GB"/>
              </w:rPr>
              <w:t xml:space="preserve"> and the </w:t>
            </w:r>
            <w:r>
              <w:rPr>
                <w:lang w:val="en-GB"/>
              </w:rPr>
              <w:t>PTU duration</w:t>
            </w:r>
            <w:r w:rsidRPr="00882F15">
              <w:rPr>
                <w:lang w:val="en-GB"/>
              </w:rPr>
              <w:t>.</w:t>
            </w:r>
            <w:r w:rsidRPr="000265B5">
              <w:rPr>
                <w:lang w:val="en-GB"/>
              </w:rPr>
              <w:t xml:space="preserve"> The output is the input settlement </w:t>
            </w:r>
            <w:r>
              <w:rPr>
                <w:lang w:val="en-GB"/>
              </w:rPr>
              <w:t>object</w:t>
            </w:r>
            <w:r w:rsidRPr="000265B5">
              <w:rPr>
                <w:lang w:val="en-GB"/>
              </w:rPr>
              <w:t xml:space="preserve"> updated with penalty data.</w:t>
            </w:r>
          </w:p>
        </w:tc>
      </w:tr>
      <w:tr w:rsidR="008D6A83" w:rsidRPr="00F63393" w14:paraId="46F8C074" w14:textId="77777777" w:rsidTr="008D6A83">
        <w:tc>
          <w:tcPr>
            <w:tcW w:w="1627" w:type="dxa"/>
            <w:shd w:val="clear" w:color="auto" w:fill="D9E2F3"/>
          </w:tcPr>
          <w:p w14:paraId="447D53D6" w14:textId="77777777"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14:paraId="170600D3" w14:textId="77777777" w:rsidR="008D6A83" w:rsidRDefault="002C41E7" w:rsidP="003F6061">
            <w:pPr>
              <w:pStyle w:val="Lijstalinea"/>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r w:rsidR="008D6A83" w:rsidRPr="00B06C40">
              <w:rPr>
                <w:lang w:val="en-GB"/>
              </w:rPr>
              <w:br/>
            </w:r>
            <w:r w:rsidR="008D6A83" w:rsidRPr="001F20DB">
              <w:rPr>
                <w:lang w:val="en-GB"/>
              </w:rPr>
              <w:t xml:space="preserve">The settlement </w:t>
            </w:r>
            <w:r w:rsidR="008D6A83" w:rsidRPr="00B06C40">
              <w:rPr>
                <w:lang w:val="en-GB"/>
              </w:rPr>
              <w:t>object that contains a list of all settlement items for</w:t>
            </w:r>
            <w:r w:rsidR="008D6A83" w:rsidRPr="001F20DB">
              <w:rPr>
                <w:lang w:val="en-GB"/>
              </w:rPr>
              <w:t xml:space="preserve"> the </w:t>
            </w:r>
            <w:r w:rsidR="008D6A83" w:rsidRPr="00B06C40">
              <w:rPr>
                <w:lang w:val="en-GB"/>
              </w:rPr>
              <w:t>supplied flex orders</w:t>
            </w:r>
            <w:r w:rsidR="008D6A83" w:rsidRPr="001F20DB">
              <w:rPr>
                <w:lang w:val="en-GB"/>
              </w:rPr>
              <w:t>.</w:t>
            </w:r>
          </w:p>
          <w:p w14:paraId="5C5A6E73" w14:textId="77777777" w:rsidR="008D6A83" w:rsidRDefault="008D6A83" w:rsidP="008D6A83">
            <w:pPr>
              <w:pStyle w:val="Lijstalinea"/>
              <w:numPr>
                <w:ilvl w:val="0"/>
                <w:numId w:val="9"/>
              </w:numPr>
              <w:spacing w:before="60" w:after="60" w:line="240" w:lineRule="auto"/>
              <w:ind w:left="360"/>
              <w:rPr>
                <w:lang w:val="en-GB"/>
              </w:rPr>
            </w:pPr>
            <w:r>
              <w:rPr>
                <w:lang w:val="en-GB"/>
              </w:rPr>
              <w:t xml:space="preserve">int </w:t>
            </w:r>
            <w:r w:rsidRPr="00A978AA">
              <w:rPr>
                <w:lang w:val="en-GB"/>
              </w:rPr>
              <w:t>PTU_DURATION</w:t>
            </w:r>
          </w:p>
          <w:p w14:paraId="144C1CC7" w14:textId="77777777" w:rsidR="008D6A83" w:rsidRPr="001F20DB" w:rsidRDefault="008D6A83" w:rsidP="008D6A83">
            <w:pPr>
              <w:pStyle w:val="Lijstalinea"/>
              <w:numPr>
                <w:ilvl w:val="0"/>
                <w:numId w:val="0"/>
              </w:numPr>
              <w:spacing w:before="60" w:after="60" w:line="240" w:lineRule="auto"/>
              <w:ind w:left="360"/>
              <w:rPr>
                <w:lang w:val="en-GB"/>
              </w:rPr>
            </w:pPr>
            <w:r w:rsidRPr="005A3031">
              <w:rPr>
                <w:lang w:val="en-GB"/>
              </w:rPr>
              <w:t>The duration of a PTU expressed in minutes</w:t>
            </w:r>
          </w:p>
        </w:tc>
      </w:tr>
      <w:tr w:rsidR="008D6A83" w:rsidRPr="00F63393" w14:paraId="472897DA" w14:textId="77777777" w:rsidTr="008D6A83">
        <w:tc>
          <w:tcPr>
            <w:tcW w:w="1627" w:type="dxa"/>
            <w:shd w:val="clear" w:color="auto" w:fill="D9E2F3"/>
          </w:tcPr>
          <w:p w14:paraId="4FFC0AE4" w14:textId="77777777"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14:paraId="133AA41F" w14:textId="77777777" w:rsidR="008D6A83" w:rsidRDefault="002C41E7" w:rsidP="008D6A83">
            <w:pPr>
              <w:pStyle w:val="Lijstalinea"/>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p>
          <w:p w14:paraId="4BB70431" w14:textId="77777777" w:rsidR="008D6A83" w:rsidRPr="001F20DB" w:rsidRDefault="008D6A83" w:rsidP="008D6A83">
            <w:pPr>
              <w:pStyle w:val="Lijstalinea"/>
              <w:numPr>
                <w:ilvl w:val="0"/>
                <w:numId w:val="0"/>
              </w:numPr>
              <w:spacing w:before="60" w:after="60" w:line="240" w:lineRule="auto"/>
              <w:ind w:left="360"/>
              <w:rPr>
                <w:lang w:val="en-GB"/>
              </w:rPr>
            </w:pPr>
            <w:r w:rsidRPr="001F20DB">
              <w:rPr>
                <w:lang w:val="en-GB"/>
              </w:rPr>
              <w:t xml:space="preserve">The input settlement </w:t>
            </w:r>
            <w:r>
              <w:rPr>
                <w:lang w:val="en-GB"/>
              </w:rPr>
              <w:t>object</w:t>
            </w:r>
            <w:r w:rsidRPr="001F20DB">
              <w:rPr>
                <w:lang w:val="en-GB"/>
              </w:rPr>
              <w:t xml:space="preserve"> updated with penalty data.</w:t>
            </w:r>
          </w:p>
        </w:tc>
      </w:tr>
      <w:tr w:rsidR="008D6A83" w:rsidRPr="00F63393" w14:paraId="36109991" w14:textId="77777777" w:rsidTr="008D6A83">
        <w:tc>
          <w:tcPr>
            <w:tcW w:w="1627" w:type="dxa"/>
            <w:shd w:val="clear" w:color="auto" w:fill="D9E2F3"/>
          </w:tcPr>
          <w:p w14:paraId="7B566E0B" w14:textId="77777777"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14:paraId="3DC892C2" w14:textId="77777777"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3</w:t>
            </w:r>
            <w:r>
              <w:rPr>
                <w:lang w:val="en-GB"/>
              </w:rPr>
              <w:t xml:space="preserve"> BrpInitiateSettlementCoordinator</w:t>
            </w:r>
          </w:p>
          <w:p w14:paraId="52B2F291" w14:textId="77777777" w:rsidR="008D6A83" w:rsidRPr="00A978AA" w:rsidRDefault="008D6A83" w:rsidP="008D6A83">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BRP and Aggregator is elaborated in sections </w:t>
            </w:r>
            <w:r>
              <w:rPr>
                <w:lang w:val="en-GB"/>
              </w:rPr>
              <w:t>2</w:t>
            </w:r>
            <w:r w:rsidRPr="00A978AA">
              <w:rPr>
                <w:lang w:val="en-GB"/>
              </w:rPr>
              <w:t>.3.4</w:t>
            </w:r>
          </w:p>
        </w:tc>
      </w:tr>
    </w:tbl>
    <w:p w14:paraId="35E010F0" w14:textId="77777777" w:rsidR="00FB05B4" w:rsidRPr="00F63393" w:rsidRDefault="00FB05B4" w:rsidP="00E44574">
      <w:pPr>
        <w:rPr>
          <w:lang w:val="en-GB"/>
        </w:rPr>
      </w:pPr>
    </w:p>
    <w:p w14:paraId="6FF6A90B" w14:textId="77777777" w:rsidR="00E44574" w:rsidRPr="00F63393" w:rsidRDefault="00E44574" w:rsidP="00E44574">
      <w:pPr>
        <w:pStyle w:val="Kop4"/>
        <w:rPr>
          <w:lang w:val="en-GB"/>
        </w:rPr>
      </w:pPr>
      <w:r w:rsidRPr="00F63393">
        <w:rPr>
          <w:lang w:val="en-GB"/>
        </w:rPr>
        <w:t>Distribution System Operator</w:t>
      </w:r>
    </w:p>
    <w:p w14:paraId="64BFED60" w14:textId="77777777" w:rsidR="00765BA8" w:rsidRPr="00F63393" w:rsidRDefault="00765BA8" w:rsidP="00765BA8">
      <w:pPr>
        <w:rPr>
          <w:lang w:val="en-GB"/>
        </w:rPr>
      </w:pPr>
    </w:p>
    <w:p w14:paraId="320268BF" w14:textId="77777777" w:rsidR="00E44574" w:rsidRPr="00F63393" w:rsidRDefault="00E44574" w:rsidP="00E44574">
      <w:pPr>
        <w:pStyle w:val="Kop5"/>
        <w:rPr>
          <w:lang w:val="en-GB"/>
        </w:rPr>
      </w:pPr>
      <w:r w:rsidRPr="00F63393">
        <w:rPr>
          <w:lang w:val="en-GB"/>
        </w:rPr>
        <w:t>Create Non Aggregator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F80DAE" w:rsidRPr="00F63393" w14:paraId="17350C2D" w14:textId="77777777" w:rsidTr="00F80DAE">
        <w:tc>
          <w:tcPr>
            <w:tcW w:w="1666" w:type="dxa"/>
            <w:shd w:val="clear" w:color="auto" w:fill="D9E2F3"/>
          </w:tcPr>
          <w:p w14:paraId="21793E4E" w14:textId="77777777" w:rsidR="00F80DAE" w:rsidRPr="00F63393" w:rsidRDefault="00F80DAE" w:rsidP="00FE51A1">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49"/>
              <w:gridCol w:w="979"/>
              <w:gridCol w:w="3573"/>
            </w:tblGrid>
            <w:tr w:rsidR="00F80DAE" w:rsidRPr="00F63393" w14:paraId="6E5BBE59" w14:textId="77777777" w:rsidTr="00FE51A1">
              <w:tc>
                <w:tcPr>
                  <w:tcW w:w="738" w:type="dxa"/>
                  <w:shd w:val="clear" w:color="auto" w:fill="FBE4D5"/>
                </w:tcPr>
                <w:p w14:paraId="435804C9" w14:textId="77777777" w:rsidR="00F80DAE" w:rsidRPr="00F63393" w:rsidRDefault="00F80DAE" w:rsidP="00FE51A1">
                  <w:pPr>
                    <w:spacing w:before="60" w:after="60"/>
                    <w:jc w:val="center"/>
                    <w:rPr>
                      <w:b/>
                      <w:lang w:val="en-GB"/>
                    </w:rPr>
                  </w:pPr>
                  <w:r w:rsidRPr="00F63393">
                    <w:rPr>
                      <w:b/>
                      <w:lang w:val="en-GB"/>
                    </w:rPr>
                    <w:t>Role</w:t>
                  </w:r>
                </w:p>
              </w:tc>
              <w:tc>
                <w:tcPr>
                  <w:tcW w:w="1417" w:type="dxa"/>
                  <w:shd w:val="clear" w:color="auto" w:fill="FBE4D5"/>
                </w:tcPr>
                <w:p w14:paraId="22BC73AE" w14:textId="77777777" w:rsidR="00F80DAE" w:rsidRPr="00F63393" w:rsidRDefault="00F80DAE" w:rsidP="00FE51A1">
                  <w:pPr>
                    <w:spacing w:before="60" w:after="60"/>
                    <w:jc w:val="center"/>
                    <w:rPr>
                      <w:b/>
                      <w:lang w:val="en-GB"/>
                    </w:rPr>
                  </w:pPr>
                  <w:r w:rsidRPr="00F63393">
                    <w:rPr>
                      <w:b/>
                      <w:lang w:val="en-GB"/>
                    </w:rPr>
                    <w:t>Phase</w:t>
                  </w:r>
                </w:p>
              </w:tc>
              <w:tc>
                <w:tcPr>
                  <w:tcW w:w="992" w:type="dxa"/>
                  <w:shd w:val="clear" w:color="auto" w:fill="FBE4D5"/>
                </w:tcPr>
                <w:p w14:paraId="32AE99D4" w14:textId="77777777" w:rsidR="00F80DAE" w:rsidRPr="00F63393" w:rsidRDefault="00F80DAE" w:rsidP="00FE51A1">
                  <w:pPr>
                    <w:spacing w:before="60" w:after="60"/>
                    <w:jc w:val="center"/>
                    <w:rPr>
                      <w:b/>
                      <w:lang w:val="en-GB"/>
                    </w:rPr>
                  </w:pPr>
                  <w:r w:rsidRPr="00F63393">
                    <w:rPr>
                      <w:b/>
                      <w:lang w:val="en-GB"/>
                    </w:rPr>
                    <w:t>Regime</w:t>
                  </w:r>
                </w:p>
              </w:tc>
              <w:tc>
                <w:tcPr>
                  <w:tcW w:w="3851" w:type="dxa"/>
                  <w:shd w:val="clear" w:color="auto" w:fill="FBE4D5"/>
                </w:tcPr>
                <w:p w14:paraId="6F5015A8" w14:textId="77777777" w:rsidR="00F80DAE" w:rsidRPr="00F63393" w:rsidRDefault="00F80DAE" w:rsidP="00FE51A1">
                  <w:pPr>
                    <w:spacing w:before="60" w:after="60"/>
                    <w:jc w:val="center"/>
                    <w:rPr>
                      <w:b/>
                      <w:lang w:val="en-GB"/>
                    </w:rPr>
                  </w:pPr>
                  <w:r w:rsidRPr="00F63393">
                    <w:rPr>
                      <w:b/>
                      <w:lang w:val="en-GB"/>
                    </w:rPr>
                    <w:t>USEF step</w:t>
                  </w:r>
                </w:p>
              </w:tc>
            </w:tr>
            <w:tr w:rsidR="00F80DAE" w:rsidRPr="00F63393" w14:paraId="71D971B2" w14:textId="77777777" w:rsidTr="00FE51A1">
              <w:tc>
                <w:tcPr>
                  <w:tcW w:w="738" w:type="dxa"/>
                  <w:shd w:val="clear" w:color="auto" w:fill="auto"/>
                </w:tcPr>
                <w:p w14:paraId="50A240F6" w14:textId="77777777" w:rsidR="00F80DAE" w:rsidRPr="00F63393" w:rsidRDefault="00F80DAE" w:rsidP="00FE51A1">
                  <w:pPr>
                    <w:spacing w:before="60" w:after="60"/>
                    <w:rPr>
                      <w:lang w:val="en-GB"/>
                    </w:rPr>
                  </w:pPr>
                  <w:r w:rsidRPr="00F63393">
                    <w:rPr>
                      <w:lang w:val="en-GB"/>
                    </w:rPr>
                    <w:t>DSO</w:t>
                  </w:r>
                </w:p>
              </w:tc>
              <w:tc>
                <w:tcPr>
                  <w:tcW w:w="1417" w:type="dxa"/>
                  <w:shd w:val="clear" w:color="auto" w:fill="auto"/>
                </w:tcPr>
                <w:p w14:paraId="7BA2F51B" w14:textId="77777777" w:rsidR="00F80DAE" w:rsidRPr="00F63393" w:rsidRDefault="00F80DAE" w:rsidP="00FE51A1">
                  <w:pPr>
                    <w:spacing w:before="60" w:after="60"/>
                    <w:rPr>
                      <w:lang w:val="en-GB"/>
                    </w:rPr>
                  </w:pPr>
                  <w:r w:rsidRPr="00F63393">
                    <w:rPr>
                      <w:lang w:val="en-GB"/>
                    </w:rPr>
                    <w:t>Plan</w:t>
                  </w:r>
                </w:p>
              </w:tc>
              <w:tc>
                <w:tcPr>
                  <w:tcW w:w="992" w:type="dxa"/>
                  <w:shd w:val="clear" w:color="auto" w:fill="auto"/>
                </w:tcPr>
                <w:p w14:paraId="35A2018C" w14:textId="77777777" w:rsidR="00F80DAE" w:rsidRPr="00F63393" w:rsidRDefault="00F80DAE" w:rsidP="00FE51A1">
                  <w:pPr>
                    <w:spacing w:before="60" w:after="60"/>
                    <w:rPr>
                      <w:lang w:val="en-GB"/>
                    </w:rPr>
                  </w:pPr>
                  <w:r w:rsidRPr="00F63393">
                    <w:rPr>
                      <w:lang w:val="en-GB"/>
                    </w:rPr>
                    <w:t>NA</w:t>
                  </w:r>
                </w:p>
              </w:tc>
              <w:tc>
                <w:tcPr>
                  <w:tcW w:w="3851" w:type="dxa"/>
                  <w:shd w:val="clear" w:color="auto" w:fill="auto"/>
                </w:tcPr>
                <w:p w14:paraId="232231B3" w14:textId="77777777" w:rsidR="00F80DAE" w:rsidRPr="00F63393" w:rsidRDefault="00F80DAE" w:rsidP="00FE51A1">
                  <w:pPr>
                    <w:spacing w:before="60" w:after="60"/>
                    <w:rPr>
                      <w:lang w:val="en-GB"/>
                    </w:rPr>
                  </w:pPr>
                  <w:r w:rsidRPr="00F63393">
                    <w:rPr>
                      <w:lang w:val="en-GB"/>
                    </w:rPr>
                    <w:t>Create Non Aggregator Forecast</w:t>
                  </w:r>
                </w:p>
              </w:tc>
            </w:tr>
          </w:tbl>
          <w:p w14:paraId="3DEBB96B" w14:textId="77777777" w:rsidR="00F80DAE" w:rsidRPr="00F63393" w:rsidRDefault="00F80DAE" w:rsidP="00FE51A1">
            <w:pPr>
              <w:spacing w:before="60" w:after="60"/>
              <w:rPr>
                <w:lang w:val="en-GB"/>
              </w:rPr>
            </w:pPr>
          </w:p>
        </w:tc>
      </w:tr>
      <w:tr w:rsidR="00F80DAE" w:rsidRPr="00F63393" w14:paraId="5BD6A2ED" w14:textId="77777777" w:rsidTr="00F80DAE">
        <w:tc>
          <w:tcPr>
            <w:tcW w:w="1666" w:type="dxa"/>
            <w:shd w:val="clear" w:color="auto" w:fill="D9E2F3"/>
          </w:tcPr>
          <w:p w14:paraId="6920C6B4" w14:textId="77777777" w:rsidR="00F80DAE" w:rsidRPr="00F63393" w:rsidRDefault="00F80DAE" w:rsidP="00F80DAE">
            <w:pPr>
              <w:spacing w:before="60" w:after="60"/>
              <w:rPr>
                <w:b/>
                <w:lang w:val="en-GB"/>
              </w:rPr>
            </w:pPr>
            <w:r w:rsidRPr="00F63393">
              <w:rPr>
                <w:b/>
                <w:lang w:val="en-GB"/>
              </w:rPr>
              <w:lastRenderedPageBreak/>
              <w:t>Mapping name</w:t>
            </w:r>
          </w:p>
        </w:tc>
        <w:tc>
          <w:tcPr>
            <w:tcW w:w="7053" w:type="dxa"/>
            <w:shd w:val="clear" w:color="auto" w:fill="auto"/>
          </w:tcPr>
          <w:p w14:paraId="2973D59D" w14:textId="77777777" w:rsidR="00F80DAE" w:rsidRPr="00F63393" w:rsidRDefault="005D69F0" w:rsidP="00F80DAE">
            <w:pPr>
              <w:spacing w:before="60" w:after="60"/>
              <w:rPr>
                <w:lang w:val="en-GB"/>
              </w:rPr>
            </w:pPr>
            <w:r w:rsidRPr="00F63393">
              <w:rPr>
                <w:lang w:val="en-GB"/>
              </w:rPr>
              <w:t>DSO_CREATE_NON_AGGREGATOR_FORECAST</w:t>
            </w:r>
          </w:p>
        </w:tc>
      </w:tr>
      <w:tr w:rsidR="00F80DAE" w:rsidRPr="00F63393" w14:paraId="7D2E432D" w14:textId="77777777" w:rsidTr="00F80DAE">
        <w:tc>
          <w:tcPr>
            <w:tcW w:w="1666" w:type="dxa"/>
            <w:shd w:val="clear" w:color="auto" w:fill="D9E2F3"/>
          </w:tcPr>
          <w:p w14:paraId="54355575" w14:textId="77777777" w:rsidR="00F80DAE" w:rsidRPr="00F63393" w:rsidRDefault="00F80DAE" w:rsidP="00F80DAE">
            <w:pPr>
              <w:spacing w:before="60" w:after="60"/>
              <w:rPr>
                <w:b/>
                <w:lang w:val="en-GB"/>
              </w:rPr>
            </w:pPr>
            <w:r w:rsidRPr="00F63393">
              <w:rPr>
                <w:b/>
                <w:lang w:val="en-GB"/>
              </w:rPr>
              <w:t>Context</w:t>
            </w:r>
          </w:p>
        </w:tc>
        <w:tc>
          <w:tcPr>
            <w:tcW w:w="7053" w:type="dxa"/>
            <w:shd w:val="clear" w:color="auto" w:fill="auto"/>
          </w:tcPr>
          <w:p w14:paraId="1D1C50E8" w14:textId="77777777" w:rsidR="00B40904" w:rsidRPr="00F63393" w:rsidRDefault="00B40904" w:rsidP="00B40904">
            <w:pPr>
              <w:rPr>
                <w:lang w:val="en-GB"/>
              </w:rPr>
            </w:pPr>
            <w:r w:rsidRPr="00F63393">
              <w:rPr>
                <w:lang w:val="en-GB"/>
              </w:rPr>
              <w:t xml:space="preserve">When the DSO initializes its </w:t>
            </w:r>
            <w:r w:rsidR="00C87E4F">
              <w:rPr>
                <w:lang w:val="en-GB"/>
              </w:rPr>
              <w:t>planboard</w:t>
            </w:r>
            <w:r w:rsidRPr="00F63393">
              <w:rPr>
                <w:lang w:val="en-GB"/>
              </w:rPr>
              <w:t xml:space="preserve"> it needs to create and store the Non-Aggregator connection forecast information.</w:t>
            </w:r>
          </w:p>
          <w:p w14:paraId="6258A13B" w14:textId="77777777" w:rsidR="00130F86" w:rsidRPr="00F63393" w:rsidRDefault="0067258E" w:rsidP="00F80DAE">
            <w:pPr>
              <w:spacing w:before="60" w:after="60"/>
              <w:rPr>
                <w:lang w:val="en-GB"/>
              </w:rPr>
            </w:pPr>
            <w:r w:rsidRPr="00F63393">
              <w:rPr>
                <w:lang w:val="en-GB"/>
              </w:rPr>
              <w:t>This Pluggable Business Component</w:t>
            </w:r>
            <w:r w:rsidR="00B40904" w:rsidRPr="00F63393">
              <w:rPr>
                <w:lang w:val="en-GB"/>
              </w:rPr>
              <w:t xml:space="preserve"> generates a load forecast for all connections within the specified </w:t>
            </w:r>
            <w:r w:rsidR="00BE6392" w:rsidRPr="00F63393">
              <w:rPr>
                <w:lang w:val="en-GB"/>
              </w:rPr>
              <w:t>congestion point</w:t>
            </w:r>
            <w:r w:rsidR="00B40904" w:rsidRPr="00F63393">
              <w:rPr>
                <w:lang w:val="en-GB"/>
              </w:rPr>
              <w:t xml:space="preserve"> which are not served by an Aggregator. The result is the total forecast for all PTUs in a day for the connections not served by an Aggregator.</w:t>
            </w:r>
          </w:p>
        </w:tc>
      </w:tr>
      <w:tr w:rsidR="00F80DAE" w:rsidRPr="00F63393" w14:paraId="2D1EF2D2" w14:textId="77777777" w:rsidTr="00F80DAE">
        <w:tc>
          <w:tcPr>
            <w:tcW w:w="1666" w:type="dxa"/>
            <w:shd w:val="clear" w:color="auto" w:fill="D9E2F3"/>
          </w:tcPr>
          <w:p w14:paraId="72D40104" w14:textId="77777777" w:rsidR="00F80DAE" w:rsidRPr="00F63393" w:rsidRDefault="00F80DAE" w:rsidP="00F80DAE">
            <w:pPr>
              <w:spacing w:before="60" w:after="60"/>
              <w:rPr>
                <w:b/>
                <w:lang w:val="en-GB"/>
              </w:rPr>
            </w:pPr>
            <w:r w:rsidRPr="00F63393">
              <w:rPr>
                <w:b/>
                <w:lang w:val="en-GB"/>
              </w:rPr>
              <w:t>Input</w:t>
            </w:r>
          </w:p>
        </w:tc>
        <w:tc>
          <w:tcPr>
            <w:tcW w:w="7053" w:type="dxa"/>
            <w:shd w:val="clear" w:color="auto" w:fill="auto"/>
          </w:tcPr>
          <w:p w14:paraId="4A37F768" w14:textId="77777777" w:rsidR="00922268" w:rsidRPr="00F63393" w:rsidRDefault="00F80DAE" w:rsidP="00922268">
            <w:pPr>
              <w:pStyle w:val="Lijstalinea"/>
              <w:numPr>
                <w:ilvl w:val="0"/>
                <w:numId w:val="9"/>
              </w:numPr>
              <w:spacing w:before="60" w:after="60" w:line="240" w:lineRule="auto"/>
              <w:ind w:left="360"/>
              <w:rPr>
                <w:lang w:val="en-GB"/>
              </w:rPr>
            </w:pPr>
            <w:r w:rsidRPr="00F63393">
              <w:rPr>
                <w:lang w:val="en-GB"/>
              </w:rPr>
              <w:t>String CONGESTION_POINT_ENTITY_ADDRESS</w:t>
            </w:r>
          </w:p>
          <w:p w14:paraId="601B1B7C" w14:textId="77777777" w:rsidR="00F80DAE" w:rsidRPr="00F63393" w:rsidRDefault="00F80DAE" w:rsidP="00922268">
            <w:pPr>
              <w:pStyle w:val="Lijstalinea"/>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14:paraId="0AFA4190" w14:textId="77777777" w:rsidR="00922268" w:rsidRPr="00F63393" w:rsidRDefault="00F80DAE" w:rsidP="00922268">
            <w:pPr>
              <w:pStyle w:val="Lijstalinea"/>
              <w:numPr>
                <w:ilvl w:val="0"/>
                <w:numId w:val="9"/>
              </w:numPr>
              <w:spacing w:before="60" w:after="60" w:line="240" w:lineRule="auto"/>
              <w:ind w:left="360"/>
              <w:rPr>
                <w:lang w:val="en-GB"/>
              </w:rPr>
            </w:pPr>
            <w:r w:rsidRPr="00F63393">
              <w:rPr>
                <w:lang w:val="en-GB"/>
              </w:rPr>
              <w:t>String PTU_DA</w:t>
            </w:r>
            <w:r w:rsidR="00CD71F7" w:rsidRPr="00F63393">
              <w:rPr>
                <w:lang w:val="en-GB"/>
              </w:rPr>
              <w:t>TE</w:t>
            </w:r>
          </w:p>
          <w:p w14:paraId="3DB1D8CD" w14:textId="77777777" w:rsidR="00F80DAE" w:rsidRPr="00F63393" w:rsidRDefault="00F80DAE" w:rsidP="00922268">
            <w:pPr>
              <w:pStyle w:val="Lijstalinea"/>
              <w:numPr>
                <w:ilvl w:val="0"/>
                <w:numId w:val="0"/>
              </w:numPr>
              <w:spacing w:before="60" w:after="60" w:line="240" w:lineRule="auto"/>
              <w:ind w:left="360"/>
              <w:rPr>
                <w:lang w:val="en-GB"/>
              </w:rPr>
            </w:pPr>
            <w:r w:rsidRPr="00F63393">
              <w:rPr>
                <w:lang w:val="en-GB"/>
              </w:rPr>
              <w:t>The day for which the forecast is to be created in format yyyy-MM-dd.</w:t>
            </w:r>
          </w:p>
          <w:p w14:paraId="6AD6FFBF" w14:textId="77777777" w:rsidR="00922268" w:rsidRPr="00F63393" w:rsidRDefault="00922268" w:rsidP="00922268">
            <w:pPr>
              <w:pStyle w:val="Lijstalinea"/>
              <w:numPr>
                <w:ilvl w:val="0"/>
                <w:numId w:val="9"/>
              </w:numPr>
              <w:spacing w:before="60" w:after="60" w:line="240" w:lineRule="auto"/>
              <w:ind w:left="360"/>
              <w:rPr>
                <w:lang w:val="en-GB"/>
              </w:rPr>
            </w:pPr>
            <w:r w:rsidRPr="00F63393">
              <w:rPr>
                <w:lang w:val="en-GB"/>
              </w:rPr>
              <w:t>int PTU_DURATION</w:t>
            </w:r>
          </w:p>
          <w:p w14:paraId="551E22F8" w14:textId="77777777" w:rsidR="00922268" w:rsidRPr="00F63393" w:rsidRDefault="00922268" w:rsidP="00922268">
            <w:pPr>
              <w:pStyle w:val="Lijstalinea"/>
              <w:numPr>
                <w:ilvl w:val="0"/>
                <w:numId w:val="0"/>
              </w:numPr>
              <w:spacing w:before="60" w:after="60" w:line="240" w:lineRule="auto"/>
              <w:ind w:left="360"/>
              <w:rPr>
                <w:lang w:val="en-GB"/>
              </w:rPr>
            </w:pPr>
            <w:r w:rsidRPr="00F63393">
              <w:rPr>
                <w:lang w:val="en-GB"/>
              </w:rPr>
              <w:t xml:space="preserve">The duration of a PTU expressed in minutes </w:t>
            </w:r>
          </w:p>
          <w:p w14:paraId="0030632F" w14:textId="77777777" w:rsidR="00922268" w:rsidRPr="00F63393" w:rsidRDefault="003F6AFB" w:rsidP="00922268">
            <w:pPr>
              <w:pStyle w:val="Lijstalinea"/>
              <w:numPr>
                <w:ilvl w:val="0"/>
                <w:numId w:val="9"/>
              </w:numPr>
              <w:spacing w:before="60" w:after="60" w:line="240" w:lineRule="auto"/>
              <w:ind w:left="360"/>
              <w:rPr>
                <w:lang w:val="en-GB"/>
              </w:rPr>
            </w:pPr>
            <w:r w:rsidRPr="00F63393">
              <w:rPr>
                <w:lang w:val="en-GB"/>
              </w:rPr>
              <w:t>List &lt;</w:t>
            </w:r>
            <w:r w:rsidR="00F80DAE" w:rsidRPr="00F63393">
              <w:rPr>
                <w:lang w:val="en-GB"/>
              </w:rPr>
              <w:t>String</w:t>
            </w:r>
            <w:r w:rsidRPr="00F63393">
              <w:rPr>
                <w:lang w:val="en-GB"/>
              </w:rPr>
              <w:t>&gt;</w:t>
            </w:r>
            <w:r w:rsidR="00F80DAE" w:rsidRPr="00F63393">
              <w:rPr>
                <w:lang w:val="en-GB"/>
              </w:rPr>
              <w:t xml:space="preserve"> AGR_DOMAIN_</w:t>
            </w:r>
            <w:r w:rsidRPr="00F63393">
              <w:rPr>
                <w:lang w:val="en-GB"/>
              </w:rPr>
              <w:t>LIST</w:t>
            </w:r>
          </w:p>
          <w:p w14:paraId="5B59A271" w14:textId="77777777" w:rsidR="00F80DAE" w:rsidRPr="00F63393" w:rsidRDefault="003F6AFB" w:rsidP="00922268">
            <w:pPr>
              <w:pStyle w:val="Lijstalinea"/>
              <w:numPr>
                <w:ilvl w:val="0"/>
                <w:numId w:val="0"/>
              </w:numPr>
              <w:spacing w:before="60" w:after="60" w:line="240" w:lineRule="auto"/>
              <w:ind w:left="360"/>
              <w:rPr>
                <w:lang w:val="en-GB"/>
              </w:rPr>
            </w:pPr>
            <w:r w:rsidRPr="00F63393">
              <w:rPr>
                <w:lang w:val="en-GB"/>
              </w:rPr>
              <w:t>A list</w:t>
            </w:r>
            <w:r w:rsidR="00F80DAE" w:rsidRPr="00F63393">
              <w:rPr>
                <w:lang w:val="en-GB"/>
              </w:rPr>
              <w:t xml:space="preserve"> </w:t>
            </w:r>
            <w:r w:rsidRPr="00F63393">
              <w:rPr>
                <w:lang w:val="en-GB"/>
              </w:rPr>
              <w:t xml:space="preserve">of aggregator </w:t>
            </w:r>
            <w:r w:rsidR="00F80DAE" w:rsidRPr="00F63393">
              <w:rPr>
                <w:lang w:val="en-GB"/>
              </w:rPr>
              <w:t>domain</w:t>
            </w:r>
            <w:r w:rsidRPr="00F63393">
              <w:rPr>
                <w:lang w:val="en-GB"/>
              </w:rPr>
              <w:t>s</w:t>
            </w:r>
            <w:r w:rsidR="00F80DAE" w:rsidRPr="00F63393">
              <w:rPr>
                <w:lang w:val="en-GB"/>
              </w:rPr>
              <w:t xml:space="preserve"> associated to the congestion point.</w:t>
            </w:r>
          </w:p>
          <w:p w14:paraId="18B9B4E0" w14:textId="77777777" w:rsidR="00922268" w:rsidRPr="00F63393" w:rsidRDefault="003F6AFB" w:rsidP="00922268">
            <w:pPr>
              <w:pStyle w:val="Lijstalinea"/>
              <w:numPr>
                <w:ilvl w:val="0"/>
                <w:numId w:val="9"/>
              </w:numPr>
              <w:spacing w:before="60" w:after="60" w:line="240" w:lineRule="auto"/>
              <w:ind w:left="360"/>
              <w:rPr>
                <w:lang w:val="en-GB"/>
              </w:rPr>
            </w:pPr>
            <w:r w:rsidRPr="00F63393">
              <w:rPr>
                <w:lang w:val="en-GB"/>
              </w:rPr>
              <w:t>List &lt;long&gt;</w:t>
            </w:r>
            <w:r w:rsidR="00F80DAE" w:rsidRPr="00F63393">
              <w:rPr>
                <w:lang w:val="en-GB"/>
              </w:rPr>
              <w:t xml:space="preserve"> AGR_CONNECTION_COUNT_</w:t>
            </w:r>
            <w:r w:rsidRPr="00F63393">
              <w:rPr>
                <w:lang w:val="en-GB"/>
              </w:rPr>
              <w:t>LIST</w:t>
            </w:r>
          </w:p>
          <w:p w14:paraId="275CC5DA" w14:textId="77777777" w:rsidR="00F80DAE" w:rsidRPr="00F63393" w:rsidRDefault="00F80DAE" w:rsidP="00922268">
            <w:pPr>
              <w:pStyle w:val="Lijstalinea"/>
              <w:numPr>
                <w:ilvl w:val="0"/>
                <w:numId w:val="0"/>
              </w:numPr>
              <w:spacing w:before="60" w:after="60" w:line="240" w:lineRule="auto"/>
              <w:ind w:left="360"/>
              <w:rPr>
                <w:lang w:val="en-GB"/>
              </w:rPr>
            </w:pPr>
            <w:r w:rsidRPr="00F63393">
              <w:rPr>
                <w:lang w:val="en-GB"/>
              </w:rPr>
              <w:t>The number of connections served by each Aggregator</w:t>
            </w:r>
            <w:r w:rsidR="003F6AFB" w:rsidRPr="00F63393">
              <w:rPr>
                <w:lang w:val="en-GB"/>
              </w:rPr>
              <w:t xml:space="preserve"> plus one entry representing the number of connections not served by an aggregator.</w:t>
            </w:r>
          </w:p>
        </w:tc>
      </w:tr>
      <w:tr w:rsidR="00F80DAE" w:rsidRPr="00F63393" w14:paraId="4C024949" w14:textId="77777777" w:rsidTr="00F80DAE">
        <w:tc>
          <w:tcPr>
            <w:tcW w:w="1666" w:type="dxa"/>
            <w:shd w:val="clear" w:color="auto" w:fill="D9E2F3"/>
          </w:tcPr>
          <w:p w14:paraId="175625BA" w14:textId="77777777" w:rsidR="00F80DAE" w:rsidRPr="00F63393" w:rsidRDefault="00F80DAE" w:rsidP="00F80DAE">
            <w:pPr>
              <w:spacing w:before="60" w:after="60"/>
              <w:rPr>
                <w:b/>
                <w:lang w:val="en-GB"/>
              </w:rPr>
            </w:pPr>
            <w:r w:rsidRPr="00F63393">
              <w:rPr>
                <w:b/>
                <w:lang w:val="en-GB"/>
              </w:rPr>
              <w:t>Output</w:t>
            </w:r>
          </w:p>
        </w:tc>
        <w:tc>
          <w:tcPr>
            <w:tcW w:w="7053" w:type="dxa"/>
            <w:shd w:val="clear" w:color="auto" w:fill="auto"/>
          </w:tcPr>
          <w:p w14:paraId="5EF21654" w14:textId="77777777" w:rsidR="00922268" w:rsidRPr="00F63393" w:rsidRDefault="003F6AFB" w:rsidP="00922268">
            <w:pPr>
              <w:pStyle w:val="Lijstalinea"/>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POWER</w:t>
            </w:r>
          </w:p>
          <w:p w14:paraId="084F727B" w14:textId="77777777" w:rsidR="00F80DAE" w:rsidRPr="00F63393" w:rsidRDefault="00F80DAE" w:rsidP="00922268">
            <w:pPr>
              <w:pStyle w:val="Lijstalinea"/>
              <w:numPr>
                <w:ilvl w:val="0"/>
                <w:numId w:val="0"/>
              </w:numPr>
              <w:spacing w:before="60" w:after="60" w:line="240" w:lineRule="auto"/>
              <w:ind w:left="360"/>
              <w:rPr>
                <w:lang w:val="en-GB"/>
              </w:rPr>
            </w:pPr>
            <w:r w:rsidRPr="00F63393">
              <w:rPr>
                <w:lang w:val="en-GB"/>
              </w:rPr>
              <w:t>Power forecast expressed in Watt.</w:t>
            </w:r>
          </w:p>
          <w:p w14:paraId="6AE7839D" w14:textId="77777777" w:rsidR="00922268" w:rsidRPr="00F63393" w:rsidRDefault="003F6AFB" w:rsidP="00922268">
            <w:pPr>
              <w:pStyle w:val="Lijstalinea"/>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MAXLOAD</w:t>
            </w:r>
          </w:p>
          <w:p w14:paraId="4EB1214F" w14:textId="77777777" w:rsidR="00F80DAE" w:rsidRPr="00F63393" w:rsidRDefault="00F80DAE" w:rsidP="00922268">
            <w:pPr>
              <w:pStyle w:val="Lijstalinea"/>
              <w:numPr>
                <w:ilvl w:val="0"/>
                <w:numId w:val="0"/>
              </w:numPr>
              <w:spacing w:before="60" w:after="60" w:line="240" w:lineRule="auto"/>
              <w:ind w:left="360"/>
              <w:rPr>
                <w:lang w:val="en-GB"/>
              </w:rPr>
            </w:pPr>
            <w:r w:rsidRPr="00F63393">
              <w:rPr>
                <w:lang w:val="en-GB"/>
              </w:rPr>
              <w:t>Maximum load forecast expressed in Watt for the day.</w:t>
            </w:r>
          </w:p>
          <w:p w14:paraId="7C57B687" w14:textId="77777777" w:rsidR="00F80DAE" w:rsidRPr="00F63393" w:rsidRDefault="00F80DAE" w:rsidP="003F6AFB">
            <w:pPr>
              <w:spacing w:before="60" w:after="60"/>
              <w:rPr>
                <w:lang w:val="en-GB"/>
              </w:rPr>
            </w:pPr>
            <w:r w:rsidRPr="00F63393">
              <w:rPr>
                <w:lang w:val="en-GB"/>
              </w:rPr>
              <w:t xml:space="preserve">The two </w:t>
            </w:r>
            <w:r w:rsidR="003F6AFB" w:rsidRPr="00F63393">
              <w:rPr>
                <w:lang w:val="en-GB"/>
              </w:rPr>
              <w:t xml:space="preserve">lists </w:t>
            </w:r>
            <w:r w:rsidRPr="00F63393">
              <w:rPr>
                <w:lang w:val="en-GB"/>
              </w:rPr>
              <w:t>must have the same size and should in total specify the forecast for all PTU</w:t>
            </w:r>
            <w:r w:rsidR="00180611" w:rsidRPr="00F63393">
              <w:rPr>
                <w:lang w:val="en-GB"/>
              </w:rPr>
              <w:t>s</w:t>
            </w:r>
            <w:r w:rsidRPr="00F63393">
              <w:rPr>
                <w:lang w:val="en-GB"/>
              </w:rPr>
              <w:t xml:space="preserve"> in a day.</w:t>
            </w:r>
          </w:p>
        </w:tc>
      </w:tr>
      <w:tr w:rsidR="009E2D5D" w:rsidRPr="00F63393" w14:paraId="524CF2F1" w14:textId="77777777" w:rsidTr="00F80DAE">
        <w:tc>
          <w:tcPr>
            <w:tcW w:w="1666" w:type="dxa"/>
            <w:shd w:val="clear" w:color="auto" w:fill="D9E2F3"/>
          </w:tcPr>
          <w:p w14:paraId="0EC25342" w14:textId="77777777" w:rsidR="009E2D5D" w:rsidRPr="00F63393" w:rsidRDefault="009E2D5D" w:rsidP="00F80DAE">
            <w:pPr>
              <w:spacing w:before="60" w:after="60"/>
              <w:rPr>
                <w:b/>
                <w:lang w:val="en-GB"/>
              </w:rPr>
            </w:pPr>
            <w:r w:rsidRPr="00F63393">
              <w:rPr>
                <w:b/>
                <w:lang w:val="en-GB"/>
              </w:rPr>
              <w:t>References</w:t>
            </w:r>
          </w:p>
        </w:tc>
        <w:tc>
          <w:tcPr>
            <w:tcW w:w="7053" w:type="dxa"/>
            <w:shd w:val="clear" w:color="auto" w:fill="auto"/>
          </w:tcPr>
          <w:p w14:paraId="5000C75E" w14:textId="77777777" w:rsidR="009E2D5D" w:rsidRPr="00F63393" w:rsidRDefault="009E2D5D"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2</w:t>
            </w:r>
            <w:r w:rsidR="00232034">
              <w:rPr>
                <w:lang w:val="en-GB"/>
              </w:rPr>
              <w:t>4</w:t>
            </w:r>
            <w:r w:rsidR="0004426F" w:rsidRPr="00F63393">
              <w:rPr>
                <w:lang w:val="en-GB"/>
              </w:rPr>
              <w:t xml:space="preserve"> </w:t>
            </w:r>
            <w:r w:rsidR="0004426F" w:rsidRPr="00F63393">
              <w:t>DsoConnectionForecastPlanBoardCoordinator</w:t>
            </w:r>
          </w:p>
          <w:p w14:paraId="48ED4A6C" w14:textId="77777777" w:rsidR="009E2D5D" w:rsidRPr="00F63393" w:rsidRDefault="008D6A83" w:rsidP="009E2D5D">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non-Aggregator forecasts is elaborated in section </w:t>
            </w:r>
            <w:r>
              <w:rPr>
                <w:lang w:val="en-GB"/>
              </w:rPr>
              <w:t>4</w:t>
            </w:r>
            <w:r w:rsidRPr="00A978AA">
              <w:rPr>
                <w:lang w:val="en-GB"/>
              </w:rPr>
              <w:t>.3.2.1.</w:t>
            </w:r>
          </w:p>
        </w:tc>
      </w:tr>
    </w:tbl>
    <w:p w14:paraId="6D10DBFE" w14:textId="77777777" w:rsidR="00E44574" w:rsidRPr="00F63393" w:rsidRDefault="00E44574" w:rsidP="00E44574">
      <w:pPr>
        <w:rPr>
          <w:lang w:val="en-GB"/>
        </w:rPr>
      </w:pPr>
    </w:p>
    <w:p w14:paraId="3AD49450" w14:textId="77777777" w:rsidR="009165D3" w:rsidRPr="00F63393" w:rsidRDefault="009165D3" w:rsidP="009165D3">
      <w:pPr>
        <w:pStyle w:val="Kop5"/>
        <w:rPr>
          <w:lang w:val="en-GB"/>
        </w:rPr>
      </w:pPr>
      <w:r w:rsidRPr="00F63393">
        <w:rPr>
          <w:lang w:val="en-GB"/>
        </w:rPr>
        <w:t>Create Missing D-</w:t>
      </w:r>
      <w:r w:rsidR="00A30D55" w:rsidRPr="00F63393">
        <w:rPr>
          <w:lang w:val="en-GB"/>
        </w:rPr>
        <w:t>P</w:t>
      </w:r>
      <w:r w:rsidRPr="00F63393">
        <w:rPr>
          <w:lang w:val="en-GB"/>
        </w:rPr>
        <w:t>rognoses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6850"/>
      </w:tblGrid>
      <w:tr w:rsidR="009165D3" w:rsidRPr="00F63393" w14:paraId="171292C2" w14:textId="77777777" w:rsidTr="00077120">
        <w:tc>
          <w:tcPr>
            <w:tcW w:w="1666" w:type="dxa"/>
            <w:shd w:val="clear" w:color="auto" w:fill="D9E2F3"/>
          </w:tcPr>
          <w:p w14:paraId="084A906A" w14:textId="77777777" w:rsidR="009165D3" w:rsidRPr="00F63393" w:rsidRDefault="009165D3" w:rsidP="00077120">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1"/>
            </w:tblGrid>
            <w:tr w:rsidR="009165D3" w:rsidRPr="00F63393" w14:paraId="2C446A09" w14:textId="77777777" w:rsidTr="00077120">
              <w:tc>
                <w:tcPr>
                  <w:tcW w:w="738" w:type="dxa"/>
                  <w:shd w:val="clear" w:color="auto" w:fill="FBE4D5"/>
                </w:tcPr>
                <w:p w14:paraId="2F92F3B2" w14:textId="77777777" w:rsidR="009165D3" w:rsidRPr="00F63393" w:rsidRDefault="009165D3" w:rsidP="00077120">
                  <w:pPr>
                    <w:spacing w:before="60" w:after="60"/>
                    <w:jc w:val="center"/>
                    <w:rPr>
                      <w:b/>
                      <w:lang w:val="en-GB"/>
                    </w:rPr>
                  </w:pPr>
                  <w:r w:rsidRPr="00F63393">
                    <w:rPr>
                      <w:b/>
                      <w:lang w:val="en-GB"/>
                    </w:rPr>
                    <w:t>Role</w:t>
                  </w:r>
                </w:p>
              </w:tc>
              <w:tc>
                <w:tcPr>
                  <w:tcW w:w="1417" w:type="dxa"/>
                  <w:shd w:val="clear" w:color="auto" w:fill="FBE4D5"/>
                </w:tcPr>
                <w:p w14:paraId="339BCE8E" w14:textId="77777777" w:rsidR="009165D3" w:rsidRPr="00F63393" w:rsidRDefault="009165D3" w:rsidP="00077120">
                  <w:pPr>
                    <w:spacing w:before="60" w:after="60"/>
                    <w:jc w:val="center"/>
                    <w:rPr>
                      <w:b/>
                      <w:lang w:val="en-GB"/>
                    </w:rPr>
                  </w:pPr>
                  <w:r w:rsidRPr="00F63393">
                    <w:rPr>
                      <w:b/>
                      <w:lang w:val="en-GB"/>
                    </w:rPr>
                    <w:t>Phase</w:t>
                  </w:r>
                </w:p>
              </w:tc>
              <w:tc>
                <w:tcPr>
                  <w:tcW w:w="992" w:type="dxa"/>
                  <w:shd w:val="clear" w:color="auto" w:fill="FBE4D5"/>
                </w:tcPr>
                <w:p w14:paraId="7B4FDDB9" w14:textId="77777777" w:rsidR="009165D3" w:rsidRPr="00F63393" w:rsidRDefault="009165D3" w:rsidP="00077120">
                  <w:pPr>
                    <w:spacing w:before="60" w:after="60"/>
                    <w:jc w:val="center"/>
                    <w:rPr>
                      <w:b/>
                      <w:lang w:val="en-GB"/>
                    </w:rPr>
                  </w:pPr>
                  <w:r w:rsidRPr="00F63393">
                    <w:rPr>
                      <w:b/>
                      <w:lang w:val="en-GB"/>
                    </w:rPr>
                    <w:t>Regime</w:t>
                  </w:r>
                </w:p>
              </w:tc>
              <w:tc>
                <w:tcPr>
                  <w:tcW w:w="3851" w:type="dxa"/>
                  <w:shd w:val="clear" w:color="auto" w:fill="FBE4D5"/>
                </w:tcPr>
                <w:p w14:paraId="41F9EEA1" w14:textId="77777777" w:rsidR="009165D3" w:rsidRPr="00F63393" w:rsidRDefault="009165D3" w:rsidP="00077120">
                  <w:pPr>
                    <w:spacing w:before="60" w:after="60"/>
                    <w:jc w:val="center"/>
                    <w:rPr>
                      <w:b/>
                      <w:lang w:val="en-GB"/>
                    </w:rPr>
                  </w:pPr>
                  <w:r w:rsidRPr="00F63393">
                    <w:rPr>
                      <w:b/>
                      <w:lang w:val="en-GB"/>
                    </w:rPr>
                    <w:t>USEF step</w:t>
                  </w:r>
                </w:p>
              </w:tc>
            </w:tr>
            <w:tr w:rsidR="009165D3" w:rsidRPr="00F63393" w14:paraId="06BFAEA2" w14:textId="77777777" w:rsidTr="00077120">
              <w:tc>
                <w:tcPr>
                  <w:tcW w:w="738" w:type="dxa"/>
                  <w:shd w:val="clear" w:color="auto" w:fill="auto"/>
                </w:tcPr>
                <w:p w14:paraId="57A4A30D" w14:textId="77777777" w:rsidR="009165D3" w:rsidRPr="00F63393" w:rsidRDefault="009165D3" w:rsidP="00077120">
                  <w:pPr>
                    <w:spacing w:before="60" w:after="60"/>
                    <w:rPr>
                      <w:lang w:val="en-GB"/>
                    </w:rPr>
                  </w:pPr>
                  <w:r w:rsidRPr="00F63393">
                    <w:rPr>
                      <w:lang w:val="en-GB"/>
                    </w:rPr>
                    <w:t>DSO</w:t>
                  </w:r>
                </w:p>
              </w:tc>
              <w:tc>
                <w:tcPr>
                  <w:tcW w:w="1417" w:type="dxa"/>
                  <w:shd w:val="clear" w:color="auto" w:fill="auto"/>
                </w:tcPr>
                <w:p w14:paraId="62100402" w14:textId="77777777" w:rsidR="009165D3" w:rsidRPr="00F63393" w:rsidRDefault="009165D3" w:rsidP="00077120">
                  <w:pPr>
                    <w:spacing w:before="60" w:after="60"/>
                    <w:rPr>
                      <w:lang w:val="en-GB"/>
                    </w:rPr>
                  </w:pPr>
                  <w:r w:rsidRPr="00F63393">
                    <w:rPr>
                      <w:lang w:val="en-GB"/>
                    </w:rPr>
                    <w:t>Validate</w:t>
                  </w:r>
                </w:p>
              </w:tc>
              <w:tc>
                <w:tcPr>
                  <w:tcW w:w="992" w:type="dxa"/>
                  <w:shd w:val="clear" w:color="auto" w:fill="auto"/>
                </w:tcPr>
                <w:p w14:paraId="1B76BC36" w14:textId="77777777" w:rsidR="009165D3" w:rsidRPr="00F63393" w:rsidRDefault="009165D3" w:rsidP="00077120">
                  <w:pPr>
                    <w:spacing w:before="60" w:after="60"/>
                    <w:rPr>
                      <w:lang w:val="en-GB"/>
                    </w:rPr>
                  </w:pPr>
                  <w:r w:rsidRPr="00F63393">
                    <w:rPr>
                      <w:lang w:val="en-GB"/>
                    </w:rPr>
                    <w:t>NA</w:t>
                  </w:r>
                </w:p>
              </w:tc>
              <w:tc>
                <w:tcPr>
                  <w:tcW w:w="3851" w:type="dxa"/>
                  <w:shd w:val="clear" w:color="auto" w:fill="auto"/>
                </w:tcPr>
                <w:p w14:paraId="351F2448" w14:textId="77777777" w:rsidR="009165D3" w:rsidRPr="00F63393" w:rsidRDefault="00A30D55" w:rsidP="00A30D55">
                  <w:pPr>
                    <w:spacing w:before="60" w:after="60"/>
                    <w:rPr>
                      <w:lang w:val="en-GB"/>
                    </w:rPr>
                  </w:pPr>
                  <w:r w:rsidRPr="00F63393">
                    <w:rPr>
                      <w:lang w:val="en-GB"/>
                    </w:rPr>
                    <w:t>Supply</w:t>
                  </w:r>
                  <w:r w:rsidR="009165D3" w:rsidRPr="00F63393">
                    <w:rPr>
                      <w:lang w:val="en-GB"/>
                    </w:rPr>
                    <w:t xml:space="preserve"> Missing D-</w:t>
                  </w:r>
                  <w:r w:rsidRPr="00F63393">
                    <w:rPr>
                      <w:lang w:val="en-GB"/>
                    </w:rPr>
                    <w:t>P</w:t>
                  </w:r>
                  <w:r w:rsidR="009165D3" w:rsidRPr="00F63393">
                    <w:rPr>
                      <w:lang w:val="en-GB"/>
                    </w:rPr>
                    <w:t>rognoses</w:t>
                  </w:r>
                </w:p>
              </w:tc>
            </w:tr>
          </w:tbl>
          <w:p w14:paraId="029B337A" w14:textId="77777777" w:rsidR="009165D3" w:rsidRPr="00F63393" w:rsidRDefault="009165D3" w:rsidP="00077120">
            <w:pPr>
              <w:spacing w:before="60" w:after="60"/>
              <w:rPr>
                <w:lang w:val="en-GB"/>
              </w:rPr>
            </w:pPr>
          </w:p>
        </w:tc>
      </w:tr>
      <w:tr w:rsidR="009165D3" w:rsidRPr="00F63393" w14:paraId="5FCE5D12" w14:textId="77777777" w:rsidTr="00077120">
        <w:tc>
          <w:tcPr>
            <w:tcW w:w="1666" w:type="dxa"/>
            <w:shd w:val="clear" w:color="auto" w:fill="D9E2F3"/>
          </w:tcPr>
          <w:p w14:paraId="3E94E23D" w14:textId="77777777" w:rsidR="009165D3" w:rsidRPr="00F63393" w:rsidRDefault="009165D3" w:rsidP="00077120">
            <w:pPr>
              <w:spacing w:before="60" w:after="60"/>
              <w:rPr>
                <w:b/>
                <w:lang w:val="en-GB"/>
              </w:rPr>
            </w:pPr>
            <w:r w:rsidRPr="00F63393">
              <w:rPr>
                <w:b/>
                <w:lang w:val="en-GB"/>
              </w:rPr>
              <w:t>Mapping name</w:t>
            </w:r>
          </w:p>
        </w:tc>
        <w:tc>
          <w:tcPr>
            <w:tcW w:w="7053" w:type="dxa"/>
            <w:shd w:val="clear" w:color="auto" w:fill="auto"/>
          </w:tcPr>
          <w:p w14:paraId="70B80CC2" w14:textId="77777777" w:rsidR="009165D3" w:rsidRPr="00F63393" w:rsidRDefault="005D69F0" w:rsidP="000D6640">
            <w:pPr>
              <w:rPr>
                <w:lang w:val="en-GB"/>
              </w:rPr>
            </w:pPr>
            <w:r w:rsidRPr="00F63393">
              <w:rPr>
                <w:lang w:val="en-GB"/>
              </w:rPr>
              <w:t>DSO_CREATE_MISSING_DPROGNOSES</w:t>
            </w:r>
          </w:p>
        </w:tc>
      </w:tr>
      <w:tr w:rsidR="009165D3" w:rsidRPr="00F63393" w14:paraId="4D7EF90A" w14:textId="77777777" w:rsidTr="00077120">
        <w:tc>
          <w:tcPr>
            <w:tcW w:w="1666" w:type="dxa"/>
            <w:shd w:val="clear" w:color="auto" w:fill="D9E2F3"/>
          </w:tcPr>
          <w:p w14:paraId="0AD55947" w14:textId="77777777" w:rsidR="009165D3" w:rsidRPr="00F63393" w:rsidRDefault="009165D3" w:rsidP="00077120">
            <w:pPr>
              <w:spacing w:before="60" w:after="60"/>
              <w:rPr>
                <w:b/>
                <w:lang w:val="en-GB"/>
              </w:rPr>
            </w:pPr>
            <w:r w:rsidRPr="00F63393">
              <w:rPr>
                <w:b/>
                <w:lang w:val="en-GB"/>
              </w:rPr>
              <w:t>Context</w:t>
            </w:r>
          </w:p>
        </w:tc>
        <w:tc>
          <w:tcPr>
            <w:tcW w:w="7053" w:type="dxa"/>
            <w:shd w:val="clear" w:color="auto" w:fill="auto"/>
          </w:tcPr>
          <w:p w14:paraId="35CEB530" w14:textId="77777777" w:rsidR="000D6640" w:rsidRPr="00F63393" w:rsidRDefault="000D6640" w:rsidP="000D6640">
            <w:pPr>
              <w:rPr>
                <w:lang w:val="en-GB"/>
              </w:rPr>
            </w:pPr>
            <w:r w:rsidRPr="00F63393">
              <w:rPr>
                <w:lang w:val="en-GB"/>
              </w:rPr>
              <w:t xml:space="preserve">To </w:t>
            </w:r>
            <w:r w:rsidR="00A30D55" w:rsidRPr="00F63393">
              <w:rPr>
                <w:lang w:val="en-GB"/>
              </w:rPr>
              <w:t>perform a proper grid safety analysis for a congestion point</w:t>
            </w:r>
            <w:r w:rsidRPr="00F63393">
              <w:rPr>
                <w:lang w:val="en-GB"/>
              </w:rPr>
              <w:t xml:space="preserve">, the DSO needs valid D-prognoses for all </w:t>
            </w:r>
            <w:r w:rsidR="006A34A8" w:rsidRPr="00F63393">
              <w:rPr>
                <w:lang w:val="en-GB"/>
              </w:rPr>
              <w:t>a</w:t>
            </w:r>
            <w:r w:rsidRPr="00F63393">
              <w:rPr>
                <w:lang w:val="en-GB"/>
              </w:rPr>
              <w:t xml:space="preserve">ggregators. If not all </w:t>
            </w:r>
            <w:r w:rsidR="006A34A8" w:rsidRPr="00F63393">
              <w:rPr>
                <w:lang w:val="en-GB"/>
              </w:rPr>
              <w:t>a</w:t>
            </w:r>
            <w:r w:rsidRPr="00F63393">
              <w:rPr>
                <w:lang w:val="en-GB"/>
              </w:rPr>
              <w:t>ggregators have delivered a valid D-prognosis at the day-ahead gate closure time, the DSO has an incomplete f</w:t>
            </w:r>
            <w:r w:rsidR="009D5A70" w:rsidRPr="00F63393">
              <w:rPr>
                <w:lang w:val="en-GB"/>
              </w:rPr>
              <w:t>orecast for a congestion point.</w:t>
            </w:r>
          </w:p>
          <w:p w14:paraId="5609B559" w14:textId="77777777" w:rsidR="009165D3" w:rsidRPr="00F63393" w:rsidRDefault="000D6640" w:rsidP="000D6640">
            <w:pPr>
              <w:rPr>
                <w:lang w:val="en-GB"/>
              </w:rPr>
            </w:pPr>
            <w:r w:rsidRPr="00F63393">
              <w:rPr>
                <w:lang w:val="en-GB"/>
              </w:rPr>
              <w:t>This Pluggable Bu</w:t>
            </w:r>
            <w:r w:rsidR="00592401" w:rsidRPr="00F63393">
              <w:rPr>
                <w:lang w:val="en-GB"/>
              </w:rPr>
              <w:t>siness Component generates the missing D-prognosi</w:t>
            </w:r>
            <w:r w:rsidRPr="00F63393">
              <w:rPr>
                <w:lang w:val="en-GB"/>
              </w:rPr>
              <w:t>s</w:t>
            </w:r>
            <w:r w:rsidR="006A34A8" w:rsidRPr="00F63393">
              <w:rPr>
                <w:lang w:val="en-GB"/>
              </w:rPr>
              <w:t xml:space="preserve"> for the specified congestion point</w:t>
            </w:r>
            <w:r w:rsidR="00F36F95" w:rsidRPr="00F63393">
              <w:rPr>
                <w:lang w:val="en-GB"/>
              </w:rPr>
              <w:t>, date and aggregator</w:t>
            </w:r>
            <w:r w:rsidR="006A34A8" w:rsidRPr="00F63393">
              <w:rPr>
                <w:lang w:val="en-GB"/>
              </w:rPr>
              <w:t>.</w:t>
            </w:r>
          </w:p>
        </w:tc>
      </w:tr>
      <w:tr w:rsidR="009165D3" w:rsidRPr="00F63393" w14:paraId="1A68FCAB" w14:textId="77777777" w:rsidTr="00077120">
        <w:tc>
          <w:tcPr>
            <w:tcW w:w="1666" w:type="dxa"/>
            <w:shd w:val="clear" w:color="auto" w:fill="D9E2F3"/>
          </w:tcPr>
          <w:p w14:paraId="1B24C914" w14:textId="77777777" w:rsidR="009165D3" w:rsidRPr="00F63393" w:rsidRDefault="009165D3" w:rsidP="00077120">
            <w:pPr>
              <w:spacing w:before="60" w:after="60"/>
              <w:rPr>
                <w:b/>
                <w:lang w:val="en-GB"/>
              </w:rPr>
            </w:pPr>
            <w:r w:rsidRPr="00F63393">
              <w:rPr>
                <w:b/>
                <w:lang w:val="en-GB"/>
              </w:rPr>
              <w:t>Input</w:t>
            </w:r>
          </w:p>
        </w:tc>
        <w:tc>
          <w:tcPr>
            <w:tcW w:w="7053" w:type="dxa"/>
            <w:shd w:val="clear" w:color="auto" w:fill="auto"/>
          </w:tcPr>
          <w:p w14:paraId="6D42D2F0" w14:textId="77777777" w:rsidR="000D6640" w:rsidRPr="00F63393" w:rsidRDefault="009165D3" w:rsidP="000D6640">
            <w:pPr>
              <w:pStyle w:val="Lijstalinea"/>
              <w:numPr>
                <w:ilvl w:val="0"/>
                <w:numId w:val="9"/>
              </w:numPr>
              <w:spacing w:before="60" w:after="60" w:line="240" w:lineRule="auto"/>
              <w:ind w:left="360"/>
              <w:rPr>
                <w:lang w:val="en-GB"/>
              </w:rPr>
            </w:pPr>
            <w:r w:rsidRPr="00F63393">
              <w:rPr>
                <w:lang w:val="en-GB"/>
              </w:rPr>
              <w:t xml:space="preserve">String </w:t>
            </w:r>
            <w:r w:rsidR="000D6640" w:rsidRPr="00F63393">
              <w:rPr>
                <w:lang w:val="en-GB"/>
              </w:rPr>
              <w:t>CONGESTION_POINT_ENTITY_ADDRESS</w:t>
            </w:r>
          </w:p>
          <w:p w14:paraId="37A336C0" w14:textId="77777777" w:rsidR="009165D3" w:rsidRPr="00F63393" w:rsidRDefault="009165D3" w:rsidP="000D6640">
            <w:pPr>
              <w:pStyle w:val="Lijstalinea"/>
              <w:numPr>
                <w:ilvl w:val="0"/>
                <w:numId w:val="0"/>
              </w:numPr>
              <w:spacing w:before="60" w:after="60" w:line="240" w:lineRule="auto"/>
              <w:ind w:left="360"/>
              <w:rPr>
                <w:lang w:val="en-GB"/>
              </w:rPr>
            </w:pPr>
            <w:r w:rsidRPr="00F63393">
              <w:rPr>
                <w:lang w:val="en-GB"/>
              </w:rPr>
              <w:t xml:space="preserve">The entity address </w:t>
            </w:r>
            <w:r w:rsidR="00135F70" w:rsidRPr="00F63393">
              <w:rPr>
                <w:lang w:val="en-GB"/>
              </w:rPr>
              <w:t>associated with the</w:t>
            </w:r>
            <w:r w:rsidRPr="00F63393">
              <w:rPr>
                <w:lang w:val="en-GB"/>
              </w:rPr>
              <w:t xml:space="preserve"> congestion point </w:t>
            </w:r>
            <w:r w:rsidR="006A34A8" w:rsidRPr="00F63393">
              <w:rPr>
                <w:lang w:val="en-GB"/>
              </w:rPr>
              <w:t xml:space="preserve">for which </w:t>
            </w:r>
            <w:r w:rsidR="00592401" w:rsidRPr="00F63393">
              <w:rPr>
                <w:lang w:val="en-GB"/>
              </w:rPr>
              <w:t>a D-prognosis</w:t>
            </w:r>
            <w:r w:rsidR="006A34A8" w:rsidRPr="00F63393">
              <w:rPr>
                <w:lang w:val="en-GB"/>
              </w:rPr>
              <w:t xml:space="preserve"> should be created</w:t>
            </w:r>
          </w:p>
          <w:p w14:paraId="0B783D71" w14:textId="77777777" w:rsidR="000D6640" w:rsidRPr="00F63393" w:rsidRDefault="009165D3" w:rsidP="000D6640">
            <w:pPr>
              <w:pStyle w:val="Lijstalinea"/>
              <w:numPr>
                <w:ilvl w:val="0"/>
                <w:numId w:val="9"/>
              </w:numPr>
              <w:spacing w:before="60" w:after="60" w:line="240" w:lineRule="auto"/>
              <w:ind w:left="360"/>
              <w:rPr>
                <w:lang w:val="en-GB"/>
              </w:rPr>
            </w:pPr>
            <w:r w:rsidRPr="00F63393">
              <w:rPr>
                <w:lang w:val="en-GB"/>
              </w:rPr>
              <w:t>String AGGREGATOR_DOMAIN</w:t>
            </w:r>
          </w:p>
          <w:p w14:paraId="1ED9DBCA" w14:textId="77777777" w:rsidR="009165D3" w:rsidRPr="00F63393" w:rsidRDefault="009165D3" w:rsidP="000D6640">
            <w:pPr>
              <w:pStyle w:val="Lijstalinea"/>
              <w:numPr>
                <w:ilvl w:val="0"/>
                <w:numId w:val="0"/>
              </w:numPr>
              <w:spacing w:before="60" w:after="60" w:line="240" w:lineRule="auto"/>
              <w:ind w:left="360"/>
              <w:rPr>
                <w:lang w:val="en-GB"/>
              </w:rPr>
            </w:pPr>
            <w:r w:rsidRPr="00F63393">
              <w:rPr>
                <w:lang w:val="en-GB"/>
              </w:rPr>
              <w:t>The aggregator domain</w:t>
            </w:r>
            <w:r w:rsidR="006A34A8" w:rsidRPr="00F63393">
              <w:rPr>
                <w:lang w:val="en-GB"/>
              </w:rPr>
              <w:t xml:space="preserve"> for </w:t>
            </w:r>
            <w:r w:rsidR="00592401" w:rsidRPr="00F63393">
              <w:rPr>
                <w:lang w:val="en-GB"/>
              </w:rPr>
              <w:t xml:space="preserve">which a D-prognosis </w:t>
            </w:r>
            <w:r w:rsidR="006A34A8" w:rsidRPr="00F63393">
              <w:rPr>
                <w:lang w:val="en-GB"/>
              </w:rPr>
              <w:t>should be created</w:t>
            </w:r>
          </w:p>
          <w:p w14:paraId="26D18FA7" w14:textId="77777777" w:rsidR="000D6640" w:rsidRPr="00F63393" w:rsidRDefault="000D6640" w:rsidP="000D6640">
            <w:pPr>
              <w:pStyle w:val="Lijstalinea"/>
              <w:numPr>
                <w:ilvl w:val="0"/>
                <w:numId w:val="9"/>
              </w:numPr>
              <w:spacing w:before="60" w:after="60" w:line="240" w:lineRule="auto"/>
              <w:ind w:left="360"/>
              <w:rPr>
                <w:lang w:val="en-GB"/>
              </w:rPr>
            </w:pPr>
            <w:r w:rsidRPr="00F63393">
              <w:rPr>
                <w:lang w:val="en-GB"/>
              </w:rPr>
              <w:t>org.joda.time.LocalDate ANALYSIS_DAY</w:t>
            </w:r>
          </w:p>
          <w:p w14:paraId="5080C725" w14:textId="77777777" w:rsidR="009165D3" w:rsidRPr="00F63393" w:rsidRDefault="006A34A8" w:rsidP="000D6640">
            <w:pPr>
              <w:pStyle w:val="Lijstalinea"/>
              <w:numPr>
                <w:ilvl w:val="0"/>
                <w:numId w:val="0"/>
              </w:numPr>
              <w:spacing w:before="60" w:after="60" w:line="240" w:lineRule="auto"/>
              <w:ind w:left="360"/>
              <w:rPr>
                <w:lang w:val="en-GB"/>
              </w:rPr>
            </w:pPr>
            <w:r w:rsidRPr="00F63393">
              <w:rPr>
                <w:lang w:val="en-GB"/>
              </w:rPr>
              <w:t xml:space="preserve">The </w:t>
            </w:r>
            <w:r w:rsidR="009165D3" w:rsidRPr="00F63393">
              <w:rPr>
                <w:lang w:val="en-GB"/>
              </w:rPr>
              <w:t xml:space="preserve">day </w:t>
            </w:r>
            <w:r w:rsidRPr="00F63393">
              <w:rPr>
                <w:lang w:val="en-GB"/>
              </w:rPr>
              <w:t xml:space="preserve">for </w:t>
            </w:r>
            <w:r w:rsidR="00592401" w:rsidRPr="00F63393">
              <w:rPr>
                <w:lang w:val="en-GB"/>
              </w:rPr>
              <w:t xml:space="preserve">which a D-prognosis </w:t>
            </w:r>
            <w:r w:rsidRPr="00F63393">
              <w:rPr>
                <w:lang w:val="en-GB"/>
              </w:rPr>
              <w:t>should be created</w:t>
            </w:r>
          </w:p>
          <w:p w14:paraId="7764A93C" w14:textId="77777777" w:rsidR="000D6640" w:rsidRPr="00F63393" w:rsidRDefault="009165D3" w:rsidP="000D6640">
            <w:pPr>
              <w:pStyle w:val="Lijstalinea"/>
              <w:numPr>
                <w:ilvl w:val="0"/>
                <w:numId w:val="9"/>
              </w:numPr>
              <w:spacing w:before="60" w:after="60" w:line="240" w:lineRule="auto"/>
              <w:ind w:left="360"/>
              <w:rPr>
                <w:lang w:val="en-GB"/>
              </w:rPr>
            </w:pPr>
            <w:r w:rsidRPr="00F63393">
              <w:rPr>
                <w:lang w:val="en-GB"/>
              </w:rPr>
              <w:t>Integer</w:t>
            </w:r>
            <w:r w:rsidR="000D6640" w:rsidRPr="00F63393">
              <w:rPr>
                <w:lang w:val="en-GB"/>
              </w:rPr>
              <w:t xml:space="preserve"> PTU_DURATION</w:t>
            </w:r>
          </w:p>
          <w:p w14:paraId="6BBD57FB" w14:textId="77777777" w:rsidR="009165D3" w:rsidRPr="00F63393" w:rsidRDefault="006A34A8" w:rsidP="000D6640">
            <w:pPr>
              <w:pStyle w:val="Lijstalinea"/>
              <w:numPr>
                <w:ilvl w:val="0"/>
                <w:numId w:val="0"/>
              </w:numPr>
              <w:spacing w:before="60" w:after="60" w:line="240" w:lineRule="auto"/>
              <w:ind w:left="360"/>
              <w:rPr>
                <w:lang w:val="en-GB"/>
              </w:rPr>
            </w:pPr>
            <w:r w:rsidRPr="00F63393">
              <w:rPr>
                <w:lang w:val="en-GB"/>
              </w:rPr>
              <w:t>The PTU duration</w:t>
            </w:r>
          </w:p>
          <w:p w14:paraId="59E53BAE" w14:textId="77777777" w:rsidR="000D6640" w:rsidRPr="00F63393" w:rsidRDefault="009165D3" w:rsidP="000D6640">
            <w:pPr>
              <w:pStyle w:val="Lijstalinea"/>
              <w:numPr>
                <w:ilvl w:val="0"/>
                <w:numId w:val="9"/>
              </w:numPr>
              <w:spacing w:before="60" w:after="60" w:line="240" w:lineRule="auto"/>
              <w:ind w:left="360"/>
              <w:rPr>
                <w:lang w:val="en-GB"/>
              </w:rPr>
            </w:pPr>
            <w:r w:rsidRPr="00F63393">
              <w:rPr>
                <w:lang w:val="en-GB"/>
              </w:rPr>
              <w:t>Integer AGGREGATOR_CONNECTION_AMOUNT</w:t>
            </w:r>
          </w:p>
          <w:p w14:paraId="4A2F7A05" w14:textId="77777777" w:rsidR="009165D3" w:rsidRPr="00F63393" w:rsidRDefault="006A34A8" w:rsidP="000D6640">
            <w:pPr>
              <w:pStyle w:val="Lijstalinea"/>
              <w:numPr>
                <w:ilvl w:val="0"/>
                <w:numId w:val="0"/>
              </w:numPr>
              <w:spacing w:before="60" w:after="60" w:line="240" w:lineRule="auto"/>
              <w:ind w:left="360"/>
              <w:rPr>
                <w:lang w:val="en-GB"/>
              </w:rPr>
            </w:pPr>
            <w:r w:rsidRPr="00F63393">
              <w:rPr>
                <w:lang w:val="en-GB"/>
              </w:rPr>
              <w:t>The amount of connections the aggregator has within this congestion point.</w:t>
            </w:r>
          </w:p>
        </w:tc>
      </w:tr>
      <w:tr w:rsidR="009165D3" w:rsidRPr="00F63393" w14:paraId="506C43B1" w14:textId="77777777" w:rsidTr="00077120">
        <w:tc>
          <w:tcPr>
            <w:tcW w:w="1666" w:type="dxa"/>
            <w:shd w:val="clear" w:color="auto" w:fill="D9E2F3"/>
          </w:tcPr>
          <w:p w14:paraId="48B1E059" w14:textId="77777777" w:rsidR="009165D3" w:rsidRPr="00F63393" w:rsidRDefault="009165D3" w:rsidP="00077120">
            <w:pPr>
              <w:spacing w:before="60" w:after="60"/>
              <w:rPr>
                <w:b/>
                <w:lang w:val="en-GB"/>
              </w:rPr>
            </w:pPr>
            <w:r w:rsidRPr="00F63393">
              <w:rPr>
                <w:b/>
                <w:lang w:val="en-GB"/>
              </w:rPr>
              <w:t>Output</w:t>
            </w:r>
          </w:p>
        </w:tc>
        <w:tc>
          <w:tcPr>
            <w:tcW w:w="7053" w:type="dxa"/>
            <w:shd w:val="clear" w:color="auto" w:fill="auto"/>
          </w:tcPr>
          <w:p w14:paraId="6AF880F5" w14:textId="77777777" w:rsidR="000D6640" w:rsidRPr="00F63393" w:rsidRDefault="002C41E7" w:rsidP="00077120">
            <w:pPr>
              <w:pStyle w:val="Lijstalinea"/>
              <w:numPr>
                <w:ilvl w:val="0"/>
                <w:numId w:val="9"/>
              </w:numPr>
              <w:spacing w:before="60" w:after="60" w:line="240" w:lineRule="auto"/>
              <w:ind w:left="360"/>
              <w:rPr>
                <w:lang w:val="en-GB"/>
              </w:rPr>
            </w:pPr>
            <w:r>
              <w:rPr>
                <w:lang w:val="en-GB"/>
              </w:rPr>
              <w:t>energy.usef</w:t>
            </w:r>
            <w:r w:rsidR="00F6163D" w:rsidRPr="00F63393">
              <w:rPr>
                <w:lang w:val="en-GB"/>
              </w:rPr>
              <w:t>.core.workflow.dto.</w:t>
            </w:r>
            <w:r w:rsidR="000D6640" w:rsidRPr="00F63393">
              <w:rPr>
                <w:lang w:val="en-GB"/>
              </w:rPr>
              <w:t>PrognosisDto</w:t>
            </w:r>
            <w:r w:rsidR="00592401" w:rsidRPr="00F63393">
              <w:rPr>
                <w:lang w:val="en-GB"/>
              </w:rPr>
              <w:t xml:space="preserve"> D_PROGNOSI</w:t>
            </w:r>
            <w:r w:rsidR="000D6640" w:rsidRPr="00F63393">
              <w:rPr>
                <w:lang w:val="en-GB"/>
              </w:rPr>
              <w:t>S</w:t>
            </w:r>
          </w:p>
          <w:p w14:paraId="5A7833E8" w14:textId="77777777" w:rsidR="009165D3" w:rsidRPr="00F63393" w:rsidRDefault="00592401" w:rsidP="00592401">
            <w:pPr>
              <w:pStyle w:val="Lijstalinea"/>
              <w:numPr>
                <w:ilvl w:val="0"/>
                <w:numId w:val="0"/>
              </w:numPr>
              <w:spacing w:before="60" w:after="60" w:line="240" w:lineRule="auto"/>
              <w:ind w:left="360"/>
              <w:rPr>
                <w:lang w:val="en-GB"/>
              </w:rPr>
            </w:pPr>
            <w:r w:rsidRPr="00F63393">
              <w:rPr>
                <w:lang w:val="en-GB"/>
              </w:rPr>
              <w:t xml:space="preserve">The </w:t>
            </w:r>
            <w:r w:rsidR="000D6640" w:rsidRPr="00F63393">
              <w:rPr>
                <w:lang w:val="en-GB"/>
              </w:rPr>
              <w:t xml:space="preserve">generated </w:t>
            </w:r>
            <w:r w:rsidR="006A34A8" w:rsidRPr="00F63393">
              <w:rPr>
                <w:lang w:val="en-GB"/>
              </w:rPr>
              <w:t>D-p</w:t>
            </w:r>
            <w:r w:rsidR="000D6640" w:rsidRPr="00F63393">
              <w:rPr>
                <w:lang w:val="en-GB"/>
              </w:rPr>
              <w:t>rog</w:t>
            </w:r>
            <w:r w:rsidRPr="00F63393">
              <w:rPr>
                <w:lang w:val="en-GB"/>
              </w:rPr>
              <w:t>nosi</w:t>
            </w:r>
            <w:r w:rsidR="000D6640" w:rsidRPr="00F63393">
              <w:rPr>
                <w:lang w:val="en-GB"/>
              </w:rPr>
              <w:t>s</w:t>
            </w:r>
            <w:r w:rsidR="006A34A8" w:rsidRPr="00F63393">
              <w:rPr>
                <w:lang w:val="en-GB"/>
              </w:rPr>
              <w:t xml:space="preserve"> for the specified congestion point</w:t>
            </w:r>
          </w:p>
        </w:tc>
      </w:tr>
      <w:tr w:rsidR="009165D3" w:rsidRPr="00F63393" w14:paraId="7745548E" w14:textId="77777777" w:rsidTr="00077120">
        <w:tc>
          <w:tcPr>
            <w:tcW w:w="1666" w:type="dxa"/>
            <w:shd w:val="clear" w:color="auto" w:fill="D9E2F3"/>
          </w:tcPr>
          <w:p w14:paraId="646DB32B" w14:textId="77777777" w:rsidR="009165D3" w:rsidRPr="00F63393" w:rsidRDefault="009165D3" w:rsidP="00077120">
            <w:pPr>
              <w:spacing w:before="60" w:after="60"/>
              <w:rPr>
                <w:b/>
                <w:lang w:val="en-GB"/>
              </w:rPr>
            </w:pPr>
            <w:r w:rsidRPr="00F63393">
              <w:rPr>
                <w:b/>
                <w:lang w:val="en-GB"/>
              </w:rPr>
              <w:lastRenderedPageBreak/>
              <w:t>References</w:t>
            </w:r>
          </w:p>
        </w:tc>
        <w:tc>
          <w:tcPr>
            <w:tcW w:w="7053" w:type="dxa"/>
            <w:shd w:val="clear" w:color="auto" w:fill="auto"/>
          </w:tcPr>
          <w:p w14:paraId="5F7F589A" w14:textId="77777777" w:rsidR="009165D3" w:rsidRPr="00F63393" w:rsidRDefault="0004426F" w:rsidP="00077120">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.2</w:t>
            </w:r>
            <w:r w:rsidR="00592401" w:rsidRPr="00F63393">
              <w:rPr>
                <w:lang w:val="en-GB"/>
              </w:rPr>
              <w:t xml:space="preserve"> DsoCreateMissingDPrognosisCoordinator</w:t>
            </w:r>
          </w:p>
          <w:p w14:paraId="3376FFEF" w14:textId="77777777" w:rsidR="009165D3" w:rsidRPr="00F63393" w:rsidRDefault="008D6A83" w:rsidP="00077120">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14:paraId="39C9B888" w14:textId="77777777" w:rsidR="009165D3" w:rsidRPr="00F63393" w:rsidRDefault="009165D3" w:rsidP="00E44574">
      <w:pPr>
        <w:rPr>
          <w:lang w:val="en-GB"/>
        </w:rPr>
      </w:pPr>
    </w:p>
    <w:p w14:paraId="0AB91772" w14:textId="77777777" w:rsidR="00E44574" w:rsidRPr="00F63393" w:rsidRDefault="00E44574" w:rsidP="00E44574">
      <w:pPr>
        <w:pStyle w:val="Kop5"/>
        <w:rPr>
          <w:lang w:val="en-GB"/>
        </w:rPr>
      </w:pPr>
      <w:r w:rsidRPr="00F63393">
        <w:rPr>
          <w:lang w:val="en-GB"/>
        </w:rPr>
        <w:t>Perform Grid Safety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6879"/>
      </w:tblGrid>
      <w:tr w:rsidR="00E44574" w:rsidRPr="00F63393" w14:paraId="63D6FBA8"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79C52250" w14:textId="77777777" w:rsidR="00E44574" w:rsidRPr="00F63393" w:rsidRDefault="00E44574" w:rsidP="00765BA8">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80"/>
            </w:tblGrid>
            <w:tr w:rsidR="00E44574" w:rsidRPr="00F63393" w14:paraId="3B1A7240" w14:textId="77777777" w:rsidTr="00765BA8">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1AC25638" w14:textId="77777777" w:rsidR="00E44574" w:rsidRPr="00F63393" w:rsidRDefault="00E44574" w:rsidP="00765BA8">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2C725F43" w14:textId="77777777" w:rsidR="00E44574" w:rsidRPr="00F63393" w:rsidRDefault="00E44574" w:rsidP="00765BA8">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3ABD5AAB" w14:textId="77777777" w:rsidR="00E44574" w:rsidRPr="00F63393" w:rsidRDefault="00E44574" w:rsidP="00765BA8">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0D4C16FC" w14:textId="77777777" w:rsidR="00E44574" w:rsidRPr="00F63393" w:rsidRDefault="00E44574" w:rsidP="00765BA8">
                  <w:pPr>
                    <w:spacing w:before="60" w:after="60"/>
                    <w:jc w:val="center"/>
                    <w:rPr>
                      <w:b/>
                      <w:lang w:val="en-GB"/>
                    </w:rPr>
                  </w:pPr>
                  <w:r w:rsidRPr="00F63393">
                    <w:rPr>
                      <w:b/>
                      <w:lang w:val="en-GB"/>
                    </w:rPr>
                    <w:t>USEF step</w:t>
                  </w:r>
                </w:p>
              </w:tc>
            </w:tr>
            <w:tr w:rsidR="00E44574" w:rsidRPr="00F63393" w14:paraId="1DCED450" w14:textId="77777777" w:rsidTr="00765BA8">
              <w:tc>
                <w:tcPr>
                  <w:tcW w:w="738" w:type="dxa"/>
                  <w:tcBorders>
                    <w:top w:val="single" w:sz="4" w:space="0" w:color="auto"/>
                    <w:left w:val="single" w:sz="4" w:space="0" w:color="auto"/>
                    <w:bottom w:val="single" w:sz="4" w:space="0" w:color="auto"/>
                    <w:right w:val="single" w:sz="4" w:space="0" w:color="auto"/>
                  </w:tcBorders>
                  <w:hideMark/>
                </w:tcPr>
                <w:p w14:paraId="009DDDA4" w14:textId="77777777" w:rsidR="00E44574" w:rsidRPr="00F63393" w:rsidRDefault="00E44574" w:rsidP="00765BA8">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14:paraId="434C8EA1" w14:textId="77777777" w:rsidR="00E44574" w:rsidRPr="00F63393" w:rsidRDefault="003E4D9D" w:rsidP="00090263">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14:paraId="6B089D37" w14:textId="77777777" w:rsidR="00E44574" w:rsidRPr="00F63393" w:rsidRDefault="00E44574" w:rsidP="00765BA8">
                  <w:pPr>
                    <w:spacing w:before="60" w:after="60"/>
                    <w:rPr>
                      <w:lang w:val="en-GB"/>
                    </w:rPr>
                  </w:pPr>
                  <w:r w:rsidRPr="00F63393">
                    <w:rPr>
                      <w:lang w:val="en-GB"/>
                    </w:rPr>
                    <w:t>NA</w:t>
                  </w:r>
                </w:p>
              </w:tc>
              <w:tc>
                <w:tcPr>
                  <w:tcW w:w="3851" w:type="dxa"/>
                  <w:tcBorders>
                    <w:top w:val="single" w:sz="4" w:space="0" w:color="auto"/>
                    <w:left w:val="single" w:sz="4" w:space="0" w:color="auto"/>
                    <w:bottom w:val="single" w:sz="4" w:space="0" w:color="auto"/>
                    <w:right w:val="single" w:sz="4" w:space="0" w:color="auto"/>
                  </w:tcBorders>
                  <w:hideMark/>
                </w:tcPr>
                <w:p w14:paraId="44842D68" w14:textId="77777777" w:rsidR="00E44574" w:rsidRPr="00F63393" w:rsidRDefault="00E44574" w:rsidP="00765BA8">
                  <w:pPr>
                    <w:spacing w:before="60" w:after="60"/>
                    <w:rPr>
                      <w:lang w:val="en-GB"/>
                    </w:rPr>
                  </w:pPr>
                  <w:r w:rsidRPr="00F63393">
                    <w:rPr>
                      <w:lang w:val="en-GB"/>
                    </w:rPr>
                    <w:t>Create Grid Safety Analysis</w:t>
                  </w:r>
                </w:p>
              </w:tc>
            </w:tr>
          </w:tbl>
          <w:p w14:paraId="22B3B943" w14:textId="77777777" w:rsidR="00E44574" w:rsidRPr="00F63393" w:rsidRDefault="00E44574" w:rsidP="00765BA8">
            <w:pPr>
              <w:spacing w:before="60" w:after="60"/>
              <w:rPr>
                <w:lang w:val="en-GB"/>
              </w:rPr>
            </w:pPr>
          </w:p>
        </w:tc>
      </w:tr>
      <w:tr w:rsidR="00E44574" w:rsidRPr="00F63393" w14:paraId="2A83399C"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49813E56" w14:textId="77777777" w:rsidR="00E44574" w:rsidRPr="00F63393" w:rsidRDefault="00E44574" w:rsidP="00765BA8">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14:paraId="7E414F11" w14:textId="77777777" w:rsidR="00E44574" w:rsidRPr="00F63393" w:rsidRDefault="005D69F0" w:rsidP="00765BA8">
            <w:pPr>
              <w:spacing w:before="60" w:after="60"/>
              <w:rPr>
                <w:lang w:val="en-GB"/>
              </w:rPr>
            </w:pPr>
            <w:r w:rsidRPr="00F63393">
              <w:rPr>
                <w:lang w:val="en-GB"/>
              </w:rPr>
              <w:t>DSO_CREATE_GRID_SAFETY_ANALYSIS</w:t>
            </w:r>
          </w:p>
        </w:tc>
      </w:tr>
      <w:tr w:rsidR="00E44574" w:rsidRPr="00F63393" w14:paraId="3B16C2A3"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0745E806" w14:textId="77777777" w:rsidR="00E44574" w:rsidRPr="00F63393" w:rsidRDefault="00E44574" w:rsidP="00765BA8">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14:paraId="1FE2D332" w14:textId="77777777" w:rsidR="0074508F" w:rsidRPr="00F63393" w:rsidRDefault="0074508F" w:rsidP="00540BEC">
            <w:pPr>
              <w:rPr>
                <w:lang w:val="en-GB"/>
              </w:rPr>
            </w:pPr>
            <w:r w:rsidRPr="00F63393">
              <w:rPr>
                <w:lang w:val="en-GB"/>
              </w:rPr>
              <w:t>A</w:t>
            </w:r>
            <w:r w:rsidR="00540BEC" w:rsidRPr="00F63393">
              <w:rPr>
                <w:lang w:val="en-GB"/>
              </w:rPr>
              <w:t xml:space="preserve"> DSO </w:t>
            </w:r>
            <w:r w:rsidRPr="00F63393">
              <w:rPr>
                <w:lang w:val="en-GB"/>
              </w:rPr>
              <w:t xml:space="preserve">wants </w:t>
            </w:r>
            <w:r w:rsidR="00540BEC" w:rsidRPr="00F63393">
              <w:rPr>
                <w:lang w:val="en-GB"/>
              </w:rPr>
              <w:t>to identify whether congesti</w:t>
            </w:r>
            <w:r w:rsidRPr="00F63393">
              <w:rPr>
                <w:lang w:val="en-GB"/>
              </w:rPr>
              <w:t>on is expected or not</w:t>
            </w:r>
            <w:r w:rsidR="00F20B74" w:rsidRPr="00F63393">
              <w:rPr>
                <w:lang w:val="en-GB"/>
              </w:rPr>
              <w:t>. After that</w:t>
            </w:r>
            <w:r w:rsidR="000D6640" w:rsidRPr="00F63393">
              <w:rPr>
                <w:lang w:val="en-GB"/>
              </w:rPr>
              <w:t>,</w:t>
            </w:r>
            <w:r w:rsidR="00F20B74" w:rsidRPr="00F63393">
              <w:rPr>
                <w:lang w:val="en-GB"/>
              </w:rPr>
              <w:t xml:space="preserve"> the DSO can decide</w:t>
            </w:r>
            <w:r w:rsidRPr="00F63393">
              <w:rPr>
                <w:lang w:val="en-GB"/>
              </w:rPr>
              <w:t xml:space="preserve"> </w:t>
            </w:r>
            <w:r w:rsidR="00540BEC" w:rsidRPr="00F63393">
              <w:rPr>
                <w:lang w:val="en-GB"/>
              </w:rPr>
              <w:t xml:space="preserve">whether </w:t>
            </w:r>
            <w:r w:rsidR="00F20B74" w:rsidRPr="00F63393">
              <w:rPr>
                <w:lang w:val="en-GB"/>
              </w:rPr>
              <w:t>the congestion can be solved by purchasing</w:t>
            </w:r>
            <w:r w:rsidR="00540BEC" w:rsidRPr="00F63393">
              <w:rPr>
                <w:lang w:val="en-GB"/>
              </w:rPr>
              <w:t xml:space="preserve"> flexibility or not</w:t>
            </w:r>
            <w:r w:rsidR="00F20B74" w:rsidRPr="00F63393">
              <w:rPr>
                <w:lang w:val="en-GB"/>
              </w:rPr>
              <w:t>.</w:t>
            </w:r>
          </w:p>
          <w:p w14:paraId="5BCCF4A9" w14:textId="77777777" w:rsidR="00B83D7D" w:rsidRPr="00F63393" w:rsidRDefault="0067258E" w:rsidP="009E2D5D">
            <w:pPr>
              <w:rPr>
                <w:lang w:val="en-GB"/>
              </w:rPr>
            </w:pPr>
            <w:r w:rsidRPr="00F63393">
              <w:rPr>
                <w:lang w:val="en-GB"/>
              </w:rPr>
              <w:t>This Pluggable Business Component</w:t>
            </w:r>
            <w:r w:rsidR="0074508F" w:rsidRPr="00F63393">
              <w:rPr>
                <w:lang w:val="en-GB"/>
              </w:rPr>
              <w:t xml:space="preserve"> performs the analysis</w:t>
            </w:r>
            <w:r w:rsidR="00F20B74" w:rsidRPr="00F63393">
              <w:rPr>
                <w:lang w:val="en-GB"/>
              </w:rPr>
              <w:t xml:space="preserve"> for a certain congestion point</w:t>
            </w:r>
            <w:r w:rsidR="0074508F" w:rsidRPr="00F63393">
              <w:rPr>
                <w:lang w:val="en-GB"/>
              </w:rPr>
              <w:t xml:space="preserve"> based on D-prognoses received from Aggregators and Non-Aggregator connection forecasts for those connections not related to an Aggregator. The resulting Grid Safety Analysis is then used to initiate flex trading.</w:t>
            </w:r>
          </w:p>
          <w:p w14:paraId="60D2ECE1" w14:textId="77777777" w:rsidR="00EF28EE" w:rsidRPr="00F63393" w:rsidRDefault="00EF28EE" w:rsidP="009E2D5D">
            <w:pPr>
              <w:rPr>
                <w:lang w:val="en-GB"/>
              </w:rPr>
            </w:pPr>
          </w:p>
          <w:p w14:paraId="16D66CC0" w14:textId="77777777" w:rsidR="00EF28EE" w:rsidRPr="00F63393" w:rsidRDefault="00EF28EE" w:rsidP="004B3A12">
            <w:pPr>
              <w:rPr>
                <w:lang w:val="en-GB"/>
              </w:rPr>
            </w:pPr>
            <w:r w:rsidRPr="00F63393">
              <w:rPr>
                <w:lang w:val="en-GB"/>
              </w:rPr>
              <w:t>The input for this PBC is the non Aggregator connection forecast information for a congestion point and a list of D-prognosis of each Aggregator related to the congestion point. The output is the result of the Grid Safety Analysis.</w:t>
            </w:r>
          </w:p>
        </w:tc>
      </w:tr>
      <w:tr w:rsidR="00E44574" w:rsidRPr="00F63393" w14:paraId="1B65A9E2"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7335CC97" w14:textId="77777777" w:rsidR="00E44574" w:rsidRPr="00F63393" w:rsidRDefault="00E44574" w:rsidP="00765BA8">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14:paraId="71F6B3D7" w14:textId="77777777" w:rsidR="003B58BC" w:rsidRPr="00F63393" w:rsidRDefault="003B58BC" w:rsidP="003B58BC">
            <w:pPr>
              <w:pStyle w:val="Lijstalinea"/>
              <w:numPr>
                <w:ilvl w:val="0"/>
                <w:numId w:val="9"/>
              </w:numPr>
              <w:spacing w:before="60" w:after="60" w:line="240" w:lineRule="auto"/>
              <w:ind w:left="360"/>
              <w:rPr>
                <w:lang w:val="en-GB"/>
              </w:rPr>
            </w:pPr>
            <w:r w:rsidRPr="00F63393">
              <w:rPr>
                <w:lang w:val="en-GB"/>
              </w:rPr>
              <w:t xml:space="preserve">String </w:t>
            </w:r>
            <w:r>
              <w:rPr>
                <w:lang w:val="en-GB"/>
              </w:rPr>
              <w:t>PERIOD</w:t>
            </w:r>
          </w:p>
          <w:p w14:paraId="205E2A08" w14:textId="77777777" w:rsidR="003B58BC" w:rsidRPr="00F63393" w:rsidRDefault="003B58BC" w:rsidP="003B58BC">
            <w:pPr>
              <w:pStyle w:val="Lijstalinea"/>
              <w:numPr>
                <w:ilvl w:val="0"/>
                <w:numId w:val="0"/>
              </w:numPr>
              <w:spacing w:before="60" w:after="60" w:line="240" w:lineRule="auto"/>
              <w:ind w:left="360"/>
              <w:rPr>
                <w:lang w:val="en-GB"/>
              </w:rPr>
            </w:pPr>
            <w:r w:rsidRPr="00F63393">
              <w:rPr>
                <w:lang w:val="en-GB"/>
              </w:rPr>
              <w:t xml:space="preserve">The day for which the </w:t>
            </w:r>
            <w:r>
              <w:rPr>
                <w:lang w:val="en-GB"/>
              </w:rPr>
              <w:t>grid safety analysis should be executed.</w:t>
            </w:r>
          </w:p>
          <w:p w14:paraId="577F302C" w14:textId="77777777" w:rsidR="003D008B" w:rsidRPr="00F63393" w:rsidRDefault="003D008B" w:rsidP="003D008B">
            <w:pPr>
              <w:pStyle w:val="Lijstalinea"/>
              <w:numPr>
                <w:ilvl w:val="0"/>
                <w:numId w:val="9"/>
              </w:numPr>
              <w:spacing w:before="60" w:after="60" w:line="240" w:lineRule="auto"/>
              <w:ind w:left="360"/>
              <w:rPr>
                <w:lang w:val="en-GB"/>
              </w:rPr>
            </w:pPr>
            <w:r w:rsidRPr="00F63393">
              <w:rPr>
                <w:lang w:val="en-GB"/>
              </w:rPr>
              <w:t>String CONGESTION_POINT_ENTITY_ADDRESS</w:t>
            </w:r>
          </w:p>
          <w:p w14:paraId="4567FBD3" w14:textId="77777777" w:rsidR="003D008B" w:rsidRPr="00F63393" w:rsidRDefault="003D008B" w:rsidP="003D008B">
            <w:pPr>
              <w:pStyle w:val="Lijstalinea"/>
              <w:numPr>
                <w:ilvl w:val="0"/>
                <w:numId w:val="0"/>
              </w:numPr>
              <w:spacing w:before="60" w:after="60" w:line="240" w:lineRule="auto"/>
              <w:ind w:left="360"/>
              <w:rPr>
                <w:lang w:val="en-GB"/>
              </w:rPr>
            </w:pPr>
            <w:r w:rsidRPr="00F63393">
              <w:rPr>
                <w:lang w:val="en-GB"/>
              </w:rPr>
              <w:t>The congestion point for which the grid safety analysis will be executed.</w:t>
            </w:r>
          </w:p>
          <w:p w14:paraId="4134A073" w14:textId="77777777" w:rsidR="00561536" w:rsidRPr="00F63393" w:rsidRDefault="00561536" w:rsidP="00362CB8">
            <w:pPr>
              <w:pStyle w:val="Lijstalinea"/>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176D02" w:rsidRPr="00F63393">
              <w:rPr>
                <w:lang w:val="en-GB"/>
              </w:rPr>
              <w:t>.core.workflow.dto.</w:t>
            </w:r>
            <w:r w:rsidRPr="00F63393">
              <w:rPr>
                <w:lang w:val="en-GB"/>
              </w:rPr>
              <w:t>PrognosisDTO&gt;</w:t>
            </w:r>
            <w:r w:rsidR="00176D02" w:rsidRPr="00F63393">
              <w:rPr>
                <w:lang w:val="en-GB"/>
              </w:rPr>
              <w:t xml:space="preserve"> D_PROGNOSIS_LIST</w:t>
            </w:r>
          </w:p>
          <w:p w14:paraId="1AFC2A9B" w14:textId="77777777" w:rsidR="00176D02" w:rsidRPr="00F63393" w:rsidRDefault="003D008B" w:rsidP="00176D02">
            <w:pPr>
              <w:pStyle w:val="Lijstalinea"/>
              <w:numPr>
                <w:ilvl w:val="0"/>
                <w:numId w:val="0"/>
              </w:numPr>
              <w:spacing w:before="60" w:after="60" w:line="240" w:lineRule="auto"/>
              <w:ind w:left="360"/>
              <w:rPr>
                <w:lang w:val="en-GB"/>
              </w:rPr>
            </w:pPr>
            <w:r w:rsidRPr="00F63393">
              <w:rPr>
                <w:lang w:val="en-GB"/>
              </w:rPr>
              <w:t>List of D-prognoses related to the congestion point.</w:t>
            </w:r>
          </w:p>
          <w:p w14:paraId="56FB3315" w14:textId="77777777" w:rsidR="003D008B" w:rsidRPr="00F63393" w:rsidRDefault="002C41E7" w:rsidP="003D008B">
            <w:pPr>
              <w:pStyle w:val="Lijstalinea"/>
              <w:numPr>
                <w:ilvl w:val="0"/>
                <w:numId w:val="9"/>
              </w:numPr>
              <w:spacing w:before="60" w:after="60" w:line="240" w:lineRule="auto"/>
              <w:ind w:left="360"/>
              <w:rPr>
                <w:lang w:val="en-GB"/>
              </w:rPr>
            </w:pPr>
            <w:r>
              <w:rPr>
                <w:lang w:val="en-GB"/>
              </w:rPr>
              <w:t>energy.usef</w:t>
            </w:r>
            <w:r w:rsidR="00176D02" w:rsidRPr="00F63393">
              <w:rPr>
                <w:lang w:val="en-GB"/>
              </w:rPr>
              <w:t>.core.workflow.dto.NonAggregatorForecastDto NON_AGGREGATOR_FORECAST</w:t>
            </w:r>
          </w:p>
          <w:p w14:paraId="7DE37DFF" w14:textId="77777777" w:rsidR="00E44574" w:rsidRPr="00F63393" w:rsidRDefault="003D008B" w:rsidP="00592401">
            <w:pPr>
              <w:pStyle w:val="Lijstalinea"/>
              <w:numPr>
                <w:ilvl w:val="0"/>
                <w:numId w:val="0"/>
              </w:numPr>
              <w:spacing w:before="60" w:after="60" w:line="240" w:lineRule="auto"/>
              <w:ind w:left="360"/>
              <w:rPr>
                <w:lang w:val="en-GB"/>
              </w:rPr>
            </w:pPr>
            <w:r w:rsidRPr="00F63393">
              <w:rPr>
                <w:lang w:val="en-GB"/>
              </w:rPr>
              <w:t>The non-aggregator forecast related to the congestion point.</w:t>
            </w:r>
          </w:p>
        </w:tc>
      </w:tr>
      <w:tr w:rsidR="00E44574" w:rsidRPr="00F63393" w14:paraId="6B7859DF"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14:paraId="2632FB86" w14:textId="77777777" w:rsidR="00E44574" w:rsidRPr="00F63393" w:rsidRDefault="00E44574" w:rsidP="00765BA8">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14:paraId="0CE814E8" w14:textId="77777777" w:rsidR="00FB1868" w:rsidRPr="00F63393" w:rsidRDefault="002C41E7" w:rsidP="00FB1868">
            <w:pPr>
              <w:pStyle w:val="Lijstalinea"/>
              <w:numPr>
                <w:ilvl w:val="0"/>
                <w:numId w:val="9"/>
              </w:numPr>
              <w:spacing w:before="60" w:after="60" w:line="240" w:lineRule="auto"/>
              <w:ind w:left="360"/>
              <w:rPr>
                <w:lang w:val="en-GB"/>
              </w:rPr>
            </w:pPr>
            <w:r>
              <w:rPr>
                <w:lang w:val="en-GB"/>
              </w:rPr>
              <w:t>energy.usef</w:t>
            </w:r>
            <w:r w:rsidR="003D008B" w:rsidRPr="00F63393">
              <w:rPr>
                <w:lang w:val="en-GB"/>
              </w:rPr>
              <w:t>.</w:t>
            </w:r>
            <w:r w:rsidR="00592401" w:rsidRPr="00F63393">
              <w:rPr>
                <w:lang w:val="en-GB"/>
              </w:rPr>
              <w:t>dso</w:t>
            </w:r>
            <w:r w:rsidR="003D008B" w:rsidRPr="00F63393">
              <w:rPr>
                <w:lang w:val="en-GB"/>
              </w:rPr>
              <w:t>.workflow.dto.</w:t>
            </w:r>
            <w:r w:rsidR="00176D02" w:rsidRPr="00F63393">
              <w:rPr>
                <w:lang w:val="en-GB"/>
              </w:rPr>
              <w:t>GridSafetyAnalysisDto</w:t>
            </w:r>
            <w:r w:rsidR="003D008B" w:rsidRPr="00F63393">
              <w:rPr>
                <w:lang w:val="en-GB"/>
              </w:rPr>
              <w:t xml:space="preserve"> GRID_SAFETY_ANALYSIS</w:t>
            </w:r>
          </w:p>
          <w:p w14:paraId="3E76B7DC" w14:textId="77777777" w:rsidR="00E44574" w:rsidRPr="00F63393" w:rsidRDefault="003D008B" w:rsidP="00FB1868">
            <w:pPr>
              <w:pStyle w:val="Lijstalinea"/>
              <w:numPr>
                <w:ilvl w:val="0"/>
                <w:numId w:val="0"/>
              </w:numPr>
              <w:spacing w:before="60" w:after="60" w:line="240" w:lineRule="auto"/>
              <w:ind w:left="360"/>
              <w:rPr>
                <w:lang w:val="en-GB"/>
              </w:rPr>
            </w:pPr>
            <w:r w:rsidRPr="00F63393">
              <w:rPr>
                <w:lang w:val="en-GB"/>
              </w:rPr>
              <w:t xml:space="preserve">The </w:t>
            </w:r>
            <w:r w:rsidR="00E44574" w:rsidRPr="00F63393">
              <w:rPr>
                <w:lang w:val="en-GB"/>
              </w:rPr>
              <w:t>result of the Grid Safety Analysis.</w:t>
            </w:r>
          </w:p>
        </w:tc>
      </w:tr>
      <w:tr w:rsidR="009E2D5D" w:rsidRPr="00F63393" w14:paraId="7C872970" w14:textId="77777777" w:rsidTr="00765BA8">
        <w:tc>
          <w:tcPr>
            <w:tcW w:w="1696" w:type="dxa"/>
            <w:tcBorders>
              <w:top w:val="single" w:sz="4" w:space="0" w:color="auto"/>
              <w:left w:val="single" w:sz="4" w:space="0" w:color="auto"/>
              <w:bottom w:val="single" w:sz="4" w:space="0" w:color="auto"/>
              <w:right w:val="single" w:sz="4" w:space="0" w:color="auto"/>
            </w:tcBorders>
            <w:shd w:val="clear" w:color="auto" w:fill="D9E2F3"/>
          </w:tcPr>
          <w:p w14:paraId="031CAFE2" w14:textId="77777777" w:rsidR="009E2D5D" w:rsidRPr="00F63393" w:rsidRDefault="009E2D5D" w:rsidP="00765BA8">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14:paraId="7E942BEB" w14:textId="77777777" w:rsidR="009E2D5D" w:rsidRPr="00F63393" w:rsidRDefault="00F103FE"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5.3.3</w:t>
            </w:r>
            <w:r w:rsidR="0004426F" w:rsidRPr="00F63393">
              <w:rPr>
                <w:lang w:val="en-GB"/>
              </w:rPr>
              <w:t xml:space="preserve"> DsoGridSafetyAnalysisCoordinator</w:t>
            </w:r>
          </w:p>
          <w:p w14:paraId="1565C6C5" w14:textId="77777777" w:rsidR="009E2D5D" w:rsidRPr="00F63393" w:rsidRDefault="008D6A83" w:rsidP="009E2D5D">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14:paraId="684D9E87" w14:textId="77777777" w:rsidR="00E44574" w:rsidRPr="00F63393" w:rsidRDefault="00E44574" w:rsidP="00E44574">
      <w:pPr>
        <w:rPr>
          <w:lang w:val="en-GB"/>
        </w:rPr>
      </w:pPr>
    </w:p>
    <w:p w14:paraId="04C7902A" w14:textId="77777777" w:rsidR="00A1016F" w:rsidRPr="00F63393" w:rsidRDefault="00A1016F" w:rsidP="00A1016F">
      <w:pPr>
        <w:pStyle w:val="Kop5"/>
        <w:rPr>
          <w:lang w:val="en-GB"/>
        </w:rPr>
      </w:pPr>
      <w:r w:rsidRPr="00F63393">
        <w:rPr>
          <w:lang w:val="en-GB"/>
        </w:rPr>
        <w:t>Post Coloring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1016F" w:rsidRPr="00F63393" w14:paraId="4EFD3983" w14:textId="77777777" w:rsidTr="00B45EFE">
        <w:tc>
          <w:tcPr>
            <w:tcW w:w="1651" w:type="dxa"/>
            <w:shd w:val="clear" w:color="auto" w:fill="D9E2F3"/>
          </w:tcPr>
          <w:p w14:paraId="76F25D0B" w14:textId="77777777"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1"/>
              <w:gridCol w:w="979"/>
              <w:gridCol w:w="3570"/>
            </w:tblGrid>
            <w:tr w:rsidR="00A1016F" w:rsidRPr="00F63393" w14:paraId="34E12463" w14:textId="77777777" w:rsidTr="00B45EFE">
              <w:tc>
                <w:tcPr>
                  <w:tcW w:w="738" w:type="dxa"/>
                  <w:shd w:val="clear" w:color="auto" w:fill="FBE4D5"/>
                </w:tcPr>
                <w:p w14:paraId="4AE85B44" w14:textId="77777777"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14:paraId="4F022BAD" w14:textId="77777777"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14:paraId="21525BE0" w14:textId="77777777"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14:paraId="6F9B538C" w14:textId="77777777" w:rsidR="00A1016F" w:rsidRPr="00F63393" w:rsidRDefault="00A1016F" w:rsidP="00B45EFE">
                  <w:pPr>
                    <w:spacing w:before="60" w:after="60"/>
                    <w:jc w:val="center"/>
                    <w:rPr>
                      <w:b/>
                      <w:lang w:val="en-GB"/>
                    </w:rPr>
                  </w:pPr>
                  <w:r w:rsidRPr="00F63393">
                    <w:rPr>
                      <w:b/>
                      <w:lang w:val="en-GB"/>
                    </w:rPr>
                    <w:t>USEF step</w:t>
                  </w:r>
                </w:p>
              </w:tc>
            </w:tr>
            <w:tr w:rsidR="00A1016F" w:rsidRPr="00F63393" w14:paraId="2F5006A8" w14:textId="77777777" w:rsidTr="00B45EFE">
              <w:tc>
                <w:tcPr>
                  <w:tcW w:w="738" w:type="dxa"/>
                  <w:shd w:val="clear" w:color="auto" w:fill="auto"/>
                </w:tcPr>
                <w:p w14:paraId="3C3DADA0" w14:textId="77777777" w:rsidR="00A1016F" w:rsidRPr="00F63393" w:rsidRDefault="00A1016F" w:rsidP="00B45EFE">
                  <w:pPr>
                    <w:spacing w:before="60" w:after="60"/>
                    <w:rPr>
                      <w:lang w:val="en-GB"/>
                    </w:rPr>
                  </w:pPr>
                  <w:r w:rsidRPr="00F63393">
                    <w:rPr>
                      <w:lang w:val="en-GB"/>
                    </w:rPr>
                    <w:t>DSO</w:t>
                  </w:r>
                </w:p>
              </w:tc>
              <w:tc>
                <w:tcPr>
                  <w:tcW w:w="1417" w:type="dxa"/>
                  <w:shd w:val="clear" w:color="auto" w:fill="auto"/>
                </w:tcPr>
                <w:p w14:paraId="253AADCA" w14:textId="77777777" w:rsidR="00A1016F" w:rsidRPr="00F63393" w:rsidRDefault="00A1016F" w:rsidP="00B45EFE">
                  <w:pPr>
                    <w:spacing w:before="60" w:after="60"/>
                    <w:rPr>
                      <w:lang w:val="en-GB"/>
                    </w:rPr>
                  </w:pPr>
                  <w:r w:rsidRPr="00F63393">
                    <w:rPr>
                      <w:lang w:val="en-GB"/>
                    </w:rPr>
                    <w:t>Validate</w:t>
                  </w:r>
                </w:p>
              </w:tc>
              <w:tc>
                <w:tcPr>
                  <w:tcW w:w="992" w:type="dxa"/>
                  <w:shd w:val="clear" w:color="auto" w:fill="auto"/>
                </w:tcPr>
                <w:p w14:paraId="5729EFFB" w14:textId="77777777" w:rsidR="00A1016F" w:rsidRPr="00F63393" w:rsidRDefault="00A1016F" w:rsidP="00B45EFE">
                  <w:pPr>
                    <w:spacing w:before="60" w:after="60"/>
                    <w:rPr>
                      <w:lang w:val="en-GB"/>
                    </w:rPr>
                  </w:pPr>
                  <w:r w:rsidRPr="00F63393">
                    <w:rPr>
                      <w:lang w:val="en-GB"/>
                    </w:rPr>
                    <w:t>NA</w:t>
                  </w:r>
                </w:p>
              </w:tc>
              <w:tc>
                <w:tcPr>
                  <w:tcW w:w="3851" w:type="dxa"/>
                  <w:shd w:val="clear" w:color="auto" w:fill="auto"/>
                </w:tcPr>
                <w:p w14:paraId="7EE8429A" w14:textId="77777777" w:rsidR="00A1016F" w:rsidRPr="00F63393" w:rsidRDefault="00A1016F" w:rsidP="00B45EFE">
                  <w:pPr>
                    <w:spacing w:before="60" w:after="60"/>
                    <w:rPr>
                      <w:lang w:val="en-GB"/>
                    </w:rPr>
                  </w:pPr>
                  <w:r w:rsidRPr="00F63393">
                    <w:rPr>
                      <w:lang w:val="en-GB"/>
                    </w:rPr>
                    <w:t>Prepare stepwise connection limiting &amp; recovery</w:t>
                  </w:r>
                </w:p>
              </w:tc>
            </w:tr>
          </w:tbl>
          <w:p w14:paraId="2C1C267C" w14:textId="77777777" w:rsidR="00A1016F" w:rsidRPr="00F63393" w:rsidRDefault="00A1016F" w:rsidP="00B45EFE">
            <w:pPr>
              <w:spacing w:before="60" w:after="60"/>
              <w:rPr>
                <w:lang w:val="en-GB"/>
              </w:rPr>
            </w:pPr>
          </w:p>
        </w:tc>
      </w:tr>
      <w:tr w:rsidR="00A1016F" w:rsidRPr="00F63393" w14:paraId="775FAAE8" w14:textId="77777777" w:rsidTr="00B45EFE">
        <w:tc>
          <w:tcPr>
            <w:tcW w:w="1651" w:type="dxa"/>
            <w:shd w:val="clear" w:color="auto" w:fill="D9E2F3"/>
          </w:tcPr>
          <w:p w14:paraId="639447F4" w14:textId="77777777"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14:paraId="4A995506" w14:textId="77777777" w:rsidR="00A1016F" w:rsidRPr="00F63393" w:rsidRDefault="005D69F0" w:rsidP="00B45EFE">
            <w:pPr>
              <w:spacing w:before="60" w:after="60"/>
              <w:rPr>
                <w:lang w:val="en-GB"/>
              </w:rPr>
            </w:pPr>
            <w:r w:rsidRPr="00F63393">
              <w:rPr>
                <w:lang w:val="en-GB"/>
              </w:rPr>
              <w:t>DSO_POST_COLORING_PROCESS</w:t>
            </w:r>
          </w:p>
        </w:tc>
      </w:tr>
      <w:tr w:rsidR="00A1016F" w:rsidRPr="00F63393" w14:paraId="71CBA744" w14:textId="77777777" w:rsidTr="00B45EFE">
        <w:tc>
          <w:tcPr>
            <w:tcW w:w="1651" w:type="dxa"/>
            <w:shd w:val="clear" w:color="auto" w:fill="D9E2F3"/>
          </w:tcPr>
          <w:p w14:paraId="2C2C7D6B" w14:textId="77777777"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14:paraId="41D44484" w14:textId="77777777" w:rsidR="00A1016F" w:rsidRPr="00F63393" w:rsidRDefault="00A1016F" w:rsidP="00B45EFE">
            <w:pPr>
              <w:spacing w:before="60" w:after="60"/>
              <w:rPr>
                <w:lang w:val="en-GB"/>
              </w:rPr>
            </w:pPr>
            <w:r w:rsidRPr="00F63393">
              <w:rPr>
                <w:lang w:val="en-GB"/>
              </w:rPr>
              <w:t>If the grid safety analysis indicates that congestion is expected in a certain PTU for a certain congestion point, but there no flexibility can be procured to resolve the expected congestion, PTU(s) need to be marked as Orange in order to prepare for connection limiting.</w:t>
            </w:r>
          </w:p>
          <w:p w14:paraId="07556335" w14:textId="77777777" w:rsidR="00A1016F" w:rsidRPr="00F63393" w:rsidRDefault="00A1016F" w:rsidP="00B45EFE">
            <w:pPr>
              <w:spacing w:before="60" w:after="60"/>
              <w:rPr>
                <w:lang w:val="en-GB"/>
              </w:rPr>
            </w:pPr>
            <w:r w:rsidRPr="00F63393">
              <w:rPr>
                <w:lang w:val="en-GB"/>
              </w:rPr>
              <w:t>This Pluggable Business Component takes further action, once the coloring process is done.</w:t>
            </w:r>
          </w:p>
        </w:tc>
      </w:tr>
      <w:tr w:rsidR="00A1016F" w:rsidRPr="00F63393" w14:paraId="3BDA9D7B" w14:textId="77777777" w:rsidTr="00B45EFE">
        <w:tc>
          <w:tcPr>
            <w:tcW w:w="1651" w:type="dxa"/>
            <w:shd w:val="clear" w:color="auto" w:fill="D9E2F3"/>
          </w:tcPr>
          <w:p w14:paraId="2CDCD2B1" w14:textId="77777777" w:rsidR="00A1016F" w:rsidRPr="00F63393" w:rsidRDefault="00A1016F" w:rsidP="00B45EFE">
            <w:pPr>
              <w:spacing w:before="60" w:after="60"/>
              <w:rPr>
                <w:b/>
                <w:lang w:val="en-GB"/>
              </w:rPr>
            </w:pPr>
            <w:r w:rsidRPr="00F63393">
              <w:rPr>
                <w:b/>
                <w:lang w:val="en-GB"/>
              </w:rPr>
              <w:lastRenderedPageBreak/>
              <w:t>Input</w:t>
            </w:r>
          </w:p>
        </w:tc>
        <w:tc>
          <w:tcPr>
            <w:tcW w:w="7068" w:type="dxa"/>
            <w:shd w:val="clear" w:color="auto" w:fill="auto"/>
          </w:tcPr>
          <w:p w14:paraId="2E8B94DD" w14:textId="77777777" w:rsidR="00A1016F" w:rsidRPr="00F63393" w:rsidRDefault="00A1016F" w:rsidP="00B45EFE">
            <w:pPr>
              <w:spacing w:before="60" w:after="60" w:line="240" w:lineRule="auto"/>
              <w:rPr>
                <w:lang w:val="en-GB"/>
              </w:rPr>
            </w:pPr>
            <w:r w:rsidRPr="00F63393">
              <w:rPr>
                <w:lang w:val="en-GB"/>
              </w:rPr>
              <w:t>None</w:t>
            </w:r>
          </w:p>
        </w:tc>
      </w:tr>
      <w:tr w:rsidR="00A1016F" w:rsidRPr="00F63393" w14:paraId="2DDFC54C" w14:textId="77777777" w:rsidTr="00B45EFE">
        <w:tc>
          <w:tcPr>
            <w:tcW w:w="1651" w:type="dxa"/>
            <w:shd w:val="clear" w:color="auto" w:fill="D9E2F3"/>
          </w:tcPr>
          <w:p w14:paraId="4CD83E31" w14:textId="77777777"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14:paraId="1ED6B4B8" w14:textId="77777777" w:rsidR="00A1016F" w:rsidRPr="00F63393" w:rsidRDefault="00A1016F" w:rsidP="00B45EFE">
            <w:pPr>
              <w:pStyle w:val="Lijstalinea"/>
              <w:numPr>
                <w:ilvl w:val="0"/>
                <w:numId w:val="0"/>
              </w:numPr>
              <w:spacing w:before="60" w:after="60" w:line="240" w:lineRule="auto"/>
              <w:ind w:left="360" w:hanging="360"/>
              <w:rPr>
                <w:lang w:val="en-GB"/>
              </w:rPr>
            </w:pPr>
            <w:r w:rsidRPr="00F63393">
              <w:rPr>
                <w:lang w:val="en-GB"/>
              </w:rPr>
              <w:t>None</w:t>
            </w:r>
          </w:p>
        </w:tc>
      </w:tr>
      <w:tr w:rsidR="00A1016F" w:rsidRPr="00F63393" w14:paraId="06E7165B" w14:textId="77777777" w:rsidTr="00B45EFE">
        <w:tc>
          <w:tcPr>
            <w:tcW w:w="1651" w:type="dxa"/>
            <w:shd w:val="clear" w:color="auto" w:fill="D9E2F3"/>
          </w:tcPr>
          <w:p w14:paraId="7CA0AEE6" w14:textId="77777777"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14:paraId="3B62B9E5" w14:textId="77777777"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14:paraId="55826846" w14:textId="77777777" w:rsidR="00A1016F" w:rsidRPr="00F63393" w:rsidRDefault="008D6A83" w:rsidP="00B45EFE">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w:t>
            </w:r>
            <w:r>
              <w:rPr>
                <w:lang w:val="en-GB"/>
              </w:rPr>
              <w:t xml:space="preserve">and identification of grid constraints in </w:t>
            </w:r>
            <w:r w:rsidRPr="00A978AA">
              <w:rPr>
                <w:lang w:val="en-GB"/>
              </w:rPr>
              <w:t xml:space="preserve">the Validate phase </w:t>
            </w:r>
            <w:r>
              <w:rPr>
                <w:lang w:val="en-GB"/>
              </w:rPr>
              <w:t>is described in section 2.3.2.3.1</w:t>
            </w:r>
            <w:r w:rsidRPr="00A978AA">
              <w:rPr>
                <w:lang w:val="en-GB"/>
              </w:rPr>
              <w:t>.</w:t>
            </w:r>
          </w:p>
        </w:tc>
      </w:tr>
    </w:tbl>
    <w:p w14:paraId="6A515B20" w14:textId="77777777" w:rsidR="00A1016F" w:rsidRPr="00F63393" w:rsidRDefault="00A1016F" w:rsidP="00A1016F">
      <w:pPr>
        <w:rPr>
          <w:lang w:val="en-GB"/>
        </w:rPr>
      </w:pPr>
    </w:p>
    <w:p w14:paraId="4E21D20F" w14:textId="77777777" w:rsidR="00A1016F" w:rsidRPr="00F63393" w:rsidRDefault="00A1016F" w:rsidP="00A1016F">
      <w:pPr>
        <w:pStyle w:val="Kop5"/>
        <w:rPr>
          <w:lang w:val="en-GB"/>
        </w:rPr>
      </w:pPr>
      <w:r w:rsidRPr="00F63393">
        <w:rPr>
          <w:lang w:val="en-GB"/>
        </w:rPr>
        <w:t>Prepare Stepwise Limiting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A1016F" w:rsidRPr="00F63393" w14:paraId="297C7CDE" w14:textId="77777777" w:rsidTr="00B45EFE">
        <w:tc>
          <w:tcPr>
            <w:tcW w:w="1651" w:type="dxa"/>
            <w:shd w:val="clear" w:color="auto" w:fill="D9E2F3"/>
          </w:tcPr>
          <w:p w14:paraId="028477D3" w14:textId="77777777"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3"/>
            </w:tblGrid>
            <w:tr w:rsidR="00A1016F" w:rsidRPr="00F63393" w14:paraId="6D06D14F" w14:textId="77777777" w:rsidTr="00B45EFE">
              <w:tc>
                <w:tcPr>
                  <w:tcW w:w="738" w:type="dxa"/>
                  <w:shd w:val="clear" w:color="auto" w:fill="FBE4D5"/>
                </w:tcPr>
                <w:p w14:paraId="2EF57C1F" w14:textId="77777777"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14:paraId="1AA77A06" w14:textId="77777777"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14:paraId="2600EA9C" w14:textId="77777777"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14:paraId="0C351F84" w14:textId="77777777" w:rsidR="00A1016F" w:rsidRPr="00F63393" w:rsidRDefault="00A1016F" w:rsidP="00B45EFE">
                  <w:pPr>
                    <w:spacing w:before="60" w:after="60"/>
                    <w:jc w:val="center"/>
                    <w:rPr>
                      <w:b/>
                      <w:lang w:val="en-GB"/>
                    </w:rPr>
                  </w:pPr>
                  <w:r w:rsidRPr="00F63393">
                    <w:rPr>
                      <w:b/>
                      <w:lang w:val="en-GB"/>
                    </w:rPr>
                    <w:t>USEF step</w:t>
                  </w:r>
                </w:p>
              </w:tc>
            </w:tr>
            <w:tr w:rsidR="00A1016F" w:rsidRPr="00F63393" w14:paraId="687985AB" w14:textId="77777777" w:rsidTr="00B45EFE">
              <w:tc>
                <w:tcPr>
                  <w:tcW w:w="738" w:type="dxa"/>
                  <w:shd w:val="clear" w:color="auto" w:fill="auto"/>
                </w:tcPr>
                <w:p w14:paraId="3998B30B" w14:textId="77777777" w:rsidR="00A1016F" w:rsidRPr="00F63393" w:rsidRDefault="00A1016F" w:rsidP="00B45EFE">
                  <w:pPr>
                    <w:spacing w:before="60" w:after="60"/>
                    <w:rPr>
                      <w:lang w:val="en-GB"/>
                    </w:rPr>
                  </w:pPr>
                  <w:r w:rsidRPr="00F63393">
                    <w:rPr>
                      <w:lang w:val="en-GB"/>
                    </w:rPr>
                    <w:t>DSO</w:t>
                  </w:r>
                </w:p>
              </w:tc>
              <w:tc>
                <w:tcPr>
                  <w:tcW w:w="1417" w:type="dxa"/>
                  <w:shd w:val="clear" w:color="auto" w:fill="auto"/>
                </w:tcPr>
                <w:p w14:paraId="321983D7" w14:textId="77777777" w:rsidR="00A1016F" w:rsidRPr="00F63393" w:rsidRDefault="00A1016F" w:rsidP="00B45EFE">
                  <w:pPr>
                    <w:spacing w:before="60" w:after="60"/>
                    <w:rPr>
                      <w:lang w:val="en-GB"/>
                    </w:rPr>
                  </w:pPr>
                  <w:r w:rsidRPr="00F63393">
                    <w:rPr>
                      <w:lang w:val="en-GB"/>
                    </w:rPr>
                    <w:t>Validate</w:t>
                  </w:r>
                </w:p>
              </w:tc>
              <w:tc>
                <w:tcPr>
                  <w:tcW w:w="992" w:type="dxa"/>
                  <w:shd w:val="clear" w:color="auto" w:fill="auto"/>
                </w:tcPr>
                <w:p w14:paraId="17E39697" w14:textId="77777777" w:rsidR="00A1016F" w:rsidRPr="00F63393" w:rsidRDefault="00A1016F" w:rsidP="00B45EFE">
                  <w:pPr>
                    <w:spacing w:before="60" w:after="60"/>
                    <w:rPr>
                      <w:lang w:val="en-GB"/>
                    </w:rPr>
                  </w:pPr>
                  <w:r w:rsidRPr="00F63393">
                    <w:rPr>
                      <w:lang w:val="en-GB"/>
                    </w:rPr>
                    <w:t>NA</w:t>
                  </w:r>
                </w:p>
              </w:tc>
              <w:tc>
                <w:tcPr>
                  <w:tcW w:w="3851" w:type="dxa"/>
                  <w:shd w:val="clear" w:color="auto" w:fill="auto"/>
                </w:tcPr>
                <w:p w14:paraId="1114DD46" w14:textId="77777777" w:rsidR="00A1016F" w:rsidRPr="00F63393" w:rsidRDefault="00A1016F" w:rsidP="00B45EFE">
                  <w:pPr>
                    <w:spacing w:before="60" w:after="60"/>
                    <w:rPr>
                      <w:lang w:val="en-GB"/>
                    </w:rPr>
                  </w:pPr>
                  <w:r w:rsidRPr="00F63393">
                    <w:rPr>
                      <w:lang w:val="en-GB"/>
                    </w:rPr>
                    <w:t>Prepare Stepwise Conection Limiting &amp; Recovery</w:t>
                  </w:r>
                </w:p>
              </w:tc>
            </w:tr>
          </w:tbl>
          <w:p w14:paraId="1909D6A7" w14:textId="77777777" w:rsidR="00A1016F" w:rsidRPr="00F63393" w:rsidRDefault="00A1016F" w:rsidP="00B45EFE">
            <w:pPr>
              <w:spacing w:before="60" w:after="60"/>
              <w:rPr>
                <w:lang w:val="en-GB"/>
              </w:rPr>
            </w:pPr>
          </w:p>
        </w:tc>
      </w:tr>
      <w:tr w:rsidR="00A1016F" w:rsidRPr="00F63393" w14:paraId="75BF3918" w14:textId="77777777" w:rsidTr="00B45EFE">
        <w:tc>
          <w:tcPr>
            <w:tcW w:w="1651" w:type="dxa"/>
            <w:shd w:val="clear" w:color="auto" w:fill="D9E2F3"/>
          </w:tcPr>
          <w:p w14:paraId="27CF0CF8" w14:textId="77777777"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14:paraId="4D314209" w14:textId="77777777" w:rsidR="00A1016F" w:rsidRPr="00F63393" w:rsidRDefault="005D69F0" w:rsidP="00B45EFE">
            <w:pPr>
              <w:spacing w:before="60" w:after="60"/>
              <w:rPr>
                <w:lang w:val="en-GB"/>
              </w:rPr>
            </w:pPr>
            <w:r w:rsidRPr="00F63393">
              <w:rPr>
                <w:lang w:val="en-GB"/>
              </w:rPr>
              <w:t>DSO_PREPARE_STEPWISE_LIMITING</w:t>
            </w:r>
          </w:p>
        </w:tc>
      </w:tr>
      <w:tr w:rsidR="00A1016F" w:rsidRPr="00F63393" w14:paraId="7F21D560" w14:textId="77777777" w:rsidTr="00B45EFE">
        <w:tc>
          <w:tcPr>
            <w:tcW w:w="1651" w:type="dxa"/>
            <w:shd w:val="clear" w:color="auto" w:fill="D9E2F3"/>
          </w:tcPr>
          <w:p w14:paraId="43FE4827" w14:textId="77777777"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14:paraId="0D22D285" w14:textId="77777777" w:rsidR="00A1016F" w:rsidRPr="00F63393" w:rsidRDefault="00A1016F" w:rsidP="00B45EFE">
            <w:pPr>
              <w:spacing w:before="60" w:after="60"/>
              <w:rPr>
                <w:lang w:val="en-GB"/>
              </w:rPr>
            </w:pPr>
            <w:r w:rsidRPr="00F63393">
              <w:rPr>
                <w:lang w:val="en-GB"/>
              </w:rPr>
              <w:t>If, in the validate phase, the grid safety analysis or the flex ordering process indicate</w:t>
            </w:r>
            <w:r w:rsidR="004B3A12" w:rsidRPr="00F63393">
              <w:rPr>
                <w:lang w:val="en-GB"/>
              </w:rPr>
              <w:t>s that</w:t>
            </w:r>
            <w:r w:rsidRPr="00F63393">
              <w:rPr>
                <w:lang w:val="en-GB"/>
              </w:rPr>
              <w:t xml:space="preserve"> congestion is expected that cannot be solved by flex ordering, each PTU for which congestion is expected is colored Orange on the </w:t>
            </w:r>
            <w:r w:rsidR="00C87E4F">
              <w:rPr>
                <w:lang w:val="en-GB"/>
              </w:rPr>
              <w:t>planboard</w:t>
            </w:r>
            <w:r w:rsidRPr="00F63393">
              <w:rPr>
                <w:lang w:val="en-GB"/>
              </w:rPr>
              <w:t>. Also, a plan is created for limiting the connections in these PTUs, in order to perform stepwise connection limiting in the Operate phase.</w:t>
            </w:r>
          </w:p>
          <w:p w14:paraId="0BF2DD56" w14:textId="77777777" w:rsidR="00A1016F" w:rsidRPr="00F63393" w:rsidRDefault="00A1016F" w:rsidP="00B45EFE">
            <w:pPr>
              <w:spacing w:before="60" w:after="60"/>
              <w:rPr>
                <w:lang w:val="en-GB"/>
              </w:rPr>
            </w:pPr>
            <w:r w:rsidRPr="00F63393">
              <w:rPr>
                <w:lang w:val="en-GB"/>
              </w:rPr>
              <w:t>This Pluggable Business Component creates this plan based on the Congestion Point and the applicable PTU list.</w:t>
            </w:r>
          </w:p>
        </w:tc>
      </w:tr>
      <w:tr w:rsidR="00A1016F" w:rsidRPr="00F63393" w14:paraId="1D4FCBE7" w14:textId="77777777" w:rsidTr="00B45EFE">
        <w:tc>
          <w:tcPr>
            <w:tcW w:w="1651" w:type="dxa"/>
            <w:shd w:val="clear" w:color="auto" w:fill="D9E2F3"/>
          </w:tcPr>
          <w:p w14:paraId="5003B95D" w14:textId="77777777" w:rsidR="00A1016F" w:rsidRPr="00F63393" w:rsidRDefault="00A1016F" w:rsidP="00B45EFE">
            <w:pPr>
              <w:spacing w:before="60" w:after="60"/>
              <w:rPr>
                <w:b/>
                <w:lang w:val="en-GB"/>
              </w:rPr>
            </w:pPr>
            <w:r w:rsidRPr="00F63393">
              <w:rPr>
                <w:b/>
                <w:lang w:val="en-GB"/>
              </w:rPr>
              <w:t>Input</w:t>
            </w:r>
          </w:p>
        </w:tc>
        <w:tc>
          <w:tcPr>
            <w:tcW w:w="7068" w:type="dxa"/>
            <w:shd w:val="clear" w:color="auto" w:fill="auto"/>
          </w:tcPr>
          <w:p w14:paraId="39EAF76F" w14:textId="77777777" w:rsidR="00922268" w:rsidRPr="00F63393" w:rsidRDefault="00A1016F" w:rsidP="00922268">
            <w:pPr>
              <w:pStyle w:val="Lijstalinea"/>
              <w:numPr>
                <w:ilvl w:val="0"/>
                <w:numId w:val="9"/>
              </w:numPr>
              <w:spacing w:before="60" w:after="60" w:line="240" w:lineRule="auto"/>
              <w:ind w:left="360"/>
              <w:rPr>
                <w:lang w:val="en-GB"/>
              </w:rPr>
            </w:pPr>
            <w:r w:rsidRPr="00F63393">
              <w:rPr>
                <w:lang w:val="en-GB"/>
              </w:rPr>
              <w:t>String CONGESTION_POINT_ENTITY_ADDRESS</w:t>
            </w:r>
          </w:p>
          <w:p w14:paraId="06231E37" w14:textId="77777777" w:rsidR="00A1016F" w:rsidRPr="00F63393" w:rsidRDefault="00A1016F" w:rsidP="00922268">
            <w:pPr>
              <w:pStyle w:val="Lijstalinea"/>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 for which congestion is expected.</w:t>
            </w:r>
          </w:p>
          <w:p w14:paraId="0C4AE300" w14:textId="77777777" w:rsidR="00922268" w:rsidRPr="00F63393" w:rsidRDefault="00A1016F" w:rsidP="00922268">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.core.workflow.dto.PtuContainerDto&gt; PTU_CONTAINERS</w:t>
            </w:r>
          </w:p>
          <w:p w14:paraId="2FF32143" w14:textId="77777777" w:rsidR="00A1016F" w:rsidRPr="00F63393" w:rsidRDefault="00A1016F" w:rsidP="00922268">
            <w:pPr>
              <w:pStyle w:val="Lijstalinea"/>
              <w:numPr>
                <w:ilvl w:val="0"/>
                <w:numId w:val="0"/>
              </w:numPr>
              <w:spacing w:before="60" w:after="60" w:line="240" w:lineRule="auto"/>
              <w:ind w:left="360"/>
              <w:rPr>
                <w:lang w:val="en-GB"/>
              </w:rPr>
            </w:pPr>
            <w:r w:rsidRPr="00F63393">
              <w:rPr>
                <w:lang w:val="en-GB"/>
              </w:rPr>
              <w:t>PTUs for which congestion is expected.</w:t>
            </w:r>
          </w:p>
        </w:tc>
      </w:tr>
      <w:tr w:rsidR="00A1016F" w:rsidRPr="00F63393" w14:paraId="68E997E9" w14:textId="77777777" w:rsidTr="00B45EFE">
        <w:tc>
          <w:tcPr>
            <w:tcW w:w="1651" w:type="dxa"/>
            <w:shd w:val="clear" w:color="auto" w:fill="D9E2F3"/>
          </w:tcPr>
          <w:p w14:paraId="194E181D" w14:textId="77777777"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14:paraId="63FFD70A" w14:textId="77777777" w:rsidR="00A1016F" w:rsidRPr="00F63393" w:rsidRDefault="00922268" w:rsidP="00922268">
            <w:pPr>
              <w:spacing w:before="60" w:after="60" w:line="240" w:lineRule="auto"/>
              <w:ind w:left="284" w:hanging="284"/>
              <w:rPr>
                <w:lang w:val="en-GB"/>
              </w:rPr>
            </w:pPr>
            <w:r w:rsidRPr="00F63393">
              <w:rPr>
                <w:lang w:val="en-GB"/>
              </w:rPr>
              <w:t>N</w:t>
            </w:r>
            <w:r w:rsidR="00A1016F" w:rsidRPr="00F63393">
              <w:rPr>
                <w:lang w:val="en-GB"/>
              </w:rPr>
              <w:t>one</w:t>
            </w:r>
          </w:p>
        </w:tc>
      </w:tr>
      <w:tr w:rsidR="00A1016F" w:rsidRPr="00F63393" w14:paraId="17970205" w14:textId="77777777" w:rsidTr="00B45EFE">
        <w:tc>
          <w:tcPr>
            <w:tcW w:w="1651" w:type="dxa"/>
            <w:shd w:val="clear" w:color="auto" w:fill="D9E2F3"/>
          </w:tcPr>
          <w:p w14:paraId="6475BA75" w14:textId="77777777"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14:paraId="137EFB2A" w14:textId="77777777"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14:paraId="097639E0" w14:textId="77777777" w:rsidR="00A1016F" w:rsidRPr="00F63393" w:rsidRDefault="008D6A83" w:rsidP="00B45EFE">
            <w:pPr>
              <w:pStyle w:val="Lijstalinea"/>
              <w:numPr>
                <w:ilvl w:val="0"/>
                <w:numId w:val="0"/>
              </w:numPr>
              <w:spacing w:before="60" w:after="60" w:line="240" w:lineRule="auto"/>
              <w:ind w:left="360" w:hanging="360"/>
              <w:rPr>
                <w:lang w:val="en-GB"/>
              </w:rPr>
            </w:pPr>
            <w:r w:rsidRPr="001B6793">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6793">
              <w:rPr>
                <w:lang w:val="en-GB"/>
              </w:rPr>
              <w:t xml:space="preserve"> DSO grid</w:t>
            </w:r>
            <w:r w:rsidRPr="00A978AA">
              <w:rPr>
                <w:lang w:val="en-GB"/>
              </w:rPr>
              <w:t xml:space="preserve"> safety analysis </w:t>
            </w:r>
            <w:r>
              <w:rPr>
                <w:lang w:val="en-GB"/>
              </w:rPr>
              <w:t xml:space="preserve">and identification of grid constraints in </w:t>
            </w:r>
            <w:r w:rsidRPr="00A978AA">
              <w:rPr>
                <w:lang w:val="en-GB"/>
              </w:rPr>
              <w:t xml:space="preserve">the Validate phase </w:t>
            </w:r>
            <w:r>
              <w:rPr>
                <w:lang w:val="en-GB"/>
              </w:rPr>
              <w:t>is described in section 4.3.2.</w:t>
            </w:r>
          </w:p>
        </w:tc>
      </w:tr>
    </w:tbl>
    <w:p w14:paraId="173543C6" w14:textId="77777777" w:rsidR="00A1016F" w:rsidRPr="00F63393" w:rsidRDefault="00A1016F" w:rsidP="00A1016F">
      <w:pPr>
        <w:rPr>
          <w:lang w:val="en-GB"/>
        </w:rPr>
      </w:pPr>
    </w:p>
    <w:p w14:paraId="7175C11E" w14:textId="77777777" w:rsidR="00EC39C1" w:rsidRPr="00F63393" w:rsidRDefault="00EC39C1" w:rsidP="00EC39C1">
      <w:pPr>
        <w:pStyle w:val="Kop5"/>
        <w:rPr>
          <w:lang w:val="en-GB"/>
        </w:rPr>
      </w:pPr>
      <w:r w:rsidRPr="00F63393">
        <w:rPr>
          <w:lang w:val="en-GB"/>
        </w:rPr>
        <w:t>Create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EC39C1" w:rsidRPr="00F63393" w14:paraId="71389AFC"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4D7E92F6" w14:textId="77777777" w:rsidR="00EC39C1" w:rsidRPr="00F63393" w:rsidRDefault="00EC39C1" w:rsidP="006E5AFC">
            <w:pPr>
              <w:spacing w:before="60" w:after="60"/>
              <w:rPr>
                <w:b/>
                <w:lang w:val="en-GB"/>
              </w:rPr>
            </w:pPr>
            <w:r w:rsidRPr="00F63393">
              <w:rPr>
                <w:b/>
                <w:lang w:val="en-GB"/>
              </w:rPr>
              <w:t>Identification</w:t>
            </w:r>
          </w:p>
        </w:tc>
        <w:tc>
          <w:tcPr>
            <w:tcW w:w="7059"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3"/>
              <w:gridCol w:w="980"/>
              <w:gridCol w:w="3568"/>
            </w:tblGrid>
            <w:tr w:rsidR="00EC39C1" w:rsidRPr="00F63393" w14:paraId="4FC685DC" w14:textId="77777777" w:rsidTr="006E5AFC">
              <w:tc>
                <w:tcPr>
                  <w:tcW w:w="738" w:type="dxa"/>
                  <w:tcBorders>
                    <w:top w:val="single" w:sz="4" w:space="0" w:color="auto"/>
                    <w:left w:val="single" w:sz="4" w:space="0" w:color="auto"/>
                    <w:bottom w:val="single" w:sz="4" w:space="0" w:color="auto"/>
                    <w:right w:val="single" w:sz="4" w:space="0" w:color="auto"/>
                  </w:tcBorders>
                  <w:shd w:val="clear" w:color="auto" w:fill="FBE4D5"/>
                  <w:hideMark/>
                </w:tcPr>
                <w:p w14:paraId="0BD8B2F9" w14:textId="77777777" w:rsidR="00EC39C1" w:rsidRPr="00F63393" w:rsidRDefault="00EC39C1" w:rsidP="006E5AFC">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14:paraId="1356B880" w14:textId="77777777" w:rsidR="00EC39C1" w:rsidRPr="00F63393" w:rsidRDefault="00EC39C1" w:rsidP="006E5AFC">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14:paraId="00F0C944" w14:textId="77777777" w:rsidR="00EC39C1" w:rsidRPr="00F63393" w:rsidRDefault="00EC39C1" w:rsidP="006E5AFC">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14:paraId="3065E31C" w14:textId="77777777" w:rsidR="00EC39C1" w:rsidRPr="00F63393" w:rsidRDefault="00EC39C1" w:rsidP="006E5AFC">
                  <w:pPr>
                    <w:spacing w:before="60" w:after="60"/>
                    <w:jc w:val="center"/>
                    <w:rPr>
                      <w:b/>
                      <w:lang w:val="en-GB"/>
                    </w:rPr>
                  </w:pPr>
                  <w:r w:rsidRPr="00F63393">
                    <w:rPr>
                      <w:b/>
                      <w:lang w:val="en-GB"/>
                    </w:rPr>
                    <w:t>USEF step</w:t>
                  </w:r>
                </w:p>
              </w:tc>
            </w:tr>
            <w:tr w:rsidR="00EC39C1" w:rsidRPr="00F63393" w14:paraId="465C5C44" w14:textId="77777777" w:rsidTr="006E5AFC">
              <w:tc>
                <w:tcPr>
                  <w:tcW w:w="738" w:type="dxa"/>
                  <w:tcBorders>
                    <w:top w:val="single" w:sz="4" w:space="0" w:color="auto"/>
                    <w:left w:val="single" w:sz="4" w:space="0" w:color="auto"/>
                    <w:bottom w:val="single" w:sz="4" w:space="0" w:color="auto"/>
                    <w:right w:val="single" w:sz="4" w:space="0" w:color="auto"/>
                  </w:tcBorders>
                  <w:hideMark/>
                </w:tcPr>
                <w:p w14:paraId="0E0A225A" w14:textId="77777777" w:rsidR="00EC39C1" w:rsidRPr="00F63393" w:rsidRDefault="00EC39C1" w:rsidP="006E5AFC">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14:paraId="35D49530" w14:textId="77777777" w:rsidR="00EC39C1" w:rsidRPr="00F63393" w:rsidRDefault="00EC39C1" w:rsidP="006E5AFC">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14:paraId="376C18A5" w14:textId="77777777" w:rsidR="00EC39C1" w:rsidRPr="00F63393" w:rsidRDefault="00EC39C1" w:rsidP="006E5AFC">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14:paraId="48FA5359" w14:textId="77777777" w:rsidR="00EC39C1" w:rsidRPr="00F63393" w:rsidRDefault="00EC39C1" w:rsidP="006E5AFC">
                  <w:pPr>
                    <w:spacing w:before="60" w:after="60"/>
                    <w:rPr>
                      <w:lang w:val="en-GB"/>
                    </w:rPr>
                  </w:pPr>
                  <w:r w:rsidRPr="00F63393">
                    <w:rPr>
                      <w:lang w:val="en-GB"/>
                    </w:rPr>
                    <w:t>Create Flex Request</w:t>
                  </w:r>
                  <w:r w:rsidR="00A834EB" w:rsidRPr="00F63393">
                    <w:rPr>
                      <w:lang w:val="en-GB"/>
                    </w:rPr>
                    <w:t>s</w:t>
                  </w:r>
                </w:p>
              </w:tc>
            </w:tr>
          </w:tbl>
          <w:p w14:paraId="604C7BDC" w14:textId="77777777" w:rsidR="00EC39C1" w:rsidRPr="00F63393" w:rsidRDefault="00EC39C1" w:rsidP="006E5AFC">
            <w:pPr>
              <w:spacing w:before="60" w:after="60"/>
              <w:rPr>
                <w:lang w:val="en-GB"/>
              </w:rPr>
            </w:pPr>
          </w:p>
        </w:tc>
      </w:tr>
      <w:tr w:rsidR="00EC39C1" w:rsidRPr="00F63393" w14:paraId="77EEBE60"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39E9D40" w14:textId="77777777" w:rsidR="00EC39C1" w:rsidRPr="00F63393" w:rsidRDefault="00EC39C1" w:rsidP="006E5AFC">
            <w:pPr>
              <w:spacing w:before="60" w:after="60"/>
              <w:rPr>
                <w:b/>
                <w:lang w:val="en-GB"/>
              </w:rPr>
            </w:pPr>
            <w:r w:rsidRPr="00F63393">
              <w:rPr>
                <w:b/>
                <w:lang w:val="en-GB"/>
              </w:rPr>
              <w:t>Mapping name</w:t>
            </w:r>
          </w:p>
        </w:tc>
        <w:tc>
          <w:tcPr>
            <w:tcW w:w="7059" w:type="dxa"/>
            <w:tcBorders>
              <w:top w:val="single" w:sz="4" w:space="0" w:color="auto"/>
              <w:left w:val="single" w:sz="4" w:space="0" w:color="auto"/>
              <w:bottom w:val="single" w:sz="4" w:space="0" w:color="auto"/>
              <w:right w:val="single" w:sz="4" w:space="0" w:color="auto"/>
            </w:tcBorders>
            <w:hideMark/>
          </w:tcPr>
          <w:p w14:paraId="170362B7" w14:textId="77777777" w:rsidR="00EC39C1" w:rsidRPr="00F63393" w:rsidRDefault="005D69F0" w:rsidP="006E5AFC">
            <w:pPr>
              <w:spacing w:before="60" w:after="60"/>
              <w:rPr>
                <w:lang w:val="en-GB"/>
              </w:rPr>
            </w:pPr>
            <w:r w:rsidRPr="00F63393">
              <w:rPr>
                <w:lang w:val="en-GB"/>
              </w:rPr>
              <w:t>DSO_CREATE_FLEX_REQUEST</w:t>
            </w:r>
          </w:p>
        </w:tc>
      </w:tr>
      <w:tr w:rsidR="00EC39C1" w:rsidRPr="00F63393" w14:paraId="15EC61A8"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1D0A560C" w14:textId="77777777" w:rsidR="00EC39C1" w:rsidRPr="00F63393" w:rsidRDefault="00EC39C1" w:rsidP="006E5AFC">
            <w:pPr>
              <w:spacing w:before="60" w:after="60"/>
              <w:rPr>
                <w:b/>
                <w:lang w:val="en-GB"/>
              </w:rPr>
            </w:pPr>
            <w:r w:rsidRPr="00F63393">
              <w:rPr>
                <w:b/>
                <w:lang w:val="en-GB"/>
              </w:rPr>
              <w:t>Context</w:t>
            </w:r>
          </w:p>
        </w:tc>
        <w:tc>
          <w:tcPr>
            <w:tcW w:w="7059" w:type="dxa"/>
            <w:tcBorders>
              <w:top w:val="single" w:sz="4" w:space="0" w:color="auto"/>
              <w:left w:val="single" w:sz="4" w:space="0" w:color="auto"/>
              <w:bottom w:val="single" w:sz="4" w:space="0" w:color="auto"/>
              <w:right w:val="single" w:sz="4" w:space="0" w:color="auto"/>
            </w:tcBorders>
            <w:hideMark/>
          </w:tcPr>
          <w:p w14:paraId="3093D6DD" w14:textId="77777777" w:rsidR="0074508F" w:rsidRPr="00F63393" w:rsidRDefault="00740231" w:rsidP="0074508F">
            <w:pPr>
              <w:rPr>
                <w:lang w:val="en-GB"/>
              </w:rPr>
            </w:pPr>
            <w:r w:rsidRPr="00F63393">
              <w:rPr>
                <w:lang w:val="en-GB"/>
              </w:rPr>
              <w:t>When conges</w:t>
            </w:r>
            <w:r w:rsidR="00870619" w:rsidRPr="00F63393">
              <w:rPr>
                <w:lang w:val="en-GB"/>
              </w:rPr>
              <w:t>tion is expected for a certain c</w:t>
            </w:r>
            <w:r w:rsidRPr="00F63393">
              <w:rPr>
                <w:lang w:val="en-GB"/>
              </w:rPr>
              <w:t xml:space="preserve">ongestion </w:t>
            </w:r>
            <w:r w:rsidR="004B3A12" w:rsidRPr="00F63393">
              <w:rPr>
                <w:lang w:val="en-GB"/>
              </w:rPr>
              <w:t>p</w:t>
            </w:r>
            <w:r w:rsidRPr="00F63393">
              <w:rPr>
                <w:lang w:val="en-GB"/>
              </w:rPr>
              <w:t xml:space="preserve">oint during a certain PTU, the DSO </w:t>
            </w:r>
            <w:r w:rsidR="0074508F" w:rsidRPr="00F63393">
              <w:rPr>
                <w:lang w:val="en-GB"/>
              </w:rPr>
              <w:t>create</w:t>
            </w:r>
            <w:r w:rsidRPr="00F63393">
              <w:rPr>
                <w:lang w:val="en-GB"/>
              </w:rPr>
              <w:t>s</w:t>
            </w:r>
            <w:r w:rsidR="0074508F" w:rsidRPr="00F63393">
              <w:rPr>
                <w:lang w:val="en-GB"/>
              </w:rPr>
              <w:t xml:space="preserve"> and send</w:t>
            </w:r>
            <w:r w:rsidRPr="00F63393">
              <w:rPr>
                <w:lang w:val="en-GB"/>
              </w:rPr>
              <w:t>s</w:t>
            </w:r>
            <w:r w:rsidR="0074508F" w:rsidRPr="00F63393">
              <w:rPr>
                <w:lang w:val="en-GB"/>
              </w:rPr>
              <w:t xml:space="preserve"> </w:t>
            </w:r>
            <w:r w:rsidR="006E25B9" w:rsidRPr="00F63393">
              <w:rPr>
                <w:lang w:val="en-GB"/>
              </w:rPr>
              <w:t>flex request</w:t>
            </w:r>
            <w:r w:rsidR="0074508F" w:rsidRPr="00F63393">
              <w:rPr>
                <w:lang w:val="en-GB"/>
              </w:rPr>
              <w:t>s to all Aggregators linked to an i</w:t>
            </w:r>
            <w:r w:rsidR="00870619" w:rsidRPr="00F63393">
              <w:rPr>
                <w:lang w:val="en-GB"/>
              </w:rPr>
              <w:t>dentified congestion point</w:t>
            </w:r>
            <w:r w:rsidR="0074508F" w:rsidRPr="00F63393">
              <w:rPr>
                <w:lang w:val="en-GB"/>
              </w:rPr>
              <w:t>.</w:t>
            </w:r>
          </w:p>
          <w:p w14:paraId="32A6A138" w14:textId="77777777" w:rsidR="00EC39C1" w:rsidRPr="00F63393" w:rsidRDefault="0067258E" w:rsidP="00846E76">
            <w:pPr>
              <w:rPr>
                <w:lang w:val="en-GB"/>
              </w:rPr>
            </w:pPr>
            <w:r w:rsidRPr="00F63393">
              <w:rPr>
                <w:lang w:val="en-GB"/>
              </w:rPr>
              <w:t>This Pluggable Business Component</w:t>
            </w:r>
            <w:r w:rsidR="0074508F" w:rsidRPr="00F63393">
              <w:rPr>
                <w:lang w:val="en-GB"/>
              </w:rPr>
              <w:t xml:space="preserve"> </w:t>
            </w:r>
            <w:r w:rsidR="00740231" w:rsidRPr="00F63393">
              <w:rPr>
                <w:lang w:val="en-GB"/>
              </w:rPr>
              <w:t xml:space="preserve">creates </w:t>
            </w:r>
            <w:r w:rsidR="006E25B9" w:rsidRPr="00F63393">
              <w:rPr>
                <w:lang w:val="en-GB"/>
              </w:rPr>
              <w:t>flex request</w:t>
            </w:r>
            <w:r w:rsidR="00740231" w:rsidRPr="00F63393">
              <w:rPr>
                <w:lang w:val="en-GB"/>
              </w:rPr>
              <w:t>s</w:t>
            </w:r>
            <w:r w:rsidR="0074508F" w:rsidRPr="00F63393">
              <w:rPr>
                <w:lang w:val="en-GB"/>
              </w:rPr>
              <w:t xml:space="preserve"> </w:t>
            </w:r>
            <w:r w:rsidR="00740231" w:rsidRPr="00F63393">
              <w:rPr>
                <w:lang w:val="en-GB"/>
              </w:rPr>
              <w:t xml:space="preserve">based on </w:t>
            </w:r>
            <w:r w:rsidR="00870619" w:rsidRPr="00F63393">
              <w:rPr>
                <w:lang w:val="en-GB"/>
              </w:rPr>
              <w:t xml:space="preserve">the </w:t>
            </w:r>
            <w:r w:rsidR="00740231" w:rsidRPr="00F63393">
              <w:rPr>
                <w:lang w:val="en-GB"/>
              </w:rPr>
              <w:t xml:space="preserve">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 xml:space="preserve">oint, PTUs and </w:t>
            </w:r>
            <w:r w:rsidR="00870619" w:rsidRPr="00F63393">
              <w:rPr>
                <w:lang w:val="en-GB"/>
              </w:rPr>
              <w:t>g</w:t>
            </w:r>
            <w:r w:rsidR="00740231" w:rsidRPr="00F63393">
              <w:rPr>
                <w:lang w:val="en-GB"/>
              </w:rPr>
              <w:t xml:space="preserve">rid </w:t>
            </w:r>
            <w:r w:rsidR="00870619" w:rsidRPr="00F63393">
              <w:rPr>
                <w:lang w:val="en-GB"/>
              </w:rPr>
              <w:t>s</w:t>
            </w:r>
            <w:r w:rsidR="00740231" w:rsidRPr="00F63393">
              <w:rPr>
                <w:lang w:val="en-GB"/>
              </w:rPr>
              <w:t xml:space="preserve">afety </w:t>
            </w:r>
            <w:r w:rsidR="00870619" w:rsidRPr="00F63393">
              <w:rPr>
                <w:lang w:val="en-GB"/>
              </w:rPr>
              <w:t>a</w:t>
            </w:r>
            <w:r w:rsidR="00740231" w:rsidRPr="00F63393">
              <w:rPr>
                <w:lang w:val="en-GB"/>
              </w:rPr>
              <w:t xml:space="preserve">nalysis. The result is a list of </w:t>
            </w:r>
            <w:r w:rsidR="006E25B9" w:rsidRPr="00F63393">
              <w:rPr>
                <w:lang w:val="en-GB"/>
              </w:rPr>
              <w:t>flex request</w:t>
            </w:r>
            <w:r w:rsidR="00740231" w:rsidRPr="00F63393">
              <w:rPr>
                <w:lang w:val="en-GB"/>
              </w:rPr>
              <w:t xml:space="preserve">s for all Aggregators related to the 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oint</w:t>
            </w:r>
            <w:r w:rsidR="00846E76" w:rsidRPr="00F63393">
              <w:rPr>
                <w:lang w:val="en-GB"/>
              </w:rPr>
              <w:t>.</w:t>
            </w:r>
          </w:p>
          <w:p w14:paraId="3D83BF61" w14:textId="77777777" w:rsidR="00162896" w:rsidRPr="00F63393" w:rsidRDefault="00162896" w:rsidP="00162896">
            <w:pPr>
              <w:rPr>
                <w:lang w:val="en-GB"/>
              </w:rPr>
            </w:pPr>
          </w:p>
          <w:p w14:paraId="0251C482" w14:textId="77777777" w:rsidR="00162896" w:rsidRPr="00F63393" w:rsidRDefault="00162896" w:rsidP="004B3A12">
            <w:pPr>
              <w:rPr>
                <w:lang w:val="en-GB"/>
              </w:rPr>
            </w:pPr>
            <w:r w:rsidRPr="00F63393">
              <w:rPr>
                <w:lang w:val="en-GB"/>
              </w:rPr>
              <w:t xml:space="preserve">The input for this PBC is the </w:t>
            </w:r>
            <w:r w:rsidR="006E25B9" w:rsidRPr="00F63393">
              <w:rPr>
                <w:lang w:val="en-GB"/>
              </w:rPr>
              <w:t>entity address</w:t>
            </w:r>
            <w:r w:rsidR="004B3A12" w:rsidRPr="00F63393">
              <w:rPr>
                <w:lang w:val="en-GB"/>
              </w:rPr>
              <w:t xml:space="preserve"> </w:t>
            </w:r>
            <w:r w:rsidR="00135F70" w:rsidRPr="00F63393">
              <w:rPr>
                <w:lang w:val="en-GB"/>
              </w:rPr>
              <w:t>associated with the</w:t>
            </w:r>
            <w:r w:rsidRPr="00F63393">
              <w:rPr>
                <w:lang w:val="en-GB"/>
              </w:rPr>
              <w:t xml:space="preserve"> congestion point, the day for which flex request will be sent, and the data of the Grid Safety Analysis, for the related congestion point, day and PTU indexes. The output is a list of flex requests to be sent to the Aggregators related to the congestion point.</w:t>
            </w:r>
          </w:p>
        </w:tc>
      </w:tr>
      <w:tr w:rsidR="00EC39C1" w:rsidRPr="00F63393" w14:paraId="0C5E95E1"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86B26E1" w14:textId="77777777" w:rsidR="00EC39C1" w:rsidRPr="00F63393" w:rsidRDefault="00EC39C1" w:rsidP="006E5AFC">
            <w:pPr>
              <w:spacing w:before="60" w:after="60"/>
              <w:rPr>
                <w:b/>
                <w:lang w:val="en-GB"/>
              </w:rPr>
            </w:pPr>
            <w:r w:rsidRPr="00F63393">
              <w:rPr>
                <w:b/>
                <w:lang w:val="en-GB"/>
              </w:rPr>
              <w:t>Input</w:t>
            </w:r>
          </w:p>
        </w:tc>
        <w:tc>
          <w:tcPr>
            <w:tcW w:w="7059" w:type="dxa"/>
            <w:tcBorders>
              <w:top w:val="single" w:sz="4" w:space="0" w:color="auto"/>
              <w:left w:val="single" w:sz="4" w:space="0" w:color="auto"/>
              <w:bottom w:val="single" w:sz="4" w:space="0" w:color="auto"/>
              <w:right w:val="single" w:sz="4" w:space="0" w:color="auto"/>
            </w:tcBorders>
            <w:hideMark/>
          </w:tcPr>
          <w:p w14:paraId="31BF3CBD" w14:textId="77777777" w:rsidR="00922268" w:rsidRPr="00F63393" w:rsidRDefault="00EC39C1" w:rsidP="00922268">
            <w:pPr>
              <w:pStyle w:val="Lijstalinea"/>
              <w:numPr>
                <w:ilvl w:val="0"/>
                <w:numId w:val="9"/>
              </w:numPr>
              <w:spacing w:before="60" w:after="60" w:line="240" w:lineRule="auto"/>
              <w:ind w:left="360"/>
              <w:rPr>
                <w:lang w:val="en-GB"/>
              </w:rPr>
            </w:pPr>
            <w:r w:rsidRPr="00F63393">
              <w:rPr>
                <w:lang w:val="en-GB"/>
              </w:rPr>
              <w:t>String CONGESTION_POINT_ENTITY_ADDRESS</w:t>
            </w:r>
          </w:p>
          <w:p w14:paraId="1089DE94" w14:textId="77777777" w:rsidR="00EC39C1" w:rsidRPr="00F63393" w:rsidRDefault="00EC39C1" w:rsidP="00922268">
            <w:pPr>
              <w:pStyle w:val="Lijstalinea"/>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14:paraId="142C84EC" w14:textId="77777777" w:rsidR="00922268" w:rsidRPr="00F63393" w:rsidRDefault="00EC39C1" w:rsidP="00922268">
            <w:pPr>
              <w:pStyle w:val="Lijstalinea"/>
              <w:numPr>
                <w:ilvl w:val="0"/>
                <w:numId w:val="9"/>
              </w:numPr>
              <w:spacing w:before="60" w:after="60" w:line="240" w:lineRule="auto"/>
              <w:ind w:left="360"/>
              <w:rPr>
                <w:lang w:val="en-GB"/>
              </w:rPr>
            </w:pPr>
            <w:r w:rsidRPr="00F63393">
              <w:rPr>
                <w:lang w:val="en-GB"/>
              </w:rPr>
              <w:lastRenderedPageBreak/>
              <w:t>Date PERIOD</w:t>
            </w:r>
          </w:p>
          <w:p w14:paraId="0AF40B35" w14:textId="77777777" w:rsidR="00EC39C1" w:rsidRPr="00F63393" w:rsidRDefault="00EC39C1" w:rsidP="00922268">
            <w:pPr>
              <w:pStyle w:val="Lijstalinea"/>
              <w:numPr>
                <w:ilvl w:val="0"/>
                <w:numId w:val="0"/>
              </w:numPr>
              <w:spacing w:before="60" w:after="60" w:line="240" w:lineRule="auto"/>
              <w:ind w:left="360"/>
              <w:rPr>
                <w:lang w:val="en-GB"/>
              </w:rPr>
            </w:pPr>
            <w:r w:rsidRPr="00F63393">
              <w:rPr>
                <w:lang w:val="en-GB"/>
              </w:rPr>
              <w:t>The day for which flex request will be sent.</w:t>
            </w:r>
          </w:p>
          <w:p w14:paraId="4F5EAFF1" w14:textId="77777777" w:rsidR="00846E76" w:rsidRPr="00F63393" w:rsidRDefault="002C41E7" w:rsidP="00362CB8">
            <w:pPr>
              <w:pStyle w:val="Lijstalinea"/>
              <w:numPr>
                <w:ilvl w:val="0"/>
                <w:numId w:val="9"/>
              </w:numPr>
              <w:spacing w:before="60" w:after="60" w:line="240" w:lineRule="auto"/>
              <w:ind w:left="360"/>
              <w:rPr>
                <w:lang w:val="en-GB"/>
              </w:rPr>
            </w:pPr>
            <w:r>
              <w:rPr>
                <w:lang w:val="en-GB"/>
              </w:rPr>
              <w:t>energy.usef</w:t>
            </w:r>
            <w:r w:rsidR="00846E76" w:rsidRPr="00F63393">
              <w:rPr>
                <w:lang w:val="en-GB"/>
              </w:rPr>
              <w:t>.dso.</w:t>
            </w:r>
            <w:r w:rsidR="00592401" w:rsidRPr="00F63393">
              <w:rPr>
                <w:lang w:val="en-GB"/>
              </w:rPr>
              <w:t>workflow.</w:t>
            </w:r>
            <w:r w:rsidR="00846E76" w:rsidRPr="00F63393">
              <w:rPr>
                <w:lang w:val="en-GB"/>
              </w:rPr>
              <w:t>dto</w:t>
            </w:r>
            <w:r w:rsidR="00427255" w:rsidRPr="00F63393">
              <w:rPr>
                <w:lang w:val="en-GB"/>
              </w:rPr>
              <w:t>.</w:t>
            </w:r>
            <w:r w:rsidR="00EC39C1" w:rsidRPr="00F63393">
              <w:rPr>
                <w:lang w:val="en-GB"/>
              </w:rPr>
              <w:t>GridSafetyAnalysis</w:t>
            </w:r>
            <w:r w:rsidR="002E36E6" w:rsidRPr="00F63393">
              <w:rPr>
                <w:lang w:val="en-GB"/>
              </w:rPr>
              <w:t>Dto</w:t>
            </w:r>
            <w:r w:rsidR="003F6AFB" w:rsidRPr="00F63393">
              <w:rPr>
                <w:lang w:val="en-GB"/>
              </w:rPr>
              <w:t xml:space="preserve"> </w:t>
            </w:r>
            <w:r w:rsidR="00EC39C1" w:rsidRPr="00F63393">
              <w:rPr>
                <w:lang w:val="en-GB"/>
              </w:rPr>
              <w:t>GRID_SAFETY_ANALYSIS_LIST</w:t>
            </w:r>
          </w:p>
          <w:p w14:paraId="7E909986" w14:textId="77777777" w:rsidR="00EC39C1" w:rsidRPr="00F63393" w:rsidRDefault="00592401" w:rsidP="00592401">
            <w:pPr>
              <w:pStyle w:val="Lijstalinea"/>
              <w:numPr>
                <w:ilvl w:val="0"/>
                <w:numId w:val="0"/>
              </w:numPr>
              <w:spacing w:before="60" w:after="60" w:line="240" w:lineRule="auto"/>
              <w:ind w:left="360"/>
              <w:rPr>
                <w:lang w:val="en-GB"/>
              </w:rPr>
            </w:pPr>
            <w:r w:rsidRPr="00F63393">
              <w:rPr>
                <w:lang w:val="en-GB"/>
              </w:rPr>
              <w:t>The g</w:t>
            </w:r>
            <w:r w:rsidR="00EC39C1" w:rsidRPr="00F63393">
              <w:rPr>
                <w:lang w:val="en-GB"/>
              </w:rPr>
              <w:t xml:space="preserve">rid </w:t>
            </w:r>
            <w:r w:rsidRPr="00F63393">
              <w:rPr>
                <w:lang w:val="en-GB"/>
              </w:rPr>
              <w:t>s</w:t>
            </w:r>
            <w:r w:rsidR="00EC39C1" w:rsidRPr="00F63393">
              <w:rPr>
                <w:lang w:val="en-GB"/>
              </w:rPr>
              <w:t xml:space="preserve">afety </w:t>
            </w:r>
            <w:r w:rsidRPr="00F63393">
              <w:rPr>
                <w:lang w:val="en-GB"/>
              </w:rPr>
              <w:t>a</w:t>
            </w:r>
            <w:r w:rsidR="00EC39C1" w:rsidRPr="00F63393">
              <w:rPr>
                <w:lang w:val="en-GB"/>
              </w:rPr>
              <w:t xml:space="preserve">nalysis for the related congestion point, day and </w:t>
            </w:r>
            <w:r w:rsidR="006E25B9" w:rsidRPr="00F63393">
              <w:rPr>
                <w:lang w:val="en-GB"/>
              </w:rPr>
              <w:t>PTU</w:t>
            </w:r>
            <w:r w:rsidR="00EC39C1" w:rsidRPr="00F63393">
              <w:rPr>
                <w:lang w:val="en-GB"/>
              </w:rPr>
              <w:t xml:space="preserve"> indexes.</w:t>
            </w:r>
          </w:p>
        </w:tc>
      </w:tr>
      <w:tr w:rsidR="00EC39C1" w:rsidRPr="00F63393" w14:paraId="43764EAF"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14:paraId="23A8974E" w14:textId="77777777" w:rsidR="00EC39C1" w:rsidRPr="00F63393" w:rsidRDefault="00EC39C1" w:rsidP="006E5AFC">
            <w:pPr>
              <w:spacing w:before="60" w:after="60"/>
              <w:rPr>
                <w:b/>
                <w:lang w:val="en-GB"/>
              </w:rPr>
            </w:pPr>
            <w:r w:rsidRPr="00F63393">
              <w:rPr>
                <w:b/>
                <w:lang w:val="en-GB"/>
              </w:rPr>
              <w:lastRenderedPageBreak/>
              <w:t>Output</w:t>
            </w:r>
          </w:p>
        </w:tc>
        <w:tc>
          <w:tcPr>
            <w:tcW w:w="7059" w:type="dxa"/>
            <w:tcBorders>
              <w:top w:val="single" w:sz="4" w:space="0" w:color="auto"/>
              <w:left w:val="single" w:sz="4" w:space="0" w:color="auto"/>
              <w:bottom w:val="single" w:sz="4" w:space="0" w:color="auto"/>
              <w:right w:val="single" w:sz="4" w:space="0" w:color="auto"/>
            </w:tcBorders>
            <w:hideMark/>
          </w:tcPr>
          <w:p w14:paraId="15C15884" w14:textId="77777777" w:rsidR="00922268" w:rsidRPr="00F63393" w:rsidRDefault="003F6AFB" w:rsidP="00922268">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003E0CEB" w:rsidRPr="00F63393">
              <w:rPr>
                <w:lang w:val="en-GB"/>
              </w:rPr>
              <w:t>.core.workflow.dto</w:t>
            </w:r>
            <w:r w:rsidR="008E48CD" w:rsidRPr="00F63393">
              <w:rPr>
                <w:lang w:val="en-GB"/>
              </w:rPr>
              <w:t>.</w:t>
            </w:r>
            <w:r w:rsidR="003E0CEB" w:rsidRPr="00F63393">
              <w:rPr>
                <w:lang w:val="en-GB"/>
              </w:rPr>
              <w:t>FlexRequestDto</w:t>
            </w:r>
            <w:r w:rsidRPr="00F63393">
              <w:rPr>
                <w:lang w:val="en-GB"/>
              </w:rPr>
              <w:t xml:space="preserve">&gt; </w:t>
            </w:r>
            <w:r w:rsidR="003E0CEB" w:rsidRPr="00F63393">
              <w:rPr>
                <w:lang w:val="en-GB"/>
              </w:rPr>
              <w:t>FLEX_REQUESTS_DTO_LIST</w:t>
            </w:r>
          </w:p>
          <w:p w14:paraId="356D76E0" w14:textId="77777777" w:rsidR="00EC39C1" w:rsidRPr="00F63393" w:rsidRDefault="003F6AFB" w:rsidP="00922268">
            <w:pPr>
              <w:pStyle w:val="Lijstalinea"/>
              <w:numPr>
                <w:ilvl w:val="0"/>
                <w:numId w:val="0"/>
              </w:numPr>
              <w:spacing w:before="60" w:after="60" w:line="240" w:lineRule="auto"/>
              <w:ind w:left="360"/>
              <w:rPr>
                <w:lang w:val="en-GB"/>
              </w:rPr>
            </w:pPr>
            <w:r w:rsidRPr="00F63393">
              <w:rPr>
                <w:lang w:val="en-GB"/>
              </w:rPr>
              <w:t xml:space="preserve">List </w:t>
            </w:r>
            <w:r w:rsidR="00EC39C1" w:rsidRPr="00F63393">
              <w:rPr>
                <w:lang w:val="en-GB"/>
              </w:rPr>
              <w:t>with the different flex request</w:t>
            </w:r>
            <w:r w:rsidRPr="00F63393">
              <w:rPr>
                <w:lang w:val="en-GB"/>
              </w:rPr>
              <w:t>s</w:t>
            </w:r>
            <w:r w:rsidR="00EC39C1" w:rsidRPr="00F63393">
              <w:rPr>
                <w:lang w:val="en-GB"/>
              </w:rPr>
              <w:t xml:space="preserve"> to be sent to the Aggregators related to the congestion point.</w:t>
            </w:r>
          </w:p>
        </w:tc>
      </w:tr>
      <w:tr w:rsidR="00846E76" w:rsidRPr="00F63393" w14:paraId="19989F8A" w14:textId="77777777" w:rsidTr="008E48CD">
        <w:tc>
          <w:tcPr>
            <w:tcW w:w="1660" w:type="dxa"/>
            <w:tcBorders>
              <w:top w:val="single" w:sz="4" w:space="0" w:color="auto"/>
              <w:left w:val="single" w:sz="4" w:space="0" w:color="auto"/>
              <w:bottom w:val="single" w:sz="4" w:space="0" w:color="auto"/>
              <w:right w:val="single" w:sz="4" w:space="0" w:color="auto"/>
            </w:tcBorders>
            <w:shd w:val="clear" w:color="auto" w:fill="D9E2F3"/>
          </w:tcPr>
          <w:p w14:paraId="2CB56B37" w14:textId="77777777" w:rsidR="00846E76" w:rsidRPr="00F63393" w:rsidRDefault="00846E76" w:rsidP="006E5AFC">
            <w:pPr>
              <w:spacing w:before="60" w:after="60"/>
              <w:rPr>
                <w:b/>
                <w:lang w:val="en-GB"/>
              </w:rPr>
            </w:pPr>
            <w:r w:rsidRPr="00F63393">
              <w:rPr>
                <w:b/>
                <w:lang w:val="en-GB"/>
              </w:rPr>
              <w:t>References</w:t>
            </w:r>
          </w:p>
        </w:tc>
        <w:tc>
          <w:tcPr>
            <w:tcW w:w="7059" w:type="dxa"/>
            <w:tcBorders>
              <w:top w:val="single" w:sz="4" w:space="0" w:color="auto"/>
              <w:left w:val="single" w:sz="4" w:space="0" w:color="auto"/>
              <w:bottom w:val="single" w:sz="4" w:space="0" w:color="auto"/>
              <w:right w:val="single" w:sz="4" w:space="0" w:color="auto"/>
            </w:tcBorders>
          </w:tcPr>
          <w:p w14:paraId="46DED613" w14:textId="77777777" w:rsidR="00846E76" w:rsidRPr="00F63393" w:rsidRDefault="0004426F" w:rsidP="00846E7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846E76" w:rsidRPr="00F63393">
              <w:rPr>
                <w:lang w:val="en-GB"/>
              </w:rPr>
              <w:t>.</w:t>
            </w:r>
            <w:r w:rsidR="00F103FE" w:rsidRPr="00F63393">
              <w:rPr>
                <w:lang w:val="en-GB"/>
              </w:rPr>
              <w:t>5</w:t>
            </w:r>
            <w:r w:rsidRPr="00F63393">
              <w:rPr>
                <w:lang w:val="en-GB"/>
              </w:rPr>
              <w:t xml:space="preserve"> DsoCreateFlexRequestCoordinator</w:t>
            </w:r>
          </w:p>
          <w:p w14:paraId="6DC78079" w14:textId="77777777" w:rsidR="00846E76" w:rsidRPr="00F63393" w:rsidRDefault="008D6A83" w:rsidP="00846E76">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requests are first mentioned in section </w:t>
            </w:r>
            <w:r>
              <w:rPr>
                <w:lang w:val="en-GB"/>
              </w:rPr>
              <w:t>2</w:t>
            </w:r>
            <w:r w:rsidRPr="00A978AA">
              <w:rPr>
                <w:lang w:val="en-GB"/>
              </w:rPr>
              <w:t xml:space="preserve">.3.2.3, where the requirement to wait for all D-prognoses from AGRs is specified. Section </w:t>
            </w:r>
            <w:r>
              <w:rPr>
                <w:lang w:val="en-GB"/>
              </w:rPr>
              <w:t>2</w:t>
            </w:r>
            <w:r w:rsidRPr="00A978AA">
              <w:rPr>
                <w:lang w:val="en-GB"/>
              </w:rPr>
              <w:t xml:space="preserve">.3.2.4 is the main section describing the role of DSO flexibility requests, and section </w:t>
            </w:r>
            <w:r>
              <w:rPr>
                <w:lang w:val="en-GB"/>
              </w:rPr>
              <w:t>2</w:t>
            </w:r>
            <w:r w:rsidRPr="00A978AA">
              <w:rPr>
                <w:lang w:val="en-GB"/>
              </w:rPr>
              <w:t>.4.4.1 describes the mechanics.</w:t>
            </w:r>
          </w:p>
        </w:tc>
      </w:tr>
    </w:tbl>
    <w:p w14:paraId="0F2D3519" w14:textId="77777777" w:rsidR="002F032F" w:rsidRPr="00F63393" w:rsidRDefault="002F032F" w:rsidP="002F032F">
      <w:pPr>
        <w:rPr>
          <w:lang w:val="en-GB"/>
        </w:rPr>
      </w:pPr>
    </w:p>
    <w:p w14:paraId="545AA9E4" w14:textId="77777777" w:rsidR="00E44574" w:rsidRPr="00F63393" w:rsidRDefault="00E44574" w:rsidP="00E44574">
      <w:pPr>
        <w:pStyle w:val="Kop5"/>
        <w:rPr>
          <w:lang w:val="en-GB"/>
        </w:rPr>
      </w:pPr>
      <w:r w:rsidRPr="00F63393">
        <w:rPr>
          <w:lang w:val="en-GB"/>
        </w:rPr>
        <w:t xml:space="preserve">Create </w:t>
      </w:r>
      <w:r w:rsidR="0002753F" w:rsidRPr="00F63393">
        <w:rPr>
          <w:lang w:val="en-GB"/>
        </w:rPr>
        <w:t>Flex Order</w:t>
      </w:r>
      <w:r w:rsidRPr="00F63393">
        <w:rPr>
          <w:lang w:val="en-G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6851"/>
      </w:tblGrid>
      <w:tr w:rsidR="0002753F" w:rsidRPr="00F63393" w14:paraId="0D5251FF" w14:textId="77777777" w:rsidTr="00D23608">
        <w:tc>
          <w:tcPr>
            <w:tcW w:w="1642" w:type="dxa"/>
            <w:shd w:val="clear" w:color="auto" w:fill="D9E2F3"/>
          </w:tcPr>
          <w:p w14:paraId="3534774E" w14:textId="77777777" w:rsidR="0002753F" w:rsidRPr="00F63393" w:rsidRDefault="0002753F" w:rsidP="0009703A">
            <w:pPr>
              <w:spacing w:before="60" w:after="60"/>
              <w:rPr>
                <w:b/>
                <w:lang w:val="en-GB"/>
              </w:rPr>
            </w:pPr>
            <w:r w:rsidRPr="00F63393">
              <w:rPr>
                <w:b/>
                <w:lang w:val="en-GB"/>
              </w:rPr>
              <w:t>Identification</w:t>
            </w:r>
          </w:p>
        </w:tc>
        <w:tc>
          <w:tcPr>
            <w:tcW w:w="6851"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55"/>
            </w:tblGrid>
            <w:tr w:rsidR="0002753F" w:rsidRPr="00F63393" w14:paraId="5268ED49" w14:textId="77777777" w:rsidTr="0009703A">
              <w:tc>
                <w:tcPr>
                  <w:tcW w:w="738" w:type="dxa"/>
                  <w:shd w:val="clear" w:color="auto" w:fill="FBE4D5"/>
                </w:tcPr>
                <w:p w14:paraId="38D1BF42" w14:textId="77777777" w:rsidR="0002753F" w:rsidRPr="00F63393" w:rsidRDefault="0002753F" w:rsidP="0009703A">
                  <w:pPr>
                    <w:spacing w:before="60" w:after="60"/>
                    <w:jc w:val="center"/>
                    <w:rPr>
                      <w:b/>
                      <w:lang w:val="en-GB"/>
                    </w:rPr>
                  </w:pPr>
                  <w:r w:rsidRPr="00F63393">
                    <w:rPr>
                      <w:b/>
                      <w:lang w:val="en-GB"/>
                    </w:rPr>
                    <w:t>Role</w:t>
                  </w:r>
                </w:p>
              </w:tc>
              <w:tc>
                <w:tcPr>
                  <w:tcW w:w="1417" w:type="dxa"/>
                  <w:shd w:val="clear" w:color="auto" w:fill="FBE4D5"/>
                </w:tcPr>
                <w:p w14:paraId="61A30B3C" w14:textId="77777777" w:rsidR="0002753F" w:rsidRPr="00F63393" w:rsidRDefault="0002753F" w:rsidP="0009703A">
                  <w:pPr>
                    <w:spacing w:before="60" w:after="60"/>
                    <w:jc w:val="center"/>
                    <w:rPr>
                      <w:b/>
                      <w:lang w:val="en-GB"/>
                    </w:rPr>
                  </w:pPr>
                  <w:r w:rsidRPr="00F63393">
                    <w:rPr>
                      <w:b/>
                      <w:lang w:val="en-GB"/>
                    </w:rPr>
                    <w:t>Phase</w:t>
                  </w:r>
                </w:p>
              </w:tc>
              <w:tc>
                <w:tcPr>
                  <w:tcW w:w="992" w:type="dxa"/>
                  <w:shd w:val="clear" w:color="auto" w:fill="FBE4D5"/>
                </w:tcPr>
                <w:p w14:paraId="46F2E8D8" w14:textId="77777777" w:rsidR="0002753F" w:rsidRPr="00F63393" w:rsidRDefault="0002753F" w:rsidP="0009703A">
                  <w:pPr>
                    <w:spacing w:before="60" w:after="60"/>
                    <w:jc w:val="center"/>
                    <w:rPr>
                      <w:b/>
                      <w:lang w:val="en-GB"/>
                    </w:rPr>
                  </w:pPr>
                  <w:r w:rsidRPr="00F63393">
                    <w:rPr>
                      <w:b/>
                      <w:lang w:val="en-GB"/>
                    </w:rPr>
                    <w:t>Regime</w:t>
                  </w:r>
                </w:p>
              </w:tc>
              <w:tc>
                <w:tcPr>
                  <w:tcW w:w="3851" w:type="dxa"/>
                  <w:shd w:val="clear" w:color="auto" w:fill="FBE4D5"/>
                </w:tcPr>
                <w:p w14:paraId="6FDB7D75" w14:textId="77777777" w:rsidR="0002753F" w:rsidRPr="00F63393" w:rsidRDefault="0002753F" w:rsidP="0009703A">
                  <w:pPr>
                    <w:spacing w:before="60" w:after="60"/>
                    <w:jc w:val="center"/>
                    <w:rPr>
                      <w:b/>
                      <w:lang w:val="en-GB"/>
                    </w:rPr>
                  </w:pPr>
                  <w:r w:rsidRPr="00F63393">
                    <w:rPr>
                      <w:b/>
                      <w:lang w:val="en-GB"/>
                    </w:rPr>
                    <w:t>USEF step</w:t>
                  </w:r>
                </w:p>
              </w:tc>
            </w:tr>
            <w:tr w:rsidR="0002753F" w:rsidRPr="00F63393" w14:paraId="487C19F6" w14:textId="77777777" w:rsidTr="0009703A">
              <w:tc>
                <w:tcPr>
                  <w:tcW w:w="738" w:type="dxa"/>
                  <w:shd w:val="clear" w:color="auto" w:fill="auto"/>
                </w:tcPr>
                <w:p w14:paraId="1E63E60F" w14:textId="77777777" w:rsidR="0002753F" w:rsidRPr="00F63393" w:rsidRDefault="0002753F" w:rsidP="0009703A">
                  <w:pPr>
                    <w:spacing w:before="60" w:after="60"/>
                    <w:rPr>
                      <w:lang w:val="en-GB"/>
                    </w:rPr>
                  </w:pPr>
                  <w:r w:rsidRPr="00F63393">
                    <w:rPr>
                      <w:lang w:val="en-GB"/>
                    </w:rPr>
                    <w:t>DSO</w:t>
                  </w:r>
                </w:p>
              </w:tc>
              <w:tc>
                <w:tcPr>
                  <w:tcW w:w="1417" w:type="dxa"/>
                  <w:shd w:val="clear" w:color="auto" w:fill="auto"/>
                </w:tcPr>
                <w:p w14:paraId="797D8D6F" w14:textId="77777777" w:rsidR="0002753F" w:rsidRPr="00F63393" w:rsidRDefault="00322935" w:rsidP="0009703A">
                  <w:pPr>
                    <w:spacing w:before="60" w:after="60"/>
                    <w:rPr>
                      <w:lang w:val="en-GB"/>
                    </w:rPr>
                  </w:pPr>
                  <w:r w:rsidRPr="00F63393">
                    <w:rPr>
                      <w:lang w:val="en-GB"/>
                    </w:rPr>
                    <w:t>Validate</w:t>
                  </w:r>
                </w:p>
              </w:tc>
              <w:tc>
                <w:tcPr>
                  <w:tcW w:w="992" w:type="dxa"/>
                  <w:shd w:val="clear" w:color="auto" w:fill="auto"/>
                </w:tcPr>
                <w:p w14:paraId="60A7E02C" w14:textId="77777777" w:rsidR="0002753F" w:rsidRPr="00F63393" w:rsidRDefault="0002753F" w:rsidP="0009703A">
                  <w:pPr>
                    <w:spacing w:before="60" w:after="60"/>
                    <w:rPr>
                      <w:lang w:val="en-GB"/>
                    </w:rPr>
                  </w:pPr>
                  <w:r w:rsidRPr="00F63393">
                    <w:rPr>
                      <w:lang w:val="en-GB"/>
                    </w:rPr>
                    <w:t>Yellow</w:t>
                  </w:r>
                </w:p>
              </w:tc>
              <w:tc>
                <w:tcPr>
                  <w:tcW w:w="3851" w:type="dxa"/>
                  <w:shd w:val="clear" w:color="auto" w:fill="auto"/>
                </w:tcPr>
                <w:p w14:paraId="234FD3C6" w14:textId="77777777" w:rsidR="0002753F" w:rsidRPr="00F63393" w:rsidRDefault="0002753F" w:rsidP="0009703A">
                  <w:pPr>
                    <w:spacing w:before="60" w:after="60"/>
                    <w:rPr>
                      <w:lang w:val="en-GB"/>
                    </w:rPr>
                  </w:pPr>
                  <w:r w:rsidRPr="00F63393">
                    <w:rPr>
                      <w:lang w:val="en-GB"/>
                    </w:rPr>
                    <w:t>Create Flex Orders</w:t>
                  </w:r>
                </w:p>
              </w:tc>
            </w:tr>
          </w:tbl>
          <w:p w14:paraId="5BFCD3B3" w14:textId="77777777" w:rsidR="0002753F" w:rsidRPr="00F63393" w:rsidRDefault="0002753F" w:rsidP="0009703A">
            <w:pPr>
              <w:spacing w:before="60" w:after="60"/>
              <w:rPr>
                <w:lang w:val="en-GB"/>
              </w:rPr>
            </w:pPr>
          </w:p>
        </w:tc>
      </w:tr>
      <w:tr w:rsidR="0002753F" w:rsidRPr="00F63393" w14:paraId="1FD479DF" w14:textId="77777777" w:rsidTr="00D23608">
        <w:tc>
          <w:tcPr>
            <w:tcW w:w="1642" w:type="dxa"/>
            <w:shd w:val="clear" w:color="auto" w:fill="D9E2F3"/>
          </w:tcPr>
          <w:p w14:paraId="2A20608E" w14:textId="77777777" w:rsidR="0002753F" w:rsidRPr="00F63393" w:rsidRDefault="0002753F" w:rsidP="0009703A">
            <w:pPr>
              <w:spacing w:before="60" w:after="60"/>
              <w:rPr>
                <w:b/>
                <w:lang w:val="en-GB"/>
              </w:rPr>
            </w:pPr>
            <w:r w:rsidRPr="00F63393">
              <w:rPr>
                <w:b/>
                <w:lang w:val="en-GB"/>
              </w:rPr>
              <w:t>Mapping name</w:t>
            </w:r>
          </w:p>
        </w:tc>
        <w:tc>
          <w:tcPr>
            <w:tcW w:w="6851" w:type="dxa"/>
            <w:shd w:val="clear" w:color="auto" w:fill="auto"/>
          </w:tcPr>
          <w:p w14:paraId="3724F4EA" w14:textId="77777777" w:rsidR="0002753F" w:rsidRPr="00F63393" w:rsidRDefault="005D69F0" w:rsidP="0009703A">
            <w:pPr>
              <w:spacing w:before="60" w:after="60"/>
              <w:rPr>
                <w:lang w:val="en-GB"/>
              </w:rPr>
            </w:pPr>
            <w:r w:rsidRPr="00F63393">
              <w:rPr>
                <w:lang w:val="en-GB"/>
              </w:rPr>
              <w:t>DSO_PLACE_FLEX_ORDERS</w:t>
            </w:r>
          </w:p>
        </w:tc>
      </w:tr>
      <w:tr w:rsidR="0002753F" w:rsidRPr="00F63393" w14:paraId="6EB06218" w14:textId="77777777" w:rsidTr="00D23608">
        <w:tc>
          <w:tcPr>
            <w:tcW w:w="1642" w:type="dxa"/>
            <w:shd w:val="clear" w:color="auto" w:fill="D9E2F3"/>
          </w:tcPr>
          <w:p w14:paraId="355410B7" w14:textId="77777777" w:rsidR="0002753F" w:rsidRPr="00F63393" w:rsidRDefault="0002753F" w:rsidP="0002753F">
            <w:pPr>
              <w:spacing w:before="60" w:after="60"/>
              <w:rPr>
                <w:b/>
                <w:lang w:val="en-GB"/>
              </w:rPr>
            </w:pPr>
            <w:r w:rsidRPr="00F63393">
              <w:rPr>
                <w:b/>
                <w:lang w:val="en-GB"/>
              </w:rPr>
              <w:t>Context</w:t>
            </w:r>
          </w:p>
        </w:tc>
        <w:tc>
          <w:tcPr>
            <w:tcW w:w="6851" w:type="dxa"/>
            <w:shd w:val="clear" w:color="auto" w:fill="auto"/>
          </w:tcPr>
          <w:p w14:paraId="751218DD" w14:textId="77777777" w:rsidR="007C52FB" w:rsidRPr="00F63393" w:rsidRDefault="007C52FB" w:rsidP="007C52FB">
            <w:pPr>
              <w:rPr>
                <w:lang w:val="en-GB"/>
              </w:rPr>
            </w:pPr>
            <w:r w:rsidRPr="00F63393">
              <w:rPr>
                <w:lang w:val="en-GB"/>
              </w:rPr>
              <w:t>To avoid congestion, a DSO creates orders for the flexibility offered earlier by Aggregators.</w:t>
            </w:r>
          </w:p>
          <w:p w14:paraId="5250D510" w14:textId="77777777" w:rsidR="008D4ADB" w:rsidRPr="00F63393" w:rsidRDefault="00D23608" w:rsidP="00F840C2">
            <w:pPr>
              <w:rPr>
                <w:lang w:val="en-GB"/>
              </w:rPr>
            </w:pPr>
            <w:r w:rsidRPr="00F63393">
              <w:rPr>
                <w:lang w:val="en-GB"/>
              </w:rPr>
              <w:t>This Pluggable Business Component decides which of the supplied flex offers should be turned into flex order</w:t>
            </w:r>
            <w:r w:rsidR="00F840C2" w:rsidRPr="00F63393">
              <w:rPr>
                <w:lang w:val="en-GB"/>
              </w:rPr>
              <w:t>s based</w:t>
            </w:r>
            <w:r w:rsidRPr="00F63393">
              <w:rPr>
                <w:lang w:val="en-GB"/>
              </w:rPr>
              <w:t>. It returns a list of flex offers which are accepted and will turn into flex orders.</w:t>
            </w:r>
          </w:p>
          <w:p w14:paraId="020AAD8B" w14:textId="77777777" w:rsidR="00F840C2" w:rsidRPr="00F63393" w:rsidRDefault="00F840C2" w:rsidP="00F840C2">
            <w:pPr>
              <w:spacing w:before="120" w:after="120"/>
              <w:rPr>
                <w:lang w:val="en-GB"/>
              </w:rPr>
            </w:pPr>
            <w:r w:rsidRPr="00F63393">
              <w:rPr>
                <w:lang w:val="en-GB"/>
              </w:rPr>
              <w:t>The input for this PBC is the EAN code identifying the congestion point and a list of flex offers for the specified congestion point, with per flex offer the offer per PTU.</w:t>
            </w:r>
          </w:p>
        </w:tc>
      </w:tr>
      <w:tr w:rsidR="00D23608" w:rsidRPr="00F63393" w14:paraId="105EA3A9" w14:textId="77777777" w:rsidTr="00D23608">
        <w:tc>
          <w:tcPr>
            <w:tcW w:w="1642" w:type="dxa"/>
            <w:shd w:val="clear" w:color="auto" w:fill="D9E2F3"/>
          </w:tcPr>
          <w:p w14:paraId="7FB02030" w14:textId="77777777" w:rsidR="00D23608" w:rsidRPr="00F63393" w:rsidRDefault="00D23608" w:rsidP="00D23608">
            <w:pPr>
              <w:spacing w:before="60" w:after="60"/>
              <w:rPr>
                <w:b/>
                <w:lang w:val="en-GB"/>
              </w:rPr>
            </w:pPr>
            <w:r w:rsidRPr="00F63393">
              <w:rPr>
                <w:b/>
                <w:lang w:val="en-GB"/>
              </w:rPr>
              <w:t>Input</w:t>
            </w:r>
          </w:p>
        </w:tc>
        <w:tc>
          <w:tcPr>
            <w:tcW w:w="6851" w:type="dxa"/>
            <w:shd w:val="clear" w:color="auto" w:fill="auto"/>
          </w:tcPr>
          <w:p w14:paraId="22CFD0BE" w14:textId="77777777" w:rsidR="00DF4A3C" w:rsidRPr="00F63393" w:rsidRDefault="00D23608" w:rsidP="00DF4A3C">
            <w:pPr>
              <w:pStyle w:val="Lijstalinea"/>
              <w:numPr>
                <w:ilvl w:val="0"/>
                <w:numId w:val="9"/>
              </w:numPr>
              <w:spacing w:before="60" w:after="60" w:line="240" w:lineRule="auto"/>
              <w:ind w:left="360"/>
              <w:rPr>
                <w:lang w:val="en-GB"/>
              </w:rPr>
            </w:pPr>
            <w:r w:rsidRPr="00F63393">
              <w:rPr>
                <w:lang w:val="en-GB"/>
              </w:rPr>
              <w:t xml:space="preserve">List&lt; </w:t>
            </w:r>
            <w:r w:rsidR="002C41E7">
              <w:rPr>
                <w:lang w:val="en-GB"/>
              </w:rPr>
              <w:t>energy.usef</w:t>
            </w:r>
            <w:r w:rsidRPr="00F63393">
              <w:rPr>
                <w:lang w:val="en-GB"/>
              </w:rPr>
              <w:t>.core.workflow.dtoFlexOfferDto&gt; FLEX_OFFER_DTO_LIST</w:t>
            </w:r>
          </w:p>
          <w:p w14:paraId="1987D3E1" w14:textId="77777777" w:rsidR="00D23608" w:rsidRPr="00F63393" w:rsidRDefault="00D23608" w:rsidP="00DF4A3C">
            <w:pPr>
              <w:pStyle w:val="Lijstalinea"/>
              <w:numPr>
                <w:ilvl w:val="0"/>
                <w:numId w:val="0"/>
              </w:numPr>
              <w:spacing w:before="60" w:after="60" w:line="240" w:lineRule="auto"/>
              <w:ind w:left="360"/>
              <w:rPr>
                <w:lang w:val="en-GB"/>
              </w:rPr>
            </w:pPr>
            <w:r w:rsidRPr="00F63393">
              <w:rPr>
                <w:lang w:val="en-GB"/>
              </w:rPr>
              <w:t xml:space="preserve">List of Flex offers containing all flex offers for the associated congestion point </w:t>
            </w:r>
            <w:r w:rsidR="00550009" w:rsidRPr="00F63393">
              <w:rPr>
                <w:lang w:val="en-GB"/>
              </w:rPr>
              <w:t>in the specified period</w:t>
            </w:r>
            <w:r w:rsidRPr="00F63393">
              <w:rPr>
                <w:lang w:val="en-GB"/>
              </w:rPr>
              <w:t>.</w:t>
            </w:r>
          </w:p>
          <w:p w14:paraId="0AD823D3" w14:textId="77777777" w:rsidR="00F840C2" w:rsidRPr="00F63393" w:rsidRDefault="00F840C2" w:rsidP="00F840C2">
            <w:pPr>
              <w:pStyle w:val="Lijstalinea"/>
              <w:numPr>
                <w:ilvl w:val="0"/>
                <w:numId w:val="9"/>
              </w:numPr>
              <w:spacing w:before="60" w:after="60" w:line="240" w:lineRule="auto"/>
              <w:ind w:left="360"/>
              <w:rPr>
                <w:lang w:val="en-GB"/>
              </w:rPr>
            </w:pPr>
            <w:r w:rsidRPr="00F63393">
              <w:rPr>
                <w:lang w:val="en-GB"/>
              </w:rPr>
              <w:t>String CONGESTION_POINT_ENTITY_ADDRESS</w:t>
            </w:r>
          </w:p>
          <w:p w14:paraId="20E31B43" w14:textId="77777777" w:rsidR="00F840C2" w:rsidRPr="00F63393" w:rsidRDefault="00F840C2" w:rsidP="00F840C2">
            <w:pPr>
              <w:pStyle w:val="Lijstalinea"/>
              <w:numPr>
                <w:ilvl w:val="0"/>
                <w:numId w:val="0"/>
              </w:numPr>
              <w:spacing w:before="60" w:after="60" w:line="240" w:lineRule="auto"/>
              <w:ind w:left="360"/>
              <w:rPr>
                <w:lang w:val="en-GB"/>
              </w:rPr>
            </w:pPr>
            <w:r w:rsidRPr="00F63393">
              <w:rPr>
                <w:lang w:val="en-GB"/>
              </w:rPr>
              <w:t>Identification of the congestion point.</w:t>
            </w:r>
          </w:p>
          <w:p w14:paraId="4399A95D" w14:textId="77777777" w:rsidR="00F840C2" w:rsidRPr="00F63393" w:rsidRDefault="00F840C2" w:rsidP="00F840C2">
            <w:pPr>
              <w:pStyle w:val="Lijstalinea"/>
              <w:numPr>
                <w:ilvl w:val="0"/>
                <w:numId w:val="9"/>
              </w:numPr>
              <w:spacing w:before="60" w:after="60" w:line="240" w:lineRule="auto"/>
              <w:ind w:left="360"/>
              <w:rPr>
                <w:lang w:val="en-GB"/>
              </w:rPr>
            </w:pPr>
            <w:r w:rsidRPr="00F63393">
              <w:rPr>
                <w:lang w:val="en-GB"/>
              </w:rPr>
              <w:t>int PTU_DURATION</w:t>
            </w:r>
          </w:p>
          <w:p w14:paraId="79032E52" w14:textId="77777777" w:rsidR="00F840C2" w:rsidRPr="00F63393" w:rsidRDefault="00F840C2" w:rsidP="00F840C2">
            <w:pPr>
              <w:pStyle w:val="Lijstalinea"/>
              <w:numPr>
                <w:ilvl w:val="0"/>
                <w:numId w:val="0"/>
              </w:numPr>
              <w:spacing w:before="60" w:after="60" w:line="240" w:lineRule="auto"/>
              <w:ind w:left="360"/>
              <w:rPr>
                <w:lang w:val="en-GB"/>
              </w:rPr>
            </w:pPr>
            <w:r w:rsidRPr="00F63393">
              <w:rPr>
                <w:lang w:val="en-GB"/>
              </w:rPr>
              <w:t>The duration of a PTU expressed in minutes</w:t>
            </w:r>
          </w:p>
          <w:p w14:paraId="0A150251" w14:textId="77777777" w:rsidR="000A3F8E" w:rsidRPr="00F63393" w:rsidRDefault="000A3F8E" w:rsidP="000A3F8E">
            <w:pPr>
              <w:pStyle w:val="Lijstalinea"/>
              <w:numPr>
                <w:ilvl w:val="0"/>
                <w:numId w:val="9"/>
              </w:numPr>
              <w:spacing w:before="60" w:after="60" w:line="240" w:lineRule="auto"/>
              <w:ind w:left="360"/>
              <w:rPr>
                <w:lang w:val="en-GB"/>
              </w:rPr>
            </w:pPr>
            <w:r w:rsidRPr="00F63393">
              <w:rPr>
                <w:lang w:val="en-GB"/>
              </w:rPr>
              <w:t>Date PERIOD</w:t>
            </w:r>
          </w:p>
          <w:p w14:paraId="6306A116" w14:textId="77777777" w:rsidR="000A3F8E" w:rsidRPr="00F63393" w:rsidRDefault="000A3F8E" w:rsidP="000A3F8E">
            <w:pPr>
              <w:pStyle w:val="Lijstalinea"/>
              <w:numPr>
                <w:ilvl w:val="0"/>
                <w:numId w:val="0"/>
              </w:numPr>
              <w:spacing w:before="60" w:after="60" w:line="240" w:lineRule="auto"/>
              <w:ind w:left="360"/>
              <w:rPr>
                <w:lang w:val="en-GB"/>
              </w:rPr>
            </w:pPr>
            <w:r w:rsidRPr="00F63393">
              <w:rPr>
                <w:lang w:val="en-GB"/>
              </w:rPr>
              <w:t>The day for which flex orders will be sent.</w:t>
            </w:r>
          </w:p>
        </w:tc>
      </w:tr>
      <w:tr w:rsidR="00D23608" w:rsidRPr="00F63393" w14:paraId="172432BB" w14:textId="77777777" w:rsidTr="00D23608">
        <w:tc>
          <w:tcPr>
            <w:tcW w:w="1642" w:type="dxa"/>
            <w:shd w:val="clear" w:color="auto" w:fill="D9E2F3"/>
          </w:tcPr>
          <w:p w14:paraId="19B935A1" w14:textId="77777777" w:rsidR="00D23608" w:rsidRPr="00F63393" w:rsidRDefault="00D23608" w:rsidP="00D23608">
            <w:pPr>
              <w:spacing w:before="60" w:after="60"/>
              <w:rPr>
                <w:b/>
                <w:lang w:val="en-GB"/>
              </w:rPr>
            </w:pPr>
            <w:r w:rsidRPr="00F63393">
              <w:rPr>
                <w:b/>
                <w:lang w:val="en-GB"/>
              </w:rPr>
              <w:t>Output</w:t>
            </w:r>
          </w:p>
        </w:tc>
        <w:tc>
          <w:tcPr>
            <w:tcW w:w="6851" w:type="dxa"/>
            <w:shd w:val="clear" w:color="auto" w:fill="auto"/>
          </w:tcPr>
          <w:p w14:paraId="714B33E8" w14:textId="77777777" w:rsidR="000A3F8E" w:rsidRPr="00F63393" w:rsidRDefault="000A3F8E" w:rsidP="000A3F8E">
            <w:pPr>
              <w:pStyle w:val="Lijstalinea"/>
              <w:numPr>
                <w:ilvl w:val="0"/>
                <w:numId w:val="9"/>
              </w:numPr>
              <w:spacing w:before="60" w:after="60" w:line="240" w:lineRule="auto"/>
              <w:ind w:left="360"/>
              <w:rPr>
                <w:lang w:val="en-GB"/>
              </w:rPr>
            </w:pPr>
            <w:r w:rsidRPr="00F63393">
              <w:rPr>
                <w:lang w:val="en-GB"/>
              </w:rPr>
              <w:t>List &lt;Long</w:t>
            </w:r>
            <w:r w:rsidR="00D23608" w:rsidRPr="00F63393">
              <w:rPr>
                <w:lang w:val="en-GB"/>
              </w:rPr>
              <w:t xml:space="preserve">&gt; </w:t>
            </w:r>
            <w:r w:rsidRPr="00F63393">
              <w:rPr>
                <w:lang w:val="en-GB"/>
              </w:rPr>
              <w:t>ACCEPTED_FLEX_OFFER_SEQUENCE_LIST</w:t>
            </w:r>
          </w:p>
          <w:p w14:paraId="6D1343FD" w14:textId="77777777" w:rsidR="000A3F8E" w:rsidRPr="00F63393" w:rsidRDefault="000A3F8E" w:rsidP="000A3F8E">
            <w:pPr>
              <w:pStyle w:val="Lijstalinea"/>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8E48CD" w:rsidRPr="00F63393" w14:paraId="0FEAEBBC" w14:textId="77777777" w:rsidTr="00D23608">
        <w:tc>
          <w:tcPr>
            <w:tcW w:w="1642" w:type="dxa"/>
            <w:shd w:val="clear" w:color="auto" w:fill="D9E2F3"/>
          </w:tcPr>
          <w:p w14:paraId="62BAE01C" w14:textId="77777777" w:rsidR="008E48CD" w:rsidRPr="00F63393" w:rsidRDefault="008E48CD" w:rsidP="0009703A">
            <w:pPr>
              <w:spacing w:before="60" w:after="60"/>
              <w:rPr>
                <w:b/>
                <w:lang w:val="en-GB"/>
              </w:rPr>
            </w:pPr>
            <w:r w:rsidRPr="00F63393">
              <w:rPr>
                <w:b/>
                <w:lang w:val="en-GB"/>
              </w:rPr>
              <w:t>References</w:t>
            </w:r>
          </w:p>
        </w:tc>
        <w:tc>
          <w:tcPr>
            <w:tcW w:w="6851" w:type="dxa"/>
            <w:shd w:val="clear" w:color="auto" w:fill="auto"/>
          </w:tcPr>
          <w:p w14:paraId="36348A82"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.6</w:t>
            </w:r>
            <w:r w:rsidRPr="00F63393">
              <w:rPr>
                <w:lang w:val="en-GB"/>
              </w:rPr>
              <w:t xml:space="preserve"> DsoFlexOrderCoordinator</w:t>
            </w:r>
          </w:p>
          <w:p w14:paraId="18B26C21" w14:textId="77777777" w:rsidR="008E48CD" w:rsidRPr="00F63393" w:rsidRDefault="008D6A83" w:rsidP="008E48CD">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orders are introduced in section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14:paraId="4262322F" w14:textId="77777777" w:rsidR="00E44574" w:rsidRPr="00F63393" w:rsidRDefault="00E44574" w:rsidP="00E44574">
      <w:pPr>
        <w:rPr>
          <w:lang w:val="en-GB"/>
        </w:rPr>
      </w:pPr>
    </w:p>
    <w:p w14:paraId="4C2C1954" w14:textId="77777777" w:rsidR="008455FB" w:rsidRPr="00F63393" w:rsidRDefault="008455FB" w:rsidP="008455FB">
      <w:pPr>
        <w:pStyle w:val="Kop5"/>
        <w:rPr>
          <w:lang w:val="en-GB"/>
        </w:rPr>
      </w:pPr>
      <w:r w:rsidRPr="00F63393">
        <w:rPr>
          <w:lang w:val="en-GB"/>
        </w:rPr>
        <w:t>Monitor 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591D54E0" w14:textId="77777777" w:rsidTr="000C45C9">
        <w:tc>
          <w:tcPr>
            <w:tcW w:w="1651" w:type="dxa"/>
            <w:shd w:val="clear" w:color="auto" w:fill="D9E2F3"/>
          </w:tcPr>
          <w:p w14:paraId="52D486B4"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67"/>
            </w:tblGrid>
            <w:tr w:rsidR="008455FB" w:rsidRPr="00F63393" w14:paraId="7414F290" w14:textId="77777777" w:rsidTr="000C45C9">
              <w:tc>
                <w:tcPr>
                  <w:tcW w:w="738" w:type="dxa"/>
                  <w:shd w:val="clear" w:color="auto" w:fill="FBE4D5"/>
                </w:tcPr>
                <w:p w14:paraId="3E408367"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4BFDE25B"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65E19206"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19ABEFA3"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1053F08D" w14:textId="77777777" w:rsidTr="000C45C9">
              <w:tc>
                <w:tcPr>
                  <w:tcW w:w="738" w:type="dxa"/>
                  <w:shd w:val="clear" w:color="auto" w:fill="auto"/>
                </w:tcPr>
                <w:p w14:paraId="62AA80E9"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42205B90"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6E6572E2"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44F5448F" w14:textId="77777777" w:rsidR="008455FB" w:rsidRPr="00F63393" w:rsidRDefault="008455FB" w:rsidP="000C45C9">
                  <w:pPr>
                    <w:spacing w:before="60" w:after="60"/>
                    <w:rPr>
                      <w:lang w:val="en-GB"/>
                    </w:rPr>
                  </w:pPr>
                  <w:r w:rsidRPr="00F63393">
                    <w:rPr>
                      <w:lang w:val="en-GB"/>
                    </w:rPr>
                    <w:t>Monitor Grid</w:t>
                  </w:r>
                </w:p>
              </w:tc>
            </w:tr>
          </w:tbl>
          <w:p w14:paraId="7F401973" w14:textId="77777777" w:rsidR="008455FB" w:rsidRPr="00F63393" w:rsidRDefault="008455FB" w:rsidP="000C45C9">
            <w:pPr>
              <w:spacing w:before="60" w:after="60"/>
              <w:rPr>
                <w:lang w:val="en-GB"/>
              </w:rPr>
            </w:pPr>
          </w:p>
        </w:tc>
      </w:tr>
      <w:tr w:rsidR="008455FB" w:rsidRPr="00F63393" w14:paraId="17AB9CF1" w14:textId="77777777" w:rsidTr="000C45C9">
        <w:tc>
          <w:tcPr>
            <w:tcW w:w="1651" w:type="dxa"/>
            <w:shd w:val="clear" w:color="auto" w:fill="D9E2F3"/>
          </w:tcPr>
          <w:p w14:paraId="554DF834"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2B37D323" w14:textId="77777777" w:rsidR="008455FB" w:rsidRPr="00F63393" w:rsidRDefault="005D69F0" w:rsidP="000C45C9">
            <w:pPr>
              <w:spacing w:before="60" w:after="60"/>
              <w:rPr>
                <w:lang w:val="en-GB"/>
              </w:rPr>
            </w:pPr>
            <w:r w:rsidRPr="00F63393">
              <w:rPr>
                <w:lang w:val="en-GB"/>
              </w:rPr>
              <w:t>DSO_MONITOR_GRID</w:t>
            </w:r>
          </w:p>
        </w:tc>
      </w:tr>
      <w:tr w:rsidR="008455FB" w:rsidRPr="00F63393" w14:paraId="7FFFD4B0" w14:textId="77777777" w:rsidTr="000C45C9">
        <w:tc>
          <w:tcPr>
            <w:tcW w:w="1651" w:type="dxa"/>
            <w:shd w:val="clear" w:color="auto" w:fill="D9E2F3"/>
          </w:tcPr>
          <w:p w14:paraId="2DB07802"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65F8AFE1" w14:textId="77777777" w:rsidR="007C52FB" w:rsidRPr="00F63393" w:rsidRDefault="007C52FB" w:rsidP="0067258E">
            <w:pPr>
              <w:spacing w:before="60" w:after="60"/>
              <w:rPr>
                <w:lang w:val="en-GB"/>
              </w:rPr>
            </w:pPr>
            <w:r w:rsidRPr="00F63393">
              <w:rPr>
                <w:lang w:val="en-GB"/>
              </w:rPr>
              <w:t>The DSO monitors the grid in the operate phase in order to identify and resolve possible congestion on the grid.</w:t>
            </w:r>
          </w:p>
          <w:p w14:paraId="10802BB3" w14:textId="77777777" w:rsidR="008455FB" w:rsidRPr="00F63393" w:rsidRDefault="0067258E" w:rsidP="00C16E45">
            <w:pPr>
              <w:spacing w:before="60" w:after="60"/>
              <w:rPr>
                <w:lang w:val="en-GB"/>
              </w:rPr>
            </w:pPr>
            <w:r w:rsidRPr="00F63393">
              <w:rPr>
                <w:lang w:val="en-GB"/>
              </w:rPr>
              <w:lastRenderedPageBreak/>
              <w:t>This Pluggable Business Component</w:t>
            </w:r>
            <w:r w:rsidR="007C52FB" w:rsidRPr="00F63393">
              <w:rPr>
                <w:lang w:val="en-GB"/>
              </w:rPr>
              <w:t xml:space="preserve"> monitors </w:t>
            </w:r>
            <w:r w:rsidR="000A330B" w:rsidRPr="00F63393">
              <w:rPr>
                <w:lang w:val="en-GB"/>
              </w:rPr>
              <w:t xml:space="preserve">based the congestion point, the amount of limited power at this PTU, and the number of connections </w:t>
            </w:r>
            <w:r w:rsidR="007C52FB" w:rsidRPr="00F63393">
              <w:rPr>
                <w:lang w:val="en-GB"/>
              </w:rPr>
              <w:t>and returns the actual and maximum load values per-PTU and indicates if congestion is detected.</w:t>
            </w:r>
          </w:p>
          <w:p w14:paraId="20192727" w14:textId="77777777" w:rsidR="000A330B" w:rsidRPr="00F63393" w:rsidRDefault="000A330B" w:rsidP="00C16E45">
            <w:pPr>
              <w:spacing w:before="60" w:after="60"/>
              <w:rPr>
                <w:lang w:val="en-GB"/>
              </w:rPr>
            </w:pPr>
            <w:r w:rsidRPr="00F63393">
              <w:rPr>
                <w:lang w:val="en-GB"/>
              </w:rPr>
              <w:t xml:space="preserve">The input for this PBC is the EAN code identifying the congestion point, the amount of limited power at this PTU, and the number of connections. The output is the actual load (W) at this moment, the maximum load (W) at this moment, and the CONGESTION </w:t>
            </w:r>
            <w:r w:rsidR="000F6D94" w:rsidRPr="00F63393">
              <w:rPr>
                <w:lang w:val="en-GB"/>
              </w:rPr>
              <w:t>Boolean</w:t>
            </w:r>
            <w:r w:rsidRPr="00F63393">
              <w:rPr>
                <w:lang w:val="en-GB"/>
              </w:rPr>
              <w:t xml:space="preserve"> (true if congestion occurred, false otherwise).</w:t>
            </w:r>
          </w:p>
        </w:tc>
      </w:tr>
      <w:tr w:rsidR="008455FB" w:rsidRPr="00F63393" w14:paraId="4EED8F47" w14:textId="77777777" w:rsidTr="000C45C9">
        <w:tc>
          <w:tcPr>
            <w:tcW w:w="1651" w:type="dxa"/>
            <w:shd w:val="clear" w:color="auto" w:fill="D9E2F3"/>
          </w:tcPr>
          <w:p w14:paraId="148F55C2" w14:textId="77777777" w:rsidR="008455FB" w:rsidRPr="00F63393" w:rsidRDefault="008455FB" w:rsidP="001939C5">
            <w:pPr>
              <w:spacing w:before="60" w:after="60"/>
              <w:rPr>
                <w:b/>
                <w:lang w:val="en-GB"/>
              </w:rPr>
            </w:pPr>
            <w:r w:rsidRPr="00F63393">
              <w:rPr>
                <w:b/>
                <w:lang w:val="en-GB"/>
              </w:rPr>
              <w:lastRenderedPageBreak/>
              <w:t>Input</w:t>
            </w:r>
          </w:p>
        </w:tc>
        <w:tc>
          <w:tcPr>
            <w:tcW w:w="7068" w:type="dxa"/>
            <w:shd w:val="clear" w:color="auto" w:fill="auto"/>
          </w:tcPr>
          <w:p w14:paraId="59D9A3A7" w14:textId="77777777" w:rsidR="00922268" w:rsidRPr="00F63393" w:rsidRDefault="008B5A88" w:rsidP="00922268">
            <w:pPr>
              <w:pStyle w:val="Lijstalinea"/>
              <w:numPr>
                <w:ilvl w:val="0"/>
                <w:numId w:val="9"/>
              </w:numPr>
              <w:spacing w:before="60" w:after="60" w:line="240" w:lineRule="auto"/>
              <w:ind w:left="360"/>
              <w:rPr>
                <w:lang w:val="en-GB"/>
              </w:rPr>
            </w:pPr>
            <w:r w:rsidRPr="00F63393">
              <w:rPr>
                <w:lang w:val="en-GB"/>
              </w:rPr>
              <w:t>String CONGESTION_POINT_ENTITY_ADDRESS</w:t>
            </w:r>
          </w:p>
          <w:p w14:paraId="0D683602" w14:textId="77777777" w:rsidR="002F032F" w:rsidRPr="00F63393" w:rsidRDefault="008B5A88" w:rsidP="00922268">
            <w:pPr>
              <w:pStyle w:val="Lijstalinea"/>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p w14:paraId="71EC9343" w14:textId="77777777" w:rsidR="00922268" w:rsidRPr="00F63393" w:rsidRDefault="002F032F" w:rsidP="00922268">
            <w:pPr>
              <w:pStyle w:val="Lijstalinea"/>
              <w:numPr>
                <w:ilvl w:val="0"/>
                <w:numId w:val="9"/>
              </w:numPr>
              <w:spacing w:before="60" w:after="60" w:line="240" w:lineRule="auto"/>
              <w:ind w:left="360"/>
              <w:rPr>
                <w:lang w:val="en-GB"/>
              </w:rPr>
            </w:pPr>
            <w:r w:rsidRPr="00F63393">
              <w:rPr>
                <w:lang w:val="en-GB"/>
              </w:rPr>
              <w:t>Long LIMITED_POWER</w:t>
            </w:r>
          </w:p>
          <w:p w14:paraId="1BDA5572" w14:textId="77777777" w:rsidR="002F032F" w:rsidRPr="00F63393" w:rsidRDefault="002F032F" w:rsidP="00922268">
            <w:pPr>
              <w:pStyle w:val="Lijstalinea"/>
              <w:numPr>
                <w:ilvl w:val="0"/>
                <w:numId w:val="0"/>
              </w:numPr>
              <w:spacing w:before="60" w:after="60" w:line="240" w:lineRule="auto"/>
              <w:ind w:left="360"/>
              <w:rPr>
                <w:lang w:val="en-GB"/>
              </w:rPr>
            </w:pPr>
            <w:r w:rsidRPr="00F63393">
              <w:rPr>
                <w:lang w:val="en-GB"/>
              </w:rPr>
              <w:t>The amount of limited power at this PTU</w:t>
            </w:r>
          </w:p>
          <w:p w14:paraId="220CC3AB" w14:textId="77777777" w:rsidR="002F032F" w:rsidRPr="00F63393" w:rsidRDefault="002F032F" w:rsidP="00362CB8">
            <w:pPr>
              <w:pStyle w:val="Lijstalinea"/>
              <w:numPr>
                <w:ilvl w:val="0"/>
                <w:numId w:val="9"/>
              </w:numPr>
              <w:spacing w:before="60" w:after="60" w:line="240" w:lineRule="auto"/>
              <w:ind w:left="360"/>
              <w:rPr>
                <w:lang w:val="en-GB"/>
              </w:rPr>
            </w:pPr>
            <w:r w:rsidRPr="00F63393">
              <w:rPr>
                <w:lang w:val="en-GB"/>
              </w:rPr>
              <w:t>Long NUM_CONNECTIONS</w:t>
            </w:r>
          </w:p>
          <w:p w14:paraId="5EBB3503" w14:textId="77777777" w:rsidR="006F79DA" w:rsidRPr="00F63393" w:rsidRDefault="002F032F" w:rsidP="00F234B6">
            <w:pPr>
              <w:pStyle w:val="Lijstalinea"/>
              <w:numPr>
                <w:ilvl w:val="0"/>
                <w:numId w:val="0"/>
              </w:numPr>
              <w:spacing w:before="60" w:after="60" w:line="240" w:lineRule="auto"/>
              <w:ind w:left="360"/>
              <w:rPr>
                <w:lang w:val="en-GB"/>
              </w:rPr>
            </w:pPr>
            <w:r w:rsidRPr="00F63393">
              <w:rPr>
                <w:lang w:val="en-GB"/>
              </w:rPr>
              <w:t>Number of connections</w:t>
            </w:r>
          </w:p>
        </w:tc>
      </w:tr>
      <w:tr w:rsidR="008455FB" w:rsidRPr="00F63393" w14:paraId="58E12E06" w14:textId="77777777" w:rsidTr="000C45C9">
        <w:tc>
          <w:tcPr>
            <w:tcW w:w="1651" w:type="dxa"/>
            <w:shd w:val="clear" w:color="auto" w:fill="D9E2F3"/>
          </w:tcPr>
          <w:p w14:paraId="0A9E72CF"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7BA724C5" w14:textId="77777777" w:rsidR="0025291A" w:rsidRPr="00F63393" w:rsidRDefault="0025291A" w:rsidP="00362CB8">
            <w:pPr>
              <w:pStyle w:val="Lijstalinea"/>
              <w:numPr>
                <w:ilvl w:val="0"/>
                <w:numId w:val="9"/>
              </w:numPr>
              <w:spacing w:before="60" w:after="60" w:line="240" w:lineRule="auto"/>
              <w:ind w:left="360"/>
              <w:rPr>
                <w:lang w:val="en-GB"/>
              </w:rPr>
            </w:pPr>
            <w:r w:rsidRPr="00F63393">
              <w:rPr>
                <w:lang w:val="en-GB"/>
              </w:rPr>
              <w:t>Long ACTUAL_LOAD</w:t>
            </w:r>
          </w:p>
          <w:p w14:paraId="563A94E6" w14:textId="77777777" w:rsidR="008B5A88" w:rsidRPr="00F63393" w:rsidRDefault="0025291A" w:rsidP="00AC0C41">
            <w:pPr>
              <w:pStyle w:val="Lijstalinea"/>
              <w:numPr>
                <w:ilvl w:val="0"/>
                <w:numId w:val="0"/>
              </w:numPr>
              <w:spacing w:before="60" w:after="60" w:line="240" w:lineRule="auto"/>
              <w:ind w:left="360"/>
              <w:rPr>
                <w:lang w:val="en-GB"/>
              </w:rPr>
            </w:pPr>
            <w:r w:rsidRPr="00F63393">
              <w:rPr>
                <w:lang w:val="en-GB"/>
              </w:rPr>
              <w:t>A</w:t>
            </w:r>
            <w:r w:rsidR="008527E3" w:rsidRPr="00F63393">
              <w:rPr>
                <w:lang w:val="en-GB"/>
              </w:rPr>
              <w:t>ctual load (W) at this moment</w:t>
            </w:r>
          </w:p>
          <w:p w14:paraId="206F14CC" w14:textId="77777777" w:rsidR="0025291A" w:rsidRPr="00F63393" w:rsidRDefault="0025291A" w:rsidP="00362CB8">
            <w:pPr>
              <w:pStyle w:val="Lijstalinea"/>
              <w:numPr>
                <w:ilvl w:val="0"/>
                <w:numId w:val="9"/>
              </w:numPr>
              <w:spacing w:before="60" w:after="60" w:line="240" w:lineRule="auto"/>
              <w:ind w:left="360"/>
              <w:rPr>
                <w:lang w:val="en-GB"/>
              </w:rPr>
            </w:pPr>
            <w:r w:rsidRPr="00F63393">
              <w:rPr>
                <w:lang w:val="en-GB"/>
              </w:rPr>
              <w:t>Long MAX_LOAD</w:t>
            </w:r>
          </w:p>
          <w:p w14:paraId="607D9665" w14:textId="77777777" w:rsidR="008B5A88" w:rsidRPr="00F63393" w:rsidRDefault="0025291A" w:rsidP="00AC0C41">
            <w:pPr>
              <w:pStyle w:val="Lijstalinea"/>
              <w:numPr>
                <w:ilvl w:val="0"/>
                <w:numId w:val="0"/>
              </w:numPr>
              <w:spacing w:before="60" w:after="60" w:line="240" w:lineRule="auto"/>
              <w:ind w:left="360"/>
              <w:rPr>
                <w:lang w:val="en-GB"/>
              </w:rPr>
            </w:pPr>
            <w:r w:rsidRPr="00F63393">
              <w:rPr>
                <w:lang w:val="en-GB"/>
              </w:rPr>
              <w:t>M</w:t>
            </w:r>
            <w:r w:rsidR="008527E3" w:rsidRPr="00F63393">
              <w:rPr>
                <w:lang w:val="en-GB"/>
              </w:rPr>
              <w:t>aximum load (W) at this moment</w:t>
            </w:r>
          </w:p>
          <w:p w14:paraId="4CFF9B0D" w14:textId="77777777" w:rsidR="00F234B6" w:rsidRPr="00F63393" w:rsidRDefault="00F234B6" w:rsidP="00F234B6">
            <w:pPr>
              <w:pStyle w:val="Lijstalinea"/>
              <w:numPr>
                <w:ilvl w:val="0"/>
                <w:numId w:val="9"/>
              </w:numPr>
              <w:spacing w:before="60" w:after="60" w:line="240" w:lineRule="auto"/>
              <w:ind w:left="360"/>
              <w:rPr>
                <w:lang w:val="en-GB"/>
              </w:rPr>
            </w:pPr>
            <w:r w:rsidRPr="00F63393">
              <w:rPr>
                <w:lang w:val="en-GB"/>
              </w:rPr>
              <w:t>Long MIN_LOAD</w:t>
            </w:r>
          </w:p>
          <w:p w14:paraId="04EC0CF4" w14:textId="77777777" w:rsidR="00F234B6" w:rsidRPr="00F63393" w:rsidRDefault="00F234B6" w:rsidP="00F234B6">
            <w:pPr>
              <w:pStyle w:val="Lijstalinea"/>
              <w:numPr>
                <w:ilvl w:val="0"/>
                <w:numId w:val="0"/>
              </w:numPr>
              <w:spacing w:before="60" w:after="60" w:line="240" w:lineRule="auto"/>
              <w:ind w:left="360"/>
              <w:rPr>
                <w:lang w:val="en-GB"/>
              </w:rPr>
            </w:pPr>
            <w:r w:rsidRPr="00F63393">
              <w:rPr>
                <w:lang w:val="en-GB"/>
              </w:rPr>
              <w:t xml:space="preserve">Minimum load (W) at this moment </w:t>
            </w:r>
          </w:p>
          <w:p w14:paraId="6EB9AE33" w14:textId="77777777" w:rsidR="0025291A" w:rsidRPr="00F63393" w:rsidRDefault="0025291A" w:rsidP="00362CB8">
            <w:pPr>
              <w:pStyle w:val="Lijstalinea"/>
              <w:numPr>
                <w:ilvl w:val="0"/>
                <w:numId w:val="9"/>
              </w:numPr>
              <w:spacing w:before="60" w:after="60" w:line="240" w:lineRule="auto"/>
              <w:ind w:left="360"/>
              <w:rPr>
                <w:lang w:val="en-GB"/>
              </w:rPr>
            </w:pPr>
            <w:r w:rsidRPr="00F63393">
              <w:rPr>
                <w:lang w:val="en-GB"/>
              </w:rPr>
              <w:t>Boolean CONGESTION</w:t>
            </w:r>
          </w:p>
          <w:p w14:paraId="645CD841" w14:textId="77777777" w:rsidR="008455FB" w:rsidRPr="00F63393" w:rsidRDefault="008527E3" w:rsidP="00AC0C41">
            <w:pPr>
              <w:pStyle w:val="Lijstalinea"/>
              <w:numPr>
                <w:ilvl w:val="0"/>
                <w:numId w:val="0"/>
              </w:numPr>
              <w:spacing w:before="60" w:after="60" w:line="240" w:lineRule="auto"/>
              <w:ind w:left="360"/>
              <w:rPr>
                <w:lang w:val="en-GB"/>
              </w:rPr>
            </w:pPr>
            <w:r w:rsidRPr="00F63393">
              <w:rPr>
                <w:lang w:val="en-GB"/>
              </w:rPr>
              <w:t xml:space="preserve">true </w:t>
            </w:r>
            <w:r w:rsidR="0025291A" w:rsidRPr="00F63393">
              <w:rPr>
                <w:lang w:val="en-GB"/>
              </w:rPr>
              <w:t>i</w:t>
            </w:r>
            <w:r w:rsidRPr="00F63393">
              <w:rPr>
                <w:lang w:val="en-GB"/>
              </w:rPr>
              <w:t>f congestion occurred, false otherwise</w:t>
            </w:r>
          </w:p>
        </w:tc>
      </w:tr>
      <w:tr w:rsidR="008E48CD" w:rsidRPr="00F63393" w14:paraId="5620D6F3" w14:textId="77777777" w:rsidTr="000C45C9">
        <w:tc>
          <w:tcPr>
            <w:tcW w:w="1651" w:type="dxa"/>
            <w:shd w:val="clear" w:color="auto" w:fill="D9E2F3"/>
          </w:tcPr>
          <w:p w14:paraId="51AF720C"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52B71657"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8E48CD" w:rsidRPr="00F63393">
              <w:rPr>
                <w:lang w:val="en-GB"/>
              </w:rPr>
              <w:t>.</w:t>
            </w:r>
            <w:r w:rsidR="00B04562" w:rsidRPr="00F63393">
              <w:rPr>
                <w:lang w:val="en-GB"/>
              </w:rPr>
              <w:t>8</w:t>
            </w:r>
            <w:r w:rsidRPr="00F63393">
              <w:rPr>
                <w:lang w:val="en-GB"/>
              </w:rPr>
              <w:t xml:space="preserve"> DsoOperateCoordinator</w:t>
            </w:r>
          </w:p>
          <w:p w14:paraId="54E0FB98" w14:textId="77777777" w:rsidR="008E48CD" w:rsidRPr="00F63393" w:rsidRDefault="008D6A83" w:rsidP="008E48CD">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DSO grid monitoring in the operate phase is elaborated in sections </w:t>
            </w:r>
            <w:r>
              <w:rPr>
                <w:lang w:val="en-GB"/>
              </w:rPr>
              <w:t>2</w:t>
            </w:r>
            <w:r w:rsidRPr="00A978AA">
              <w:rPr>
                <w:lang w:val="en-GB"/>
              </w:rPr>
              <w:t xml:space="preserve">.3.3.4 and </w:t>
            </w:r>
            <w:r>
              <w:rPr>
                <w:lang w:val="en-GB"/>
              </w:rPr>
              <w:t>4</w:t>
            </w:r>
            <w:r w:rsidRPr="00A978AA">
              <w:rPr>
                <w:lang w:val="en-GB"/>
              </w:rPr>
              <w:t>.3.3.1.</w:t>
            </w:r>
          </w:p>
        </w:tc>
      </w:tr>
    </w:tbl>
    <w:p w14:paraId="44E31539" w14:textId="77777777" w:rsidR="008455FB" w:rsidRPr="00F63393" w:rsidRDefault="008455FB" w:rsidP="00E44574">
      <w:pPr>
        <w:rPr>
          <w:lang w:val="en-GB"/>
        </w:rPr>
      </w:pPr>
    </w:p>
    <w:p w14:paraId="56B20997" w14:textId="77777777" w:rsidR="008455FB" w:rsidRPr="00F63393" w:rsidRDefault="008455FB" w:rsidP="008455FB">
      <w:pPr>
        <w:pStyle w:val="Kop5"/>
        <w:rPr>
          <w:lang w:val="en-GB"/>
        </w:rPr>
      </w:pPr>
      <w:r w:rsidRPr="00F63393">
        <w:rPr>
          <w:lang w:val="en-GB"/>
        </w:rPr>
        <w:t>Place Operate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869"/>
      </w:tblGrid>
      <w:tr w:rsidR="008455FB" w:rsidRPr="00F63393" w14:paraId="58379DE3" w14:textId="77777777" w:rsidTr="000C45C9">
        <w:tc>
          <w:tcPr>
            <w:tcW w:w="1651" w:type="dxa"/>
            <w:shd w:val="clear" w:color="auto" w:fill="D9E2F3"/>
          </w:tcPr>
          <w:p w14:paraId="0726D68D"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73"/>
            </w:tblGrid>
            <w:tr w:rsidR="008455FB" w:rsidRPr="00F63393" w14:paraId="0C638EEA" w14:textId="77777777" w:rsidTr="000C45C9">
              <w:tc>
                <w:tcPr>
                  <w:tcW w:w="738" w:type="dxa"/>
                  <w:shd w:val="clear" w:color="auto" w:fill="FBE4D5"/>
                </w:tcPr>
                <w:p w14:paraId="780199E3"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7079A248"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05539813"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72FDC460"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75D0B474" w14:textId="77777777" w:rsidTr="000C45C9">
              <w:tc>
                <w:tcPr>
                  <w:tcW w:w="738" w:type="dxa"/>
                  <w:shd w:val="clear" w:color="auto" w:fill="auto"/>
                </w:tcPr>
                <w:p w14:paraId="626E5A2F"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3E86993D"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4CB17CAC"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50089F36" w14:textId="77777777" w:rsidR="008455FB" w:rsidRPr="00F63393" w:rsidRDefault="008455FB" w:rsidP="000C45C9">
                  <w:pPr>
                    <w:spacing w:before="60" w:after="60"/>
                    <w:rPr>
                      <w:lang w:val="en-GB"/>
                    </w:rPr>
                  </w:pPr>
                  <w:r w:rsidRPr="00F63393">
                    <w:rPr>
                      <w:lang w:val="en-GB"/>
                    </w:rPr>
                    <w:t>Place Flexibility Order</w:t>
                  </w:r>
                  <w:r w:rsidR="00270CC0" w:rsidRPr="00F63393">
                    <w:rPr>
                      <w:lang w:val="en-GB"/>
                    </w:rPr>
                    <w:t>s</w:t>
                  </w:r>
                </w:p>
              </w:tc>
            </w:tr>
          </w:tbl>
          <w:p w14:paraId="62A7BE2D" w14:textId="77777777" w:rsidR="008455FB" w:rsidRPr="00F63393" w:rsidRDefault="008455FB" w:rsidP="000C45C9">
            <w:pPr>
              <w:spacing w:before="60" w:after="60"/>
              <w:rPr>
                <w:lang w:val="en-GB"/>
              </w:rPr>
            </w:pPr>
          </w:p>
        </w:tc>
      </w:tr>
      <w:tr w:rsidR="008455FB" w:rsidRPr="00F63393" w14:paraId="173791BB" w14:textId="77777777" w:rsidTr="000C45C9">
        <w:tc>
          <w:tcPr>
            <w:tcW w:w="1651" w:type="dxa"/>
            <w:shd w:val="clear" w:color="auto" w:fill="D9E2F3"/>
          </w:tcPr>
          <w:p w14:paraId="68B0E9A0"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65FF88FF" w14:textId="77777777" w:rsidR="008455FB" w:rsidRPr="00F63393" w:rsidRDefault="005D69F0" w:rsidP="000C45C9">
            <w:pPr>
              <w:spacing w:before="60" w:after="60"/>
              <w:rPr>
                <w:lang w:val="en-GB"/>
              </w:rPr>
            </w:pPr>
            <w:r w:rsidRPr="00F63393">
              <w:rPr>
                <w:lang w:val="en-GB"/>
              </w:rPr>
              <w:t>DSO_PLACE_OPERATE_FLEX_OPDERS</w:t>
            </w:r>
          </w:p>
        </w:tc>
      </w:tr>
      <w:tr w:rsidR="008455FB" w:rsidRPr="00F63393" w14:paraId="5C1243B9" w14:textId="77777777" w:rsidTr="000C45C9">
        <w:tc>
          <w:tcPr>
            <w:tcW w:w="1651" w:type="dxa"/>
            <w:shd w:val="clear" w:color="auto" w:fill="D9E2F3"/>
          </w:tcPr>
          <w:p w14:paraId="49DE6669"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740B9BD0" w14:textId="77777777" w:rsidR="007C52FB" w:rsidRPr="00F63393" w:rsidRDefault="007C52FB" w:rsidP="007C52FB">
            <w:pPr>
              <w:rPr>
                <w:lang w:val="en-GB"/>
              </w:rPr>
            </w:pPr>
            <w:r w:rsidRPr="00F63393">
              <w:rPr>
                <w:lang w:val="en-GB"/>
              </w:rPr>
              <w:t>In case congestion is detected by the DSO, the DSO verifies if there are any valid flexibility offers available and, if possible, places flex orders.</w:t>
            </w:r>
          </w:p>
          <w:p w14:paraId="7C657A50" w14:textId="77777777" w:rsidR="008455FB" w:rsidRPr="00F63393" w:rsidRDefault="00D23608" w:rsidP="00D23608">
            <w:pPr>
              <w:rPr>
                <w:lang w:val="en-GB"/>
              </w:rPr>
            </w:pPr>
            <w:r w:rsidRPr="00F63393">
              <w:rPr>
                <w:lang w:val="en-GB"/>
              </w:rPr>
              <w:t>This Pluggable Business Component decides which of the supplied flex offers should be turned into flex orders based on the supplied grid safety analysis. It returns a list of flex offers which are accepted and will turn into flex orders.</w:t>
            </w:r>
          </w:p>
        </w:tc>
      </w:tr>
      <w:tr w:rsidR="008455FB" w:rsidRPr="00F63393" w14:paraId="2642B102" w14:textId="77777777" w:rsidTr="000C45C9">
        <w:tc>
          <w:tcPr>
            <w:tcW w:w="1651" w:type="dxa"/>
            <w:shd w:val="clear" w:color="auto" w:fill="D9E2F3"/>
          </w:tcPr>
          <w:p w14:paraId="43BD095E" w14:textId="77777777"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14:paraId="461D29F9" w14:textId="77777777" w:rsidR="00F4464D" w:rsidRPr="00F63393" w:rsidRDefault="00F4464D" w:rsidP="00F4464D">
            <w:pPr>
              <w:pStyle w:val="Lijstalinea"/>
              <w:numPr>
                <w:ilvl w:val="0"/>
                <w:numId w:val="9"/>
              </w:numPr>
              <w:spacing w:before="60" w:after="60" w:line="240" w:lineRule="auto"/>
              <w:ind w:left="360"/>
              <w:rPr>
                <w:lang w:val="en-GB"/>
              </w:rPr>
            </w:pPr>
            <w:r w:rsidRPr="00F63393">
              <w:rPr>
                <w:lang w:val="en-GB"/>
              </w:rPr>
              <w:t>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FLEX_OFFER_DTO_LIST</w:t>
            </w:r>
          </w:p>
          <w:p w14:paraId="67E01297" w14:textId="77777777" w:rsidR="00F4464D" w:rsidRPr="00F63393" w:rsidRDefault="00F4464D" w:rsidP="00F4464D">
            <w:pPr>
              <w:pStyle w:val="Lijstalinea"/>
              <w:numPr>
                <w:ilvl w:val="0"/>
                <w:numId w:val="0"/>
              </w:numPr>
              <w:spacing w:before="60" w:after="60" w:line="240" w:lineRule="auto"/>
              <w:ind w:left="360"/>
              <w:rPr>
                <w:lang w:val="en-GB"/>
              </w:rPr>
            </w:pPr>
            <w:r w:rsidRPr="00F63393">
              <w:rPr>
                <w:lang w:val="en-GB"/>
              </w:rPr>
              <w:t>List of Flex offers containing all flex offers for the associated congestion point from the current day onwards.</w:t>
            </w:r>
          </w:p>
          <w:p w14:paraId="1A362298" w14:textId="77777777" w:rsidR="00F4464D" w:rsidRPr="00F63393" w:rsidRDefault="002C41E7" w:rsidP="00F4464D">
            <w:pPr>
              <w:pStyle w:val="Lijstalinea"/>
              <w:numPr>
                <w:ilvl w:val="0"/>
                <w:numId w:val="9"/>
              </w:numPr>
              <w:spacing w:before="60" w:after="60" w:line="240" w:lineRule="auto"/>
              <w:ind w:left="360"/>
              <w:rPr>
                <w:lang w:val="en-GB"/>
              </w:rPr>
            </w:pPr>
            <w:r>
              <w:rPr>
                <w:lang w:val="en-GB"/>
              </w:rPr>
              <w:t>energy.usef</w:t>
            </w:r>
            <w:r w:rsidR="00D23608" w:rsidRPr="00F63393">
              <w:rPr>
                <w:lang w:val="en-GB"/>
              </w:rPr>
              <w:t>.dso.workflow.dto;</w:t>
            </w:r>
            <w:r w:rsidR="00F4464D" w:rsidRPr="00F63393">
              <w:rPr>
                <w:lang w:val="en-GB"/>
              </w:rPr>
              <w:t xml:space="preserve">GridSafetyAnalysisDto GRID_SAFETY_ANALYSIS_DTO </w:t>
            </w:r>
          </w:p>
          <w:p w14:paraId="29D9DEBD" w14:textId="77777777" w:rsidR="008455FB" w:rsidRPr="00F63393" w:rsidRDefault="00F4464D" w:rsidP="00F4464D">
            <w:pPr>
              <w:pStyle w:val="Lijstalinea"/>
              <w:numPr>
                <w:ilvl w:val="0"/>
                <w:numId w:val="0"/>
              </w:numPr>
              <w:spacing w:before="60" w:after="60" w:line="240" w:lineRule="auto"/>
              <w:ind w:left="360"/>
              <w:rPr>
                <w:lang w:val="en-GB"/>
              </w:rPr>
            </w:pPr>
            <w:r w:rsidRPr="00F63393">
              <w:rPr>
                <w:lang w:val="en-GB"/>
              </w:rPr>
              <w:t xml:space="preserve">The grid safety analysis </w:t>
            </w:r>
          </w:p>
        </w:tc>
      </w:tr>
      <w:tr w:rsidR="008455FB" w:rsidRPr="00F63393" w14:paraId="3CBB9B42" w14:textId="77777777" w:rsidTr="000C45C9">
        <w:tc>
          <w:tcPr>
            <w:tcW w:w="1651" w:type="dxa"/>
            <w:shd w:val="clear" w:color="auto" w:fill="D9E2F3"/>
          </w:tcPr>
          <w:p w14:paraId="678D63FA"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36416E40" w14:textId="77777777" w:rsidR="00922268" w:rsidRPr="00F63393" w:rsidRDefault="00F4464D" w:rsidP="00922268">
            <w:pPr>
              <w:pStyle w:val="Lijstalinea"/>
              <w:numPr>
                <w:ilvl w:val="0"/>
                <w:numId w:val="9"/>
              </w:numPr>
              <w:spacing w:before="60" w:after="60" w:line="240" w:lineRule="auto"/>
              <w:ind w:left="360"/>
              <w:rPr>
                <w:lang w:val="en-GB"/>
              </w:rPr>
            </w:pPr>
            <w:r w:rsidRPr="00F63393">
              <w:rPr>
                <w:lang w:val="en-GB"/>
              </w:rPr>
              <w:t xml:space="preserve"> 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ACCEPTED_FLEX_OFFER_DTO_LIST</w:t>
            </w:r>
          </w:p>
          <w:p w14:paraId="072F4D78" w14:textId="77777777" w:rsidR="008455FB" w:rsidRPr="00F63393" w:rsidRDefault="005218A3" w:rsidP="00922268">
            <w:pPr>
              <w:pStyle w:val="Lijstalinea"/>
              <w:numPr>
                <w:ilvl w:val="0"/>
                <w:numId w:val="0"/>
              </w:numPr>
              <w:spacing w:before="60" w:after="60" w:line="240" w:lineRule="auto"/>
              <w:ind w:left="360"/>
              <w:rPr>
                <w:lang w:val="en-GB"/>
              </w:rPr>
            </w:pPr>
            <w:r w:rsidRPr="00F63393">
              <w:rPr>
                <w:lang w:val="en-GB"/>
              </w:rPr>
              <w:t>A list of flex offers which are accepted and will turn into flex orders.</w:t>
            </w:r>
          </w:p>
        </w:tc>
      </w:tr>
      <w:tr w:rsidR="008E48CD" w:rsidRPr="00F63393" w14:paraId="03F7E74D" w14:textId="77777777" w:rsidTr="000C45C9">
        <w:tc>
          <w:tcPr>
            <w:tcW w:w="1651" w:type="dxa"/>
            <w:shd w:val="clear" w:color="auto" w:fill="D9E2F3"/>
          </w:tcPr>
          <w:p w14:paraId="04400254"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26A611B5" w14:textId="77777777"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04426F" w:rsidRPr="00F63393">
              <w:rPr>
                <w:lang w:val="en-GB"/>
              </w:rPr>
              <w:t>4</w:t>
            </w:r>
            <w:r w:rsidR="00A1016F" w:rsidRPr="00F63393">
              <w:rPr>
                <w:lang w:val="en-GB"/>
              </w:rPr>
              <w:t>.</w:t>
            </w:r>
            <w:r w:rsidR="00B04562" w:rsidRPr="00F63393">
              <w:rPr>
                <w:lang w:val="en-GB"/>
              </w:rPr>
              <w:t>8</w:t>
            </w:r>
            <w:r w:rsidR="0004426F" w:rsidRPr="00F63393">
              <w:rPr>
                <w:lang w:val="en-GB"/>
              </w:rPr>
              <w:t xml:space="preserve"> DsoOperateCoordinator</w:t>
            </w:r>
          </w:p>
          <w:p w14:paraId="4C020147" w14:textId="77777777" w:rsidR="008E48CD" w:rsidRPr="00F63393" w:rsidRDefault="008D6A83" w:rsidP="008E48CD">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When congestion is detected in the operate phase, this situation may be solved by placing additional flex orders. This is elaborated in sections </w:t>
            </w:r>
            <w:r>
              <w:rPr>
                <w:lang w:val="en-GB"/>
              </w:rPr>
              <w:t>2</w:t>
            </w:r>
            <w:r w:rsidRPr="00A978AA">
              <w:rPr>
                <w:lang w:val="en-GB"/>
              </w:rPr>
              <w:t xml:space="preserve">.3.3.4 and </w:t>
            </w:r>
            <w:r>
              <w:rPr>
                <w:lang w:val="en-GB"/>
              </w:rPr>
              <w:t>4</w:t>
            </w:r>
            <w:r w:rsidRPr="00A978AA">
              <w:rPr>
                <w:lang w:val="en-GB"/>
              </w:rPr>
              <w:t>.3.3.1.</w:t>
            </w:r>
          </w:p>
        </w:tc>
      </w:tr>
    </w:tbl>
    <w:p w14:paraId="587114AB" w14:textId="77777777" w:rsidR="008455FB" w:rsidRPr="00F63393" w:rsidRDefault="008455FB" w:rsidP="00E44574">
      <w:pPr>
        <w:rPr>
          <w:lang w:val="en-GB"/>
        </w:rPr>
      </w:pPr>
    </w:p>
    <w:p w14:paraId="0532B798" w14:textId="77777777" w:rsidR="008455FB" w:rsidRPr="00F63393" w:rsidRDefault="008455FB" w:rsidP="008455FB">
      <w:pPr>
        <w:pStyle w:val="Kop5"/>
        <w:rPr>
          <w:lang w:val="en-GB"/>
        </w:rPr>
      </w:pPr>
      <w:r w:rsidRPr="00F63393">
        <w:rPr>
          <w:lang w:val="en-GB"/>
        </w:rPr>
        <w:lastRenderedPageBreak/>
        <w:t>Limit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4D43DB4F" w14:textId="77777777" w:rsidTr="000C45C9">
        <w:tc>
          <w:tcPr>
            <w:tcW w:w="1651" w:type="dxa"/>
            <w:shd w:val="clear" w:color="auto" w:fill="D9E2F3"/>
          </w:tcPr>
          <w:p w14:paraId="05BA0309" w14:textId="77777777"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14:paraId="4309A824" w14:textId="77777777" w:rsidTr="000C45C9">
              <w:tc>
                <w:tcPr>
                  <w:tcW w:w="738" w:type="dxa"/>
                  <w:shd w:val="clear" w:color="auto" w:fill="FBE4D5"/>
                </w:tcPr>
                <w:p w14:paraId="4C132851"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15FE802C"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5F87DC2B"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7A1642B2"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1B84E9F1" w14:textId="77777777" w:rsidTr="000C45C9">
              <w:tc>
                <w:tcPr>
                  <w:tcW w:w="738" w:type="dxa"/>
                  <w:shd w:val="clear" w:color="auto" w:fill="auto"/>
                </w:tcPr>
                <w:p w14:paraId="6484421F"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40E97F52"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58C64162"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48C72936" w14:textId="77777777" w:rsidR="008455FB" w:rsidRPr="00F63393" w:rsidRDefault="008455FB" w:rsidP="000C45C9">
                  <w:pPr>
                    <w:spacing w:before="60" w:after="60"/>
                    <w:rPr>
                      <w:lang w:val="en-GB"/>
                    </w:rPr>
                  </w:pPr>
                  <w:r w:rsidRPr="00F63393">
                    <w:rPr>
                      <w:lang w:val="en-GB"/>
                    </w:rPr>
                    <w:t>Limit Connections</w:t>
                  </w:r>
                </w:p>
              </w:tc>
            </w:tr>
          </w:tbl>
          <w:p w14:paraId="550F768D" w14:textId="77777777" w:rsidR="008455FB" w:rsidRPr="00F63393" w:rsidRDefault="008455FB" w:rsidP="000C45C9">
            <w:pPr>
              <w:spacing w:before="60" w:after="60"/>
              <w:rPr>
                <w:lang w:val="en-GB"/>
              </w:rPr>
            </w:pPr>
          </w:p>
        </w:tc>
      </w:tr>
      <w:tr w:rsidR="008455FB" w:rsidRPr="00F63393" w14:paraId="65365EFE" w14:textId="77777777" w:rsidTr="000C45C9">
        <w:tc>
          <w:tcPr>
            <w:tcW w:w="1651" w:type="dxa"/>
            <w:shd w:val="clear" w:color="auto" w:fill="D9E2F3"/>
          </w:tcPr>
          <w:p w14:paraId="3F41489B" w14:textId="77777777"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14:paraId="468B3328" w14:textId="77777777" w:rsidR="008455FB" w:rsidRPr="00F63393" w:rsidRDefault="005D69F0" w:rsidP="000C45C9">
            <w:pPr>
              <w:spacing w:before="60" w:after="60"/>
              <w:rPr>
                <w:lang w:val="en-GB"/>
              </w:rPr>
            </w:pPr>
            <w:r w:rsidRPr="00F63393">
              <w:rPr>
                <w:lang w:val="en-GB"/>
              </w:rPr>
              <w:t>DSO_LIMIT_CONNECTIONS</w:t>
            </w:r>
          </w:p>
        </w:tc>
      </w:tr>
      <w:tr w:rsidR="008455FB" w:rsidRPr="00F63393" w14:paraId="04532F6A" w14:textId="77777777" w:rsidTr="000C45C9">
        <w:tc>
          <w:tcPr>
            <w:tcW w:w="1651" w:type="dxa"/>
            <w:shd w:val="clear" w:color="auto" w:fill="D9E2F3"/>
          </w:tcPr>
          <w:p w14:paraId="71E731D4" w14:textId="77777777"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14:paraId="4D6F8003" w14:textId="77777777" w:rsidR="00C37DA4" w:rsidRPr="00F63393" w:rsidRDefault="00C37DA4" w:rsidP="0067258E">
            <w:pPr>
              <w:spacing w:before="60" w:after="60"/>
              <w:rPr>
                <w:lang w:val="en-GB"/>
              </w:rPr>
            </w:pPr>
            <w:r w:rsidRPr="00F63393">
              <w:rPr>
                <w:lang w:val="en-GB"/>
              </w:rPr>
              <w:t>When congestion issues in the operate phase cannot be solved by placing additional flex orders, the issues can be solved by limiting connections in the system.</w:t>
            </w:r>
          </w:p>
          <w:p w14:paraId="498EBF71" w14:textId="77777777" w:rsidR="008455FB" w:rsidRPr="00F63393" w:rsidRDefault="0067258E" w:rsidP="00C37DA4">
            <w:pPr>
              <w:spacing w:before="60" w:after="60"/>
              <w:rPr>
                <w:lang w:val="en-GB"/>
              </w:rPr>
            </w:pPr>
            <w:r w:rsidRPr="00F63393">
              <w:rPr>
                <w:lang w:val="en-GB"/>
              </w:rPr>
              <w:t>This Pluggable Business Component</w:t>
            </w:r>
            <w:r w:rsidR="005B6319" w:rsidRPr="00F63393">
              <w:rPr>
                <w:lang w:val="en-GB"/>
              </w:rPr>
              <w:t xml:space="preserve"> limits connections for the </w:t>
            </w:r>
            <w:r w:rsidR="00C37DA4" w:rsidRPr="00F63393">
              <w:rPr>
                <w:lang w:val="en-GB"/>
              </w:rPr>
              <w:t xml:space="preserve">specified </w:t>
            </w:r>
            <w:r w:rsidR="00BE6392" w:rsidRPr="00F63393">
              <w:rPr>
                <w:lang w:val="en-GB"/>
              </w:rPr>
              <w:t>congestion point</w:t>
            </w:r>
            <w:r w:rsidR="00C37DA4" w:rsidRPr="00F63393">
              <w:rPr>
                <w:lang w:val="en-GB"/>
              </w:rPr>
              <w:t xml:space="preserve"> and returns the amount of power gained by limiting this </w:t>
            </w:r>
            <w:r w:rsidR="00BE6392" w:rsidRPr="00F63393">
              <w:rPr>
                <w:lang w:val="en-GB"/>
              </w:rPr>
              <w:t>congestion point.</w:t>
            </w:r>
          </w:p>
        </w:tc>
      </w:tr>
      <w:tr w:rsidR="008455FB" w:rsidRPr="00F63393" w14:paraId="24EB6A2F" w14:textId="77777777" w:rsidTr="000C45C9">
        <w:tc>
          <w:tcPr>
            <w:tcW w:w="1651" w:type="dxa"/>
            <w:shd w:val="clear" w:color="auto" w:fill="D9E2F3"/>
          </w:tcPr>
          <w:p w14:paraId="064EB56D" w14:textId="77777777"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14:paraId="1492C7C1" w14:textId="77777777" w:rsidR="00922268" w:rsidRPr="00F63393" w:rsidRDefault="008B5A88" w:rsidP="00922268">
            <w:pPr>
              <w:pStyle w:val="Lijstalinea"/>
              <w:numPr>
                <w:ilvl w:val="0"/>
                <w:numId w:val="9"/>
              </w:numPr>
              <w:spacing w:before="60" w:after="60" w:line="240" w:lineRule="auto"/>
              <w:ind w:left="360"/>
              <w:rPr>
                <w:lang w:val="en-GB"/>
              </w:rPr>
            </w:pPr>
            <w:r w:rsidRPr="00F63393">
              <w:rPr>
                <w:lang w:val="en-GB"/>
              </w:rPr>
              <w:t>String CONGESTION_POINT_ENTITY_ADDRESS</w:t>
            </w:r>
          </w:p>
          <w:p w14:paraId="5E05F095" w14:textId="77777777" w:rsidR="008455FB" w:rsidRPr="00F63393" w:rsidRDefault="008B5A88" w:rsidP="00922268">
            <w:pPr>
              <w:pStyle w:val="Lijstalinea"/>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tc>
      </w:tr>
      <w:tr w:rsidR="008455FB" w:rsidRPr="00F63393" w14:paraId="2AB3EF51" w14:textId="77777777" w:rsidTr="000C45C9">
        <w:tc>
          <w:tcPr>
            <w:tcW w:w="1651" w:type="dxa"/>
            <w:shd w:val="clear" w:color="auto" w:fill="D9E2F3"/>
          </w:tcPr>
          <w:p w14:paraId="76554FAF" w14:textId="77777777"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14:paraId="41DED8C5" w14:textId="77777777" w:rsidR="008455FB" w:rsidRPr="00F63393" w:rsidRDefault="0025291A" w:rsidP="00362CB8">
            <w:pPr>
              <w:pStyle w:val="Lijstalinea"/>
              <w:numPr>
                <w:ilvl w:val="0"/>
                <w:numId w:val="9"/>
              </w:numPr>
              <w:spacing w:before="60" w:after="60" w:line="240" w:lineRule="auto"/>
              <w:ind w:left="360"/>
              <w:rPr>
                <w:lang w:val="en-GB"/>
              </w:rPr>
            </w:pPr>
            <w:r w:rsidRPr="00F63393">
              <w:rPr>
                <w:lang w:val="en-GB"/>
              </w:rPr>
              <w:t>Long POWER_DEFICIENCY</w:t>
            </w:r>
          </w:p>
          <w:p w14:paraId="1D2EE27F" w14:textId="77777777" w:rsidR="0025291A" w:rsidRPr="00F63393" w:rsidRDefault="0025291A" w:rsidP="004D2D7F">
            <w:pPr>
              <w:pStyle w:val="Lijstalinea"/>
              <w:numPr>
                <w:ilvl w:val="0"/>
                <w:numId w:val="0"/>
              </w:numPr>
              <w:spacing w:before="60" w:after="60" w:line="240" w:lineRule="auto"/>
              <w:ind w:left="360"/>
              <w:rPr>
                <w:lang w:val="en-GB"/>
              </w:rPr>
            </w:pPr>
            <w:r w:rsidRPr="00F63393">
              <w:rPr>
                <w:lang w:val="en-GB"/>
              </w:rPr>
              <w:t xml:space="preserve">The amount of power </w:t>
            </w:r>
            <w:r w:rsidR="004D2D7F" w:rsidRPr="00F63393">
              <w:rPr>
                <w:lang w:val="en-GB"/>
              </w:rPr>
              <w:t>in Watt</w:t>
            </w:r>
            <w:r w:rsidR="00EF6A06" w:rsidRPr="00F63393">
              <w:rPr>
                <w:lang w:val="en-GB"/>
              </w:rPr>
              <w:t xml:space="preserve"> gained by limiting this </w:t>
            </w:r>
            <w:r w:rsidR="00BE6392" w:rsidRPr="00F63393">
              <w:rPr>
                <w:lang w:val="en-GB"/>
              </w:rPr>
              <w:t>congestion point</w:t>
            </w:r>
            <w:r w:rsidRPr="00F63393">
              <w:rPr>
                <w:lang w:val="en-GB"/>
              </w:rPr>
              <w:t>.</w:t>
            </w:r>
          </w:p>
        </w:tc>
      </w:tr>
      <w:tr w:rsidR="008E48CD" w:rsidRPr="00F63393" w14:paraId="73B86E70" w14:textId="77777777" w:rsidTr="000C45C9">
        <w:tc>
          <w:tcPr>
            <w:tcW w:w="1651" w:type="dxa"/>
            <w:shd w:val="clear" w:color="auto" w:fill="D9E2F3"/>
          </w:tcPr>
          <w:p w14:paraId="53F0AD59" w14:textId="77777777"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14:paraId="53370EA4" w14:textId="77777777"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04426F" w:rsidRPr="00F63393">
              <w:rPr>
                <w:lang w:val="en-GB"/>
              </w:rPr>
              <w:t>: chapter 5.4</w:t>
            </w:r>
            <w:r w:rsidRPr="00F63393">
              <w:rPr>
                <w:lang w:val="en-GB"/>
              </w:rPr>
              <w:t>.</w:t>
            </w:r>
            <w:r w:rsidR="00B04562" w:rsidRPr="00F63393">
              <w:rPr>
                <w:lang w:val="en-GB"/>
              </w:rPr>
              <w:t>8</w:t>
            </w:r>
            <w:r w:rsidR="0004426F" w:rsidRPr="00F63393">
              <w:rPr>
                <w:lang w:val="en-GB"/>
              </w:rPr>
              <w:t xml:space="preserve"> DsoOperateCoordinator</w:t>
            </w:r>
          </w:p>
          <w:p w14:paraId="02398538" w14:textId="77777777" w:rsidR="008E48CD" w:rsidRPr="00F63393" w:rsidRDefault="008D6A83" w:rsidP="008E48CD">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14:paraId="0571A845" w14:textId="77777777" w:rsidR="008455FB" w:rsidRPr="00F63393" w:rsidRDefault="008455FB" w:rsidP="00E44574">
      <w:pPr>
        <w:rPr>
          <w:lang w:val="en-GB"/>
        </w:rPr>
      </w:pPr>
    </w:p>
    <w:p w14:paraId="7451008E" w14:textId="77777777" w:rsidR="008455FB" w:rsidRPr="00F63393" w:rsidRDefault="008455FB" w:rsidP="008455FB">
      <w:pPr>
        <w:pStyle w:val="Kop5"/>
        <w:rPr>
          <w:lang w:val="en-GB"/>
        </w:rPr>
      </w:pPr>
      <w:r w:rsidRPr="00F63393">
        <w:rPr>
          <w:lang w:val="en-GB"/>
        </w:rPr>
        <w:t>Restore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14:paraId="1A3401D5" w14:textId="77777777" w:rsidTr="008D6A83">
        <w:tc>
          <w:tcPr>
            <w:tcW w:w="1629" w:type="dxa"/>
            <w:shd w:val="clear" w:color="auto" w:fill="D9E2F3"/>
          </w:tcPr>
          <w:p w14:paraId="628F4F34" w14:textId="77777777" w:rsidR="008455FB" w:rsidRPr="00F63393" w:rsidRDefault="008455FB" w:rsidP="000C45C9">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14:paraId="76D3517C" w14:textId="77777777" w:rsidTr="000C45C9">
              <w:tc>
                <w:tcPr>
                  <w:tcW w:w="738" w:type="dxa"/>
                  <w:shd w:val="clear" w:color="auto" w:fill="FBE4D5"/>
                </w:tcPr>
                <w:p w14:paraId="2EDE7567" w14:textId="77777777"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14:paraId="274ABF65" w14:textId="77777777"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14:paraId="799D4A66" w14:textId="77777777"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14:paraId="223C1A8D" w14:textId="77777777" w:rsidR="008455FB" w:rsidRPr="00F63393" w:rsidRDefault="008455FB" w:rsidP="000C45C9">
                  <w:pPr>
                    <w:spacing w:before="60" w:after="60"/>
                    <w:jc w:val="center"/>
                    <w:rPr>
                      <w:b/>
                      <w:lang w:val="en-GB"/>
                    </w:rPr>
                  </w:pPr>
                  <w:r w:rsidRPr="00F63393">
                    <w:rPr>
                      <w:b/>
                      <w:lang w:val="en-GB"/>
                    </w:rPr>
                    <w:t>USEF step</w:t>
                  </w:r>
                </w:p>
              </w:tc>
            </w:tr>
            <w:tr w:rsidR="008455FB" w:rsidRPr="00F63393" w14:paraId="47A81FA7" w14:textId="77777777" w:rsidTr="000C45C9">
              <w:tc>
                <w:tcPr>
                  <w:tcW w:w="738" w:type="dxa"/>
                  <w:shd w:val="clear" w:color="auto" w:fill="auto"/>
                </w:tcPr>
                <w:p w14:paraId="23EA0014" w14:textId="77777777" w:rsidR="008455FB" w:rsidRPr="00F63393" w:rsidRDefault="008455FB" w:rsidP="000C45C9">
                  <w:pPr>
                    <w:spacing w:before="60" w:after="60"/>
                    <w:rPr>
                      <w:lang w:val="en-GB"/>
                    </w:rPr>
                  </w:pPr>
                  <w:r w:rsidRPr="00F63393">
                    <w:rPr>
                      <w:lang w:val="en-GB"/>
                    </w:rPr>
                    <w:t>DSO</w:t>
                  </w:r>
                </w:p>
              </w:tc>
              <w:tc>
                <w:tcPr>
                  <w:tcW w:w="1417" w:type="dxa"/>
                  <w:shd w:val="clear" w:color="auto" w:fill="auto"/>
                </w:tcPr>
                <w:p w14:paraId="6311C6D2" w14:textId="77777777" w:rsidR="008455FB" w:rsidRPr="00F63393" w:rsidRDefault="008455FB" w:rsidP="000C45C9">
                  <w:pPr>
                    <w:spacing w:before="60" w:after="60"/>
                    <w:rPr>
                      <w:lang w:val="en-GB"/>
                    </w:rPr>
                  </w:pPr>
                  <w:r w:rsidRPr="00F63393">
                    <w:rPr>
                      <w:lang w:val="en-GB"/>
                    </w:rPr>
                    <w:t>Operate</w:t>
                  </w:r>
                </w:p>
              </w:tc>
              <w:tc>
                <w:tcPr>
                  <w:tcW w:w="992" w:type="dxa"/>
                  <w:shd w:val="clear" w:color="auto" w:fill="auto"/>
                </w:tcPr>
                <w:p w14:paraId="3C055209" w14:textId="77777777" w:rsidR="008455FB" w:rsidRPr="00F63393" w:rsidRDefault="008455FB" w:rsidP="000C45C9">
                  <w:pPr>
                    <w:spacing w:before="60" w:after="60"/>
                    <w:rPr>
                      <w:lang w:val="en-GB"/>
                    </w:rPr>
                  </w:pPr>
                  <w:r w:rsidRPr="00F63393">
                    <w:rPr>
                      <w:lang w:val="en-GB"/>
                    </w:rPr>
                    <w:t>NA</w:t>
                  </w:r>
                </w:p>
              </w:tc>
              <w:tc>
                <w:tcPr>
                  <w:tcW w:w="3851" w:type="dxa"/>
                  <w:shd w:val="clear" w:color="auto" w:fill="auto"/>
                </w:tcPr>
                <w:p w14:paraId="332904C1" w14:textId="77777777" w:rsidR="008455FB" w:rsidRPr="00F63393" w:rsidRDefault="008455FB" w:rsidP="000C45C9">
                  <w:pPr>
                    <w:spacing w:before="60" w:after="60"/>
                    <w:rPr>
                      <w:lang w:val="en-GB"/>
                    </w:rPr>
                  </w:pPr>
                  <w:r w:rsidRPr="00F63393">
                    <w:rPr>
                      <w:lang w:val="en-GB"/>
                    </w:rPr>
                    <w:t>Restore Connections</w:t>
                  </w:r>
                </w:p>
              </w:tc>
            </w:tr>
          </w:tbl>
          <w:p w14:paraId="17D324B5" w14:textId="77777777" w:rsidR="008455FB" w:rsidRPr="00F63393" w:rsidRDefault="008455FB" w:rsidP="000C45C9">
            <w:pPr>
              <w:spacing w:before="60" w:after="60"/>
              <w:rPr>
                <w:lang w:val="en-GB"/>
              </w:rPr>
            </w:pPr>
          </w:p>
        </w:tc>
      </w:tr>
      <w:tr w:rsidR="008455FB" w:rsidRPr="00F63393" w14:paraId="524B0FBC" w14:textId="77777777" w:rsidTr="008D6A83">
        <w:tc>
          <w:tcPr>
            <w:tcW w:w="1629" w:type="dxa"/>
            <w:shd w:val="clear" w:color="auto" w:fill="D9E2F3"/>
          </w:tcPr>
          <w:p w14:paraId="58370632" w14:textId="77777777" w:rsidR="008455FB" w:rsidRPr="00F63393" w:rsidRDefault="008455FB" w:rsidP="000C45C9">
            <w:pPr>
              <w:spacing w:before="60" w:after="60"/>
              <w:rPr>
                <w:b/>
                <w:lang w:val="en-GB"/>
              </w:rPr>
            </w:pPr>
            <w:r w:rsidRPr="00F63393">
              <w:rPr>
                <w:b/>
                <w:lang w:val="en-GB"/>
              </w:rPr>
              <w:t>Mapping name</w:t>
            </w:r>
          </w:p>
        </w:tc>
        <w:tc>
          <w:tcPr>
            <w:tcW w:w="6864" w:type="dxa"/>
            <w:shd w:val="clear" w:color="auto" w:fill="auto"/>
          </w:tcPr>
          <w:p w14:paraId="51F58062" w14:textId="77777777" w:rsidR="008455FB" w:rsidRPr="00F63393" w:rsidRDefault="005D69F0" w:rsidP="008455FB">
            <w:pPr>
              <w:spacing w:before="60" w:after="60"/>
              <w:rPr>
                <w:lang w:val="en-GB"/>
              </w:rPr>
            </w:pPr>
            <w:r w:rsidRPr="00F63393">
              <w:rPr>
                <w:lang w:val="en-GB"/>
              </w:rPr>
              <w:t>DSO_RESTORE_CONNECTIONS</w:t>
            </w:r>
          </w:p>
        </w:tc>
      </w:tr>
      <w:tr w:rsidR="008455FB" w:rsidRPr="00F63393" w14:paraId="2BCA25F3" w14:textId="77777777" w:rsidTr="008D6A83">
        <w:tc>
          <w:tcPr>
            <w:tcW w:w="1629" w:type="dxa"/>
            <w:shd w:val="clear" w:color="auto" w:fill="D9E2F3"/>
          </w:tcPr>
          <w:p w14:paraId="24A77ADC" w14:textId="77777777" w:rsidR="008455FB" w:rsidRPr="00F63393" w:rsidRDefault="008455FB" w:rsidP="000C45C9">
            <w:pPr>
              <w:spacing w:before="60" w:after="60"/>
              <w:rPr>
                <w:b/>
                <w:lang w:val="en-GB"/>
              </w:rPr>
            </w:pPr>
            <w:r w:rsidRPr="00F63393">
              <w:rPr>
                <w:b/>
                <w:lang w:val="en-GB"/>
              </w:rPr>
              <w:t>Context</w:t>
            </w:r>
          </w:p>
        </w:tc>
        <w:tc>
          <w:tcPr>
            <w:tcW w:w="6864" w:type="dxa"/>
            <w:shd w:val="clear" w:color="auto" w:fill="auto"/>
          </w:tcPr>
          <w:p w14:paraId="48212269" w14:textId="77777777" w:rsidR="009C7053" w:rsidRPr="00F63393" w:rsidRDefault="009C7053" w:rsidP="0067258E">
            <w:pPr>
              <w:spacing w:before="60" w:after="60"/>
              <w:rPr>
                <w:lang w:val="en-GB"/>
              </w:rPr>
            </w:pPr>
            <w:r w:rsidRPr="00F63393">
              <w:rPr>
                <w:lang w:val="en-GB"/>
              </w:rPr>
              <w:t>When the load no longer exceeds the connection capacity limit the DSO can restore the connections that have been limited earlier.</w:t>
            </w:r>
          </w:p>
          <w:p w14:paraId="3A3203D7" w14:textId="77777777" w:rsidR="008455FB" w:rsidRPr="00F63393" w:rsidRDefault="0067258E" w:rsidP="009F78ED">
            <w:pPr>
              <w:spacing w:before="60" w:after="60"/>
              <w:rPr>
                <w:lang w:val="en-GB"/>
              </w:rPr>
            </w:pPr>
            <w:r w:rsidRPr="00F63393">
              <w:rPr>
                <w:lang w:val="en-GB"/>
              </w:rPr>
              <w:t>This Pluggable Business Component</w:t>
            </w:r>
            <w:r w:rsidR="009C7053" w:rsidRPr="00F63393">
              <w:rPr>
                <w:lang w:val="en-GB"/>
              </w:rPr>
              <w:t xml:space="preserve"> restores the connections </w:t>
            </w:r>
            <w:r w:rsidR="003E0CEB" w:rsidRPr="00F63393">
              <w:rPr>
                <w:lang w:val="en-GB"/>
              </w:rPr>
              <w:t>that were previously limited</w:t>
            </w:r>
            <w:r w:rsidR="00707E50" w:rsidRPr="00F63393">
              <w:rPr>
                <w:lang w:val="en-GB"/>
              </w:rPr>
              <w:t xml:space="preserve"> for the specified congestion point, </w:t>
            </w:r>
            <w:r w:rsidR="00670A22" w:rsidRPr="00F63393">
              <w:rPr>
                <w:lang w:val="en-GB"/>
              </w:rPr>
              <w:t xml:space="preserve">period and </w:t>
            </w:r>
            <w:r w:rsidR="00707E50" w:rsidRPr="00F63393">
              <w:rPr>
                <w:lang w:val="en-GB"/>
              </w:rPr>
              <w:t>PTU</w:t>
            </w:r>
            <w:r w:rsidR="00670A22" w:rsidRPr="00F63393">
              <w:rPr>
                <w:lang w:val="en-GB"/>
              </w:rPr>
              <w:t xml:space="preserve"> index</w:t>
            </w:r>
            <w:r w:rsidR="00FF5567" w:rsidRPr="00F63393">
              <w:rPr>
                <w:lang w:val="en-GB"/>
              </w:rPr>
              <w:t>.</w:t>
            </w:r>
          </w:p>
        </w:tc>
      </w:tr>
      <w:tr w:rsidR="008455FB" w:rsidRPr="00F63393" w14:paraId="22E5A07D" w14:textId="77777777" w:rsidTr="008D6A83">
        <w:tc>
          <w:tcPr>
            <w:tcW w:w="1629" w:type="dxa"/>
            <w:shd w:val="clear" w:color="auto" w:fill="D9E2F3"/>
          </w:tcPr>
          <w:p w14:paraId="051EA2C3" w14:textId="77777777" w:rsidR="008455FB" w:rsidRPr="00F63393" w:rsidRDefault="008455FB" w:rsidP="001939C5">
            <w:pPr>
              <w:spacing w:before="60" w:after="60"/>
              <w:rPr>
                <w:b/>
                <w:lang w:val="en-GB"/>
              </w:rPr>
            </w:pPr>
            <w:r w:rsidRPr="00F63393">
              <w:rPr>
                <w:b/>
                <w:lang w:val="en-GB"/>
              </w:rPr>
              <w:t>Input</w:t>
            </w:r>
          </w:p>
        </w:tc>
        <w:tc>
          <w:tcPr>
            <w:tcW w:w="6864" w:type="dxa"/>
            <w:shd w:val="clear" w:color="auto" w:fill="auto"/>
          </w:tcPr>
          <w:p w14:paraId="0356D142" w14:textId="77777777" w:rsidR="003D2AD5" w:rsidRPr="00F63393" w:rsidRDefault="003D2AD5" w:rsidP="003D2AD5">
            <w:pPr>
              <w:pStyle w:val="Lijstalinea"/>
              <w:numPr>
                <w:ilvl w:val="0"/>
                <w:numId w:val="9"/>
              </w:numPr>
              <w:spacing w:before="60" w:after="60" w:line="240" w:lineRule="auto"/>
              <w:ind w:left="360"/>
              <w:rPr>
                <w:lang w:val="en-GB"/>
              </w:rPr>
            </w:pPr>
            <w:r w:rsidRPr="00F63393">
              <w:rPr>
                <w:lang w:val="en-GB"/>
              </w:rPr>
              <w:t>String CONGESTION_POINT_ENTITY_ADDRESS</w:t>
            </w:r>
          </w:p>
          <w:p w14:paraId="34A69038" w14:textId="77777777" w:rsidR="003D2AD5" w:rsidRPr="00F63393" w:rsidRDefault="003D2AD5" w:rsidP="003D2AD5">
            <w:pPr>
              <w:pStyle w:val="Lijstalinea"/>
              <w:numPr>
                <w:ilvl w:val="0"/>
                <w:numId w:val="0"/>
              </w:numPr>
              <w:spacing w:before="60" w:after="60" w:line="240" w:lineRule="auto"/>
              <w:ind w:left="360"/>
              <w:rPr>
                <w:lang w:val="en-GB"/>
              </w:rPr>
            </w:pPr>
            <w:r w:rsidRPr="00F63393">
              <w:rPr>
                <w:lang w:val="en-GB"/>
              </w:rPr>
              <w:t xml:space="preserve">Entity address </w:t>
            </w:r>
            <w:r w:rsidR="00135F70" w:rsidRPr="00F63393">
              <w:rPr>
                <w:lang w:val="en-GB"/>
              </w:rPr>
              <w:t>associated with the</w:t>
            </w:r>
            <w:r w:rsidRPr="00F63393">
              <w:rPr>
                <w:lang w:val="en-GB"/>
              </w:rPr>
              <w:t xml:space="preserve"> c</w:t>
            </w:r>
            <w:r w:rsidR="00707E50" w:rsidRPr="00F63393">
              <w:rPr>
                <w:lang w:val="en-GB"/>
              </w:rPr>
              <w:t>ongestion point</w:t>
            </w:r>
          </w:p>
          <w:p w14:paraId="74F77381" w14:textId="77777777" w:rsidR="003D2AD5" w:rsidRPr="00F63393" w:rsidRDefault="00C360AB" w:rsidP="003D2AD5">
            <w:pPr>
              <w:pStyle w:val="Lijstalinea"/>
              <w:numPr>
                <w:ilvl w:val="0"/>
                <w:numId w:val="9"/>
              </w:numPr>
              <w:spacing w:before="60" w:after="60" w:line="240" w:lineRule="auto"/>
              <w:ind w:left="360"/>
              <w:rPr>
                <w:lang w:val="en-GB"/>
              </w:rPr>
            </w:pPr>
            <w:r w:rsidRPr="00F63393">
              <w:rPr>
                <w:lang w:val="en-GB"/>
              </w:rPr>
              <w:t xml:space="preserve">org.joda.time.LocalDate </w:t>
            </w:r>
            <w:r w:rsidR="003D2AD5" w:rsidRPr="00F63393">
              <w:rPr>
                <w:lang w:val="en-GB"/>
              </w:rPr>
              <w:t>PERIOD</w:t>
            </w:r>
          </w:p>
          <w:p w14:paraId="541720C9" w14:textId="77777777" w:rsidR="003D2AD5" w:rsidRPr="00F63393" w:rsidRDefault="003D2AD5" w:rsidP="00E8235A">
            <w:pPr>
              <w:pStyle w:val="Lijstalinea"/>
              <w:numPr>
                <w:ilvl w:val="0"/>
                <w:numId w:val="0"/>
              </w:numPr>
              <w:spacing w:before="60" w:after="60" w:line="240" w:lineRule="auto"/>
              <w:ind w:left="360"/>
              <w:rPr>
                <w:lang w:val="en-GB"/>
              </w:rPr>
            </w:pPr>
            <w:r w:rsidRPr="00F63393">
              <w:rPr>
                <w:lang w:val="en-GB"/>
              </w:rPr>
              <w:t>PTU day</w:t>
            </w:r>
          </w:p>
          <w:p w14:paraId="1651A1DA" w14:textId="77777777" w:rsidR="003D2AD5" w:rsidRPr="00F63393" w:rsidRDefault="003D2AD5" w:rsidP="003D2AD5">
            <w:pPr>
              <w:pStyle w:val="Lijstalinea"/>
              <w:numPr>
                <w:ilvl w:val="0"/>
                <w:numId w:val="9"/>
              </w:numPr>
              <w:spacing w:before="60" w:after="60" w:line="240" w:lineRule="auto"/>
              <w:ind w:left="360"/>
              <w:rPr>
                <w:lang w:val="en-GB"/>
              </w:rPr>
            </w:pPr>
            <w:r w:rsidRPr="00F63393">
              <w:rPr>
                <w:lang w:val="en-GB"/>
              </w:rPr>
              <w:t>Integer PTU_INDEX</w:t>
            </w:r>
          </w:p>
          <w:p w14:paraId="54BAF213" w14:textId="77777777" w:rsidR="008455FB" w:rsidRPr="00F63393" w:rsidRDefault="003D2AD5" w:rsidP="003D2AD5">
            <w:pPr>
              <w:pStyle w:val="Lijstalinea"/>
              <w:numPr>
                <w:ilvl w:val="0"/>
                <w:numId w:val="0"/>
              </w:numPr>
              <w:spacing w:before="60" w:after="60" w:line="240" w:lineRule="auto"/>
              <w:ind w:left="360"/>
              <w:rPr>
                <w:lang w:val="en-GB"/>
              </w:rPr>
            </w:pPr>
            <w:r w:rsidRPr="00F63393">
              <w:rPr>
                <w:lang w:val="en-GB"/>
              </w:rPr>
              <w:t>PTU Index</w:t>
            </w:r>
          </w:p>
        </w:tc>
      </w:tr>
      <w:tr w:rsidR="008455FB" w:rsidRPr="00F63393" w14:paraId="249F6574" w14:textId="77777777" w:rsidTr="008D6A83">
        <w:tc>
          <w:tcPr>
            <w:tcW w:w="1629" w:type="dxa"/>
            <w:shd w:val="clear" w:color="auto" w:fill="D9E2F3"/>
          </w:tcPr>
          <w:p w14:paraId="5E4AB03A" w14:textId="77777777" w:rsidR="008455FB" w:rsidRPr="00F63393" w:rsidRDefault="008455FB" w:rsidP="001939C5">
            <w:pPr>
              <w:spacing w:before="60" w:after="60"/>
              <w:rPr>
                <w:b/>
                <w:lang w:val="en-GB"/>
              </w:rPr>
            </w:pPr>
            <w:r w:rsidRPr="00F63393">
              <w:rPr>
                <w:b/>
                <w:lang w:val="en-GB"/>
              </w:rPr>
              <w:t>Output</w:t>
            </w:r>
          </w:p>
        </w:tc>
        <w:tc>
          <w:tcPr>
            <w:tcW w:w="6864" w:type="dxa"/>
            <w:shd w:val="clear" w:color="auto" w:fill="auto"/>
          </w:tcPr>
          <w:p w14:paraId="72579295" w14:textId="77777777" w:rsidR="003E0CEB" w:rsidRPr="00F63393" w:rsidRDefault="003E0CEB" w:rsidP="003E0CEB">
            <w:pPr>
              <w:pStyle w:val="Lijstalinea"/>
              <w:numPr>
                <w:ilvl w:val="0"/>
                <w:numId w:val="0"/>
              </w:numPr>
              <w:spacing w:before="60" w:after="60" w:line="240" w:lineRule="auto"/>
              <w:ind w:left="360" w:hanging="360"/>
              <w:rPr>
                <w:lang w:val="en-GB"/>
              </w:rPr>
            </w:pPr>
            <w:r w:rsidRPr="00F63393">
              <w:rPr>
                <w:lang w:val="en-GB"/>
              </w:rPr>
              <w:t>None</w:t>
            </w:r>
          </w:p>
        </w:tc>
      </w:tr>
      <w:tr w:rsidR="008E48CD" w:rsidRPr="00F63393" w14:paraId="0ECD118E" w14:textId="77777777" w:rsidTr="008D6A83">
        <w:tc>
          <w:tcPr>
            <w:tcW w:w="1629" w:type="dxa"/>
            <w:shd w:val="clear" w:color="auto" w:fill="D9E2F3"/>
          </w:tcPr>
          <w:p w14:paraId="1203C86B" w14:textId="77777777" w:rsidR="008E48CD" w:rsidRPr="00F63393" w:rsidRDefault="008E48CD" w:rsidP="001939C5">
            <w:pPr>
              <w:spacing w:before="60" w:after="60"/>
              <w:rPr>
                <w:b/>
                <w:lang w:val="en-GB"/>
              </w:rPr>
            </w:pPr>
            <w:r w:rsidRPr="00F63393">
              <w:rPr>
                <w:b/>
                <w:lang w:val="en-GB"/>
              </w:rPr>
              <w:t>References</w:t>
            </w:r>
          </w:p>
        </w:tc>
        <w:tc>
          <w:tcPr>
            <w:tcW w:w="6864" w:type="dxa"/>
            <w:shd w:val="clear" w:color="auto" w:fill="auto"/>
          </w:tcPr>
          <w:p w14:paraId="362C69F8" w14:textId="77777777"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A1016F" w:rsidRPr="00F63393">
              <w:rPr>
                <w:lang w:val="en-GB"/>
              </w:rPr>
              <w:t>.</w:t>
            </w:r>
            <w:r w:rsidR="00B04562" w:rsidRPr="00F63393">
              <w:rPr>
                <w:lang w:val="en-GB"/>
              </w:rPr>
              <w:t>8</w:t>
            </w:r>
            <w:r w:rsidRPr="00F63393">
              <w:rPr>
                <w:lang w:val="en-GB"/>
              </w:rPr>
              <w:t xml:space="preserve"> DsoOperateCoordinator</w:t>
            </w:r>
          </w:p>
          <w:p w14:paraId="60EA124E" w14:textId="77777777" w:rsidR="008E48CD" w:rsidRPr="00F63393" w:rsidRDefault="008D6A83" w:rsidP="008E48CD">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14:paraId="6C27388B" w14:textId="77777777" w:rsidR="008D6A83" w:rsidRPr="00882F15" w:rsidRDefault="008D6A83" w:rsidP="008D6A83">
      <w:pPr>
        <w:rPr>
          <w:lang w:val="en-GB"/>
        </w:rPr>
      </w:pPr>
    </w:p>
    <w:p w14:paraId="37B12309" w14:textId="77777777" w:rsidR="008D6A83" w:rsidRPr="00290A22" w:rsidRDefault="008D6A83" w:rsidP="008D6A83">
      <w:pPr>
        <w:pStyle w:val="Kop5"/>
        <w:rPr>
          <w:lang w:val="en-GB"/>
        </w:rPr>
      </w:pPr>
      <w:r w:rsidRPr="00075BC2">
        <w:rPr>
          <w:lang w:val="en-GB"/>
        </w:rPr>
        <w:t xml:space="preserve">Initiate Settlement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14:paraId="1DB38207" w14:textId="77777777" w:rsidTr="007E1D50">
        <w:tc>
          <w:tcPr>
            <w:tcW w:w="1651" w:type="dxa"/>
            <w:shd w:val="clear" w:color="auto" w:fill="D9E2F3"/>
          </w:tcPr>
          <w:p w14:paraId="2199D189" w14:textId="77777777"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3"/>
            </w:tblGrid>
            <w:tr w:rsidR="008D6A83" w:rsidRPr="00075BC2" w14:paraId="78C8879C" w14:textId="77777777" w:rsidTr="007E1D50">
              <w:tc>
                <w:tcPr>
                  <w:tcW w:w="738" w:type="dxa"/>
                  <w:shd w:val="clear" w:color="auto" w:fill="FBE4D5"/>
                </w:tcPr>
                <w:p w14:paraId="25083044" w14:textId="77777777"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14:paraId="46305CB8" w14:textId="77777777"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14:paraId="4861EBA4" w14:textId="77777777"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14:paraId="6F99C286" w14:textId="77777777" w:rsidR="008D6A83" w:rsidRPr="00075BC2" w:rsidRDefault="008D6A83" w:rsidP="007E1D50">
                  <w:pPr>
                    <w:spacing w:before="60" w:after="60"/>
                    <w:jc w:val="center"/>
                    <w:rPr>
                      <w:b/>
                      <w:lang w:val="en-GB"/>
                    </w:rPr>
                  </w:pPr>
                  <w:r w:rsidRPr="00075BC2">
                    <w:rPr>
                      <w:b/>
                      <w:lang w:val="en-GB"/>
                    </w:rPr>
                    <w:t>USEF step</w:t>
                  </w:r>
                </w:p>
              </w:tc>
            </w:tr>
            <w:tr w:rsidR="008D6A83" w:rsidRPr="00075BC2" w14:paraId="196698FE" w14:textId="77777777" w:rsidTr="007E1D50">
              <w:tc>
                <w:tcPr>
                  <w:tcW w:w="738" w:type="dxa"/>
                  <w:shd w:val="clear" w:color="auto" w:fill="auto"/>
                </w:tcPr>
                <w:p w14:paraId="40077278" w14:textId="77777777" w:rsidR="008D6A83" w:rsidRPr="00075BC2" w:rsidRDefault="008D6A83" w:rsidP="007E1D50">
                  <w:pPr>
                    <w:spacing w:before="60" w:after="60"/>
                    <w:rPr>
                      <w:lang w:val="en-GB"/>
                    </w:rPr>
                  </w:pPr>
                  <w:r>
                    <w:rPr>
                      <w:lang w:val="en-GB"/>
                    </w:rPr>
                    <w:t>DSO</w:t>
                  </w:r>
                </w:p>
              </w:tc>
              <w:tc>
                <w:tcPr>
                  <w:tcW w:w="1417" w:type="dxa"/>
                  <w:shd w:val="clear" w:color="auto" w:fill="auto"/>
                </w:tcPr>
                <w:p w14:paraId="78BF36BD" w14:textId="77777777" w:rsidR="008D6A83" w:rsidRPr="00075BC2" w:rsidRDefault="008D6A83" w:rsidP="007E1D50">
                  <w:pPr>
                    <w:spacing w:before="60" w:after="60"/>
                    <w:rPr>
                      <w:lang w:val="en-GB"/>
                    </w:rPr>
                  </w:pPr>
                  <w:r w:rsidRPr="00075BC2">
                    <w:rPr>
                      <w:lang w:val="en-GB"/>
                    </w:rPr>
                    <w:t>Settlement</w:t>
                  </w:r>
                </w:p>
              </w:tc>
              <w:tc>
                <w:tcPr>
                  <w:tcW w:w="992" w:type="dxa"/>
                  <w:shd w:val="clear" w:color="auto" w:fill="auto"/>
                </w:tcPr>
                <w:p w14:paraId="5AA3E5FF" w14:textId="77777777" w:rsidR="008D6A83" w:rsidRPr="00075BC2" w:rsidRDefault="008D6A83" w:rsidP="007E1D50">
                  <w:pPr>
                    <w:spacing w:before="60" w:after="60"/>
                    <w:rPr>
                      <w:lang w:val="en-GB"/>
                    </w:rPr>
                  </w:pPr>
                  <w:r w:rsidRPr="00075BC2">
                    <w:rPr>
                      <w:lang w:val="en-GB"/>
                    </w:rPr>
                    <w:t>NA</w:t>
                  </w:r>
                </w:p>
              </w:tc>
              <w:tc>
                <w:tcPr>
                  <w:tcW w:w="3851" w:type="dxa"/>
                  <w:shd w:val="clear" w:color="auto" w:fill="auto"/>
                </w:tcPr>
                <w:p w14:paraId="5CBB52DC" w14:textId="77777777" w:rsidR="008D6A83" w:rsidRPr="00075BC2" w:rsidRDefault="008D6A83" w:rsidP="007E1D50">
                  <w:pPr>
                    <w:spacing w:before="60" w:after="60"/>
                    <w:rPr>
                      <w:lang w:val="en-GB"/>
                    </w:rPr>
                  </w:pPr>
                  <w:r w:rsidRPr="00075BC2">
                    <w:rPr>
                      <w:lang w:val="en-GB"/>
                    </w:rPr>
                    <w:t>Validate if s/D-prognoses Were Met</w:t>
                  </w:r>
                </w:p>
              </w:tc>
            </w:tr>
          </w:tbl>
          <w:p w14:paraId="1007FE4D" w14:textId="77777777" w:rsidR="008D6A83" w:rsidRPr="00A10A24" w:rsidRDefault="008D6A83" w:rsidP="007E1D50">
            <w:pPr>
              <w:spacing w:before="60" w:after="60"/>
            </w:pPr>
          </w:p>
        </w:tc>
      </w:tr>
      <w:tr w:rsidR="008D6A83" w:rsidRPr="00882F15" w14:paraId="267FB0FF" w14:textId="77777777" w:rsidTr="007E1D50">
        <w:tc>
          <w:tcPr>
            <w:tcW w:w="1651" w:type="dxa"/>
            <w:shd w:val="clear" w:color="auto" w:fill="D9E2F3"/>
          </w:tcPr>
          <w:p w14:paraId="0A9006E9" w14:textId="77777777"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14:paraId="5265CD3E" w14:textId="77777777" w:rsidR="008D6A83" w:rsidRPr="00B06C40" w:rsidRDefault="008D6A83" w:rsidP="007E1D50">
            <w:pPr>
              <w:spacing w:before="60" w:after="60"/>
              <w:rPr>
                <w:lang w:val="en-GB"/>
              </w:rPr>
            </w:pPr>
            <w:r>
              <w:rPr>
                <w:lang w:val="en-GB"/>
              </w:rPr>
              <w:t>DSO</w:t>
            </w:r>
            <w:r w:rsidRPr="00B06C40">
              <w:rPr>
                <w:lang w:val="en-GB"/>
              </w:rPr>
              <w:t>_INITIATE</w:t>
            </w:r>
            <w:r>
              <w:rPr>
                <w:lang w:val="en-GB"/>
              </w:rPr>
              <w:t>_SETTLEMENT</w:t>
            </w:r>
          </w:p>
        </w:tc>
      </w:tr>
      <w:tr w:rsidR="008D6A83" w:rsidRPr="00882F15" w14:paraId="41909D4D" w14:textId="77777777" w:rsidTr="007E1D50">
        <w:tc>
          <w:tcPr>
            <w:tcW w:w="1651" w:type="dxa"/>
            <w:shd w:val="clear" w:color="auto" w:fill="D9E2F3"/>
          </w:tcPr>
          <w:p w14:paraId="0BB5E894" w14:textId="77777777"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14:paraId="5CA8233F" w14:textId="77777777" w:rsidR="008D6A83" w:rsidRPr="00882F15" w:rsidRDefault="008D6A83" w:rsidP="007E1D50">
            <w:pPr>
              <w:rPr>
                <w:lang w:val="en-GB"/>
              </w:rPr>
            </w:pPr>
            <w:r w:rsidRPr="00882F15">
              <w:rPr>
                <w:lang w:val="en-GB"/>
              </w:rPr>
              <w:t xml:space="preserve">At the start of the settlement process a DSO generates settlement items based on the flex orders </w:t>
            </w:r>
            <w:r>
              <w:rPr>
                <w:lang w:val="en-GB"/>
              </w:rPr>
              <w:t xml:space="preserve">of previous month </w:t>
            </w:r>
            <w:r w:rsidRPr="00882F15">
              <w:rPr>
                <w:lang w:val="en-GB"/>
              </w:rPr>
              <w:t>and the actual power consumption on the applicable connections. For each settlement item, the delivered flex quantity and power deficiency for the PTU is calculated as well as a possible penalty.</w:t>
            </w:r>
          </w:p>
          <w:p w14:paraId="395D0B8B" w14:textId="77777777" w:rsidR="008D6A83" w:rsidRPr="00B06C40" w:rsidRDefault="008D6A83" w:rsidP="007E1D50">
            <w:pPr>
              <w:spacing w:before="60" w:after="60"/>
              <w:rPr>
                <w:lang w:val="en-GB"/>
              </w:rPr>
            </w:pPr>
            <w:r w:rsidRPr="00B06C40">
              <w:rPr>
                <w:lang w:val="en-GB"/>
              </w:rPr>
              <w:lastRenderedPageBreak/>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14:paraId="0380184C" w14:textId="77777777" w:rsidTr="007E1D50">
        <w:tc>
          <w:tcPr>
            <w:tcW w:w="1651" w:type="dxa"/>
            <w:shd w:val="clear" w:color="auto" w:fill="D9E2F3"/>
          </w:tcPr>
          <w:p w14:paraId="63EF6997" w14:textId="77777777" w:rsidR="008D6A83" w:rsidRPr="00B06C40" w:rsidRDefault="008D6A83" w:rsidP="007E1D50">
            <w:pPr>
              <w:spacing w:before="120" w:after="120"/>
              <w:rPr>
                <w:b/>
                <w:lang w:val="en-GB"/>
              </w:rPr>
            </w:pPr>
            <w:r w:rsidRPr="00B06C40">
              <w:rPr>
                <w:b/>
                <w:lang w:val="en-GB"/>
              </w:rPr>
              <w:lastRenderedPageBreak/>
              <w:t>Input</w:t>
            </w:r>
          </w:p>
        </w:tc>
        <w:tc>
          <w:tcPr>
            <w:tcW w:w="7068" w:type="dxa"/>
            <w:shd w:val="clear" w:color="auto" w:fill="auto"/>
          </w:tcPr>
          <w:p w14:paraId="72B29ECB"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org.joda.time.LocalDate START_DATE</w:t>
            </w:r>
          </w:p>
          <w:p w14:paraId="4982C2E3"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Start date of the period to initiate settlement for.</w:t>
            </w:r>
          </w:p>
          <w:p w14:paraId="387B6318"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org.joda.time.LocalDate END_DATE</w:t>
            </w:r>
          </w:p>
          <w:p w14:paraId="70956762"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End date of the period to initiate settlement for.</w:t>
            </w:r>
          </w:p>
          <w:p w14:paraId="2EAC085F"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14:paraId="18CA0266"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The list of all relevant prognoses in the specified period.</w:t>
            </w:r>
          </w:p>
          <w:p w14:paraId="18CACD63" w14:textId="77777777" w:rsidR="008D6A83" w:rsidRPr="00B06C40" w:rsidRDefault="008D6A83" w:rsidP="007E1D50">
            <w:pPr>
              <w:pStyle w:val="Lijstalinea"/>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14:paraId="373609A2"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List of all relevant flex requests in the specified period.</w:t>
            </w:r>
          </w:p>
          <w:p w14:paraId="2F1C6E4F"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14:paraId="70C09A19"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List of all relevant flex offers in the specified period.</w:t>
            </w:r>
          </w:p>
          <w:p w14:paraId="27E4A346" w14:textId="77777777" w:rsidR="008D6A83" w:rsidRPr="00B06C40" w:rsidRDefault="008D6A83" w:rsidP="007E1D50">
            <w:pPr>
              <w:pStyle w:val="Lijstalinea"/>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14:paraId="09588761" w14:textId="77777777" w:rsidR="008D6A83" w:rsidRPr="00B06C40" w:rsidRDefault="008D6A83" w:rsidP="007E1D50">
            <w:pPr>
              <w:pStyle w:val="Lijstalinea"/>
              <w:numPr>
                <w:ilvl w:val="0"/>
                <w:numId w:val="0"/>
              </w:numPr>
              <w:spacing w:before="60" w:after="60" w:line="240" w:lineRule="auto"/>
              <w:ind w:left="360"/>
              <w:rPr>
                <w:lang w:val="en-GB"/>
              </w:rPr>
            </w:pPr>
            <w:r w:rsidRPr="00B06C40">
              <w:rPr>
                <w:lang w:val="en-GB"/>
              </w:rPr>
              <w:t>List of all relevant flex orders in the specified period.</w:t>
            </w:r>
          </w:p>
          <w:p w14:paraId="244E4AA3" w14:textId="77777777" w:rsidR="008D6A83" w:rsidRPr="00F1254E" w:rsidRDefault="008D6A83" w:rsidP="007E1D50">
            <w:pPr>
              <w:pStyle w:val="Lijstalinea"/>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14:paraId="6A92241B" w14:textId="77777777" w:rsidR="008D6A83" w:rsidRPr="00500F0F" w:rsidRDefault="008D6A83" w:rsidP="007E1D50">
            <w:pPr>
              <w:pStyle w:val="Lijstalinea"/>
              <w:numPr>
                <w:ilvl w:val="0"/>
                <w:numId w:val="0"/>
              </w:numPr>
              <w:spacing w:before="60" w:after="60" w:line="240" w:lineRule="auto"/>
              <w:ind w:left="360"/>
              <w:rPr>
                <w:lang w:val="en-GB"/>
              </w:rPr>
            </w:pPr>
            <w:r w:rsidRPr="00F1254E">
              <w:rPr>
                <w:lang w:val="en-GB"/>
              </w:rPr>
              <w:t>The metered data for the specified period</w:t>
            </w:r>
          </w:p>
        </w:tc>
      </w:tr>
      <w:tr w:rsidR="008D6A83" w:rsidRPr="00882F15" w14:paraId="3374EEC6" w14:textId="77777777" w:rsidTr="007E1D50">
        <w:tc>
          <w:tcPr>
            <w:tcW w:w="1651" w:type="dxa"/>
            <w:shd w:val="clear" w:color="auto" w:fill="D9E2F3"/>
          </w:tcPr>
          <w:p w14:paraId="6430D215" w14:textId="77777777" w:rsidR="008D6A83" w:rsidRPr="00B06C40" w:rsidRDefault="008D6A83" w:rsidP="007E1D50">
            <w:pPr>
              <w:spacing w:before="120" w:after="120"/>
              <w:rPr>
                <w:b/>
                <w:lang w:val="en-GB"/>
              </w:rPr>
            </w:pPr>
            <w:r w:rsidRPr="00B06C40">
              <w:rPr>
                <w:b/>
                <w:lang w:val="en-GB"/>
              </w:rPr>
              <w:t>Output</w:t>
            </w:r>
          </w:p>
        </w:tc>
        <w:tc>
          <w:tcPr>
            <w:tcW w:w="7068" w:type="dxa"/>
            <w:shd w:val="clear" w:color="auto" w:fill="auto"/>
          </w:tcPr>
          <w:p w14:paraId="3FF84B7E" w14:textId="77777777" w:rsidR="008D6A83" w:rsidRPr="00B06C40" w:rsidRDefault="002C41E7" w:rsidP="007E1D50">
            <w:pPr>
              <w:pStyle w:val="Lijstalinea"/>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14:paraId="76852792" w14:textId="77777777" w:rsidTr="007E1D50">
        <w:tc>
          <w:tcPr>
            <w:tcW w:w="1651" w:type="dxa"/>
            <w:shd w:val="clear" w:color="auto" w:fill="D9E2F3"/>
          </w:tcPr>
          <w:p w14:paraId="27F8FF24" w14:textId="77777777"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14:paraId="1660E06C" w14:textId="77777777"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6</w:t>
            </w:r>
            <w:r w:rsidRPr="00882F15">
              <w:rPr>
                <w:lang w:val="en-GB"/>
              </w:rPr>
              <w:t xml:space="preserve"> DsoInitiateSettlementCoordinator</w:t>
            </w:r>
          </w:p>
          <w:p w14:paraId="1D8E48A2" w14:textId="77777777" w:rsidR="008D6A83" w:rsidRPr="008D1F43" w:rsidRDefault="008D6A83" w:rsidP="007E1D50">
            <w:pPr>
              <w:pStyle w:val="Lijstalinea"/>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DSO and Aggregator is elaborated in sections </w:t>
            </w:r>
            <w:r>
              <w:rPr>
                <w:lang w:val="en-GB"/>
              </w:rPr>
              <w:t>2.</w:t>
            </w:r>
            <w:r w:rsidRPr="00882F15">
              <w:rPr>
                <w:lang w:val="en-GB"/>
              </w:rPr>
              <w:t>3.4.8</w:t>
            </w:r>
          </w:p>
        </w:tc>
      </w:tr>
    </w:tbl>
    <w:p w14:paraId="6D4BF922" w14:textId="77777777" w:rsidR="000971FF" w:rsidRPr="008D6A83" w:rsidRDefault="000971FF" w:rsidP="00E44574"/>
    <w:p w14:paraId="16A1792D" w14:textId="77777777" w:rsidR="007A0A79" w:rsidRPr="00F63393" w:rsidRDefault="007A0A79" w:rsidP="007A0A79">
      <w:pPr>
        <w:pStyle w:val="Kop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7A0A79" w:rsidRPr="00F63393" w14:paraId="4A03ECF2" w14:textId="77777777" w:rsidTr="008D6A83">
        <w:tc>
          <w:tcPr>
            <w:tcW w:w="1627" w:type="dxa"/>
            <w:shd w:val="clear" w:color="auto" w:fill="D9E2F3"/>
          </w:tcPr>
          <w:p w14:paraId="4BB27582" w14:textId="77777777" w:rsidR="007A0A79" w:rsidRPr="00F63393" w:rsidRDefault="007A0A79" w:rsidP="003875A5">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0"/>
            </w:tblGrid>
            <w:tr w:rsidR="007A0A79" w:rsidRPr="00F63393" w14:paraId="59BD5401" w14:textId="77777777" w:rsidTr="008D6A83">
              <w:tc>
                <w:tcPr>
                  <w:tcW w:w="725" w:type="dxa"/>
                  <w:shd w:val="clear" w:color="auto" w:fill="FBE4D5"/>
                </w:tcPr>
                <w:p w14:paraId="1852E4FB" w14:textId="77777777" w:rsidR="007A0A79" w:rsidRPr="00F63393" w:rsidRDefault="007A0A79" w:rsidP="003875A5">
                  <w:pPr>
                    <w:spacing w:before="60" w:after="60"/>
                    <w:jc w:val="center"/>
                    <w:rPr>
                      <w:b/>
                      <w:lang w:val="en-GB"/>
                    </w:rPr>
                  </w:pPr>
                  <w:r w:rsidRPr="00F63393">
                    <w:rPr>
                      <w:b/>
                      <w:lang w:val="en-GB"/>
                    </w:rPr>
                    <w:t>Role</w:t>
                  </w:r>
                </w:p>
              </w:tc>
              <w:tc>
                <w:tcPr>
                  <w:tcW w:w="1383" w:type="dxa"/>
                  <w:shd w:val="clear" w:color="auto" w:fill="FBE4D5"/>
                </w:tcPr>
                <w:p w14:paraId="3F27221D" w14:textId="77777777" w:rsidR="007A0A79" w:rsidRPr="00F63393" w:rsidRDefault="007A0A79" w:rsidP="003875A5">
                  <w:pPr>
                    <w:spacing w:before="60" w:after="60"/>
                    <w:jc w:val="center"/>
                    <w:rPr>
                      <w:b/>
                      <w:lang w:val="en-GB"/>
                    </w:rPr>
                  </w:pPr>
                  <w:r w:rsidRPr="00F63393">
                    <w:rPr>
                      <w:b/>
                      <w:lang w:val="en-GB"/>
                    </w:rPr>
                    <w:t>Phase</w:t>
                  </w:r>
                </w:p>
              </w:tc>
              <w:tc>
                <w:tcPr>
                  <w:tcW w:w="979" w:type="dxa"/>
                  <w:shd w:val="clear" w:color="auto" w:fill="FBE4D5"/>
                </w:tcPr>
                <w:p w14:paraId="5B547D76" w14:textId="77777777" w:rsidR="007A0A79" w:rsidRPr="00F63393" w:rsidRDefault="007A0A79" w:rsidP="003875A5">
                  <w:pPr>
                    <w:spacing w:before="60" w:after="60"/>
                    <w:jc w:val="center"/>
                    <w:rPr>
                      <w:b/>
                      <w:lang w:val="en-GB"/>
                    </w:rPr>
                  </w:pPr>
                  <w:r w:rsidRPr="00F63393">
                    <w:rPr>
                      <w:b/>
                      <w:lang w:val="en-GB"/>
                    </w:rPr>
                    <w:t>Regime</w:t>
                  </w:r>
                </w:p>
              </w:tc>
              <w:tc>
                <w:tcPr>
                  <w:tcW w:w="3550" w:type="dxa"/>
                  <w:shd w:val="clear" w:color="auto" w:fill="FBE4D5"/>
                </w:tcPr>
                <w:p w14:paraId="535E0A48" w14:textId="77777777" w:rsidR="007A0A79" w:rsidRPr="00F63393" w:rsidRDefault="007A0A79" w:rsidP="003875A5">
                  <w:pPr>
                    <w:spacing w:before="60" w:after="60"/>
                    <w:jc w:val="center"/>
                    <w:rPr>
                      <w:b/>
                      <w:lang w:val="en-GB"/>
                    </w:rPr>
                  </w:pPr>
                  <w:r w:rsidRPr="00F63393">
                    <w:rPr>
                      <w:b/>
                      <w:lang w:val="en-GB"/>
                    </w:rPr>
                    <w:t>USEF step</w:t>
                  </w:r>
                </w:p>
              </w:tc>
            </w:tr>
            <w:tr w:rsidR="008D6A83" w:rsidRPr="00F63393" w14:paraId="2601E596" w14:textId="77777777" w:rsidTr="008D6A83">
              <w:tc>
                <w:tcPr>
                  <w:tcW w:w="725" w:type="dxa"/>
                  <w:shd w:val="clear" w:color="auto" w:fill="auto"/>
                </w:tcPr>
                <w:p w14:paraId="4F4CA120" w14:textId="77777777" w:rsidR="008D6A83" w:rsidRPr="00F63393" w:rsidRDefault="008D6A83" w:rsidP="008D6A83">
                  <w:pPr>
                    <w:spacing w:before="60" w:after="60"/>
                    <w:rPr>
                      <w:lang w:val="en-GB"/>
                    </w:rPr>
                  </w:pPr>
                  <w:r w:rsidRPr="00F63393">
                    <w:rPr>
                      <w:lang w:val="en-GB"/>
                    </w:rPr>
                    <w:t>DSO</w:t>
                  </w:r>
                </w:p>
              </w:tc>
              <w:tc>
                <w:tcPr>
                  <w:tcW w:w="1383" w:type="dxa"/>
                  <w:shd w:val="clear" w:color="auto" w:fill="auto"/>
                </w:tcPr>
                <w:p w14:paraId="49CE1EA4" w14:textId="77777777" w:rsidR="008D6A83" w:rsidRPr="00F63393" w:rsidRDefault="008D6A83" w:rsidP="008D6A83">
                  <w:pPr>
                    <w:spacing w:before="60" w:after="60"/>
                    <w:rPr>
                      <w:lang w:val="en-GB"/>
                    </w:rPr>
                  </w:pPr>
                  <w:r w:rsidRPr="00F63393">
                    <w:rPr>
                      <w:lang w:val="en-GB"/>
                    </w:rPr>
                    <w:t>Settlement</w:t>
                  </w:r>
                </w:p>
              </w:tc>
              <w:tc>
                <w:tcPr>
                  <w:tcW w:w="979" w:type="dxa"/>
                  <w:shd w:val="clear" w:color="auto" w:fill="auto"/>
                </w:tcPr>
                <w:p w14:paraId="037A6780" w14:textId="77777777" w:rsidR="008D6A83" w:rsidRPr="00F63393" w:rsidRDefault="008D6A83" w:rsidP="008D6A83">
                  <w:pPr>
                    <w:spacing w:before="60" w:after="60"/>
                    <w:rPr>
                      <w:lang w:val="en-GB"/>
                    </w:rPr>
                  </w:pPr>
                  <w:r w:rsidRPr="00F63393">
                    <w:rPr>
                      <w:lang w:val="en-GB"/>
                    </w:rPr>
                    <w:t>NA</w:t>
                  </w:r>
                </w:p>
              </w:tc>
              <w:tc>
                <w:tcPr>
                  <w:tcW w:w="3550" w:type="dxa"/>
                  <w:shd w:val="clear" w:color="auto" w:fill="auto"/>
                </w:tcPr>
                <w:p w14:paraId="09E15EE3" w14:textId="77777777" w:rsidR="008D6A83" w:rsidRPr="00A978AA" w:rsidRDefault="008D6A83" w:rsidP="008D6A83">
                  <w:pPr>
                    <w:spacing w:before="60" w:after="60"/>
                    <w:rPr>
                      <w:lang w:val="en-GB"/>
                    </w:rPr>
                  </w:pPr>
                  <w:r w:rsidRPr="008D1F43">
                    <w:rPr>
                      <w:lang w:val="en-GB"/>
                    </w:rPr>
                    <w:t xml:space="preserve">Calculate Flex Prices and </w:t>
                  </w:r>
                  <w:r w:rsidR="000F6D94" w:rsidRPr="008D1F43">
                    <w:rPr>
                      <w:lang w:val="en-GB"/>
                    </w:rPr>
                    <w:t>Penalty</w:t>
                  </w:r>
                  <w:r w:rsidRPr="008D1F43">
                    <w:rPr>
                      <w:lang w:val="en-GB"/>
                    </w:rPr>
                    <w:t xml:space="preserve"> Amounts</w:t>
                  </w:r>
                </w:p>
              </w:tc>
            </w:tr>
          </w:tbl>
          <w:p w14:paraId="31D16B08" w14:textId="77777777" w:rsidR="007A0A79" w:rsidRPr="00F63393" w:rsidRDefault="007A0A79" w:rsidP="003875A5">
            <w:pPr>
              <w:spacing w:before="60" w:after="60"/>
              <w:rPr>
                <w:lang w:val="en-GB"/>
              </w:rPr>
            </w:pPr>
          </w:p>
        </w:tc>
      </w:tr>
      <w:tr w:rsidR="007A0A79" w:rsidRPr="00F63393" w14:paraId="4FA01193" w14:textId="77777777" w:rsidTr="008D6A83">
        <w:tc>
          <w:tcPr>
            <w:tcW w:w="1627" w:type="dxa"/>
            <w:shd w:val="clear" w:color="auto" w:fill="D9E2F3"/>
          </w:tcPr>
          <w:p w14:paraId="13A5CDFE" w14:textId="77777777" w:rsidR="007A0A79" w:rsidRPr="00F63393" w:rsidRDefault="007A0A79" w:rsidP="003875A5">
            <w:pPr>
              <w:spacing w:before="60" w:after="60"/>
              <w:rPr>
                <w:b/>
                <w:lang w:val="en-GB"/>
              </w:rPr>
            </w:pPr>
            <w:r w:rsidRPr="00F63393">
              <w:rPr>
                <w:b/>
                <w:lang w:val="en-GB"/>
              </w:rPr>
              <w:t>Mapping name</w:t>
            </w:r>
          </w:p>
        </w:tc>
        <w:tc>
          <w:tcPr>
            <w:tcW w:w="6866" w:type="dxa"/>
            <w:shd w:val="clear" w:color="auto" w:fill="auto"/>
          </w:tcPr>
          <w:p w14:paraId="5ADC4717" w14:textId="77777777" w:rsidR="007A0A79" w:rsidRPr="00F63393" w:rsidRDefault="005D69F0" w:rsidP="007A0A79">
            <w:pPr>
              <w:spacing w:before="60" w:after="60"/>
              <w:rPr>
                <w:lang w:val="en-GB"/>
              </w:rPr>
            </w:pPr>
            <w:r w:rsidRPr="00F63393">
              <w:rPr>
                <w:lang w:val="en-GB"/>
              </w:rPr>
              <w:t>DSO_REQUEST_PENALTY_DATA</w:t>
            </w:r>
          </w:p>
        </w:tc>
      </w:tr>
      <w:tr w:rsidR="008D6A83" w:rsidRPr="00F63393" w14:paraId="497D43D8" w14:textId="77777777" w:rsidTr="008D6A83">
        <w:tc>
          <w:tcPr>
            <w:tcW w:w="1627" w:type="dxa"/>
            <w:shd w:val="clear" w:color="auto" w:fill="D9E2F3"/>
          </w:tcPr>
          <w:p w14:paraId="4ACF1489" w14:textId="77777777"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14:paraId="0553A756" w14:textId="77777777" w:rsidR="008D6A83" w:rsidRPr="00550555" w:rsidRDefault="008D6A83" w:rsidP="008D6A83">
            <w:pPr>
              <w:rPr>
                <w:lang w:val="en-GB"/>
              </w:rPr>
            </w:pPr>
            <w:r w:rsidRPr="00550555">
              <w:rPr>
                <w:lang w:val="en-GB"/>
              </w:rPr>
              <w:t>At the start of the settlement process a DSO generates settlement items based on the previous month’s flex orders and the actual power consumption on the applicable connections. For each settlement item, the delivered flex quantity and power deficiency for the PTU is calculated as well as a possible penalty.</w:t>
            </w:r>
          </w:p>
          <w:p w14:paraId="7547405E" w14:textId="77777777" w:rsidR="008D6A83" w:rsidRPr="00550555" w:rsidRDefault="008D6A83" w:rsidP="008D6A83">
            <w:pPr>
              <w:rPr>
                <w:lang w:val="en-GB"/>
              </w:rPr>
            </w:pPr>
            <w:r w:rsidRPr="00882F15">
              <w:rPr>
                <w:lang w:val="en-GB"/>
              </w:rPr>
              <w:t>The input for this PBC is</w:t>
            </w:r>
            <w:r w:rsidRPr="00550555">
              <w:rPr>
                <w:lang w:val="en-GB"/>
              </w:rPr>
              <w:t xml:space="preserve"> the settlement </w:t>
            </w:r>
            <w:r>
              <w:rPr>
                <w:lang w:val="en-GB"/>
              </w:rPr>
              <w:t>object</w:t>
            </w:r>
            <w:r w:rsidRPr="00550555">
              <w:rPr>
                <w:lang w:val="en-GB"/>
              </w:rPr>
              <w:t xml:space="preserve"> and </w:t>
            </w:r>
            <w:r>
              <w:rPr>
                <w:lang w:val="en-GB"/>
              </w:rPr>
              <w:t>the PTU duration</w:t>
            </w:r>
            <w:r w:rsidRPr="00882F15">
              <w:rPr>
                <w:lang w:val="en-GB"/>
              </w:rPr>
              <w:t xml:space="preserve">. The output is the input </w:t>
            </w:r>
            <w:r>
              <w:rPr>
                <w:lang w:val="en-GB"/>
              </w:rPr>
              <w:t>settlement object</w:t>
            </w:r>
            <w:r w:rsidRPr="00882F15">
              <w:rPr>
                <w:lang w:val="en-GB"/>
              </w:rPr>
              <w:t xml:space="preserve"> updated with penalty data</w:t>
            </w:r>
            <w:r w:rsidRPr="00550555">
              <w:rPr>
                <w:lang w:val="en-GB"/>
              </w:rPr>
              <w:t>.</w:t>
            </w:r>
          </w:p>
        </w:tc>
      </w:tr>
      <w:tr w:rsidR="008D6A83" w:rsidRPr="00F63393" w14:paraId="22507070" w14:textId="77777777" w:rsidTr="008D6A83">
        <w:tc>
          <w:tcPr>
            <w:tcW w:w="1627" w:type="dxa"/>
            <w:shd w:val="clear" w:color="auto" w:fill="D9E2F3"/>
          </w:tcPr>
          <w:p w14:paraId="65A08C4F" w14:textId="77777777"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14:paraId="5B33A08B" w14:textId="77777777" w:rsidR="008D6A83" w:rsidRPr="00922268" w:rsidRDefault="002C41E7" w:rsidP="003F6061">
            <w:pPr>
              <w:pStyle w:val="Lijstalinea"/>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 SETTLEMENT_DTO</w:t>
            </w:r>
            <w:r w:rsidR="008D6A83" w:rsidRPr="00B06C40">
              <w:rPr>
                <w:lang w:val="en-GB"/>
              </w:rPr>
              <w:br/>
            </w:r>
            <w:r w:rsidR="008D6A83" w:rsidRPr="00922268">
              <w:rPr>
                <w:lang w:val="en-GB"/>
              </w:rPr>
              <w:t xml:space="preserve">The settlement </w:t>
            </w:r>
            <w:r w:rsidR="008D6A83" w:rsidRPr="00B06C40">
              <w:rPr>
                <w:lang w:val="en-GB"/>
              </w:rPr>
              <w:t>object that contains a list of all settlement items for</w:t>
            </w:r>
            <w:r w:rsidR="008D6A83" w:rsidRPr="00922268">
              <w:rPr>
                <w:lang w:val="en-GB"/>
              </w:rPr>
              <w:t xml:space="preserve"> the </w:t>
            </w:r>
            <w:r w:rsidR="008D6A83" w:rsidRPr="00B06C40">
              <w:rPr>
                <w:lang w:val="en-GB"/>
              </w:rPr>
              <w:t>supplied flex orders</w:t>
            </w:r>
            <w:r w:rsidR="008D6A83" w:rsidRPr="00922268">
              <w:rPr>
                <w:lang w:val="en-GB"/>
              </w:rPr>
              <w:t>.</w:t>
            </w:r>
          </w:p>
          <w:p w14:paraId="66A2D946" w14:textId="77777777" w:rsidR="008D6A83" w:rsidRDefault="008D6A83" w:rsidP="008D6A83">
            <w:pPr>
              <w:pStyle w:val="Lijstalinea"/>
              <w:numPr>
                <w:ilvl w:val="0"/>
                <w:numId w:val="9"/>
              </w:numPr>
              <w:spacing w:before="60" w:after="60" w:line="240" w:lineRule="auto"/>
              <w:ind w:left="360"/>
              <w:rPr>
                <w:lang w:val="en-GB"/>
              </w:rPr>
            </w:pPr>
            <w:r>
              <w:rPr>
                <w:lang w:val="en-GB"/>
              </w:rPr>
              <w:t xml:space="preserve">int </w:t>
            </w:r>
            <w:r w:rsidRPr="00A978AA">
              <w:rPr>
                <w:lang w:val="en-GB"/>
              </w:rPr>
              <w:t>PTU_DURATION</w:t>
            </w:r>
          </w:p>
          <w:p w14:paraId="10763809" w14:textId="77777777" w:rsidR="008D6A83" w:rsidRPr="00922268" w:rsidRDefault="008D6A83" w:rsidP="008D6A83">
            <w:pPr>
              <w:pStyle w:val="Lijstalinea"/>
              <w:numPr>
                <w:ilvl w:val="0"/>
                <w:numId w:val="0"/>
              </w:numPr>
              <w:spacing w:before="60" w:after="60" w:line="240" w:lineRule="auto"/>
              <w:ind w:left="360"/>
              <w:rPr>
                <w:lang w:val="en-GB"/>
              </w:rPr>
            </w:pPr>
            <w:r w:rsidRPr="005A3031">
              <w:rPr>
                <w:lang w:val="en-GB"/>
              </w:rPr>
              <w:t>The duration of a PTU expressed in minutes</w:t>
            </w:r>
          </w:p>
        </w:tc>
      </w:tr>
      <w:tr w:rsidR="008D6A83" w:rsidRPr="00F63393" w14:paraId="65E2BC32" w14:textId="77777777" w:rsidTr="008D6A83">
        <w:tc>
          <w:tcPr>
            <w:tcW w:w="1627" w:type="dxa"/>
            <w:shd w:val="clear" w:color="auto" w:fill="D9E2F3"/>
          </w:tcPr>
          <w:p w14:paraId="02F630E3" w14:textId="77777777"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14:paraId="39BE30C8" w14:textId="77777777" w:rsidR="008D6A83" w:rsidRDefault="002C41E7" w:rsidP="008D6A83">
            <w:pPr>
              <w:pStyle w:val="Lijstalinea"/>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w:t>
            </w:r>
            <w:r w:rsidR="008D6A83" w:rsidRPr="00B06C40">
              <w:rPr>
                <w:lang w:val="en-GB"/>
              </w:rPr>
              <w:t xml:space="preserve"> </w:t>
            </w:r>
            <w:r w:rsidR="008D6A83" w:rsidRPr="00550555">
              <w:rPr>
                <w:lang w:val="en-GB"/>
              </w:rPr>
              <w:t>SETTLEMENT_DTO</w:t>
            </w:r>
          </w:p>
          <w:p w14:paraId="50624AF7" w14:textId="77777777" w:rsidR="008D6A83" w:rsidRPr="00922268" w:rsidRDefault="008D6A83" w:rsidP="008D6A83">
            <w:pPr>
              <w:pStyle w:val="Lijstalinea"/>
              <w:numPr>
                <w:ilvl w:val="0"/>
                <w:numId w:val="0"/>
              </w:numPr>
              <w:spacing w:before="60" w:after="60" w:line="240" w:lineRule="auto"/>
              <w:ind w:left="360"/>
              <w:rPr>
                <w:lang w:val="en-GB"/>
              </w:rPr>
            </w:pPr>
            <w:r w:rsidRPr="00882F15">
              <w:rPr>
                <w:lang w:val="en-GB"/>
              </w:rPr>
              <w:t>The input</w:t>
            </w:r>
            <w:r w:rsidRPr="00922268">
              <w:rPr>
                <w:lang w:val="en-GB"/>
              </w:rPr>
              <w:t xml:space="preserve"> settlement </w:t>
            </w:r>
            <w:r>
              <w:rPr>
                <w:lang w:val="en-GB"/>
              </w:rPr>
              <w:t>object</w:t>
            </w:r>
            <w:r w:rsidRPr="00922268">
              <w:rPr>
                <w:lang w:val="en-GB"/>
              </w:rPr>
              <w:t xml:space="preserve"> updated with penalty data.</w:t>
            </w:r>
          </w:p>
        </w:tc>
      </w:tr>
      <w:tr w:rsidR="008D6A83" w:rsidRPr="00F63393" w14:paraId="4A80974A" w14:textId="77777777" w:rsidTr="008D6A83">
        <w:tc>
          <w:tcPr>
            <w:tcW w:w="1627" w:type="dxa"/>
            <w:shd w:val="clear" w:color="auto" w:fill="D9E2F3"/>
          </w:tcPr>
          <w:p w14:paraId="465ABB88" w14:textId="77777777"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14:paraId="21D9236E" w14:textId="77777777"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6</w:t>
            </w:r>
            <w:r>
              <w:rPr>
                <w:lang w:val="en-GB"/>
              </w:rPr>
              <w:t xml:space="preserve"> DsoInitiateSettlementCoordinator</w:t>
            </w:r>
          </w:p>
          <w:p w14:paraId="2230F054" w14:textId="77777777" w:rsidR="008D6A83" w:rsidRPr="00A978AA" w:rsidRDefault="008D6A83" w:rsidP="008D6A83">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p>
        </w:tc>
      </w:tr>
    </w:tbl>
    <w:p w14:paraId="4238C461" w14:textId="77777777" w:rsidR="009165D3" w:rsidRPr="00F63393" w:rsidRDefault="009165D3" w:rsidP="00E44574">
      <w:pPr>
        <w:rPr>
          <w:lang w:val="en-GB"/>
        </w:rPr>
      </w:pPr>
    </w:p>
    <w:p w14:paraId="16D2968E" w14:textId="77777777" w:rsidR="002729D3" w:rsidRPr="00F63393" w:rsidRDefault="00127363" w:rsidP="002729D3">
      <w:pPr>
        <w:pStyle w:val="Kop5"/>
        <w:rPr>
          <w:lang w:val="en-GB"/>
        </w:rPr>
      </w:pPr>
      <w:r w:rsidRPr="00F63393">
        <w:rPr>
          <w:lang w:val="en-GB"/>
        </w:rPr>
        <w:lastRenderedPageBreak/>
        <w:t xml:space="preserve">Generate Connection </w:t>
      </w:r>
      <w:r w:rsidR="00CA5D05" w:rsidRPr="00F63393">
        <w:rPr>
          <w:lang w:val="en-GB"/>
        </w:rPr>
        <w:t>Meter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6603B0E1" w14:textId="77777777" w:rsidTr="004E3636">
        <w:tc>
          <w:tcPr>
            <w:tcW w:w="1651" w:type="dxa"/>
            <w:shd w:val="clear" w:color="auto" w:fill="D9E2F3"/>
          </w:tcPr>
          <w:p w14:paraId="27E68CD8" w14:textId="77777777" w:rsidR="002729D3" w:rsidRPr="00F63393" w:rsidRDefault="002729D3"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80"/>
              <w:gridCol w:w="978"/>
              <w:gridCol w:w="3557"/>
            </w:tblGrid>
            <w:tr w:rsidR="002729D3" w:rsidRPr="00F63393" w14:paraId="10F6C81F" w14:textId="77777777" w:rsidTr="004E3636">
              <w:tc>
                <w:tcPr>
                  <w:tcW w:w="738" w:type="dxa"/>
                  <w:shd w:val="clear" w:color="auto" w:fill="FBE4D5"/>
                </w:tcPr>
                <w:p w14:paraId="52B60A57"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2CB79D93"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1B24CE72"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6E10AE2C"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4ACA9AC2" w14:textId="77777777" w:rsidTr="004E3636">
              <w:tc>
                <w:tcPr>
                  <w:tcW w:w="738" w:type="dxa"/>
                  <w:shd w:val="clear" w:color="auto" w:fill="auto"/>
                </w:tcPr>
                <w:p w14:paraId="666803BC"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3F641F29"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7F0C35E4"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127C6F68" w14:textId="77777777" w:rsidR="002729D3" w:rsidRPr="00F63393" w:rsidRDefault="00F4665F" w:rsidP="004E3636">
                  <w:pPr>
                    <w:spacing w:before="60" w:after="60"/>
                    <w:rPr>
                      <w:lang w:val="en-GB"/>
                    </w:rPr>
                  </w:pPr>
                  <w:r w:rsidRPr="00F63393">
                    <w:rPr>
                      <w:lang w:val="en-GB"/>
                    </w:rPr>
                    <w:t>Collect data for relevant connections</w:t>
                  </w:r>
                </w:p>
              </w:tc>
            </w:tr>
          </w:tbl>
          <w:p w14:paraId="599FE43C" w14:textId="77777777" w:rsidR="002729D3" w:rsidRPr="00F63393" w:rsidRDefault="002729D3" w:rsidP="004E3636">
            <w:pPr>
              <w:spacing w:before="60" w:after="60"/>
              <w:rPr>
                <w:lang w:val="en-GB"/>
              </w:rPr>
            </w:pPr>
          </w:p>
        </w:tc>
      </w:tr>
      <w:tr w:rsidR="002729D3" w:rsidRPr="00F63393" w14:paraId="348DDBFA" w14:textId="77777777" w:rsidTr="004E3636">
        <w:tc>
          <w:tcPr>
            <w:tcW w:w="1651" w:type="dxa"/>
            <w:shd w:val="clear" w:color="auto" w:fill="D9E2F3"/>
          </w:tcPr>
          <w:p w14:paraId="36A594D6" w14:textId="77777777" w:rsidR="002729D3" w:rsidRPr="00F63393" w:rsidRDefault="002729D3" w:rsidP="004E3636">
            <w:pPr>
              <w:spacing w:before="60" w:after="60"/>
              <w:rPr>
                <w:b/>
                <w:lang w:val="en-GB"/>
              </w:rPr>
            </w:pPr>
            <w:r w:rsidRPr="00F63393">
              <w:rPr>
                <w:b/>
                <w:lang w:val="en-GB"/>
              </w:rPr>
              <w:t>Mapping name</w:t>
            </w:r>
          </w:p>
        </w:tc>
        <w:tc>
          <w:tcPr>
            <w:tcW w:w="7068" w:type="dxa"/>
            <w:shd w:val="clear" w:color="auto" w:fill="auto"/>
          </w:tcPr>
          <w:p w14:paraId="094B9B34" w14:textId="77777777" w:rsidR="002729D3" w:rsidRPr="00F63393" w:rsidRDefault="005D69F0" w:rsidP="004E3636">
            <w:pPr>
              <w:spacing w:before="60" w:after="60"/>
              <w:rPr>
                <w:lang w:val="en-GB"/>
              </w:rPr>
            </w:pPr>
            <w:r w:rsidRPr="00F63393">
              <w:rPr>
                <w:lang w:val="en-GB"/>
              </w:rPr>
              <w:t>DSO_METER_DATA_QUERY_EVENTS</w:t>
            </w:r>
          </w:p>
        </w:tc>
      </w:tr>
      <w:tr w:rsidR="002729D3" w:rsidRPr="00F63393" w14:paraId="4CFDD765" w14:textId="77777777" w:rsidTr="004E3636">
        <w:tc>
          <w:tcPr>
            <w:tcW w:w="1651" w:type="dxa"/>
            <w:shd w:val="clear" w:color="auto" w:fill="D9E2F3"/>
          </w:tcPr>
          <w:p w14:paraId="413CE79A" w14:textId="77777777" w:rsidR="002729D3" w:rsidRPr="00F63393" w:rsidRDefault="002729D3" w:rsidP="004E3636">
            <w:pPr>
              <w:spacing w:before="60" w:after="60"/>
              <w:rPr>
                <w:b/>
                <w:lang w:val="en-GB"/>
              </w:rPr>
            </w:pPr>
            <w:r w:rsidRPr="00F63393">
              <w:rPr>
                <w:b/>
                <w:lang w:val="en-GB"/>
              </w:rPr>
              <w:t>Context</w:t>
            </w:r>
          </w:p>
        </w:tc>
        <w:tc>
          <w:tcPr>
            <w:tcW w:w="7068" w:type="dxa"/>
            <w:shd w:val="clear" w:color="auto" w:fill="auto"/>
          </w:tcPr>
          <w:p w14:paraId="588DDA5B" w14:textId="77777777" w:rsidR="0039799C" w:rsidRPr="00F63393" w:rsidRDefault="0039799C" w:rsidP="0039799C">
            <w:pPr>
              <w:spacing w:before="60" w:after="60"/>
              <w:rPr>
                <w:lang w:val="en-GB"/>
              </w:rPr>
            </w:pPr>
            <w:r w:rsidRPr="00F63393">
              <w:rPr>
                <w:lang w:val="en-GB"/>
              </w:rPr>
              <w:t>I</w:t>
            </w:r>
            <w:r w:rsidR="002729D3" w:rsidRPr="00F63393">
              <w:rPr>
                <w:lang w:val="en-GB"/>
              </w:rPr>
              <w:t xml:space="preserve">n the </w:t>
            </w:r>
            <w:r w:rsidRPr="00F63393">
              <w:rPr>
                <w:lang w:val="en-GB"/>
              </w:rPr>
              <w:t>settlement</w:t>
            </w:r>
            <w:r w:rsidR="002729D3" w:rsidRPr="00F63393">
              <w:rPr>
                <w:lang w:val="en-GB"/>
              </w:rPr>
              <w:t xml:space="preserve"> </w:t>
            </w:r>
            <w:r w:rsidRPr="00F63393">
              <w:rPr>
                <w:lang w:val="en-GB"/>
              </w:rPr>
              <w:t>process between the DSO and its customer</w:t>
            </w:r>
            <w:r w:rsidR="00EB618C" w:rsidRPr="00F63393">
              <w:rPr>
                <w:lang w:val="en-GB"/>
              </w:rPr>
              <w:t>s</w:t>
            </w:r>
            <w:r w:rsidR="00FC614A" w:rsidRPr="00F63393">
              <w:rPr>
                <w:lang w:val="en-GB"/>
              </w:rPr>
              <w:t xml:space="preserve">, the DSO </w:t>
            </w:r>
            <w:r w:rsidRPr="00F63393">
              <w:t xml:space="preserve">retrieves </w:t>
            </w:r>
            <w:r w:rsidRPr="00F63393">
              <w:rPr>
                <w:lang w:val="en-GB"/>
              </w:rPr>
              <w:t xml:space="preserve">capacity reduction </w:t>
            </w:r>
            <w:r w:rsidR="0073580C" w:rsidRPr="00F63393">
              <w:rPr>
                <w:lang w:val="en-GB"/>
              </w:rPr>
              <w:t xml:space="preserve">and outage </w:t>
            </w:r>
            <w:r w:rsidRPr="00F63393">
              <w:rPr>
                <w:lang w:val="en-GB"/>
              </w:rPr>
              <w:t>events</w:t>
            </w:r>
            <w:r w:rsidR="0073580C" w:rsidRPr="00F63393">
              <w:rPr>
                <w:lang w:val="en-GB"/>
              </w:rPr>
              <w:t xml:space="preserve"> from the MDC</w:t>
            </w:r>
            <w:r w:rsidRPr="00F63393">
              <w:rPr>
                <w:lang w:val="en-GB"/>
              </w:rPr>
              <w:t>, in order to compensate its customers for those events.</w:t>
            </w:r>
            <w:r w:rsidR="00FC614A" w:rsidRPr="00F63393">
              <w:rPr>
                <w:lang w:val="en-GB"/>
              </w:rPr>
              <w:t xml:space="preserve"> If this data cannot be retrieved form the MDC, the DSO generates these meter events itself.</w:t>
            </w:r>
          </w:p>
          <w:p w14:paraId="54FEC5F9" w14:textId="77777777" w:rsidR="002729D3" w:rsidRPr="00F63393" w:rsidRDefault="0039799C" w:rsidP="0073580C">
            <w:pPr>
              <w:spacing w:before="60" w:after="60"/>
              <w:rPr>
                <w:lang w:val="en-GB"/>
              </w:rPr>
            </w:pPr>
            <w:r w:rsidRPr="00F63393">
              <w:rPr>
                <w:lang w:val="en-GB"/>
              </w:rPr>
              <w:t xml:space="preserve">This Pluggable Business Component </w:t>
            </w:r>
            <w:r w:rsidR="0073580C" w:rsidRPr="00F63393">
              <w:rPr>
                <w:lang w:val="en-GB"/>
              </w:rPr>
              <w:t xml:space="preserve">generates a list of capacity reduction and outage meter events for the connections and period specified in the input. </w:t>
            </w:r>
          </w:p>
        </w:tc>
      </w:tr>
      <w:tr w:rsidR="002729D3" w:rsidRPr="00F63393" w14:paraId="02A98CAB" w14:textId="77777777" w:rsidTr="004E3636">
        <w:tc>
          <w:tcPr>
            <w:tcW w:w="1651" w:type="dxa"/>
            <w:shd w:val="clear" w:color="auto" w:fill="D9E2F3"/>
          </w:tcPr>
          <w:p w14:paraId="413D13C9" w14:textId="77777777" w:rsidR="002729D3" w:rsidRPr="00F63393" w:rsidRDefault="002729D3" w:rsidP="004E3636">
            <w:pPr>
              <w:spacing w:before="60" w:after="60"/>
              <w:rPr>
                <w:b/>
                <w:lang w:val="en-GB"/>
              </w:rPr>
            </w:pPr>
            <w:r w:rsidRPr="00F63393">
              <w:rPr>
                <w:b/>
                <w:lang w:val="en-GB"/>
              </w:rPr>
              <w:t>Input</w:t>
            </w:r>
          </w:p>
        </w:tc>
        <w:tc>
          <w:tcPr>
            <w:tcW w:w="7068" w:type="dxa"/>
            <w:shd w:val="clear" w:color="auto" w:fill="auto"/>
          </w:tcPr>
          <w:p w14:paraId="5F2CD48B" w14:textId="77777777" w:rsidR="0028597F" w:rsidRPr="00F63393" w:rsidRDefault="00337AD4" w:rsidP="0028597F">
            <w:pPr>
              <w:pStyle w:val="Lijstalinea"/>
              <w:numPr>
                <w:ilvl w:val="0"/>
                <w:numId w:val="9"/>
              </w:numPr>
              <w:spacing w:before="60" w:after="60" w:line="240" w:lineRule="auto"/>
              <w:ind w:left="360"/>
              <w:rPr>
                <w:lang w:val="en-GB"/>
              </w:rPr>
            </w:pPr>
            <w:r w:rsidRPr="00F63393">
              <w:rPr>
                <w:lang w:val="en-GB"/>
              </w:rPr>
              <w:t>List &lt;String&gt; CONNECTION_LIST</w:t>
            </w:r>
          </w:p>
          <w:p w14:paraId="55E2C01F" w14:textId="77777777" w:rsidR="002729D3" w:rsidRPr="00F63393" w:rsidRDefault="00337AD4" w:rsidP="0028597F">
            <w:pPr>
              <w:pStyle w:val="Lijstalinea"/>
              <w:numPr>
                <w:ilvl w:val="0"/>
                <w:numId w:val="0"/>
              </w:numPr>
              <w:spacing w:before="60" w:after="60" w:line="240" w:lineRule="auto"/>
              <w:ind w:left="360"/>
              <w:rPr>
                <w:lang w:val="en-GB"/>
              </w:rPr>
            </w:pPr>
            <w:r w:rsidRPr="00F63393">
              <w:rPr>
                <w:lang w:val="en-GB"/>
              </w:rPr>
              <w:t>The entity addresses for connections for which meter events should be generated</w:t>
            </w:r>
            <w:r w:rsidR="002729D3" w:rsidRPr="00F63393">
              <w:rPr>
                <w:lang w:val="en-GB"/>
              </w:rPr>
              <w:t>.</w:t>
            </w:r>
          </w:p>
          <w:p w14:paraId="76F1471D" w14:textId="77777777" w:rsidR="00337AD4" w:rsidRPr="00F63393" w:rsidRDefault="00337AD4" w:rsidP="00337AD4">
            <w:pPr>
              <w:pStyle w:val="Lijstalinea"/>
              <w:numPr>
                <w:ilvl w:val="0"/>
                <w:numId w:val="9"/>
              </w:numPr>
              <w:spacing w:before="60" w:after="60" w:line="240" w:lineRule="auto"/>
              <w:ind w:left="360"/>
              <w:rPr>
                <w:lang w:val="en-GB"/>
              </w:rPr>
            </w:pPr>
            <w:r w:rsidRPr="00F63393">
              <w:rPr>
                <w:lang w:val="en-GB"/>
              </w:rPr>
              <w:t>org.joda.time.LocalDate PERIOD</w:t>
            </w:r>
          </w:p>
          <w:p w14:paraId="21422C48" w14:textId="77777777" w:rsidR="002729D3" w:rsidRPr="00F63393" w:rsidRDefault="00337AD4" w:rsidP="00337AD4">
            <w:pPr>
              <w:pStyle w:val="Lijstalinea"/>
              <w:numPr>
                <w:ilvl w:val="0"/>
                <w:numId w:val="0"/>
              </w:numPr>
              <w:spacing w:before="60" w:after="60" w:line="240" w:lineRule="auto"/>
              <w:ind w:left="360"/>
              <w:rPr>
                <w:lang w:val="en-GB"/>
              </w:rPr>
            </w:pPr>
            <w:r w:rsidRPr="00F63393">
              <w:rPr>
                <w:lang w:val="en-GB"/>
              </w:rPr>
              <w:t>PTU day</w:t>
            </w:r>
          </w:p>
        </w:tc>
      </w:tr>
      <w:tr w:rsidR="002729D3" w:rsidRPr="00F63393" w14:paraId="48E8F1FA" w14:textId="77777777" w:rsidTr="004E3636">
        <w:tc>
          <w:tcPr>
            <w:tcW w:w="1651" w:type="dxa"/>
            <w:shd w:val="clear" w:color="auto" w:fill="D9E2F3"/>
          </w:tcPr>
          <w:p w14:paraId="3D862CAD" w14:textId="77777777" w:rsidR="002729D3" w:rsidRPr="00F63393" w:rsidRDefault="002729D3" w:rsidP="004E3636">
            <w:pPr>
              <w:spacing w:before="60" w:after="60"/>
              <w:rPr>
                <w:b/>
                <w:lang w:val="en-GB"/>
              </w:rPr>
            </w:pPr>
            <w:r w:rsidRPr="00F63393">
              <w:rPr>
                <w:b/>
                <w:lang w:val="en-GB"/>
              </w:rPr>
              <w:t>Output</w:t>
            </w:r>
          </w:p>
        </w:tc>
        <w:tc>
          <w:tcPr>
            <w:tcW w:w="7068" w:type="dxa"/>
            <w:shd w:val="clear" w:color="auto" w:fill="auto"/>
          </w:tcPr>
          <w:p w14:paraId="5F6CB74C" w14:textId="77777777" w:rsidR="00337AD4" w:rsidRPr="00F63393" w:rsidRDefault="00117B9E" w:rsidP="00337AD4">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00337AD4" w:rsidRPr="00F63393">
              <w:rPr>
                <w:lang w:val="en-GB"/>
              </w:rPr>
              <w:t>.core.workflow.dto ConnectionMeterEventDto&gt; CONNECTION_METER_EVENT_DTO_LIST</w:t>
            </w:r>
          </w:p>
          <w:p w14:paraId="68C0D645" w14:textId="77777777" w:rsidR="002729D3" w:rsidRPr="00F63393" w:rsidRDefault="00337AD4" w:rsidP="00337AD4">
            <w:pPr>
              <w:pStyle w:val="Lijstalinea"/>
              <w:numPr>
                <w:ilvl w:val="0"/>
                <w:numId w:val="0"/>
              </w:numPr>
              <w:spacing w:before="60" w:after="60" w:line="240" w:lineRule="auto"/>
              <w:ind w:left="360"/>
              <w:rPr>
                <w:lang w:val="en-GB"/>
              </w:rPr>
            </w:pPr>
            <w:r w:rsidRPr="00F63393">
              <w:rPr>
                <w:lang w:val="en-GB"/>
              </w:rPr>
              <w:t xml:space="preserve">List of generated meter events for the </w:t>
            </w:r>
            <w:r w:rsidR="00C66161" w:rsidRPr="00F63393">
              <w:rPr>
                <w:lang w:val="en-GB"/>
              </w:rPr>
              <w:t xml:space="preserve">specified </w:t>
            </w:r>
            <w:r w:rsidRPr="00F63393">
              <w:rPr>
                <w:lang w:val="en-GB"/>
              </w:rPr>
              <w:t>connections</w:t>
            </w:r>
            <w:r w:rsidR="00C66161" w:rsidRPr="00F63393">
              <w:rPr>
                <w:lang w:val="en-GB"/>
              </w:rPr>
              <w:t>.</w:t>
            </w:r>
          </w:p>
        </w:tc>
      </w:tr>
      <w:tr w:rsidR="002729D3" w:rsidRPr="00F63393" w14:paraId="7F61304E" w14:textId="77777777" w:rsidTr="004E3636">
        <w:tc>
          <w:tcPr>
            <w:tcW w:w="1651" w:type="dxa"/>
            <w:shd w:val="clear" w:color="auto" w:fill="D9E2F3"/>
          </w:tcPr>
          <w:p w14:paraId="2B97E6A7" w14:textId="77777777" w:rsidR="002729D3" w:rsidRPr="00F63393" w:rsidRDefault="002729D3" w:rsidP="004E3636">
            <w:pPr>
              <w:spacing w:before="60" w:after="60"/>
              <w:rPr>
                <w:b/>
                <w:lang w:val="en-GB"/>
              </w:rPr>
            </w:pPr>
            <w:r w:rsidRPr="00F63393">
              <w:rPr>
                <w:b/>
                <w:lang w:val="en-GB"/>
              </w:rPr>
              <w:t>References</w:t>
            </w:r>
          </w:p>
        </w:tc>
        <w:tc>
          <w:tcPr>
            <w:tcW w:w="7068" w:type="dxa"/>
            <w:shd w:val="clear" w:color="auto" w:fill="auto"/>
          </w:tcPr>
          <w:p w14:paraId="7D785E8B" w14:textId="77777777" w:rsidR="002729D3" w:rsidRPr="00F63393" w:rsidRDefault="0073580C"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.9</w:t>
            </w:r>
            <w:r w:rsidR="002729D3" w:rsidRPr="00F63393">
              <w:rPr>
                <w:lang w:val="en-GB"/>
              </w:rPr>
              <w:t xml:space="preserve"> </w:t>
            </w:r>
            <w:r w:rsidR="00A153BB" w:rsidRPr="00F63393">
              <w:rPr>
                <w:lang w:val="en-GB"/>
              </w:rPr>
              <w:t>DsoCollectOrangeRegimeDataCoordinator</w:t>
            </w:r>
          </w:p>
          <w:p w14:paraId="0DCFFE73" w14:textId="77777777" w:rsidR="002729D3" w:rsidRPr="00F63393" w:rsidRDefault="008D6A83" w:rsidP="001B1A01">
            <w:pPr>
              <w:pStyle w:val="Lijstalinea"/>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w:t>
            </w:r>
            <w:bookmarkStart w:id="33" w:name="_Ref399404291"/>
            <w:r w:rsidRPr="001B1A01">
              <w:rPr>
                <w:lang w:val="en-GB"/>
              </w:rPr>
              <w:t>Settlement between DSO and prosumers in orange regime</w:t>
            </w:r>
            <w:bookmarkEnd w:id="33"/>
            <w:r w:rsidRPr="001B1A01">
              <w:rPr>
                <w:lang w:val="en-GB"/>
              </w:rPr>
              <w:t xml:space="preserve"> is described in section </w:t>
            </w:r>
            <w:r>
              <w:rPr>
                <w:lang w:val="en-GB"/>
              </w:rPr>
              <w:t>4</w:t>
            </w:r>
            <w:r w:rsidRPr="001B1A01">
              <w:rPr>
                <w:lang w:val="en-GB"/>
              </w:rPr>
              <w:t>.3.4.</w:t>
            </w:r>
          </w:p>
        </w:tc>
      </w:tr>
    </w:tbl>
    <w:p w14:paraId="4E8718D2" w14:textId="77777777" w:rsidR="002729D3" w:rsidRPr="00F63393" w:rsidRDefault="002729D3" w:rsidP="002729D3">
      <w:pPr>
        <w:rPr>
          <w:lang w:val="en-GB"/>
        </w:rPr>
      </w:pPr>
    </w:p>
    <w:p w14:paraId="2FD00D20" w14:textId="77777777" w:rsidR="00CA5D05" w:rsidRPr="00F63393" w:rsidRDefault="00CA5D05" w:rsidP="00CA5D05">
      <w:pPr>
        <w:pStyle w:val="Kop5"/>
        <w:rPr>
          <w:lang w:val="en-GB"/>
        </w:rPr>
      </w:pPr>
      <w:r w:rsidRPr="00F63393">
        <w:rPr>
          <w:lang w:val="en-GB"/>
        </w:rPr>
        <w:t>Determine Outage Durations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6911"/>
      </w:tblGrid>
      <w:tr w:rsidR="00CA5D05" w:rsidRPr="00F63393" w14:paraId="286B6969" w14:textId="77777777" w:rsidTr="004E3636">
        <w:tc>
          <w:tcPr>
            <w:tcW w:w="1651" w:type="dxa"/>
            <w:shd w:val="clear" w:color="auto" w:fill="D9E2F3"/>
          </w:tcPr>
          <w:p w14:paraId="5B94607C" w14:textId="77777777" w:rsidR="00CA5D05" w:rsidRPr="00F63393" w:rsidRDefault="00CA5D05"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6"/>
              <w:gridCol w:w="980"/>
              <w:gridCol w:w="3593"/>
            </w:tblGrid>
            <w:tr w:rsidR="00CA5D05" w:rsidRPr="00F63393" w14:paraId="29C1DBA6" w14:textId="77777777" w:rsidTr="004E3636">
              <w:tc>
                <w:tcPr>
                  <w:tcW w:w="738" w:type="dxa"/>
                  <w:shd w:val="clear" w:color="auto" w:fill="FBE4D5"/>
                </w:tcPr>
                <w:p w14:paraId="66466969" w14:textId="77777777" w:rsidR="00CA5D05" w:rsidRPr="00F63393" w:rsidRDefault="00CA5D05" w:rsidP="004E3636">
                  <w:pPr>
                    <w:spacing w:before="60" w:after="60"/>
                    <w:jc w:val="center"/>
                    <w:rPr>
                      <w:b/>
                      <w:lang w:val="en-GB"/>
                    </w:rPr>
                  </w:pPr>
                  <w:r w:rsidRPr="00F63393">
                    <w:rPr>
                      <w:b/>
                      <w:lang w:val="en-GB"/>
                    </w:rPr>
                    <w:t>Role</w:t>
                  </w:r>
                </w:p>
              </w:tc>
              <w:tc>
                <w:tcPr>
                  <w:tcW w:w="1417" w:type="dxa"/>
                  <w:shd w:val="clear" w:color="auto" w:fill="FBE4D5"/>
                </w:tcPr>
                <w:p w14:paraId="3646BE5B" w14:textId="77777777" w:rsidR="00CA5D05" w:rsidRPr="00F63393" w:rsidRDefault="00CA5D05" w:rsidP="004E3636">
                  <w:pPr>
                    <w:spacing w:before="60" w:after="60"/>
                    <w:jc w:val="center"/>
                    <w:rPr>
                      <w:b/>
                      <w:lang w:val="en-GB"/>
                    </w:rPr>
                  </w:pPr>
                  <w:r w:rsidRPr="00F63393">
                    <w:rPr>
                      <w:b/>
                      <w:lang w:val="en-GB"/>
                    </w:rPr>
                    <w:t>Phase</w:t>
                  </w:r>
                </w:p>
              </w:tc>
              <w:tc>
                <w:tcPr>
                  <w:tcW w:w="992" w:type="dxa"/>
                  <w:shd w:val="clear" w:color="auto" w:fill="FBE4D5"/>
                </w:tcPr>
                <w:p w14:paraId="53018166" w14:textId="77777777" w:rsidR="00CA5D05" w:rsidRPr="00F63393" w:rsidRDefault="00CA5D05" w:rsidP="004E3636">
                  <w:pPr>
                    <w:spacing w:before="60" w:after="60"/>
                    <w:jc w:val="center"/>
                    <w:rPr>
                      <w:b/>
                      <w:lang w:val="en-GB"/>
                    </w:rPr>
                  </w:pPr>
                  <w:r w:rsidRPr="00F63393">
                    <w:rPr>
                      <w:b/>
                      <w:lang w:val="en-GB"/>
                    </w:rPr>
                    <w:t>Regime</w:t>
                  </w:r>
                </w:p>
              </w:tc>
              <w:tc>
                <w:tcPr>
                  <w:tcW w:w="3851" w:type="dxa"/>
                  <w:shd w:val="clear" w:color="auto" w:fill="FBE4D5"/>
                </w:tcPr>
                <w:p w14:paraId="7BCE05CF" w14:textId="77777777" w:rsidR="00CA5D05" w:rsidRPr="00F63393" w:rsidRDefault="00CA5D05" w:rsidP="004E3636">
                  <w:pPr>
                    <w:spacing w:before="60" w:after="60"/>
                    <w:jc w:val="center"/>
                    <w:rPr>
                      <w:b/>
                      <w:lang w:val="en-GB"/>
                    </w:rPr>
                  </w:pPr>
                  <w:r w:rsidRPr="00F63393">
                    <w:rPr>
                      <w:b/>
                      <w:lang w:val="en-GB"/>
                    </w:rPr>
                    <w:t>USEF step</w:t>
                  </w:r>
                </w:p>
              </w:tc>
            </w:tr>
            <w:tr w:rsidR="00CA5D05" w:rsidRPr="00F63393" w14:paraId="12DC3955" w14:textId="77777777" w:rsidTr="004E3636">
              <w:tc>
                <w:tcPr>
                  <w:tcW w:w="738" w:type="dxa"/>
                  <w:shd w:val="clear" w:color="auto" w:fill="auto"/>
                </w:tcPr>
                <w:p w14:paraId="0D14361E" w14:textId="77777777" w:rsidR="00CA5D05" w:rsidRPr="00F63393" w:rsidRDefault="00CA5D05" w:rsidP="004E3636">
                  <w:pPr>
                    <w:spacing w:before="60" w:after="60"/>
                    <w:rPr>
                      <w:lang w:val="en-GB"/>
                    </w:rPr>
                  </w:pPr>
                  <w:r w:rsidRPr="00F63393">
                    <w:rPr>
                      <w:lang w:val="en-GB"/>
                    </w:rPr>
                    <w:t>DSO</w:t>
                  </w:r>
                </w:p>
              </w:tc>
              <w:tc>
                <w:tcPr>
                  <w:tcW w:w="1417" w:type="dxa"/>
                  <w:shd w:val="clear" w:color="auto" w:fill="auto"/>
                </w:tcPr>
                <w:p w14:paraId="5B6CC2F6" w14:textId="77777777" w:rsidR="00CA5D05" w:rsidRPr="00F63393" w:rsidRDefault="00CA5D05" w:rsidP="004E3636">
                  <w:pPr>
                    <w:spacing w:before="60" w:after="60"/>
                    <w:rPr>
                      <w:lang w:val="en-GB"/>
                    </w:rPr>
                  </w:pPr>
                  <w:r w:rsidRPr="00F63393">
                    <w:rPr>
                      <w:lang w:val="en-GB"/>
                    </w:rPr>
                    <w:t>Settlement</w:t>
                  </w:r>
                </w:p>
              </w:tc>
              <w:tc>
                <w:tcPr>
                  <w:tcW w:w="992" w:type="dxa"/>
                  <w:shd w:val="clear" w:color="auto" w:fill="auto"/>
                </w:tcPr>
                <w:p w14:paraId="76803BB1" w14:textId="77777777" w:rsidR="00CA5D05" w:rsidRPr="00F63393" w:rsidRDefault="00CA5D05" w:rsidP="004E3636">
                  <w:pPr>
                    <w:spacing w:before="60" w:after="60"/>
                    <w:rPr>
                      <w:lang w:val="en-GB"/>
                    </w:rPr>
                  </w:pPr>
                  <w:r w:rsidRPr="00F63393">
                    <w:rPr>
                      <w:lang w:val="en-GB"/>
                    </w:rPr>
                    <w:t>NA</w:t>
                  </w:r>
                </w:p>
              </w:tc>
              <w:tc>
                <w:tcPr>
                  <w:tcW w:w="3851" w:type="dxa"/>
                  <w:shd w:val="clear" w:color="auto" w:fill="auto"/>
                </w:tcPr>
                <w:p w14:paraId="307EFDD2" w14:textId="77777777" w:rsidR="00CA5D05" w:rsidRPr="00F63393" w:rsidRDefault="004E3636" w:rsidP="00F4665F">
                  <w:pPr>
                    <w:spacing w:before="60" w:after="60"/>
                    <w:rPr>
                      <w:lang w:val="en-GB"/>
                    </w:rPr>
                  </w:pPr>
                  <w:r w:rsidRPr="00F63393">
                    <w:rPr>
                      <w:lang w:val="nl-NL"/>
                    </w:rPr>
                    <w:t>Determine outage durations</w:t>
                  </w:r>
                </w:p>
              </w:tc>
            </w:tr>
          </w:tbl>
          <w:p w14:paraId="259035C4" w14:textId="77777777" w:rsidR="00CA5D05" w:rsidRPr="00F63393" w:rsidRDefault="00CA5D05" w:rsidP="004E3636">
            <w:pPr>
              <w:spacing w:before="60" w:after="60"/>
              <w:rPr>
                <w:lang w:val="en-GB"/>
              </w:rPr>
            </w:pPr>
          </w:p>
        </w:tc>
      </w:tr>
      <w:tr w:rsidR="00CA5D05" w:rsidRPr="00F63393" w14:paraId="5682A8CD" w14:textId="77777777" w:rsidTr="004E3636">
        <w:tc>
          <w:tcPr>
            <w:tcW w:w="1651" w:type="dxa"/>
            <w:shd w:val="clear" w:color="auto" w:fill="D9E2F3"/>
          </w:tcPr>
          <w:p w14:paraId="3BB7A661" w14:textId="77777777" w:rsidR="00CA5D05" w:rsidRPr="00F63393" w:rsidRDefault="00CA5D05" w:rsidP="004E3636">
            <w:pPr>
              <w:spacing w:before="60" w:after="60"/>
              <w:rPr>
                <w:b/>
                <w:lang w:val="en-GB"/>
              </w:rPr>
            </w:pPr>
            <w:r w:rsidRPr="00F63393">
              <w:rPr>
                <w:b/>
                <w:lang w:val="en-GB"/>
              </w:rPr>
              <w:t>Mapping name</w:t>
            </w:r>
          </w:p>
        </w:tc>
        <w:tc>
          <w:tcPr>
            <w:tcW w:w="7068" w:type="dxa"/>
            <w:shd w:val="clear" w:color="auto" w:fill="auto"/>
          </w:tcPr>
          <w:p w14:paraId="0F76AAC9" w14:textId="77777777" w:rsidR="00CA5D05" w:rsidRPr="00F63393" w:rsidRDefault="005D69F0" w:rsidP="004E3636">
            <w:pPr>
              <w:spacing w:before="60" w:after="60"/>
              <w:rPr>
                <w:lang w:val="en-GB"/>
              </w:rPr>
            </w:pPr>
            <w:r w:rsidRPr="00F63393">
              <w:rPr>
                <w:lang w:val="en-GB"/>
              </w:rPr>
              <w:t>DSO_DETERMINE_ORANGE_OUTAGE_PERIODS</w:t>
            </w:r>
          </w:p>
        </w:tc>
      </w:tr>
      <w:tr w:rsidR="00CA5D05" w:rsidRPr="00F63393" w14:paraId="0652A062" w14:textId="77777777" w:rsidTr="004E3636">
        <w:tc>
          <w:tcPr>
            <w:tcW w:w="1651" w:type="dxa"/>
            <w:shd w:val="clear" w:color="auto" w:fill="D9E2F3"/>
          </w:tcPr>
          <w:p w14:paraId="6D929AC2" w14:textId="77777777" w:rsidR="00CA5D05" w:rsidRPr="00F63393" w:rsidRDefault="00CA5D05" w:rsidP="004E3636">
            <w:pPr>
              <w:spacing w:before="60" w:after="60"/>
              <w:rPr>
                <w:b/>
                <w:lang w:val="en-GB"/>
              </w:rPr>
            </w:pPr>
            <w:r w:rsidRPr="00F63393">
              <w:rPr>
                <w:b/>
                <w:lang w:val="en-GB"/>
              </w:rPr>
              <w:t>Context</w:t>
            </w:r>
          </w:p>
        </w:tc>
        <w:tc>
          <w:tcPr>
            <w:tcW w:w="7068" w:type="dxa"/>
            <w:shd w:val="clear" w:color="auto" w:fill="auto"/>
          </w:tcPr>
          <w:p w14:paraId="2C47FFF6" w14:textId="77777777" w:rsidR="0073580C" w:rsidRPr="00F63393" w:rsidRDefault="0073580C" w:rsidP="0073580C">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 xml:space="preserve">mart meter capacity reduction and outage meter events gathered by the Meter Data Company </w:t>
            </w:r>
            <w:r w:rsidRPr="00F63393">
              <w:rPr>
                <w:lang w:val="en-GB"/>
              </w:rPr>
              <w:t>are converted into capacity reduction and outage period</w:t>
            </w:r>
            <w:r w:rsidR="00906434" w:rsidRPr="00F63393">
              <w:rPr>
                <w:lang w:val="en-GB"/>
              </w:rPr>
              <w:t>s</w:t>
            </w:r>
            <w:r w:rsidRPr="00F63393">
              <w:rPr>
                <w:lang w:val="en-GB"/>
              </w:rPr>
              <w:t>.</w:t>
            </w:r>
          </w:p>
          <w:p w14:paraId="61334107" w14:textId="77777777" w:rsidR="00CA5D05" w:rsidRPr="00F63393" w:rsidRDefault="0073580C"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outage periods.</w:t>
            </w:r>
          </w:p>
        </w:tc>
      </w:tr>
      <w:tr w:rsidR="00CA5D05" w:rsidRPr="00F63393" w14:paraId="4EF39382" w14:textId="77777777" w:rsidTr="004E3636">
        <w:tc>
          <w:tcPr>
            <w:tcW w:w="1651" w:type="dxa"/>
            <w:shd w:val="clear" w:color="auto" w:fill="D9E2F3"/>
          </w:tcPr>
          <w:p w14:paraId="2ADF863A" w14:textId="77777777" w:rsidR="00CA5D05" w:rsidRPr="00F63393" w:rsidRDefault="00CA5D05" w:rsidP="004E3636">
            <w:pPr>
              <w:spacing w:before="60" w:after="60"/>
              <w:rPr>
                <w:b/>
                <w:lang w:val="en-GB"/>
              </w:rPr>
            </w:pPr>
            <w:r w:rsidRPr="00F63393">
              <w:rPr>
                <w:b/>
                <w:lang w:val="en-GB"/>
              </w:rPr>
              <w:t>Input</w:t>
            </w:r>
          </w:p>
        </w:tc>
        <w:tc>
          <w:tcPr>
            <w:tcW w:w="7068" w:type="dxa"/>
            <w:shd w:val="clear" w:color="auto" w:fill="auto"/>
          </w:tcPr>
          <w:p w14:paraId="5C2D2281" w14:textId="77777777" w:rsidR="00CA5D05" w:rsidRPr="00F63393" w:rsidRDefault="0073580C" w:rsidP="00006701">
            <w:pPr>
              <w:pStyle w:val="Lijstalinea"/>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.core.workflow.dto.</w:t>
            </w:r>
            <w:r w:rsidRPr="00F63393">
              <w:rPr>
                <w:lang w:val="en-GB"/>
              </w:rPr>
              <w:t>ConnectionMeterEventDto&gt; CONNECTION_METER_EVENTS</w:t>
            </w:r>
          </w:p>
          <w:p w14:paraId="4A919AFC" w14:textId="77777777" w:rsidR="008560A6" w:rsidRPr="00F63393" w:rsidRDefault="008560A6" w:rsidP="008560A6">
            <w:pPr>
              <w:pStyle w:val="Lijstalinea"/>
              <w:numPr>
                <w:ilvl w:val="0"/>
                <w:numId w:val="0"/>
              </w:numPr>
              <w:spacing w:before="60" w:after="60" w:line="240" w:lineRule="auto"/>
              <w:ind w:left="360"/>
              <w:rPr>
                <w:lang w:val="en-GB"/>
              </w:rPr>
            </w:pPr>
            <w:r w:rsidRPr="00F63393">
              <w:rPr>
                <w:lang w:val="en-GB"/>
              </w:rPr>
              <w:t>List of capacity reduction and outage meter events</w:t>
            </w:r>
          </w:p>
        </w:tc>
      </w:tr>
      <w:tr w:rsidR="00CA5D05" w:rsidRPr="00F63393" w14:paraId="664B78D1" w14:textId="77777777" w:rsidTr="004E3636">
        <w:tc>
          <w:tcPr>
            <w:tcW w:w="1651" w:type="dxa"/>
            <w:shd w:val="clear" w:color="auto" w:fill="D9E2F3"/>
          </w:tcPr>
          <w:p w14:paraId="716EB385" w14:textId="77777777" w:rsidR="00CA5D05" w:rsidRPr="00F63393" w:rsidRDefault="00CA5D05" w:rsidP="004E3636">
            <w:pPr>
              <w:spacing w:before="60" w:after="60"/>
              <w:rPr>
                <w:b/>
                <w:lang w:val="en-GB"/>
              </w:rPr>
            </w:pPr>
            <w:r w:rsidRPr="00F63393">
              <w:rPr>
                <w:b/>
                <w:lang w:val="en-GB"/>
              </w:rPr>
              <w:t>Output</w:t>
            </w:r>
          </w:p>
        </w:tc>
        <w:tc>
          <w:tcPr>
            <w:tcW w:w="7068" w:type="dxa"/>
            <w:shd w:val="clear" w:color="auto" w:fill="auto"/>
          </w:tcPr>
          <w:p w14:paraId="3EE9F897" w14:textId="77777777" w:rsidR="008560A6" w:rsidRPr="00F63393" w:rsidRDefault="0073580C" w:rsidP="008560A6">
            <w:pPr>
              <w:pStyle w:val="Lijstalinea"/>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.dso.workflow.dto.</w:t>
            </w:r>
            <w:r w:rsidRPr="00F63393">
              <w:rPr>
                <w:lang w:val="en-GB"/>
              </w:rPr>
              <w:t>ConnectionCapacityLimitationPeriodDto&gt;</w:t>
            </w:r>
            <w:r w:rsidR="008560A6" w:rsidRPr="00F63393">
              <w:rPr>
                <w:lang w:val="en-GB"/>
              </w:rPr>
              <w:t xml:space="preserve"> CONNECTION_METER_EVENT_PERIODS</w:t>
            </w:r>
          </w:p>
          <w:p w14:paraId="30F29BB0" w14:textId="77777777" w:rsidR="008560A6" w:rsidRPr="00F63393" w:rsidRDefault="008560A6" w:rsidP="008560A6">
            <w:pPr>
              <w:pStyle w:val="Lijstalinea"/>
              <w:numPr>
                <w:ilvl w:val="0"/>
                <w:numId w:val="0"/>
              </w:numPr>
              <w:spacing w:before="60" w:after="60" w:line="240" w:lineRule="auto"/>
              <w:ind w:left="360"/>
              <w:rPr>
                <w:lang w:val="en-GB"/>
              </w:rPr>
            </w:pPr>
            <w:r w:rsidRPr="00F63393">
              <w:rPr>
                <w:lang w:val="en-GB"/>
              </w:rPr>
              <w:t>List of outage periods.</w:t>
            </w:r>
          </w:p>
        </w:tc>
      </w:tr>
      <w:tr w:rsidR="00CA5D05" w:rsidRPr="00F63393" w14:paraId="2893D891" w14:textId="77777777" w:rsidTr="004E3636">
        <w:tc>
          <w:tcPr>
            <w:tcW w:w="1651" w:type="dxa"/>
            <w:shd w:val="clear" w:color="auto" w:fill="D9E2F3"/>
          </w:tcPr>
          <w:p w14:paraId="7866C782" w14:textId="77777777" w:rsidR="00CA5D05" w:rsidRPr="00F63393" w:rsidRDefault="00CA5D05" w:rsidP="004E3636">
            <w:pPr>
              <w:spacing w:before="60" w:after="60"/>
              <w:rPr>
                <w:b/>
                <w:lang w:val="en-GB"/>
              </w:rPr>
            </w:pPr>
            <w:r w:rsidRPr="00F63393">
              <w:rPr>
                <w:b/>
                <w:lang w:val="en-GB"/>
              </w:rPr>
              <w:t>References</w:t>
            </w:r>
          </w:p>
        </w:tc>
        <w:tc>
          <w:tcPr>
            <w:tcW w:w="7068" w:type="dxa"/>
            <w:shd w:val="clear" w:color="auto" w:fill="auto"/>
          </w:tcPr>
          <w:p w14:paraId="1A00C169" w14:textId="77777777" w:rsidR="00CA5D05" w:rsidRPr="00F63393" w:rsidRDefault="008560A6"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14:paraId="2A08A44D" w14:textId="77777777" w:rsidR="00CA5D05" w:rsidRPr="00F63393" w:rsidRDefault="008D6A83" w:rsidP="004E3636">
            <w:pPr>
              <w:pStyle w:val="Lijstalinea"/>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4AE80E2A" w14:textId="77777777" w:rsidR="00CA5D05" w:rsidRPr="00F63393" w:rsidRDefault="00CA5D05" w:rsidP="002729D3">
      <w:pPr>
        <w:rPr>
          <w:lang w:val="en-GB"/>
        </w:rPr>
      </w:pPr>
    </w:p>
    <w:p w14:paraId="437432C8" w14:textId="77777777" w:rsidR="002729D3" w:rsidRPr="00F63393" w:rsidRDefault="002729D3" w:rsidP="002729D3">
      <w:pPr>
        <w:pStyle w:val="Kop5"/>
        <w:rPr>
          <w:lang w:val="en-GB"/>
        </w:rPr>
      </w:pPr>
      <w:r w:rsidRPr="00F63393">
        <w:rPr>
          <w:lang w:val="en-GB"/>
        </w:rPr>
        <w:t>Determine Reduction Periods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7122D6B5" w14:textId="77777777" w:rsidTr="008560A6">
        <w:tc>
          <w:tcPr>
            <w:tcW w:w="1629" w:type="dxa"/>
            <w:shd w:val="clear" w:color="auto" w:fill="D9E2F3"/>
          </w:tcPr>
          <w:p w14:paraId="5BCCEE1C" w14:textId="77777777"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81"/>
              <w:gridCol w:w="979"/>
              <w:gridCol w:w="3554"/>
            </w:tblGrid>
            <w:tr w:rsidR="002729D3" w:rsidRPr="00F63393" w14:paraId="742ECC8A" w14:textId="77777777" w:rsidTr="004E3636">
              <w:tc>
                <w:tcPr>
                  <w:tcW w:w="738" w:type="dxa"/>
                  <w:shd w:val="clear" w:color="auto" w:fill="FBE4D5"/>
                </w:tcPr>
                <w:p w14:paraId="5FD77EA3"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69222494"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5DE23B26"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4B040489"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6894F6F3" w14:textId="77777777" w:rsidTr="004E3636">
              <w:tc>
                <w:tcPr>
                  <w:tcW w:w="738" w:type="dxa"/>
                  <w:shd w:val="clear" w:color="auto" w:fill="auto"/>
                </w:tcPr>
                <w:p w14:paraId="4269C2FE"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6E6A63A9"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027E3EFD"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4043154D" w14:textId="77777777" w:rsidR="002729D3" w:rsidRPr="00F63393" w:rsidRDefault="00F4665F" w:rsidP="004E3636">
                  <w:pPr>
                    <w:spacing w:before="60" w:after="60"/>
                    <w:rPr>
                      <w:lang w:val="en-GB"/>
                    </w:rPr>
                  </w:pPr>
                  <w:r w:rsidRPr="00F63393">
                    <w:rPr>
                      <w:lang w:val="nl-NL"/>
                    </w:rPr>
                    <w:t>Determine capacity reduction periods</w:t>
                  </w:r>
                </w:p>
              </w:tc>
            </w:tr>
          </w:tbl>
          <w:p w14:paraId="35D2C02A" w14:textId="77777777" w:rsidR="002729D3" w:rsidRPr="00F63393" w:rsidRDefault="002729D3" w:rsidP="004E3636">
            <w:pPr>
              <w:spacing w:before="60" w:after="60"/>
              <w:rPr>
                <w:lang w:val="en-GB"/>
              </w:rPr>
            </w:pPr>
          </w:p>
        </w:tc>
      </w:tr>
      <w:tr w:rsidR="002729D3" w:rsidRPr="00F63393" w14:paraId="553BD5E6" w14:textId="77777777" w:rsidTr="008560A6">
        <w:tc>
          <w:tcPr>
            <w:tcW w:w="1629" w:type="dxa"/>
            <w:shd w:val="clear" w:color="auto" w:fill="D9E2F3"/>
          </w:tcPr>
          <w:p w14:paraId="6093DA95" w14:textId="77777777" w:rsidR="002729D3" w:rsidRPr="00F63393" w:rsidRDefault="002729D3" w:rsidP="004E3636">
            <w:pPr>
              <w:spacing w:before="60" w:after="60"/>
              <w:rPr>
                <w:b/>
                <w:lang w:val="en-GB"/>
              </w:rPr>
            </w:pPr>
            <w:r w:rsidRPr="00F63393">
              <w:rPr>
                <w:b/>
                <w:lang w:val="en-GB"/>
              </w:rPr>
              <w:lastRenderedPageBreak/>
              <w:t>Mapping name</w:t>
            </w:r>
          </w:p>
        </w:tc>
        <w:tc>
          <w:tcPr>
            <w:tcW w:w="6864" w:type="dxa"/>
            <w:shd w:val="clear" w:color="auto" w:fill="auto"/>
          </w:tcPr>
          <w:p w14:paraId="233577A6" w14:textId="77777777" w:rsidR="002729D3" w:rsidRPr="00F63393" w:rsidRDefault="005D69F0" w:rsidP="004E3636">
            <w:pPr>
              <w:spacing w:before="60" w:after="60"/>
              <w:rPr>
                <w:lang w:val="en-GB"/>
              </w:rPr>
            </w:pPr>
            <w:r w:rsidRPr="00F63393">
              <w:rPr>
                <w:lang w:val="en-GB"/>
              </w:rPr>
              <w:t>DSO_DETERMINE_ORANGE_REDUCTION_PERIODS</w:t>
            </w:r>
          </w:p>
        </w:tc>
      </w:tr>
      <w:tr w:rsidR="008560A6" w:rsidRPr="00F63393" w14:paraId="390A8409" w14:textId="77777777" w:rsidTr="008560A6">
        <w:tc>
          <w:tcPr>
            <w:tcW w:w="1629" w:type="dxa"/>
            <w:shd w:val="clear" w:color="auto" w:fill="D9E2F3"/>
          </w:tcPr>
          <w:p w14:paraId="7389B40A" w14:textId="77777777" w:rsidR="008560A6" w:rsidRPr="00F63393" w:rsidRDefault="008560A6" w:rsidP="008560A6">
            <w:pPr>
              <w:spacing w:before="60" w:after="60"/>
              <w:rPr>
                <w:b/>
                <w:lang w:val="en-GB"/>
              </w:rPr>
            </w:pPr>
            <w:r w:rsidRPr="00F63393">
              <w:rPr>
                <w:b/>
                <w:lang w:val="en-GB"/>
              </w:rPr>
              <w:t>Context</w:t>
            </w:r>
          </w:p>
        </w:tc>
        <w:tc>
          <w:tcPr>
            <w:tcW w:w="6864" w:type="dxa"/>
            <w:shd w:val="clear" w:color="auto" w:fill="auto"/>
          </w:tcPr>
          <w:p w14:paraId="04CCDB86" w14:textId="77777777" w:rsidR="008560A6" w:rsidRPr="00F63393" w:rsidRDefault="008560A6" w:rsidP="008560A6">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mart meter capacity reduction and outage meter events gathered by the Meter Data Company</w:t>
            </w:r>
            <w:r w:rsidRPr="00F63393">
              <w:rPr>
                <w:lang w:val="en-GB"/>
              </w:rPr>
              <w:t xml:space="preserve"> are converted into capacity reduction and outage period</w:t>
            </w:r>
            <w:r w:rsidR="00906434" w:rsidRPr="00F63393">
              <w:rPr>
                <w:lang w:val="en-GB"/>
              </w:rPr>
              <w:t>s</w:t>
            </w:r>
            <w:r w:rsidRPr="00F63393">
              <w:rPr>
                <w:lang w:val="en-GB"/>
              </w:rPr>
              <w:t>.</w:t>
            </w:r>
          </w:p>
          <w:p w14:paraId="420E48C5" w14:textId="77777777" w:rsidR="008560A6" w:rsidRPr="00F63393" w:rsidRDefault="008560A6"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reduction periods.</w:t>
            </w:r>
          </w:p>
        </w:tc>
      </w:tr>
      <w:tr w:rsidR="008560A6" w:rsidRPr="00F63393" w14:paraId="2521D700" w14:textId="77777777" w:rsidTr="008560A6">
        <w:tc>
          <w:tcPr>
            <w:tcW w:w="1629" w:type="dxa"/>
            <w:shd w:val="clear" w:color="auto" w:fill="D9E2F3"/>
          </w:tcPr>
          <w:p w14:paraId="63781845" w14:textId="77777777" w:rsidR="008560A6" w:rsidRPr="00F63393" w:rsidRDefault="008560A6" w:rsidP="008560A6">
            <w:pPr>
              <w:spacing w:before="60" w:after="60"/>
              <w:rPr>
                <w:b/>
                <w:lang w:val="en-GB"/>
              </w:rPr>
            </w:pPr>
            <w:r w:rsidRPr="00F63393">
              <w:rPr>
                <w:b/>
                <w:lang w:val="en-GB"/>
              </w:rPr>
              <w:t>Input</w:t>
            </w:r>
          </w:p>
        </w:tc>
        <w:tc>
          <w:tcPr>
            <w:tcW w:w="6864" w:type="dxa"/>
            <w:shd w:val="clear" w:color="auto" w:fill="auto"/>
          </w:tcPr>
          <w:p w14:paraId="11480874" w14:textId="77777777" w:rsidR="008560A6" w:rsidRPr="00F63393" w:rsidRDefault="006A5E40" w:rsidP="008560A6">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.core.workflow.dto.</w:t>
            </w:r>
            <w:r w:rsidR="008560A6" w:rsidRPr="00F63393">
              <w:rPr>
                <w:lang w:val="en-GB"/>
              </w:rPr>
              <w:t>ConnectionMeterEventDto&gt; CONNECTION_METER_EVENTS</w:t>
            </w:r>
          </w:p>
          <w:p w14:paraId="13790783" w14:textId="77777777" w:rsidR="008560A6" w:rsidRPr="00F63393" w:rsidRDefault="008560A6" w:rsidP="008560A6">
            <w:pPr>
              <w:pStyle w:val="Lijstalinea"/>
              <w:numPr>
                <w:ilvl w:val="0"/>
                <w:numId w:val="0"/>
              </w:numPr>
              <w:spacing w:before="60" w:after="60" w:line="240" w:lineRule="auto"/>
              <w:ind w:left="360"/>
              <w:rPr>
                <w:lang w:val="en-GB"/>
              </w:rPr>
            </w:pPr>
            <w:r w:rsidRPr="00F63393">
              <w:rPr>
                <w:lang w:val="en-GB"/>
              </w:rPr>
              <w:t>List of capacity reduction and outage meter events</w:t>
            </w:r>
          </w:p>
        </w:tc>
      </w:tr>
      <w:tr w:rsidR="008560A6" w:rsidRPr="00F63393" w14:paraId="12BD47EE" w14:textId="77777777" w:rsidTr="008560A6">
        <w:tc>
          <w:tcPr>
            <w:tcW w:w="1629" w:type="dxa"/>
            <w:shd w:val="clear" w:color="auto" w:fill="D9E2F3"/>
          </w:tcPr>
          <w:p w14:paraId="1E41ED80" w14:textId="77777777" w:rsidR="008560A6" w:rsidRPr="00F63393" w:rsidRDefault="008560A6" w:rsidP="008560A6">
            <w:pPr>
              <w:spacing w:before="60" w:after="60"/>
              <w:rPr>
                <w:b/>
                <w:lang w:val="en-GB"/>
              </w:rPr>
            </w:pPr>
            <w:r w:rsidRPr="00F63393">
              <w:rPr>
                <w:b/>
                <w:lang w:val="en-GB"/>
              </w:rPr>
              <w:t>Output</w:t>
            </w:r>
          </w:p>
        </w:tc>
        <w:tc>
          <w:tcPr>
            <w:tcW w:w="6864" w:type="dxa"/>
            <w:shd w:val="clear" w:color="auto" w:fill="auto"/>
          </w:tcPr>
          <w:p w14:paraId="6240FA73" w14:textId="77777777" w:rsidR="008560A6" w:rsidRPr="00F63393" w:rsidRDefault="006A5E40" w:rsidP="008560A6">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w:t>
            </w:r>
            <w:r w:rsidR="008560A6" w:rsidRPr="00F63393">
              <w:rPr>
                <w:lang w:val="en-GB"/>
              </w:rPr>
              <w:t>ConnectionCapacityLimitationPeriodDto&gt; CONNECTION_METER_EVENT_PERIODS</w:t>
            </w:r>
          </w:p>
          <w:p w14:paraId="71D4FB65" w14:textId="77777777" w:rsidR="008560A6" w:rsidRPr="00F63393" w:rsidRDefault="008560A6" w:rsidP="00BD0145">
            <w:pPr>
              <w:pStyle w:val="Lijstalinea"/>
              <w:numPr>
                <w:ilvl w:val="0"/>
                <w:numId w:val="0"/>
              </w:numPr>
              <w:spacing w:before="60" w:after="60" w:line="240" w:lineRule="auto"/>
              <w:ind w:left="360"/>
              <w:rPr>
                <w:lang w:val="en-GB"/>
              </w:rPr>
            </w:pPr>
            <w:r w:rsidRPr="00F63393">
              <w:rPr>
                <w:lang w:val="en-GB"/>
              </w:rPr>
              <w:t xml:space="preserve">List of </w:t>
            </w:r>
            <w:r w:rsidR="00BD0145" w:rsidRPr="00F63393">
              <w:rPr>
                <w:lang w:val="en-GB"/>
              </w:rPr>
              <w:t>reduction</w:t>
            </w:r>
            <w:r w:rsidRPr="00F63393">
              <w:rPr>
                <w:lang w:val="en-GB"/>
              </w:rPr>
              <w:t xml:space="preserve"> periods.</w:t>
            </w:r>
          </w:p>
        </w:tc>
      </w:tr>
      <w:tr w:rsidR="008560A6" w:rsidRPr="00F63393" w14:paraId="550020FC" w14:textId="77777777" w:rsidTr="008560A6">
        <w:tc>
          <w:tcPr>
            <w:tcW w:w="1629" w:type="dxa"/>
            <w:shd w:val="clear" w:color="auto" w:fill="D9E2F3"/>
          </w:tcPr>
          <w:p w14:paraId="027D4138" w14:textId="77777777" w:rsidR="008560A6" w:rsidRPr="00F63393" w:rsidRDefault="008560A6" w:rsidP="008560A6">
            <w:pPr>
              <w:spacing w:before="60" w:after="60"/>
              <w:rPr>
                <w:b/>
                <w:lang w:val="en-GB"/>
              </w:rPr>
            </w:pPr>
            <w:r w:rsidRPr="00F63393">
              <w:rPr>
                <w:b/>
                <w:lang w:val="en-GB"/>
              </w:rPr>
              <w:t>References</w:t>
            </w:r>
          </w:p>
        </w:tc>
        <w:tc>
          <w:tcPr>
            <w:tcW w:w="6864" w:type="dxa"/>
            <w:shd w:val="clear" w:color="auto" w:fill="auto"/>
          </w:tcPr>
          <w:p w14:paraId="1A3BA6F6" w14:textId="77777777" w:rsidR="008560A6" w:rsidRPr="00F63393" w:rsidRDefault="008560A6" w:rsidP="008560A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14:paraId="7D80E5E3" w14:textId="77777777" w:rsidR="008560A6" w:rsidRPr="00F63393" w:rsidRDefault="008D6A83" w:rsidP="008560A6">
            <w:pPr>
              <w:pStyle w:val="Lijstalinea"/>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00FE5691" w14:textId="77777777" w:rsidR="002729D3" w:rsidRPr="00F63393" w:rsidRDefault="002729D3" w:rsidP="002729D3">
      <w:pPr>
        <w:rPr>
          <w:lang w:val="en-GB"/>
        </w:rPr>
      </w:pPr>
    </w:p>
    <w:p w14:paraId="384BA52F" w14:textId="77777777" w:rsidR="002729D3" w:rsidRPr="00F63393" w:rsidRDefault="002729D3" w:rsidP="002729D3">
      <w:pPr>
        <w:pStyle w:val="Kop5"/>
        <w:rPr>
          <w:lang w:val="en-GB"/>
        </w:rPr>
      </w:pPr>
      <w:r w:rsidRPr="00F63393">
        <w:rPr>
          <w:lang w:val="en-GB"/>
        </w:rPr>
        <w:t>Calculate Compensations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14:paraId="1ED42EF4" w14:textId="77777777" w:rsidTr="00006701">
        <w:tc>
          <w:tcPr>
            <w:tcW w:w="1629" w:type="dxa"/>
            <w:shd w:val="clear" w:color="auto" w:fill="D9E2F3"/>
          </w:tcPr>
          <w:p w14:paraId="490CD1DE" w14:textId="77777777"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76"/>
              <w:gridCol w:w="977"/>
              <w:gridCol w:w="3562"/>
            </w:tblGrid>
            <w:tr w:rsidR="002729D3" w:rsidRPr="00F63393" w14:paraId="6AF07125" w14:textId="77777777" w:rsidTr="004E3636">
              <w:tc>
                <w:tcPr>
                  <w:tcW w:w="738" w:type="dxa"/>
                  <w:shd w:val="clear" w:color="auto" w:fill="FBE4D5"/>
                </w:tcPr>
                <w:p w14:paraId="0BDC1621" w14:textId="77777777"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14:paraId="1549B9B8" w14:textId="77777777"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14:paraId="4866977E" w14:textId="77777777"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14:paraId="22CE99D6" w14:textId="77777777" w:rsidR="002729D3" w:rsidRPr="00F63393" w:rsidRDefault="002729D3" w:rsidP="004E3636">
                  <w:pPr>
                    <w:spacing w:before="60" w:after="60"/>
                    <w:jc w:val="center"/>
                    <w:rPr>
                      <w:b/>
                      <w:lang w:val="en-GB"/>
                    </w:rPr>
                  </w:pPr>
                  <w:r w:rsidRPr="00F63393">
                    <w:rPr>
                      <w:b/>
                      <w:lang w:val="en-GB"/>
                    </w:rPr>
                    <w:t>USEF step</w:t>
                  </w:r>
                </w:p>
              </w:tc>
            </w:tr>
            <w:tr w:rsidR="002729D3" w:rsidRPr="00F63393" w14:paraId="747253F5" w14:textId="77777777" w:rsidTr="004E3636">
              <w:tc>
                <w:tcPr>
                  <w:tcW w:w="738" w:type="dxa"/>
                  <w:shd w:val="clear" w:color="auto" w:fill="auto"/>
                </w:tcPr>
                <w:p w14:paraId="25318072" w14:textId="77777777" w:rsidR="002729D3" w:rsidRPr="00F63393" w:rsidRDefault="002729D3" w:rsidP="004E3636">
                  <w:pPr>
                    <w:spacing w:before="60" w:after="60"/>
                    <w:rPr>
                      <w:lang w:val="en-GB"/>
                    </w:rPr>
                  </w:pPr>
                  <w:r w:rsidRPr="00F63393">
                    <w:rPr>
                      <w:lang w:val="en-GB"/>
                    </w:rPr>
                    <w:t>DSO</w:t>
                  </w:r>
                </w:p>
              </w:tc>
              <w:tc>
                <w:tcPr>
                  <w:tcW w:w="1417" w:type="dxa"/>
                  <w:shd w:val="clear" w:color="auto" w:fill="auto"/>
                </w:tcPr>
                <w:p w14:paraId="77194D62" w14:textId="77777777" w:rsidR="002729D3" w:rsidRPr="00F63393" w:rsidRDefault="002729D3" w:rsidP="004E3636">
                  <w:pPr>
                    <w:spacing w:before="60" w:after="60"/>
                    <w:rPr>
                      <w:lang w:val="en-GB"/>
                    </w:rPr>
                  </w:pPr>
                  <w:r w:rsidRPr="00F63393">
                    <w:rPr>
                      <w:lang w:val="en-GB"/>
                    </w:rPr>
                    <w:t>Settlement</w:t>
                  </w:r>
                </w:p>
              </w:tc>
              <w:tc>
                <w:tcPr>
                  <w:tcW w:w="992" w:type="dxa"/>
                  <w:shd w:val="clear" w:color="auto" w:fill="auto"/>
                </w:tcPr>
                <w:p w14:paraId="20BA9CBE" w14:textId="77777777" w:rsidR="002729D3" w:rsidRPr="00F63393" w:rsidRDefault="002729D3" w:rsidP="004E3636">
                  <w:pPr>
                    <w:spacing w:before="60" w:after="60"/>
                    <w:rPr>
                      <w:lang w:val="en-GB"/>
                    </w:rPr>
                  </w:pPr>
                  <w:r w:rsidRPr="00F63393">
                    <w:rPr>
                      <w:lang w:val="en-GB"/>
                    </w:rPr>
                    <w:t>NA</w:t>
                  </w:r>
                </w:p>
              </w:tc>
              <w:tc>
                <w:tcPr>
                  <w:tcW w:w="3851" w:type="dxa"/>
                  <w:shd w:val="clear" w:color="auto" w:fill="auto"/>
                </w:tcPr>
                <w:p w14:paraId="321BED7B" w14:textId="77777777" w:rsidR="002729D3" w:rsidRPr="00F63393" w:rsidRDefault="00241424" w:rsidP="00241424">
                  <w:pPr>
                    <w:spacing w:before="60" w:after="60"/>
                    <w:rPr>
                      <w:lang w:val="en-GB"/>
                    </w:rPr>
                  </w:pPr>
                  <w:r w:rsidRPr="00F63393">
                    <w:rPr>
                      <w:lang w:val="nl-NL"/>
                    </w:rPr>
                    <w:t>Ca</w:t>
                  </w:r>
                  <w:r w:rsidR="004E3636" w:rsidRPr="00F63393">
                    <w:rPr>
                      <w:lang w:val="nl-NL"/>
                    </w:rPr>
                    <w:t>lculate compensations</w:t>
                  </w:r>
                </w:p>
              </w:tc>
            </w:tr>
          </w:tbl>
          <w:p w14:paraId="610BDAC2" w14:textId="77777777" w:rsidR="002729D3" w:rsidRPr="00F63393" w:rsidRDefault="002729D3" w:rsidP="004E3636">
            <w:pPr>
              <w:spacing w:before="60" w:after="60"/>
              <w:rPr>
                <w:lang w:val="en-GB"/>
              </w:rPr>
            </w:pPr>
          </w:p>
        </w:tc>
      </w:tr>
      <w:tr w:rsidR="002729D3" w:rsidRPr="00F63393" w14:paraId="4CF1A832" w14:textId="77777777" w:rsidTr="00006701">
        <w:tc>
          <w:tcPr>
            <w:tcW w:w="1629" w:type="dxa"/>
            <w:shd w:val="clear" w:color="auto" w:fill="D9E2F3"/>
          </w:tcPr>
          <w:p w14:paraId="4D19FE63" w14:textId="77777777" w:rsidR="002729D3" w:rsidRPr="00F63393" w:rsidRDefault="002729D3" w:rsidP="004E3636">
            <w:pPr>
              <w:spacing w:before="60" w:after="60"/>
              <w:rPr>
                <w:b/>
                <w:lang w:val="en-GB"/>
              </w:rPr>
            </w:pPr>
            <w:r w:rsidRPr="00F63393">
              <w:rPr>
                <w:b/>
                <w:lang w:val="en-GB"/>
              </w:rPr>
              <w:t>Mapping name</w:t>
            </w:r>
          </w:p>
        </w:tc>
        <w:tc>
          <w:tcPr>
            <w:tcW w:w="6864" w:type="dxa"/>
            <w:shd w:val="clear" w:color="auto" w:fill="auto"/>
          </w:tcPr>
          <w:p w14:paraId="7940FB32" w14:textId="77777777" w:rsidR="002729D3" w:rsidRPr="00F63393" w:rsidRDefault="005D69F0" w:rsidP="004E3636">
            <w:pPr>
              <w:spacing w:before="60" w:after="60"/>
              <w:rPr>
                <w:lang w:val="en-GB"/>
              </w:rPr>
            </w:pPr>
            <w:r w:rsidRPr="00F63393">
              <w:rPr>
                <w:lang w:val="en-GB"/>
              </w:rPr>
              <w:t>DSO_DETERMINE_ORANGE_REGIME_COMPENSATIONS</w:t>
            </w:r>
          </w:p>
        </w:tc>
      </w:tr>
      <w:tr w:rsidR="00006701" w:rsidRPr="00F63393" w14:paraId="1667FE21" w14:textId="77777777" w:rsidTr="00006701">
        <w:tc>
          <w:tcPr>
            <w:tcW w:w="1629" w:type="dxa"/>
            <w:shd w:val="clear" w:color="auto" w:fill="D9E2F3"/>
          </w:tcPr>
          <w:p w14:paraId="6DCE69E4" w14:textId="77777777" w:rsidR="00006701" w:rsidRPr="00F63393" w:rsidRDefault="00006701" w:rsidP="00006701">
            <w:pPr>
              <w:spacing w:before="60" w:after="60"/>
              <w:rPr>
                <w:b/>
                <w:lang w:val="en-GB"/>
              </w:rPr>
            </w:pPr>
            <w:r w:rsidRPr="00F63393">
              <w:rPr>
                <w:b/>
                <w:lang w:val="en-GB"/>
              </w:rPr>
              <w:t>Context</w:t>
            </w:r>
          </w:p>
        </w:tc>
        <w:tc>
          <w:tcPr>
            <w:tcW w:w="6864" w:type="dxa"/>
            <w:shd w:val="clear" w:color="auto" w:fill="auto"/>
          </w:tcPr>
          <w:p w14:paraId="22C146F7" w14:textId="77777777" w:rsidR="00006701" w:rsidRPr="00F63393" w:rsidRDefault="00006701" w:rsidP="00006701">
            <w:pPr>
              <w:rPr>
                <w:lang w:val="en-GB"/>
              </w:rPr>
            </w:pPr>
            <w:r w:rsidRPr="00F63393">
              <w:rPr>
                <w:lang w:val="en-GB"/>
              </w:rPr>
              <w:t>In the settlement process between the DSO and its customer</w:t>
            </w:r>
            <w:r w:rsidR="00906434" w:rsidRPr="00F63393">
              <w:rPr>
                <w:lang w:val="en-GB"/>
              </w:rPr>
              <w:t>s</w:t>
            </w:r>
            <w:r w:rsidRPr="00F63393">
              <w:rPr>
                <w:lang w:val="en-GB"/>
              </w:rPr>
              <w:t>, the capacity reduction and outage periods are used by the DSO to calculate compensations due to each prosumer.</w:t>
            </w:r>
          </w:p>
          <w:p w14:paraId="6BCC4460" w14:textId="77777777" w:rsidR="00006701" w:rsidRPr="00F63393" w:rsidRDefault="00006701" w:rsidP="00006701">
            <w:pPr>
              <w:spacing w:before="60" w:after="60"/>
              <w:rPr>
                <w:lang w:val="en-GB"/>
              </w:rPr>
            </w:pPr>
            <w:r w:rsidRPr="00F63393">
              <w:rPr>
                <w:lang w:val="en-GB"/>
              </w:rPr>
              <w:t>This Pluggable Business Component calculates the compensations and posts them to an accounting system.</w:t>
            </w:r>
          </w:p>
        </w:tc>
      </w:tr>
      <w:tr w:rsidR="00006701" w:rsidRPr="00F63393" w14:paraId="0078ACA3" w14:textId="77777777" w:rsidTr="00006701">
        <w:tc>
          <w:tcPr>
            <w:tcW w:w="1629" w:type="dxa"/>
            <w:shd w:val="clear" w:color="auto" w:fill="D9E2F3"/>
          </w:tcPr>
          <w:p w14:paraId="2E8CF727" w14:textId="77777777" w:rsidR="00006701" w:rsidRPr="00F63393" w:rsidRDefault="00006701" w:rsidP="00006701">
            <w:pPr>
              <w:spacing w:before="60" w:after="60"/>
              <w:rPr>
                <w:b/>
                <w:lang w:val="en-GB"/>
              </w:rPr>
            </w:pPr>
            <w:r w:rsidRPr="00F63393">
              <w:rPr>
                <w:b/>
                <w:lang w:val="en-GB"/>
              </w:rPr>
              <w:t>Input</w:t>
            </w:r>
          </w:p>
        </w:tc>
        <w:tc>
          <w:tcPr>
            <w:tcW w:w="6864" w:type="dxa"/>
            <w:shd w:val="clear" w:color="auto" w:fill="auto"/>
          </w:tcPr>
          <w:p w14:paraId="70F271BA" w14:textId="77777777" w:rsidR="00006701" w:rsidRPr="00F63393" w:rsidRDefault="006A5E40" w:rsidP="00006701">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.dso.workflow.dto.ConnectionCapacityLimitationPeriodDto&gt; CONNECTION_CAPACITY_LIMITATION_PERIOD_DTO_LIST</w:t>
            </w:r>
          </w:p>
          <w:p w14:paraId="2001CF41" w14:textId="77777777" w:rsidR="00006701" w:rsidRPr="00F63393" w:rsidRDefault="00006701" w:rsidP="00006701">
            <w:pPr>
              <w:pStyle w:val="Lijstalinea"/>
              <w:numPr>
                <w:ilvl w:val="0"/>
                <w:numId w:val="0"/>
              </w:numPr>
              <w:spacing w:before="60" w:after="60" w:line="240" w:lineRule="auto"/>
              <w:ind w:left="360"/>
              <w:rPr>
                <w:lang w:val="en-GB"/>
              </w:rPr>
            </w:pPr>
            <w:r w:rsidRPr="00F63393">
              <w:rPr>
                <w:lang w:val="en-GB"/>
              </w:rPr>
              <w:t>List of reduction and outage periods.</w:t>
            </w:r>
          </w:p>
        </w:tc>
      </w:tr>
      <w:tr w:rsidR="00006701" w:rsidRPr="00F63393" w14:paraId="63AB2AAA" w14:textId="77777777" w:rsidTr="00006701">
        <w:tc>
          <w:tcPr>
            <w:tcW w:w="1629" w:type="dxa"/>
            <w:shd w:val="clear" w:color="auto" w:fill="D9E2F3"/>
          </w:tcPr>
          <w:p w14:paraId="30838949" w14:textId="77777777" w:rsidR="00006701" w:rsidRPr="00F63393" w:rsidRDefault="00006701" w:rsidP="00006701">
            <w:pPr>
              <w:spacing w:before="60" w:after="60"/>
              <w:rPr>
                <w:b/>
                <w:lang w:val="en-GB"/>
              </w:rPr>
            </w:pPr>
            <w:r w:rsidRPr="00F63393">
              <w:rPr>
                <w:b/>
                <w:lang w:val="en-GB"/>
              </w:rPr>
              <w:t>Output</w:t>
            </w:r>
          </w:p>
        </w:tc>
        <w:tc>
          <w:tcPr>
            <w:tcW w:w="6864" w:type="dxa"/>
            <w:shd w:val="clear" w:color="auto" w:fill="auto"/>
          </w:tcPr>
          <w:p w14:paraId="41368578" w14:textId="77777777" w:rsidR="00006701" w:rsidRPr="00F63393" w:rsidRDefault="00006701" w:rsidP="00006701">
            <w:pPr>
              <w:pStyle w:val="Lijstalinea"/>
              <w:numPr>
                <w:ilvl w:val="0"/>
                <w:numId w:val="0"/>
              </w:numPr>
              <w:spacing w:before="60" w:after="60" w:line="240" w:lineRule="auto"/>
              <w:ind w:left="360"/>
              <w:rPr>
                <w:lang w:val="en-GB"/>
              </w:rPr>
            </w:pPr>
            <w:r w:rsidRPr="00F63393">
              <w:rPr>
                <w:lang w:val="en-GB"/>
              </w:rPr>
              <w:t>none</w:t>
            </w:r>
          </w:p>
        </w:tc>
      </w:tr>
      <w:tr w:rsidR="00006701" w:rsidRPr="00F63393" w14:paraId="7DBEB890" w14:textId="77777777" w:rsidTr="00006701">
        <w:tc>
          <w:tcPr>
            <w:tcW w:w="1629" w:type="dxa"/>
            <w:shd w:val="clear" w:color="auto" w:fill="D9E2F3"/>
          </w:tcPr>
          <w:p w14:paraId="3890AAA7" w14:textId="77777777" w:rsidR="00006701" w:rsidRPr="00F63393" w:rsidRDefault="00006701" w:rsidP="00006701">
            <w:pPr>
              <w:spacing w:before="60" w:after="60"/>
              <w:rPr>
                <w:b/>
                <w:lang w:val="en-GB"/>
              </w:rPr>
            </w:pPr>
            <w:r w:rsidRPr="00F63393">
              <w:rPr>
                <w:b/>
                <w:lang w:val="en-GB"/>
              </w:rPr>
              <w:t>References</w:t>
            </w:r>
          </w:p>
        </w:tc>
        <w:tc>
          <w:tcPr>
            <w:tcW w:w="6864" w:type="dxa"/>
            <w:shd w:val="clear" w:color="auto" w:fill="auto"/>
          </w:tcPr>
          <w:p w14:paraId="20EF9BEA" w14:textId="77777777" w:rsidR="00006701" w:rsidRPr="00F63393" w:rsidRDefault="00006701" w:rsidP="0000670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3042DA">
              <w:rPr>
                <w:lang w:val="en-GB"/>
              </w:rPr>
              <w:t>: chapter 5.5.10</w:t>
            </w:r>
            <w:r w:rsidRPr="00F63393">
              <w:rPr>
                <w:lang w:val="en-GB"/>
              </w:rPr>
              <w:t xml:space="preserve"> DsoDetermineCapacityLimitationPeriodsCoordinator</w:t>
            </w:r>
          </w:p>
          <w:p w14:paraId="233D3248" w14:textId="77777777" w:rsidR="00006701" w:rsidRPr="00F63393" w:rsidRDefault="008D6A83" w:rsidP="00006701">
            <w:pPr>
              <w:pStyle w:val="Lijstalinea"/>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14:paraId="18BB664C" w14:textId="77777777" w:rsidR="002729D3" w:rsidRPr="00F63393" w:rsidRDefault="002729D3" w:rsidP="001B6793">
      <w:pPr>
        <w:rPr>
          <w:lang w:val="en-GB"/>
        </w:rPr>
      </w:pPr>
    </w:p>
    <w:p w14:paraId="6850405B" w14:textId="77777777" w:rsidR="00B02AB4" w:rsidRPr="00F63393" w:rsidRDefault="00B02AB4" w:rsidP="00B02AB4">
      <w:pPr>
        <w:pStyle w:val="Kop4"/>
        <w:rPr>
          <w:lang w:val="en-GB"/>
        </w:rPr>
      </w:pPr>
      <w:r w:rsidRPr="00F63393">
        <w:rPr>
          <w:lang w:val="en-GB"/>
        </w:rPr>
        <w:t>Meter Data Company</w:t>
      </w:r>
    </w:p>
    <w:p w14:paraId="69C1DF96" w14:textId="77777777" w:rsidR="00B02AB4" w:rsidRPr="00F63393" w:rsidRDefault="00B02AB4" w:rsidP="00B02AB4">
      <w:pPr>
        <w:rPr>
          <w:lang w:val="en-GB"/>
        </w:rPr>
      </w:pPr>
    </w:p>
    <w:p w14:paraId="4DAB7959" w14:textId="77777777" w:rsidR="00B236D9" w:rsidRPr="00F63393" w:rsidRDefault="00077E5D" w:rsidP="00B236D9">
      <w:pPr>
        <w:pStyle w:val="Kop5"/>
        <w:rPr>
          <w:lang w:val="en-GB"/>
        </w:rPr>
      </w:pPr>
      <w:r w:rsidRPr="00F63393">
        <w:rPr>
          <w:lang w:val="en-GB"/>
        </w:rPr>
        <w:t>Meter Data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6872"/>
      </w:tblGrid>
      <w:tr w:rsidR="00B236D9" w:rsidRPr="00F63393" w14:paraId="25F6FAC7" w14:textId="77777777" w:rsidTr="00F53362">
        <w:tc>
          <w:tcPr>
            <w:tcW w:w="1651" w:type="dxa"/>
            <w:shd w:val="clear" w:color="auto" w:fill="D9E2F3"/>
          </w:tcPr>
          <w:p w14:paraId="465B2ED6" w14:textId="77777777" w:rsidR="00B236D9" w:rsidRPr="00F63393" w:rsidRDefault="00B236D9" w:rsidP="00F53362">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1"/>
              <w:gridCol w:w="979"/>
              <w:gridCol w:w="3560"/>
            </w:tblGrid>
            <w:tr w:rsidR="00B236D9" w:rsidRPr="00F63393" w14:paraId="5A7965AB" w14:textId="77777777" w:rsidTr="00F53362">
              <w:tc>
                <w:tcPr>
                  <w:tcW w:w="738" w:type="dxa"/>
                  <w:shd w:val="clear" w:color="auto" w:fill="FBE4D5"/>
                </w:tcPr>
                <w:p w14:paraId="3320A9F9" w14:textId="77777777" w:rsidR="00B236D9" w:rsidRPr="00F63393" w:rsidRDefault="00B236D9" w:rsidP="00F53362">
                  <w:pPr>
                    <w:spacing w:before="60" w:after="60"/>
                    <w:jc w:val="center"/>
                    <w:rPr>
                      <w:b/>
                      <w:lang w:val="en-GB"/>
                    </w:rPr>
                  </w:pPr>
                  <w:r w:rsidRPr="00F63393">
                    <w:rPr>
                      <w:b/>
                      <w:lang w:val="en-GB"/>
                    </w:rPr>
                    <w:t>Role</w:t>
                  </w:r>
                </w:p>
              </w:tc>
              <w:tc>
                <w:tcPr>
                  <w:tcW w:w="1417" w:type="dxa"/>
                  <w:shd w:val="clear" w:color="auto" w:fill="FBE4D5"/>
                </w:tcPr>
                <w:p w14:paraId="07259452" w14:textId="77777777" w:rsidR="00B236D9" w:rsidRPr="00F63393" w:rsidRDefault="00B236D9" w:rsidP="00F53362">
                  <w:pPr>
                    <w:spacing w:before="60" w:after="60"/>
                    <w:jc w:val="center"/>
                    <w:rPr>
                      <w:b/>
                      <w:lang w:val="en-GB"/>
                    </w:rPr>
                  </w:pPr>
                  <w:r w:rsidRPr="00F63393">
                    <w:rPr>
                      <w:b/>
                      <w:lang w:val="en-GB"/>
                    </w:rPr>
                    <w:t>Phase</w:t>
                  </w:r>
                </w:p>
              </w:tc>
              <w:tc>
                <w:tcPr>
                  <w:tcW w:w="992" w:type="dxa"/>
                  <w:shd w:val="clear" w:color="auto" w:fill="FBE4D5"/>
                </w:tcPr>
                <w:p w14:paraId="47B7BF9E" w14:textId="77777777" w:rsidR="00B236D9" w:rsidRPr="00F63393" w:rsidRDefault="00B236D9" w:rsidP="00F53362">
                  <w:pPr>
                    <w:spacing w:before="60" w:after="60"/>
                    <w:jc w:val="center"/>
                    <w:rPr>
                      <w:b/>
                      <w:lang w:val="en-GB"/>
                    </w:rPr>
                  </w:pPr>
                  <w:r w:rsidRPr="00F63393">
                    <w:rPr>
                      <w:b/>
                      <w:lang w:val="en-GB"/>
                    </w:rPr>
                    <w:t>Regime</w:t>
                  </w:r>
                </w:p>
              </w:tc>
              <w:tc>
                <w:tcPr>
                  <w:tcW w:w="3851" w:type="dxa"/>
                  <w:shd w:val="clear" w:color="auto" w:fill="FBE4D5"/>
                </w:tcPr>
                <w:p w14:paraId="6F3EE238" w14:textId="77777777" w:rsidR="00B236D9" w:rsidRPr="00F63393" w:rsidRDefault="00B236D9" w:rsidP="00F53362">
                  <w:pPr>
                    <w:spacing w:before="60" w:after="60"/>
                    <w:jc w:val="center"/>
                    <w:rPr>
                      <w:b/>
                      <w:lang w:val="en-GB"/>
                    </w:rPr>
                  </w:pPr>
                  <w:r w:rsidRPr="00F63393">
                    <w:rPr>
                      <w:b/>
                      <w:lang w:val="en-GB"/>
                    </w:rPr>
                    <w:t>USEF step</w:t>
                  </w:r>
                </w:p>
              </w:tc>
            </w:tr>
            <w:tr w:rsidR="00B236D9" w:rsidRPr="00F63393" w14:paraId="667BD2D3" w14:textId="77777777" w:rsidTr="00F53362">
              <w:tc>
                <w:tcPr>
                  <w:tcW w:w="738" w:type="dxa"/>
                  <w:shd w:val="clear" w:color="auto" w:fill="auto"/>
                </w:tcPr>
                <w:p w14:paraId="7E3E3D8A" w14:textId="77777777" w:rsidR="00B236D9" w:rsidRPr="00F63393" w:rsidRDefault="00B236D9" w:rsidP="00F53362">
                  <w:pPr>
                    <w:spacing w:before="60" w:after="60"/>
                    <w:rPr>
                      <w:lang w:val="en-GB"/>
                    </w:rPr>
                  </w:pPr>
                  <w:r w:rsidRPr="00F63393">
                    <w:rPr>
                      <w:lang w:val="en-GB"/>
                    </w:rPr>
                    <w:t>MDC</w:t>
                  </w:r>
                </w:p>
              </w:tc>
              <w:tc>
                <w:tcPr>
                  <w:tcW w:w="1417" w:type="dxa"/>
                  <w:shd w:val="clear" w:color="auto" w:fill="auto"/>
                </w:tcPr>
                <w:p w14:paraId="34CBD0F8" w14:textId="77777777" w:rsidR="00B236D9" w:rsidRPr="00F63393" w:rsidRDefault="003D74C8" w:rsidP="00F53362">
                  <w:pPr>
                    <w:spacing w:before="60" w:after="60"/>
                    <w:rPr>
                      <w:lang w:val="en-GB"/>
                    </w:rPr>
                  </w:pPr>
                  <w:r w:rsidRPr="00F63393">
                    <w:rPr>
                      <w:lang w:val="en-GB"/>
                    </w:rPr>
                    <w:t>Settlement</w:t>
                  </w:r>
                </w:p>
              </w:tc>
              <w:tc>
                <w:tcPr>
                  <w:tcW w:w="992" w:type="dxa"/>
                  <w:shd w:val="clear" w:color="auto" w:fill="auto"/>
                </w:tcPr>
                <w:p w14:paraId="0A1C7B0F" w14:textId="77777777" w:rsidR="00B236D9" w:rsidRPr="00F63393" w:rsidRDefault="00B236D9" w:rsidP="00F53362">
                  <w:pPr>
                    <w:spacing w:before="60" w:after="60"/>
                    <w:rPr>
                      <w:lang w:val="en-GB"/>
                    </w:rPr>
                  </w:pPr>
                  <w:r w:rsidRPr="00F63393">
                    <w:rPr>
                      <w:lang w:val="en-GB"/>
                    </w:rPr>
                    <w:t>NA</w:t>
                  </w:r>
                </w:p>
              </w:tc>
              <w:tc>
                <w:tcPr>
                  <w:tcW w:w="3851" w:type="dxa"/>
                  <w:shd w:val="clear" w:color="auto" w:fill="auto"/>
                </w:tcPr>
                <w:p w14:paraId="01A9B470" w14:textId="77777777" w:rsidR="00B236D9" w:rsidRPr="00F63393" w:rsidRDefault="009A2967" w:rsidP="00E048AF">
                  <w:pPr>
                    <w:spacing w:before="60" w:after="60"/>
                    <w:rPr>
                      <w:lang w:val="en-GB"/>
                    </w:rPr>
                  </w:pPr>
                  <w:r w:rsidRPr="00F63393">
                    <w:rPr>
                      <w:lang w:val="en-GB"/>
                    </w:rPr>
                    <w:t>Gather Requested Smart Meter data</w:t>
                  </w:r>
                </w:p>
              </w:tc>
            </w:tr>
          </w:tbl>
          <w:p w14:paraId="3753D3F4" w14:textId="77777777" w:rsidR="00B236D9" w:rsidRPr="00F63393" w:rsidRDefault="00B236D9" w:rsidP="00F53362">
            <w:pPr>
              <w:spacing w:before="60" w:after="60"/>
              <w:rPr>
                <w:lang w:val="en-GB"/>
              </w:rPr>
            </w:pPr>
          </w:p>
        </w:tc>
      </w:tr>
      <w:tr w:rsidR="00B236D9" w:rsidRPr="00F63393" w14:paraId="5EB6BD90" w14:textId="77777777" w:rsidTr="00F53362">
        <w:tc>
          <w:tcPr>
            <w:tcW w:w="1651" w:type="dxa"/>
            <w:shd w:val="clear" w:color="auto" w:fill="D9E2F3"/>
          </w:tcPr>
          <w:p w14:paraId="0EFF748B" w14:textId="77777777" w:rsidR="00B236D9" w:rsidRPr="00F63393" w:rsidRDefault="00B236D9" w:rsidP="00F53362">
            <w:pPr>
              <w:spacing w:before="60" w:after="60"/>
              <w:rPr>
                <w:b/>
                <w:lang w:val="en-GB"/>
              </w:rPr>
            </w:pPr>
            <w:r w:rsidRPr="00F63393">
              <w:rPr>
                <w:b/>
                <w:lang w:val="en-GB"/>
              </w:rPr>
              <w:t>Mapping name</w:t>
            </w:r>
          </w:p>
        </w:tc>
        <w:tc>
          <w:tcPr>
            <w:tcW w:w="7068" w:type="dxa"/>
            <w:shd w:val="clear" w:color="auto" w:fill="auto"/>
          </w:tcPr>
          <w:p w14:paraId="7926C093" w14:textId="77777777" w:rsidR="00B236D9" w:rsidRPr="00F63393" w:rsidRDefault="005D69F0" w:rsidP="00F53362">
            <w:pPr>
              <w:spacing w:before="60" w:after="60"/>
              <w:rPr>
                <w:lang w:val="en-GB"/>
              </w:rPr>
            </w:pPr>
            <w:r w:rsidRPr="00F63393">
              <w:rPr>
                <w:rFonts w:cs="Arial"/>
                <w:color w:val="000000"/>
                <w:szCs w:val="18"/>
                <w:lang w:val="en-GB" w:eastAsia="en-GB"/>
              </w:rPr>
              <w:t>MDC_METER_DATA_QUERY</w:t>
            </w:r>
          </w:p>
        </w:tc>
      </w:tr>
      <w:tr w:rsidR="00B236D9" w:rsidRPr="00F63393" w14:paraId="00F0E456" w14:textId="77777777" w:rsidTr="00F53362">
        <w:tc>
          <w:tcPr>
            <w:tcW w:w="1651" w:type="dxa"/>
            <w:shd w:val="clear" w:color="auto" w:fill="D9E2F3"/>
          </w:tcPr>
          <w:p w14:paraId="23932863" w14:textId="77777777" w:rsidR="00B236D9" w:rsidRPr="00F63393" w:rsidRDefault="00B236D9" w:rsidP="00F53362">
            <w:pPr>
              <w:spacing w:before="60" w:after="60"/>
              <w:rPr>
                <w:b/>
                <w:lang w:val="en-GB"/>
              </w:rPr>
            </w:pPr>
            <w:r w:rsidRPr="00F63393">
              <w:rPr>
                <w:b/>
                <w:lang w:val="en-GB"/>
              </w:rPr>
              <w:t>Context</w:t>
            </w:r>
          </w:p>
        </w:tc>
        <w:tc>
          <w:tcPr>
            <w:tcW w:w="7068" w:type="dxa"/>
            <w:shd w:val="clear" w:color="auto" w:fill="auto"/>
          </w:tcPr>
          <w:p w14:paraId="5F812718" w14:textId="77777777" w:rsidR="00783554"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t xml:space="preserve">A participant can request the actual power values </w:t>
            </w:r>
            <w:r w:rsidR="00DE21A2" w:rsidRPr="00F63393">
              <w:rPr>
                <w:rFonts w:cs="Arial"/>
                <w:color w:val="000000"/>
                <w:szCs w:val="18"/>
                <w:lang w:val="en-GB" w:eastAsia="en-GB"/>
              </w:rPr>
              <w:t xml:space="preserve">or the meter events </w:t>
            </w:r>
            <w:r w:rsidRPr="00F63393">
              <w:rPr>
                <w:rFonts w:cs="Arial"/>
                <w:color w:val="000000"/>
                <w:szCs w:val="18"/>
                <w:lang w:val="en-GB" w:eastAsia="en-GB"/>
              </w:rPr>
              <w:t xml:space="preserve">for a set of connections. </w:t>
            </w:r>
            <w:r w:rsidR="00C66C8D" w:rsidRPr="00F63393">
              <w:rPr>
                <w:rFonts w:cs="Arial"/>
                <w:color w:val="000000"/>
                <w:szCs w:val="18"/>
                <w:lang w:val="en-GB" w:eastAsia="en-GB"/>
              </w:rPr>
              <w:t xml:space="preserve">This data is used </w:t>
            </w:r>
            <w:r w:rsidRPr="00F63393">
              <w:rPr>
                <w:rFonts w:cs="Arial"/>
                <w:color w:val="000000"/>
                <w:szCs w:val="18"/>
                <w:lang w:val="en-GB" w:eastAsia="en-GB"/>
              </w:rPr>
              <w:t>in the settlement phase to correctly calculate penalties.</w:t>
            </w:r>
          </w:p>
          <w:p w14:paraId="78C5A858" w14:textId="77777777" w:rsidR="00DE21A2"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lastRenderedPageBreak/>
              <w:t xml:space="preserve">This Pluggable Business Component </w:t>
            </w:r>
            <w:r w:rsidR="00DE21A2" w:rsidRPr="00F63393">
              <w:rPr>
                <w:rFonts w:cs="Arial"/>
                <w:color w:val="000000"/>
                <w:szCs w:val="18"/>
                <w:lang w:val="en-GB" w:eastAsia="en-GB"/>
              </w:rPr>
              <w:t>retrieves the meter data query type from the input and returns the requested meter data for the specified connections during the specified date range (including the specified start and end dates).</w:t>
            </w:r>
          </w:p>
          <w:p w14:paraId="51D835FF" w14:textId="77777777" w:rsidR="00783554" w:rsidRPr="00F63393" w:rsidRDefault="00DE21A2" w:rsidP="00783554">
            <w:pPr>
              <w:spacing w:before="60" w:after="60"/>
              <w:rPr>
                <w:rFonts w:cs="Arial"/>
                <w:color w:val="000000"/>
                <w:szCs w:val="18"/>
                <w:lang w:val="en-GB" w:eastAsia="en-GB"/>
              </w:rPr>
            </w:pPr>
            <w:r w:rsidRPr="00F63393">
              <w:rPr>
                <w:rFonts w:cs="Arial"/>
                <w:color w:val="000000"/>
                <w:szCs w:val="18"/>
                <w:lang w:val="en-GB" w:eastAsia="en-GB"/>
              </w:rPr>
              <w:t xml:space="preserve">For query type USAGE, the PBC </w:t>
            </w:r>
            <w:r w:rsidR="00783554" w:rsidRPr="00F63393">
              <w:rPr>
                <w:rFonts w:cs="Arial"/>
                <w:color w:val="000000"/>
                <w:szCs w:val="18"/>
                <w:lang w:val="en-GB" w:eastAsia="en-GB"/>
              </w:rPr>
              <w:t>popul</w:t>
            </w:r>
            <w:r w:rsidR="00C66C8D" w:rsidRPr="00F63393">
              <w:rPr>
                <w:rFonts w:cs="Arial"/>
                <w:color w:val="000000"/>
                <w:szCs w:val="18"/>
                <w:lang w:val="en-GB" w:eastAsia="en-GB"/>
              </w:rPr>
              <w:t>ates the Power values for each c</w:t>
            </w:r>
            <w:r w:rsidR="00783554" w:rsidRPr="00F63393">
              <w:rPr>
                <w:rFonts w:cs="Arial"/>
                <w:color w:val="000000"/>
                <w:szCs w:val="18"/>
                <w:lang w:val="en-GB" w:eastAsia="en-GB"/>
              </w:rPr>
              <w:t>onnection for each PTU</w:t>
            </w:r>
            <w:r w:rsidR="00C66C8D" w:rsidRPr="00F63393">
              <w:rPr>
                <w:rFonts w:cs="Arial"/>
                <w:color w:val="000000"/>
                <w:szCs w:val="18"/>
                <w:lang w:val="en-GB" w:eastAsia="en-GB"/>
              </w:rPr>
              <w:t xml:space="preserve"> in the specified date range</w:t>
            </w:r>
            <w:r w:rsidRPr="00F63393">
              <w:rPr>
                <w:rFonts w:cs="Arial"/>
                <w:color w:val="000000"/>
                <w:szCs w:val="18"/>
                <w:lang w:val="en-GB" w:eastAsia="en-GB"/>
              </w:rPr>
              <w:t>.</w:t>
            </w:r>
          </w:p>
          <w:p w14:paraId="6E9C658E" w14:textId="77777777" w:rsidR="00DE21A2" w:rsidRPr="00F63393" w:rsidRDefault="00DE21A2" w:rsidP="00DE21A2">
            <w:pPr>
              <w:spacing w:before="60" w:after="60"/>
              <w:rPr>
                <w:rFonts w:cs="Arial"/>
                <w:color w:val="000000"/>
                <w:szCs w:val="18"/>
                <w:lang w:val="en-GB" w:eastAsia="en-GB"/>
              </w:rPr>
            </w:pPr>
            <w:r w:rsidRPr="00F63393">
              <w:rPr>
                <w:rFonts w:cs="Arial"/>
                <w:color w:val="000000"/>
                <w:szCs w:val="18"/>
                <w:lang w:val="en-GB" w:eastAsia="en-GB"/>
              </w:rPr>
              <w:t>For query type EVENTS, the PBC populates the meter events for each connection for each day in the specified data range.</w:t>
            </w:r>
          </w:p>
        </w:tc>
      </w:tr>
      <w:tr w:rsidR="00B236D9" w:rsidRPr="00F63393" w14:paraId="660868E7" w14:textId="77777777" w:rsidTr="00F53362">
        <w:tc>
          <w:tcPr>
            <w:tcW w:w="1651" w:type="dxa"/>
            <w:shd w:val="clear" w:color="auto" w:fill="D9E2F3"/>
          </w:tcPr>
          <w:p w14:paraId="34747283" w14:textId="77777777" w:rsidR="00B236D9" w:rsidRPr="00F63393" w:rsidRDefault="00B236D9" w:rsidP="00F53362">
            <w:pPr>
              <w:spacing w:before="120" w:after="120"/>
              <w:rPr>
                <w:b/>
                <w:lang w:val="en-GB"/>
              </w:rPr>
            </w:pPr>
            <w:r w:rsidRPr="00F63393">
              <w:rPr>
                <w:b/>
                <w:lang w:val="en-GB"/>
              </w:rPr>
              <w:lastRenderedPageBreak/>
              <w:t>Input</w:t>
            </w:r>
          </w:p>
        </w:tc>
        <w:tc>
          <w:tcPr>
            <w:tcW w:w="7068" w:type="dxa"/>
            <w:shd w:val="clear" w:color="auto" w:fill="auto"/>
          </w:tcPr>
          <w:p w14:paraId="7259D910" w14:textId="77777777" w:rsidR="00DE21A2" w:rsidRPr="00F63393" w:rsidRDefault="002C41E7" w:rsidP="00DE21A2">
            <w:pPr>
              <w:pStyle w:val="Lijstalinea"/>
              <w:numPr>
                <w:ilvl w:val="0"/>
                <w:numId w:val="9"/>
              </w:numPr>
              <w:spacing w:before="60" w:after="60" w:line="240" w:lineRule="auto"/>
              <w:ind w:left="360"/>
              <w:rPr>
                <w:lang w:val="en-GB"/>
              </w:rPr>
            </w:pPr>
            <w:r>
              <w:rPr>
                <w:lang w:val="en-GB"/>
              </w:rPr>
              <w:t>energy.usef</w:t>
            </w:r>
            <w:r w:rsidR="00DE21A2" w:rsidRPr="00F63393">
              <w:rPr>
                <w:lang w:val="en-GB"/>
              </w:rPr>
              <w:t xml:space="preserve">.core.workflow.dto.MeterDataQueryTypeDto META_DATA_QUERY_TYPE </w:t>
            </w:r>
          </w:p>
          <w:p w14:paraId="7BE93F78" w14:textId="77777777" w:rsidR="00DE21A2" w:rsidRPr="00F63393" w:rsidRDefault="00DE21A2" w:rsidP="00DE21A2">
            <w:pPr>
              <w:pStyle w:val="Lijstalinea"/>
              <w:numPr>
                <w:ilvl w:val="0"/>
                <w:numId w:val="0"/>
              </w:numPr>
              <w:spacing w:before="60" w:after="60" w:line="240" w:lineRule="auto"/>
              <w:ind w:left="360"/>
              <w:rPr>
                <w:lang w:val="en-GB"/>
              </w:rPr>
            </w:pPr>
            <w:r w:rsidRPr="00F63393">
              <w:rPr>
                <w:lang w:val="en-GB"/>
              </w:rPr>
              <w:t>The meter data query type (ANY, USAGE (default), EVENTS)</w:t>
            </w:r>
          </w:p>
          <w:p w14:paraId="3E34E28B" w14:textId="77777777" w:rsidR="00783554" w:rsidRPr="00F63393" w:rsidRDefault="00783554" w:rsidP="00DE21A2">
            <w:pPr>
              <w:pStyle w:val="Lijstalinea"/>
              <w:numPr>
                <w:ilvl w:val="0"/>
                <w:numId w:val="9"/>
              </w:numPr>
              <w:spacing w:before="60" w:after="60" w:line="240" w:lineRule="auto"/>
              <w:ind w:left="360"/>
              <w:rPr>
                <w:lang w:val="en-GB"/>
              </w:rPr>
            </w:pPr>
            <w:r w:rsidRPr="00F63393">
              <w:rPr>
                <w:lang w:val="en-GB"/>
              </w:rPr>
              <w:t>Integer PTU_DURATION</w:t>
            </w:r>
          </w:p>
          <w:p w14:paraId="0DE3C365" w14:textId="77777777" w:rsidR="00783554" w:rsidRPr="00F63393" w:rsidRDefault="00783554" w:rsidP="00783554">
            <w:pPr>
              <w:pStyle w:val="Lijstalinea"/>
              <w:numPr>
                <w:ilvl w:val="0"/>
                <w:numId w:val="0"/>
              </w:numPr>
              <w:spacing w:before="60" w:after="60" w:line="240" w:lineRule="auto"/>
              <w:ind w:left="360"/>
              <w:rPr>
                <w:lang w:val="en-GB"/>
              </w:rPr>
            </w:pPr>
            <w:r w:rsidRPr="00F63393">
              <w:rPr>
                <w:lang w:val="en-GB"/>
              </w:rPr>
              <w:t>The duration of a PTU.</w:t>
            </w:r>
          </w:p>
          <w:p w14:paraId="75CBA572" w14:textId="77777777" w:rsidR="00783554" w:rsidRPr="00F63393" w:rsidRDefault="007420EA" w:rsidP="00783554">
            <w:pPr>
              <w:pStyle w:val="Lijstalinea"/>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DATE_RANGE_START</w:t>
            </w:r>
          </w:p>
          <w:p w14:paraId="2097099E" w14:textId="77777777" w:rsidR="00783554" w:rsidRPr="00F63393" w:rsidRDefault="00783554" w:rsidP="00783554">
            <w:pPr>
              <w:pStyle w:val="Lijstalinea"/>
              <w:numPr>
                <w:ilvl w:val="0"/>
                <w:numId w:val="0"/>
              </w:numPr>
              <w:spacing w:before="60" w:after="60" w:line="240" w:lineRule="auto"/>
              <w:ind w:left="360"/>
              <w:rPr>
                <w:lang w:val="en-GB"/>
              </w:rPr>
            </w:pPr>
            <w:r w:rsidRPr="00F63393">
              <w:rPr>
                <w:lang w:val="en-GB"/>
              </w:rPr>
              <w:t>The start Date of the requested data. This date is included.</w:t>
            </w:r>
          </w:p>
          <w:p w14:paraId="5D58A7F9" w14:textId="77777777" w:rsidR="00783554" w:rsidRPr="00F63393" w:rsidRDefault="007420EA" w:rsidP="00783554">
            <w:pPr>
              <w:pStyle w:val="Lijstalinea"/>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DATE_RANGE_END</w:t>
            </w:r>
          </w:p>
          <w:p w14:paraId="2D30D06D" w14:textId="77777777" w:rsidR="00783554" w:rsidRPr="00F63393" w:rsidRDefault="00783554" w:rsidP="00783554">
            <w:pPr>
              <w:pStyle w:val="Lijstalinea"/>
              <w:numPr>
                <w:ilvl w:val="0"/>
                <w:numId w:val="0"/>
              </w:numPr>
              <w:spacing w:before="60" w:after="60" w:line="240" w:lineRule="auto"/>
              <w:ind w:left="360"/>
              <w:rPr>
                <w:lang w:val="en-GB"/>
              </w:rPr>
            </w:pPr>
            <w:r w:rsidRPr="00F63393">
              <w:rPr>
                <w:lang w:val="en-GB"/>
              </w:rPr>
              <w:t>The end Date of the requested data. This date is included.</w:t>
            </w:r>
          </w:p>
          <w:p w14:paraId="44B8BEB0" w14:textId="77777777" w:rsidR="00783554" w:rsidRPr="00F63393" w:rsidRDefault="00783554" w:rsidP="00783554">
            <w:pPr>
              <w:pStyle w:val="Lijstalinea"/>
              <w:numPr>
                <w:ilvl w:val="0"/>
                <w:numId w:val="9"/>
              </w:numPr>
              <w:spacing w:before="60" w:after="60" w:line="240" w:lineRule="auto"/>
              <w:ind w:left="360"/>
              <w:rPr>
                <w:lang w:val="en-GB"/>
              </w:rPr>
            </w:pPr>
            <w:r w:rsidRPr="00F63393">
              <w:rPr>
                <w:lang w:val="en-GB"/>
              </w:rPr>
              <w:t xml:space="preserve"> </w:t>
            </w:r>
            <w:r w:rsidR="006A5E40" w:rsidRPr="00F63393">
              <w:rPr>
                <w:lang w:val="en-GB"/>
              </w:rPr>
              <w:t>List &lt;</w:t>
            </w:r>
            <w:r w:rsidRPr="00F63393">
              <w:rPr>
                <w:lang w:val="en-GB"/>
              </w:rPr>
              <w:t>String&gt; CONNECTIONS</w:t>
            </w:r>
          </w:p>
          <w:p w14:paraId="7E783EA6" w14:textId="77777777" w:rsidR="00B236D9" w:rsidRPr="00F63393" w:rsidRDefault="00783554" w:rsidP="00783554">
            <w:pPr>
              <w:pStyle w:val="Lijstalinea"/>
              <w:numPr>
                <w:ilvl w:val="0"/>
                <w:numId w:val="0"/>
              </w:numPr>
              <w:spacing w:before="60" w:after="60" w:line="240" w:lineRule="auto"/>
              <w:ind w:left="360"/>
              <w:rPr>
                <w:lang w:val="en-GB"/>
              </w:rPr>
            </w:pPr>
            <w:r w:rsidRPr="00F63393">
              <w:rPr>
                <w:lang w:val="en-GB"/>
              </w:rPr>
              <w:t xml:space="preserve">The list of </w:t>
            </w:r>
            <w:r w:rsidR="006E25B9" w:rsidRPr="00F63393">
              <w:rPr>
                <w:lang w:val="en-GB"/>
              </w:rPr>
              <w:t>entity address</w:t>
            </w:r>
            <w:r w:rsidR="00EA5C7A" w:rsidRPr="00F63393">
              <w:rPr>
                <w:lang w:val="en-GB"/>
              </w:rPr>
              <w:t xml:space="preserve">es of </w:t>
            </w:r>
            <w:r w:rsidRPr="00F63393">
              <w:rPr>
                <w:lang w:val="en-GB"/>
              </w:rPr>
              <w:t>connections for which data is requested.</w:t>
            </w:r>
          </w:p>
        </w:tc>
      </w:tr>
      <w:tr w:rsidR="00B236D9" w:rsidRPr="00F63393" w14:paraId="671B48A8" w14:textId="77777777" w:rsidTr="00F53362">
        <w:tc>
          <w:tcPr>
            <w:tcW w:w="1651" w:type="dxa"/>
            <w:shd w:val="clear" w:color="auto" w:fill="D9E2F3"/>
          </w:tcPr>
          <w:p w14:paraId="6BAD56D5" w14:textId="77777777" w:rsidR="00B236D9" w:rsidRPr="00F63393" w:rsidRDefault="00B236D9" w:rsidP="00F53362">
            <w:pPr>
              <w:spacing w:before="120" w:after="120"/>
              <w:rPr>
                <w:b/>
                <w:lang w:val="en-GB"/>
              </w:rPr>
            </w:pPr>
            <w:r w:rsidRPr="00F63393">
              <w:rPr>
                <w:b/>
                <w:lang w:val="en-GB"/>
              </w:rPr>
              <w:t>Output</w:t>
            </w:r>
          </w:p>
        </w:tc>
        <w:tc>
          <w:tcPr>
            <w:tcW w:w="7068" w:type="dxa"/>
            <w:shd w:val="clear" w:color="auto" w:fill="auto"/>
          </w:tcPr>
          <w:p w14:paraId="73E91F50" w14:textId="77777777" w:rsidR="00783554" w:rsidRPr="00F63393" w:rsidRDefault="00783554" w:rsidP="00783554">
            <w:pPr>
              <w:pStyle w:val="Lijstalinea"/>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w:t>
            </w:r>
            <w:r w:rsidR="00E0232C" w:rsidRPr="00F63393">
              <w:rPr>
                <w:lang w:val="en-GB"/>
              </w:rPr>
              <w:t>mdc.</w:t>
            </w:r>
            <w:r w:rsidR="00B60D4D" w:rsidRPr="00F63393">
              <w:rPr>
                <w:lang w:val="en-GB"/>
              </w:rPr>
              <w:t>dto</w:t>
            </w:r>
            <w:r w:rsidRPr="00F63393">
              <w:rPr>
                <w:lang w:val="en-GB"/>
              </w:rPr>
              <w:t>.MeterData</w:t>
            </w:r>
            <w:r w:rsidR="00E0232C" w:rsidRPr="00F63393">
              <w:rPr>
                <w:lang w:val="en-GB"/>
              </w:rPr>
              <w:t>Dto</w:t>
            </w:r>
            <w:r w:rsidRPr="00F63393">
              <w:rPr>
                <w:lang w:val="en-GB"/>
              </w:rPr>
              <w:t>&gt; METER_DATA</w:t>
            </w:r>
            <w:r w:rsidR="00E0232C" w:rsidRPr="00F63393">
              <w:rPr>
                <w:lang w:val="en-GB"/>
              </w:rPr>
              <w:t>_DTO_LIST</w:t>
            </w:r>
          </w:p>
          <w:p w14:paraId="51633CAB" w14:textId="77777777" w:rsidR="00B236D9" w:rsidRPr="00F63393" w:rsidRDefault="00C37414" w:rsidP="00C37414">
            <w:pPr>
              <w:pStyle w:val="Lijstalinea"/>
              <w:numPr>
                <w:ilvl w:val="0"/>
                <w:numId w:val="0"/>
              </w:numPr>
              <w:spacing w:before="60" w:after="60" w:line="240" w:lineRule="auto"/>
              <w:ind w:left="360"/>
              <w:rPr>
                <w:lang w:val="en-GB"/>
              </w:rPr>
            </w:pPr>
            <w:r w:rsidRPr="00F63393">
              <w:rPr>
                <w:lang w:val="en-GB"/>
              </w:rPr>
              <w:t>Output list of m</w:t>
            </w:r>
            <w:r w:rsidR="00783554" w:rsidRPr="00F63393">
              <w:rPr>
                <w:lang w:val="en-GB"/>
              </w:rPr>
              <w:t>eter</w:t>
            </w:r>
            <w:r w:rsidRPr="00F63393">
              <w:rPr>
                <w:lang w:val="en-GB"/>
              </w:rPr>
              <w:t xml:space="preserve"> d</w:t>
            </w:r>
            <w:r w:rsidR="00783554" w:rsidRPr="00F63393">
              <w:rPr>
                <w:lang w:val="en-GB"/>
              </w:rPr>
              <w:t>ata objects per requested day.</w:t>
            </w:r>
          </w:p>
        </w:tc>
      </w:tr>
      <w:tr w:rsidR="00B236D9" w:rsidRPr="00F63393" w14:paraId="7F1CAFD0" w14:textId="77777777" w:rsidTr="00F53362">
        <w:tc>
          <w:tcPr>
            <w:tcW w:w="1651" w:type="dxa"/>
            <w:shd w:val="clear" w:color="auto" w:fill="D9E2F3"/>
          </w:tcPr>
          <w:p w14:paraId="1CBF3B63" w14:textId="77777777" w:rsidR="00B236D9" w:rsidRPr="00F63393" w:rsidRDefault="00B236D9" w:rsidP="00F53362">
            <w:pPr>
              <w:spacing w:before="120" w:after="120"/>
              <w:rPr>
                <w:b/>
                <w:lang w:val="en-GB"/>
              </w:rPr>
            </w:pPr>
            <w:r w:rsidRPr="00F63393">
              <w:rPr>
                <w:b/>
                <w:lang w:val="en-GB"/>
              </w:rPr>
              <w:t>References</w:t>
            </w:r>
          </w:p>
        </w:tc>
        <w:tc>
          <w:tcPr>
            <w:tcW w:w="7068" w:type="dxa"/>
            <w:shd w:val="clear" w:color="auto" w:fill="auto"/>
          </w:tcPr>
          <w:p w14:paraId="6F55FD15" w14:textId="77777777" w:rsidR="00B236D9" w:rsidRPr="00F63393" w:rsidRDefault="0004426F" w:rsidP="00F5336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805D6A" w:rsidRPr="00F63393">
              <w:rPr>
                <w:lang w:val="en-GB"/>
              </w:rPr>
              <w:t>1</w:t>
            </w:r>
            <w:r w:rsidR="003042DA">
              <w:rPr>
                <w:lang w:val="en-GB"/>
              </w:rPr>
              <w:t>1</w:t>
            </w:r>
            <w:r w:rsidRPr="00F63393">
              <w:rPr>
                <w:lang w:val="en-GB"/>
              </w:rPr>
              <w:t xml:space="preserve"> MdcMeterDataQueryCoordinator</w:t>
            </w:r>
          </w:p>
          <w:p w14:paraId="50DB10B4" w14:textId="77777777" w:rsidR="001B1A01" w:rsidRPr="00F63393" w:rsidRDefault="008D6A83" w:rsidP="001B1A01">
            <w:pPr>
              <w:pStyle w:val="Lijstalinea"/>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r>
              <w:rPr>
                <w:lang w:val="en-GB"/>
              </w:rPr>
              <w:t xml:space="preserve">. </w:t>
            </w:r>
            <w:r w:rsidRPr="001B1A01">
              <w:rPr>
                <w:lang w:val="en-GB"/>
              </w:rPr>
              <w:t xml:space="preserve">Settlement between DSO and prosumers in orange regime is described in section </w:t>
            </w:r>
            <w:r>
              <w:rPr>
                <w:lang w:val="en-GB"/>
              </w:rPr>
              <w:t>4</w:t>
            </w:r>
            <w:r w:rsidRPr="001B1A01">
              <w:rPr>
                <w:lang w:val="en-GB"/>
              </w:rPr>
              <w:t>.3.4.</w:t>
            </w:r>
          </w:p>
        </w:tc>
      </w:tr>
    </w:tbl>
    <w:p w14:paraId="0A91CA62" w14:textId="77777777" w:rsidR="00CA5D05" w:rsidRPr="00F63393" w:rsidRDefault="00CA5D05" w:rsidP="00E44574">
      <w:pPr>
        <w:rPr>
          <w:lang w:val="en-GB"/>
        </w:rPr>
      </w:pPr>
    </w:p>
    <w:p w14:paraId="160DC2FB" w14:textId="77777777" w:rsidR="00E44574" w:rsidRPr="00F63393" w:rsidRDefault="00E44574" w:rsidP="00E44574">
      <w:pPr>
        <w:pStyle w:val="Kop1"/>
        <w:framePr w:wrap="notBeside"/>
        <w:rPr>
          <w:lang w:val="en-GB"/>
        </w:rPr>
      </w:pPr>
      <w:bookmarkStart w:id="34" w:name="_Toc450634989"/>
      <w:r w:rsidRPr="00F63393">
        <w:rPr>
          <w:lang w:val="en-GB"/>
        </w:rPr>
        <w:lastRenderedPageBreak/>
        <w:t>Tools</w:t>
      </w:r>
      <w:bookmarkEnd w:id="34"/>
    </w:p>
    <w:p w14:paraId="28FDE58F" w14:textId="77777777" w:rsidR="00E44574" w:rsidRPr="00F63393" w:rsidRDefault="00E44574" w:rsidP="00E44574">
      <w:pPr>
        <w:pStyle w:val="Kop2"/>
        <w:rPr>
          <w:lang w:val="en-GB"/>
        </w:rPr>
      </w:pPr>
      <w:bookmarkStart w:id="35" w:name="_Toc450634990"/>
      <w:r w:rsidRPr="00F63393">
        <w:rPr>
          <w:lang w:val="en-GB"/>
        </w:rPr>
        <w:t xml:space="preserve">Database </w:t>
      </w:r>
      <w:r w:rsidR="006E25B9" w:rsidRPr="00F63393">
        <w:rPr>
          <w:lang w:val="en-GB"/>
        </w:rPr>
        <w:t>initializer</w:t>
      </w:r>
      <w:bookmarkEnd w:id="35"/>
    </w:p>
    <w:p w14:paraId="2F5C78A4" w14:textId="77777777" w:rsidR="00E44574" w:rsidRPr="00F63393" w:rsidRDefault="005B7BF2" w:rsidP="00E44574">
      <w:pPr>
        <w:rPr>
          <w:lang w:val="en-GB"/>
        </w:rPr>
      </w:pPr>
      <w:r w:rsidRPr="00F63393">
        <w:rPr>
          <w:lang w:val="en-GB"/>
        </w:rPr>
        <w:t>To enable injection of data in the database,</w:t>
      </w:r>
      <w:r w:rsidR="00253B5C" w:rsidRPr="00F63393">
        <w:rPr>
          <w:lang w:val="en-GB"/>
        </w:rPr>
        <w:t xml:space="preserve"> </w:t>
      </w:r>
      <w:r w:rsidR="00A60F88" w:rsidRPr="00F63393">
        <w:rPr>
          <w:lang w:val="en-GB"/>
        </w:rPr>
        <w:t>a sample SQL script is</w:t>
      </w:r>
      <w:r w:rsidR="001F031F" w:rsidRPr="00F63393">
        <w:rPr>
          <w:lang w:val="en-GB"/>
        </w:rPr>
        <w:t xml:space="preserve"> provided</w:t>
      </w:r>
      <w:r w:rsidR="003E1E7B" w:rsidRPr="00F63393">
        <w:rPr>
          <w:lang w:val="en-GB"/>
        </w:rPr>
        <w:t xml:space="preserve"> in the US</w:t>
      </w:r>
      <w:r w:rsidR="00A60F88" w:rsidRPr="00F63393">
        <w:rPr>
          <w:lang w:val="en-GB"/>
        </w:rPr>
        <w:t xml:space="preserve">EF reference implementation delivery </w:t>
      </w:r>
      <w:r w:rsidR="00E44574" w:rsidRPr="00F63393">
        <w:rPr>
          <w:lang w:val="en-GB"/>
        </w:rPr>
        <w:t>How</w:t>
      </w:r>
      <w:r w:rsidR="00A60F88" w:rsidRPr="00F63393">
        <w:rPr>
          <w:lang w:val="en-GB"/>
        </w:rPr>
        <w:t xml:space="preserve"> to use this script </w:t>
      </w:r>
      <w:r w:rsidR="00E44574" w:rsidRPr="00F63393">
        <w:rPr>
          <w:lang w:val="en-GB"/>
        </w:rPr>
        <w:t xml:space="preserve">is part of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00E44574" w:rsidRPr="00F63393">
        <w:rPr>
          <w:lang w:val="en-GB"/>
        </w:rPr>
        <w:t>.</w:t>
      </w:r>
    </w:p>
    <w:p w14:paraId="098CEF51" w14:textId="77777777" w:rsidR="005B7BF2" w:rsidRPr="00F63393" w:rsidRDefault="005B7BF2" w:rsidP="00E44574">
      <w:pPr>
        <w:rPr>
          <w:lang w:val="en-GB"/>
        </w:rPr>
      </w:pPr>
    </w:p>
    <w:p w14:paraId="7EC5B1B1" w14:textId="77777777" w:rsidR="00E44574" w:rsidRPr="00F63393" w:rsidRDefault="00E44574" w:rsidP="00E44574">
      <w:pPr>
        <w:pStyle w:val="Kop2"/>
        <w:rPr>
          <w:lang w:val="en-GB"/>
        </w:rPr>
      </w:pPr>
      <w:bookmarkStart w:id="36" w:name="_Toc450634991"/>
      <w:r w:rsidRPr="00F63393">
        <w:rPr>
          <w:lang w:val="en-GB"/>
        </w:rPr>
        <w:t>Message injector</w:t>
      </w:r>
      <w:bookmarkEnd w:id="36"/>
    </w:p>
    <w:p w14:paraId="013EC725" w14:textId="77777777" w:rsidR="00E44574" w:rsidRPr="00F63393" w:rsidRDefault="00E44574" w:rsidP="00E44574">
      <w:pPr>
        <w:rPr>
          <w:lang w:val="en-GB"/>
        </w:rPr>
      </w:pPr>
      <w:r w:rsidRPr="00F63393">
        <w:rPr>
          <w:lang w:val="en-GB"/>
        </w:rPr>
        <w:t>The message injector offers a REST service to send a test message, and receive an automated response indicating that the message was successfully received.</w:t>
      </w:r>
    </w:p>
    <w:p w14:paraId="606A8306" w14:textId="77777777" w:rsidR="00E44574" w:rsidRPr="00F63393" w:rsidRDefault="00E44574" w:rsidP="00E44574">
      <w:pPr>
        <w:rPr>
          <w:lang w:val="en-GB"/>
        </w:rPr>
      </w:pPr>
      <w:r w:rsidRPr="00F63393">
        <w:rPr>
          <w:lang w:val="en-GB"/>
        </w:rPr>
        <w:t xml:space="preserve">The endpoint for this is defined in </w:t>
      </w:r>
      <w:r w:rsidR="002C41E7">
        <w:rPr>
          <w:lang w:val="en-GB"/>
        </w:rPr>
        <w:t>energy.usef</w:t>
      </w:r>
      <w:r w:rsidRPr="00F63393">
        <w:rPr>
          <w:lang w:val="en-GB"/>
        </w:rPr>
        <w:t>.core.endpoint.MessageEndpoint.</w:t>
      </w:r>
    </w:p>
    <w:p w14:paraId="713159F0" w14:textId="77777777" w:rsidR="0015131B" w:rsidRPr="00F63393" w:rsidRDefault="0015131B" w:rsidP="00E44574">
      <w:pPr>
        <w:rPr>
          <w:lang w:val="en-GB"/>
        </w:rPr>
      </w:pPr>
    </w:p>
    <w:p w14:paraId="0D5452E9" w14:textId="77777777" w:rsidR="00E44574" w:rsidRPr="00F63393" w:rsidRDefault="00E44574" w:rsidP="00E44574">
      <w:pPr>
        <w:pStyle w:val="Kop1"/>
        <w:framePr w:wrap="notBeside"/>
        <w:rPr>
          <w:lang w:val="en-GB"/>
        </w:rPr>
      </w:pPr>
      <w:bookmarkStart w:id="37" w:name="_Toc450634992"/>
      <w:r w:rsidRPr="00F63393">
        <w:rPr>
          <w:lang w:val="en-GB"/>
        </w:rPr>
        <w:lastRenderedPageBreak/>
        <w:t xml:space="preserve">Appendix - </w:t>
      </w:r>
      <w:r w:rsidR="00B9655E" w:rsidRPr="00F63393">
        <w:rPr>
          <w:lang w:val="en-GB"/>
        </w:rPr>
        <w:t>PBC</w:t>
      </w:r>
      <w:r w:rsidRPr="00F63393">
        <w:rPr>
          <w:lang w:val="en-GB"/>
        </w:rPr>
        <w:t xml:space="preserve"> </w:t>
      </w:r>
      <w:r w:rsidR="00B9655E" w:rsidRPr="00F63393">
        <w:rPr>
          <w:lang w:val="en-GB"/>
        </w:rPr>
        <w:t>implementation c</w:t>
      </w:r>
      <w:r w:rsidRPr="00F63393">
        <w:rPr>
          <w:lang w:val="en-GB"/>
        </w:rPr>
        <w:t>atalog</w:t>
      </w:r>
      <w:r w:rsidR="005A7F43" w:rsidRPr="00F63393">
        <w:rPr>
          <w:lang w:val="en-GB"/>
        </w:rPr>
        <w:t>ue</w:t>
      </w:r>
      <w:bookmarkEnd w:id="37"/>
    </w:p>
    <w:p w14:paraId="76FD7EE5" w14:textId="77777777" w:rsidR="00901B42" w:rsidRPr="00F63393" w:rsidRDefault="00901B42" w:rsidP="00901B42">
      <w:pPr>
        <w:pStyle w:val="Kop2"/>
        <w:rPr>
          <w:lang w:val="en-GB"/>
        </w:rPr>
      </w:pPr>
      <w:bookmarkStart w:id="38" w:name="_Toc450634993"/>
      <w:r w:rsidRPr="00F63393">
        <w:rPr>
          <w:lang w:val="en-GB"/>
        </w:rPr>
        <w:t>PBC Feeder</w:t>
      </w:r>
      <w:bookmarkEnd w:id="38"/>
    </w:p>
    <w:p w14:paraId="75FA179E" w14:textId="77777777" w:rsidR="00901B42" w:rsidRPr="00F63393" w:rsidRDefault="00901B42" w:rsidP="00901B42">
      <w:pPr>
        <w:rPr>
          <w:lang w:val="en-GB"/>
        </w:rPr>
      </w:pPr>
    </w:p>
    <w:p w14:paraId="1668EF21" w14:textId="77777777" w:rsidR="00901B42" w:rsidRPr="00F63393" w:rsidRDefault="00901B42" w:rsidP="00AB0B49">
      <w:pPr>
        <w:rPr>
          <w:lang w:val="en-GB"/>
        </w:rPr>
      </w:pPr>
      <w:r w:rsidRPr="00F63393">
        <w:rPr>
          <w:lang w:val="en-GB"/>
        </w:rPr>
        <w:t>The reference implementation is delivered with a component that delivers consistent and realistic data for all PBCs in order to have USEF run with meaningful and predictable outcomes for testing and convincing demonstrations. This component is the PBC</w:t>
      </w:r>
      <w:r w:rsidR="009D08A8">
        <w:rPr>
          <w:lang w:val="en-GB"/>
        </w:rPr>
        <w:t xml:space="preserve"> </w:t>
      </w:r>
      <w:r w:rsidRPr="00F63393">
        <w:rPr>
          <w:lang w:val="en-GB"/>
        </w:rPr>
        <w:t>Feeder</w:t>
      </w:r>
      <w:r w:rsidR="00AB0B49" w:rsidRPr="00F63393">
        <w:rPr>
          <w:lang w:val="en-GB"/>
        </w:rPr>
        <w:t xml:space="preserve"> that will</w:t>
      </w:r>
      <w:r w:rsidRPr="00F63393">
        <w:rPr>
          <w:lang w:val="en-GB"/>
        </w:rPr>
        <w:t xml:space="preserve">, on request, deliver the required input data for the separate PBC implementations that are delivered in the reference implementation. Data should be delivered for the requested PTUs.  </w:t>
      </w:r>
    </w:p>
    <w:p w14:paraId="52AA79A9" w14:textId="77777777" w:rsidR="00901B42" w:rsidRPr="00F63393" w:rsidRDefault="00901B42" w:rsidP="00901B42">
      <w:pPr>
        <w:rPr>
          <w:lang w:val="en-GB"/>
        </w:rPr>
      </w:pPr>
    </w:p>
    <w:p w14:paraId="710A3CD5" w14:textId="77777777" w:rsidR="00901B42" w:rsidRPr="00F63393" w:rsidRDefault="00901B42" w:rsidP="00901B42">
      <w:pPr>
        <w:pStyle w:val="Kop3"/>
        <w:rPr>
          <w:lang w:val="en-GB"/>
        </w:rPr>
      </w:pPr>
      <w:r w:rsidRPr="00F63393">
        <w:rPr>
          <w:lang w:val="en-GB"/>
        </w:rPr>
        <w:t>Input data</w:t>
      </w:r>
    </w:p>
    <w:p w14:paraId="30CC9B8F" w14:textId="77777777" w:rsidR="009F73A8" w:rsidRPr="00F63393" w:rsidRDefault="00901B42" w:rsidP="00901B42">
      <w:pPr>
        <w:rPr>
          <w:lang w:val="en-GB"/>
        </w:rPr>
      </w:pPr>
      <w:r w:rsidRPr="00F63393">
        <w:rPr>
          <w:lang w:val="en-GB"/>
        </w:rPr>
        <w:t>The data that is supplied by the PBC</w:t>
      </w:r>
      <w:r w:rsidR="009D08A8">
        <w:rPr>
          <w:lang w:val="en-GB"/>
        </w:rPr>
        <w:t xml:space="preserve"> </w:t>
      </w:r>
      <w:r w:rsidRPr="00F63393">
        <w:rPr>
          <w:lang w:val="en-GB"/>
        </w:rPr>
        <w:t xml:space="preserve">Feeder is </w:t>
      </w:r>
      <w:r w:rsidR="00F12751" w:rsidRPr="00F63393">
        <w:rPr>
          <w:lang w:val="en-GB"/>
        </w:rPr>
        <w:t xml:space="preserve">based on a file that is read at system start up. The file is located in: </w:t>
      </w:r>
    </w:p>
    <w:p w14:paraId="3478913F" w14:textId="77777777" w:rsidR="00901B42" w:rsidRPr="007D0E08" w:rsidRDefault="00F12751" w:rsidP="009F73A8">
      <w:pPr>
        <w:pStyle w:val="Lijstalinea"/>
        <w:numPr>
          <w:ilvl w:val="0"/>
          <w:numId w:val="11"/>
        </w:numPr>
        <w:spacing w:after="160" w:line="259" w:lineRule="auto"/>
        <w:rPr>
          <w:lang w:val="en-GB"/>
        </w:rPr>
      </w:pPr>
      <w:r w:rsidRPr="007D0E08">
        <w:rPr>
          <w:lang w:val="en-GB"/>
        </w:rPr>
        <w:t>usef-build\usef-deployments\usef-deployment-pbcfeeder\src\</w:t>
      </w:r>
      <w:r w:rsidR="00AE558A" w:rsidRPr="007D0E08">
        <w:rPr>
          <w:lang w:val="en-GB"/>
        </w:rPr>
        <w:t>test</w:t>
      </w:r>
      <w:r w:rsidRPr="007D0E08">
        <w:rPr>
          <w:lang w:val="en-GB"/>
        </w:rPr>
        <w:t>\resources\</w:t>
      </w:r>
      <w:r w:rsidR="009F73A8" w:rsidRPr="007D0E08">
        <w:rPr>
          <w:lang w:val="en-GB"/>
        </w:rPr>
        <w:t>stubinputdata.xls</w:t>
      </w:r>
    </w:p>
    <w:p w14:paraId="1068DEA1" w14:textId="77777777" w:rsidR="009F73A8" w:rsidRPr="00F63393" w:rsidRDefault="009F73A8" w:rsidP="009F73A8">
      <w:pPr>
        <w:pStyle w:val="Lijstalinea"/>
        <w:numPr>
          <w:ilvl w:val="0"/>
          <w:numId w:val="0"/>
        </w:numPr>
        <w:spacing w:after="160" w:line="259" w:lineRule="auto"/>
        <w:ind w:left="284" w:hanging="284"/>
        <w:rPr>
          <w:lang w:val="en-GB"/>
        </w:rPr>
      </w:pPr>
    </w:p>
    <w:p w14:paraId="22317792" w14:textId="77777777" w:rsidR="00060831" w:rsidRPr="00F63393" w:rsidRDefault="00060831" w:rsidP="00060831">
      <w:pPr>
        <w:rPr>
          <w:lang w:val="en-GB"/>
        </w:rPr>
      </w:pPr>
      <w:r w:rsidRPr="00F63393">
        <w:rPr>
          <w:lang w:val="en-GB"/>
        </w:rPr>
        <w:t>This sheet only supports PTUs with a length of 15 minutes. When using the PBC Feeder the system configuration must work with the same PTU length.</w:t>
      </w:r>
    </w:p>
    <w:p w14:paraId="5EC4CE8A" w14:textId="77777777" w:rsidR="00060831" w:rsidRPr="00F63393" w:rsidRDefault="00060831" w:rsidP="00060831">
      <w:pPr>
        <w:rPr>
          <w:lang w:val="en-GB"/>
        </w:rPr>
      </w:pPr>
    </w:p>
    <w:p w14:paraId="3F346E4E" w14:textId="77777777" w:rsidR="009F73A8" w:rsidRPr="00F63393" w:rsidRDefault="009F73A8" w:rsidP="009F73A8">
      <w:pPr>
        <w:pStyle w:val="Lijstalinea"/>
        <w:numPr>
          <w:ilvl w:val="0"/>
          <w:numId w:val="0"/>
        </w:numPr>
        <w:spacing w:after="160" w:line="259" w:lineRule="auto"/>
        <w:ind w:left="284" w:hanging="284"/>
        <w:rPr>
          <w:lang w:val="en-GB"/>
        </w:rPr>
      </w:pPr>
      <w:r w:rsidRPr="00F63393">
        <w:rPr>
          <w:lang w:val="en-GB"/>
        </w:rPr>
        <w:t xml:space="preserve">The </w:t>
      </w:r>
      <w:r w:rsidR="004C3DE8" w:rsidRPr="00F63393">
        <w:rPr>
          <w:lang w:val="en-GB"/>
        </w:rPr>
        <w:t xml:space="preserve">following types of data are related to </w:t>
      </w:r>
      <w:r w:rsidR="009F55D5" w:rsidRPr="00F63393">
        <w:rPr>
          <w:lang w:val="en-GB"/>
        </w:rPr>
        <w:t xml:space="preserve">or managed by </w:t>
      </w:r>
      <w:r w:rsidR="004C3DE8" w:rsidRPr="00F63393">
        <w:rPr>
          <w:lang w:val="en-GB"/>
        </w:rPr>
        <w:t>the PBC Feeder:</w:t>
      </w:r>
    </w:p>
    <w:p w14:paraId="59788EEF" w14:textId="77777777" w:rsidR="009F73A8" w:rsidRPr="00F63393" w:rsidRDefault="00901B42" w:rsidP="00815597">
      <w:pPr>
        <w:numPr>
          <w:ilvl w:val="0"/>
          <w:numId w:val="5"/>
        </w:numPr>
        <w:rPr>
          <w:lang w:val="en-GB"/>
        </w:rPr>
      </w:pPr>
      <w:r w:rsidRPr="00F63393">
        <w:rPr>
          <w:lang w:val="en-GB"/>
        </w:rPr>
        <w:t>UncontrolledLoad</w:t>
      </w:r>
    </w:p>
    <w:p w14:paraId="0110568C" w14:textId="77777777" w:rsidR="009F73A8" w:rsidRPr="00F63393" w:rsidRDefault="00901B42" w:rsidP="009F73A8">
      <w:pPr>
        <w:ind w:left="227"/>
        <w:rPr>
          <w:lang w:val="en-GB"/>
        </w:rPr>
      </w:pPr>
      <w:r w:rsidRPr="00F63393">
        <w:rPr>
          <w:lang w:val="en-GB"/>
        </w:rPr>
        <w:t xml:space="preserve">The UncontrolledLoad is defined for each of the three identified </w:t>
      </w:r>
      <w:r w:rsidR="00787CE8" w:rsidRPr="00F63393">
        <w:rPr>
          <w:lang w:val="en-GB"/>
        </w:rPr>
        <w:t>c</w:t>
      </w:r>
      <w:r w:rsidRPr="00F63393">
        <w:rPr>
          <w:lang w:val="en-GB"/>
        </w:rPr>
        <w:t xml:space="preserve">ongestion </w:t>
      </w:r>
      <w:r w:rsidR="00787CE8" w:rsidRPr="00F63393">
        <w:rPr>
          <w:lang w:val="en-GB"/>
        </w:rPr>
        <w:t>p</w:t>
      </w:r>
      <w:r w:rsidRPr="00F63393">
        <w:rPr>
          <w:lang w:val="en-GB"/>
        </w:rPr>
        <w:t>oint</w:t>
      </w:r>
      <w:r w:rsidR="00787CE8" w:rsidRPr="00F63393">
        <w:rPr>
          <w:lang w:val="en-GB"/>
        </w:rPr>
        <w:t>s</w:t>
      </w:r>
      <w:r w:rsidRPr="00F63393">
        <w:rPr>
          <w:lang w:val="en-GB"/>
        </w:rPr>
        <w:t xml:space="preserve">. </w:t>
      </w:r>
      <w:r w:rsidR="00787CE8" w:rsidRPr="00F63393">
        <w:rPr>
          <w:lang w:val="en-GB"/>
        </w:rPr>
        <w:t xml:space="preserve">It </w:t>
      </w:r>
      <w:r w:rsidRPr="00F63393">
        <w:rPr>
          <w:lang w:val="en-GB"/>
        </w:rPr>
        <w:t>contains values in W</w:t>
      </w:r>
      <w:r w:rsidR="00636942" w:rsidRPr="00F63393">
        <w:rPr>
          <w:lang w:val="en-GB"/>
        </w:rPr>
        <w:t>att</w:t>
      </w:r>
      <w:r w:rsidRPr="00F63393">
        <w:rPr>
          <w:lang w:val="en-GB"/>
        </w:rPr>
        <w:t xml:space="preserve"> for a week with a time</w:t>
      </w:r>
      <w:r w:rsidR="00787CE8" w:rsidRPr="00F63393">
        <w:rPr>
          <w:lang w:val="en-GB"/>
        </w:rPr>
        <w:t xml:space="preserve"> </w:t>
      </w:r>
      <w:r w:rsidRPr="00F63393">
        <w:rPr>
          <w:lang w:val="en-GB"/>
        </w:rPr>
        <w:t xml:space="preserve">step of 15 minutes. Three random factors </w:t>
      </w:r>
      <w:r w:rsidR="00787CE8" w:rsidRPr="00F63393">
        <w:rPr>
          <w:lang w:val="en-GB"/>
        </w:rPr>
        <w:t xml:space="preserve">are </w:t>
      </w:r>
      <w:r w:rsidRPr="00F63393">
        <w:rPr>
          <w:lang w:val="en-GB"/>
        </w:rPr>
        <w:t xml:space="preserve">added/subtracted to </w:t>
      </w:r>
      <w:r w:rsidR="00787CE8" w:rsidRPr="00F63393">
        <w:rPr>
          <w:lang w:val="en-GB"/>
        </w:rPr>
        <w:t>these values to create unique load profiles</w:t>
      </w:r>
      <w:r w:rsidRPr="00F63393">
        <w:rPr>
          <w:lang w:val="en-GB"/>
        </w:rPr>
        <w:t xml:space="preserve"> for each connection:</w:t>
      </w:r>
    </w:p>
    <w:p w14:paraId="6AD4E5AA" w14:textId="77777777" w:rsidR="00901B42" w:rsidRPr="00F63393" w:rsidRDefault="00901B42" w:rsidP="009F73A8">
      <w:pPr>
        <w:pStyle w:val="Lijstalinea"/>
        <w:numPr>
          <w:ilvl w:val="0"/>
          <w:numId w:val="11"/>
        </w:numPr>
        <w:spacing w:after="160" w:line="259" w:lineRule="auto"/>
        <w:rPr>
          <w:lang w:val="en-GB"/>
        </w:rPr>
      </w:pPr>
      <w:r w:rsidRPr="00F63393">
        <w:rPr>
          <w:lang w:val="en-GB"/>
        </w:rPr>
        <w:t>Each connection has a scaling factor for the Baseline that is valid for all PTUs. This factor will be between 80% and 120%.</w:t>
      </w:r>
    </w:p>
    <w:p w14:paraId="047B9C6E" w14:textId="77777777" w:rsidR="00901B42" w:rsidRPr="00F63393" w:rsidRDefault="00787CE8" w:rsidP="009F73A8">
      <w:pPr>
        <w:pStyle w:val="Lijstalinea"/>
        <w:numPr>
          <w:ilvl w:val="0"/>
          <w:numId w:val="11"/>
        </w:numPr>
        <w:spacing w:after="160" w:line="259" w:lineRule="auto"/>
        <w:rPr>
          <w:lang w:val="en-GB"/>
        </w:rPr>
      </w:pPr>
      <w:r w:rsidRPr="00F63393">
        <w:rPr>
          <w:lang w:val="en-GB"/>
        </w:rPr>
        <w:t>A r</w:t>
      </w:r>
      <w:r w:rsidR="00901B42" w:rsidRPr="00F63393">
        <w:rPr>
          <w:lang w:val="en-GB"/>
        </w:rPr>
        <w:t>andom factor on top of the baseline to be generated every PTU between -10% and 10% of the scaling factor</w:t>
      </w:r>
    </w:p>
    <w:p w14:paraId="152CD5BF" w14:textId="77777777" w:rsidR="009F73A8" w:rsidRPr="00F63393" w:rsidRDefault="00901B42" w:rsidP="00815597">
      <w:pPr>
        <w:pStyle w:val="Lijstalinea"/>
        <w:numPr>
          <w:ilvl w:val="0"/>
          <w:numId w:val="11"/>
        </w:numPr>
        <w:spacing w:after="160" w:line="259" w:lineRule="auto"/>
        <w:rPr>
          <w:lang w:val="en-GB"/>
        </w:rPr>
      </w:pPr>
      <w:r w:rsidRPr="00F63393">
        <w:rPr>
          <w:lang w:val="en-GB"/>
        </w:rPr>
        <w:t>A random peak factor with a probability of 5% of a loa</w:t>
      </w:r>
      <w:r w:rsidR="009F73A8" w:rsidRPr="00F63393">
        <w:rPr>
          <w:lang w:val="en-GB"/>
        </w:rPr>
        <w:t>d random between 500W and 2000W.</w:t>
      </w:r>
    </w:p>
    <w:p w14:paraId="7410B32F" w14:textId="77777777" w:rsidR="00901B42" w:rsidRPr="00F63393" w:rsidRDefault="00901B42" w:rsidP="009F73A8">
      <w:pPr>
        <w:ind w:left="227"/>
        <w:rPr>
          <w:lang w:val="en-GB"/>
        </w:rPr>
      </w:pPr>
      <w:r w:rsidRPr="00F63393">
        <w:rPr>
          <w:lang w:val="en-GB"/>
        </w:rPr>
        <w:t>No separate forecast data is provided for the uncontrolled load, therefore the actual numbers can be used as both the forecast as the realization in the operate phase.</w:t>
      </w:r>
    </w:p>
    <w:p w14:paraId="3FB7181F" w14:textId="77777777" w:rsidR="00901B42" w:rsidRPr="00F63393" w:rsidRDefault="00901B42" w:rsidP="00901B42">
      <w:pPr>
        <w:rPr>
          <w:lang w:val="en-GB"/>
        </w:rPr>
      </w:pPr>
    </w:p>
    <w:p w14:paraId="6E253573" w14:textId="77777777" w:rsidR="00901B42" w:rsidRPr="00F63393" w:rsidRDefault="00901B42" w:rsidP="009F73A8">
      <w:pPr>
        <w:numPr>
          <w:ilvl w:val="0"/>
          <w:numId w:val="5"/>
        </w:numPr>
        <w:rPr>
          <w:lang w:val="en-GB"/>
        </w:rPr>
      </w:pPr>
      <w:r w:rsidRPr="00F63393">
        <w:rPr>
          <w:lang w:val="en-GB"/>
        </w:rPr>
        <w:t>PVLoad and PVLoadForecast</w:t>
      </w:r>
    </w:p>
    <w:p w14:paraId="248074F7" w14:textId="77777777" w:rsidR="00901B42" w:rsidRPr="00F63393" w:rsidRDefault="00901B42" w:rsidP="009F73A8">
      <w:pPr>
        <w:ind w:left="227"/>
        <w:rPr>
          <w:lang w:val="en-GB"/>
        </w:rPr>
      </w:pPr>
      <w:r w:rsidRPr="00F63393">
        <w:rPr>
          <w:lang w:val="en-GB"/>
        </w:rPr>
        <w:t xml:space="preserve">PV </w:t>
      </w:r>
      <w:r w:rsidR="006809EB" w:rsidRPr="00F63393">
        <w:rPr>
          <w:lang w:val="en-GB"/>
        </w:rPr>
        <w:t xml:space="preserve">(Photovoltaics) </w:t>
      </w:r>
      <w:r w:rsidRPr="00F63393">
        <w:rPr>
          <w:lang w:val="en-GB"/>
        </w:rPr>
        <w:t>information</w:t>
      </w:r>
      <w:r w:rsidR="00547B93" w:rsidRPr="00F63393">
        <w:rPr>
          <w:lang w:val="en-GB"/>
        </w:rPr>
        <w:t xml:space="preserve"> </w:t>
      </w:r>
      <w:r w:rsidRPr="00F63393">
        <w:rPr>
          <w:lang w:val="en-GB"/>
        </w:rPr>
        <w:t xml:space="preserve">is provided in both a forecast </w:t>
      </w:r>
      <w:r w:rsidR="009512FE" w:rsidRPr="00F63393">
        <w:rPr>
          <w:lang w:val="en-GB"/>
        </w:rPr>
        <w:t>(</w:t>
      </w:r>
      <w:r w:rsidRPr="00F63393">
        <w:rPr>
          <w:lang w:val="en-GB"/>
        </w:rPr>
        <w:t>PVLoadForecast</w:t>
      </w:r>
      <w:r w:rsidR="009512FE" w:rsidRPr="00F63393">
        <w:rPr>
          <w:lang w:val="en-GB"/>
        </w:rPr>
        <w:t xml:space="preserve">) </w:t>
      </w:r>
      <w:r w:rsidRPr="00F63393">
        <w:rPr>
          <w:lang w:val="en-GB"/>
        </w:rPr>
        <w:t xml:space="preserve">and actuals </w:t>
      </w:r>
      <w:r w:rsidR="009512FE" w:rsidRPr="00F63393">
        <w:rPr>
          <w:lang w:val="en-GB"/>
        </w:rPr>
        <w:t>(</w:t>
      </w:r>
      <w:r w:rsidRPr="00F63393">
        <w:rPr>
          <w:lang w:val="en-GB"/>
        </w:rPr>
        <w:t>PVLoad). The forecast should be used in the Plan and Validate phase while the actuals should be used in Operate.</w:t>
      </w:r>
    </w:p>
    <w:p w14:paraId="6F13E8B1" w14:textId="77777777" w:rsidR="00901B42" w:rsidRPr="00F63393" w:rsidRDefault="00901B42" w:rsidP="009F73A8">
      <w:pPr>
        <w:ind w:left="227"/>
        <w:rPr>
          <w:lang w:val="en-GB"/>
        </w:rPr>
      </w:pPr>
      <w:r w:rsidRPr="00F63393">
        <w:rPr>
          <w:lang w:val="en-GB"/>
        </w:rPr>
        <w:t>Both the PVLoad and PVLoadForecast are provided on a 15 minute basis for 7 days. In general the forecast and actuals do not differ much, the forecast is more smoothly. Only for the final two days there is a significant deviation between forecast and actuals. Day 6 the forecast is 20% higher and Day 7 the forecast is 20% lower.</w:t>
      </w:r>
    </w:p>
    <w:p w14:paraId="69D2BAA5" w14:textId="77777777" w:rsidR="00787CE8" w:rsidRPr="00F63393" w:rsidRDefault="00787CE8" w:rsidP="009F73A8">
      <w:pPr>
        <w:ind w:left="227"/>
        <w:rPr>
          <w:lang w:val="en-GB"/>
        </w:rPr>
      </w:pPr>
    </w:p>
    <w:p w14:paraId="544F3EF5" w14:textId="77777777" w:rsidR="00901B42" w:rsidRPr="00F63393" w:rsidRDefault="00901B42" w:rsidP="009F73A8">
      <w:pPr>
        <w:ind w:left="227"/>
        <w:rPr>
          <w:lang w:val="en-GB"/>
        </w:rPr>
      </w:pPr>
      <w:r w:rsidRPr="00F63393">
        <w:rPr>
          <w:lang w:val="en-GB"/>
        </w:rPr>
        <w:t xml:space="preserve">Each </w:t>
      </w:r>
      <w:r w:rsidR="00446333" w:rsidRPr="00F63393">
        <w:rPr>
          <w:lang w:val="en-GB"/>
        </w:rPr>
        <w:t>c</w:t>
      </w:r>
      <w:r w:rsidRPr="00F63393">
        <w:rPr>
          <w:lang w:val="en-GB"/>
        </w:rPr>
        <w:t>onnection has the same output w</w:t>
      </w:r>
      <w:r w:rsidR="006809EB" w:rsidRPr="00F63393">
        <w:rPr>
          <w:lang w:val="en-GB"/>
        </w:rPr>
        <w:t>ith a peak production of 2500W.</w:t>
      </w:r>
    </w:p>
    <w:p w14:paraId="7F2F0FDF" w14:textId="77777777" w:rsidR="00901B42" w:rsidRPr="00F63393" w:rsidRDefault="00901B42" w:rsidP="00901B42">
      <w:pPr>
        <w:rPr>
          <w:lang w:val="en-GB"/>
        </w:rPr>
      </w:pPr>
    </w:p>
    <w:p w14:paraId="4B80DA2B" w14:textId="77777777" w:rsidR="00901B42" w:rsidRPr="00F63393" w:rsidRDefault="00901B42" w:rsidP="009F73A8">
      <w:pPr>
        <w:numPr>
          <w:ilvl w:val="0"/>
          <w:numId w:val="5"/>
        </w:numPr>
        <w:rPr>
          <w:lang w:val="en-GB"/>
        </w:rPr>
      </w:pPr>
      <w:r w:rsidRPr="00F63393">
        <w:rPr>
          <w:lang w:val="en-GB"/>
        </w:rPr>
        <w:t>FlexPotential</w:t>
      </w:r>
    </w:p>
    <w:p w14:paraId="293E7CB6" w14:textId="77777777" w:rsidR="00901B42" w:rsidRPr="00F63393" w:rsidRDefault="00901B42" w:rsidP="009F73A8">
      <w:pPr>
        <w:ind w:left="227"/>
        <w:rPr>
          <w:lang w:val="en-GB"/>
        </w:rPr>
      </w:pPr>
      <w:r w:rsidRPr="00F63393">
        <w:rPr>
          <w:lang w:val="en-GB"/>
        </w:rPr>
        <w:lastRenderedPageBreak/>
        <w:t xml:space="preserve">Every </w:t>
      </w:r>
      <w:r w:rsidR="00446333" w:rsidRPr="00F63393">
        <w:rPr>
          <w:lang w:val="en-GB"/>
        </w:rPr>
        <w:t>c</w:t>
      </w:r>
      <w:r w:rsidRPr="00F63393">
        <w:rPr>
          <w:lang w:val="en-GB"/>
        </w:rPr>
        <w:t>onnection will be equipped with one magic flexible device that can be turned on and off at all times at the discretion of the Aggregator. This flexible device is capable of consuming or producing (50/50 distribution) between 500W and 2000W.</w:t>
      </w:r>
    </w:p>
    <w:p w14:paraId="5D432AD5" w14:textId="77777777" w:rsidR="00901B42" w:rsidRPr="00F63393" w:rsidRDefault="00901B42" w:rsidP="009F73A8">
      <w:pPr>
        <w:ind w:left="227"/>
        <w:rPr>
          <w:lang w:val="en-GB"/>
        </w:rPr>
      </w:pPr>
      <w:r w:rsidRPr="00F63393">
        <w:rPr>
          <w:lang w:val="en-GB"/>
        </w:rPr>
        <w:t>The magic</w:t>
      </w:r>
      <w:r w:rsidR="00446333" w:rsidRPr="00F63393">
        <w:rPr>
          <w:lang w:val="en-GB"/>
        </w:rPr>
        <w:t xml:space="preserve"> device is initiated for every c</w:t>
      </w:r>
      <w:r w:rsidRPr="00F63393">
        <w:rPr>
          <w:lang w:val="en-GB"/>
        </w:rPr>
        <w:t>onnection and is valid for all PTUs.</w:t>
      </w:r>
    </w:p>
    <w:p w14:paraId="74CF099D" w14:textId="77777777" w:rsidR="00901B42" w:rsidRPr="00F63393" w:rsidRDefault="00901B42" w:rsidP="00901B42">
      <w:pPr>
        <w:rPr>
          <w:lang w:val="en-GB"/>
        </w:rPr>
      </w:pPr>
    </w:p>
    <w:p w14:paraId="45B0BCE1" w14:textId="77777777" w:rsidR="00901B42" w:rsidRPr="00F63393" w:rsidRDefault="00901B42" w:rsidP="009F73A8">
      <w:pPr>
        <w:numPr>
          <w:ilvl w:val="0"/>
          <w:numId w:val="5"/>
        </w:numPr>
        <w:rPr>
          <w:lang w:val="en-GB"/>
        </w:rPr>
      </w:pPr>
      <w:r w:rsidRPr="00F63393">
        <w:rPr>
          <w:lang w:val="en-GB"/>
        </w:rPr>
        <w:t xml:space="preserve">Day-ahead market prices </w:t>
      </w:r>
    </w:p>
    <w:p w14:paraId="284ACC7F" w14:textId="77777777" w:rsidR="00901B42" w:rsidRPr="00F63393" w:rsidRDefault="009512FE" w:rsidP="009F73A8">
      <w:pPr>
        <w:ind w:left="227"/>
        <w:rPr>
          <w:lang w:val="en-GB"/>
        </w:rPr>
      </w:pPr>
      <w:r w:rsidRPr="00F63393">
        <w:rPr>
          <w:lang w:val="en-GB"/>
        </w:rPr>
        <w:t>Market price</w:t>
      </w:r>
      <w:r w:rsidR="00446333" w:rsidRPr="00F63393">
        <w:rPr>
          <w:lang w:val="en-GB"/>
        </w:rPr>
        <w:t>s</w:t>
      </w:r>
      <w:r w:rsidRPr="00F63393">
        <w:rPr>
          <w:lang w:val="en-GB"/>
        </w:rPr>
        <w:t xml:space="preserve"> (</w:t>
      </w:r>
      <w:r w:rsidR="00901B42" w:rsidRPr="00F63393">
        <w:rPr>
          <w:lang w:val="en-GB"/>
        </w:rPr>
        <w:t>ApxPrices) wi</w:t>
      </w:r>
      <w:r w:rsidRPr="00F63393">
        <w:rPr>
          <w:lang w:val="en-GB"/>
        </w:rPr>
        <w:t xml:space="preserve">ll be delivered for every PTU. Provided price information is </w:t>
      </w:r>
      <w:r w:rsidR="00901B42" w:rsidRPr="00F63393">
        <w:rPr>
          <w:lang w:val="en-GB"/>
        </w:rPr>
        <w:t xml:space="preserve">fictional </w:t>
      </w:r>
      <w:r w:rsidRPr="00F63393">
        <w:rPr>
          <w:lang w:val="en-GB"/>
        </w:rPr>
        <w:t xml:space="preserve">and </w:t>
      </w:r>
      <w:r w:rsidR="00901B42" w:rsidRPr="00F63393">
        <w:rPr>
          <w:lang w:val="en-GB"/>
        </w:rPr>
        <w:t>based on the Dutch APX market.</w:t>
      </w:r>
    </w:p>
    <w:p w14:paraId="5893E5EC" w14:textId="77777777" w:rsidR="00901B42" w:rsidRPr="00F63393" w:rsidRDefault="00901B42" w:rsidP="00901B42">
      <w:pPr>
        <w:rPr>
          <w:lang w:val="en-GB"/>
        </w:rPr>
      </w:pPr>
    </w:p>
    <w:p w14:paraId="3CE87B02" w14:textId="77777777" w:rsidR="00901B42" w:rsidRPr="00F63393" w:rsidRDefault="00901B42" w:rsidP="009F73A8">
      <w:pPr>
        <w:numPr>
          <w:ilvl w:val="0"/>
          <w:numId w:val="5"/>
        </w:numPr>
        <w:rPr>
          <w:lang w:val="en-GB"/>
        </w:rPr>
      </w:pPr>
      <w:r w:rsidRPr="00F63393">
        <w:rPr>
          <w:lang w:val="en-GB"/>
        </w:rPr>
        <w:t>Congestion Point limits</w:t>
      </w:r>
    </w:p>
    <w:p w14:paraId="3DC3C143" w14:textId="77777777" w:rsidR="00901B42" w:rsidRPr="00F63393" w:rsidRDefault="00901B42" w:rsidP="009F73A8">
      <w:pPr>
        <w:ind w:left="227"/>
        <w:rPr>
          <w:lang w:val="en-GB"/>
        </w:rPr>
      </w:pPr>
      <w:r w:rsidRPr="00F63393">
        <w:rPr>
          <w:lang w:val="en-GB"/>
        </w:rPr>
        <w:t xml:space="preserve">Congestion </w:t>
      </w:r>
      <w:r w:rsidR="00446333" w:rsidRPr="00F63393">
        <w:rPr>
          <w:lang w:val="en-GB"/>
        </w:rPr>
        <w:t xml:space="preserve">points have </w:t>
      </w:r>
      <w:r w:rsidRPr="00F63393">
        <w:rPr>
          <w:lang w:val="en-GB"/>
        </w:rPr>
        <w:t xml:space="preserve">consumption and production limits, when these values are exceeded the Grid Safety Analysis ‘fails’.  The ConsumptionLimit is configurable percentage of the maximum UncontrolledLoad that will occur at the </w:t>
      </w:r>
      <w:r w:rsidR="00446333" w:rsidRPr="00F63393">
        <w:rPr>
          <w:lang w:val="en-GB"/>
        </w:rPr>
        <w:t>c</w:t>
      </w:r>
      <w:r w:rsidRPr="00F63393">
        <w:rPr>
          <w:lang w:val="en-GB"/>
        </w:rPr>
        <w:t xml:space="preserve">ongestion </w:t>
      </w:r>
      <w:r w:rsidR="00446333" w:rsidRPr="00F63393">
        <w:rPr>
          <w:lang w:val="en-GB"/>
        </w:rPr>
        <w:t>point</w:t>
      </w:r>
      <w:r w:rsidRPr="00F63393">
        <w:rPr>
          <w:lang w:val="en-GB"/>
        </w:rPr>
        <w:t xml:space="preserve">. The ProductionLimit is the maximum net production (PVLoad-UncontrolledLoad) that will occur at the </w:t>
      </w:r>
      <w:r w:rsidR="00446333" w:rsidRPr="00F63393">
        <w:rPr>
          <w:lang w:val="en-GB"/>
        </w:rPr>
        <w:t>c</w:t>
      </w:r>
      <w:r w:rsidRPr="00F63393">
        <w:rPr>
          <w:lang w:val="en-GB"/>
        </w:rPr>
        <w:t xml:space="preserve">ongestion </w:t>
      </w:r>
      <w:r w:rsidR="00446333" w:rsidRPr="00F63393">
        <w:rPr>
          <w:lang w:val="en-GB"/>
        </w:rPr>
        <w:t>p</w:t>
      </w:r>
      <w:r w:rsidRPr="00F63393">
        <w:rPr>
          <w:lang w:val="en-GB"/>
        </w:rPr>
        <w:t>oint.</w:t>
      </w:r>
    </w:p>
    <w:p w14:paraId="19D9F066" w14:textId="77777777" w:rsidR="00901B42" w:rsidRPr="00F63393" w:rsidRDefault="00901B42" w:rsidP="009F73A8">
      <w:pPr>
        <w:ind w:left="227"/>
        <w:rPr>
          <w:lang w:val="en-GB"/>
        </w:rPr>
      </w:pPr>
      <w:r w:rsidRPr="00F63393">
        <w:rPr>
          <w:lang w:val="en-GB"/>
        </w:rPr>
        <w:t>A suggested default value for the two configurable percentages is 90%.</w:t>
      </w:r>
    </w:p>
    <w:p w14:paraId="58E8305A" w14:textId="77777777" w:rsidR="00901B42" w:rsidRPr="00F63393" w:rsidRDefault="00901B42" w:rsidP="00901B42">
      <w:pPr>
        <w:rPr>
          <w:lang w:val="en-GB"/>
        </w:rPr>
      </w:pPr>
    </w:p>
    <w:p w14:paraId="5E93C87B" w14:textId="77777777" w:rsidR="00AB0B49" w:rsidRPr="00F63393" w:rsidRDefault="00AB0B49" w:rsidP="00901B42">
      <w:pPr>
        <w:rPr>
          <w:lang w:val="en-GB"/>
        </w:rPr>
      </w:pPr>
      <w:r w:rsidRPr="00F63393">
        <w:rPr>
          <w:lang w:val="en-GB"/>
        </w:rPr>
        <w:t>How this data is used is described in the stub implementation.</w:t>
      </w:r>
    </w:p>
    <w:p w14:paraId="667F0414" w14:textId="77777777" w:rsidR="00AB0B49" w:rsidRPr="00F63393" w:rsidRDefault="00AB0B49" w:rsidP="00901B42">
      <w:pPr>
        <w:rPr>
          <w:lang w:val="en-GB"/>
        </w:rPr>
      </w:pPr>
    </w:p>
    <w:p w14:paraId="31CC5499" w14:textId="77777777" w:rsidR="00901B42" w:rsidRPr="00F63393" w:rsidRDefault="00901B42" w:rsidP="009F73A8">
      <w:pPr>
        <w:pStyle w:val="Kop3"/>
        <w:ind w:left="357" w:hanging="357"/>
        <w:rPr>
          <w:lang w:val="en-GB"/>
        </w:rPr>
      </w:pPr>
      <w:r w:rsidRPr="00F63393">
        <w:rPr>
          <w:lang w:val="en-GB"/>
        </w:rPr>
        <w:t>Interface</w:t>
      </w:r>
    </w:p>
    <w:p w14:paraId="06D6498D" w14:textId="77777777" w:rsidR="002B0B72" w:rsidRPr="00F63393" w:rsidRDefault="002B0B72" w:rsidP="002B0B72">
      <w:pPr>
        <w:rPr>
          <w:lang w:val="en-GB"/>
        </w:rPr>
      </w:pPr>
    </w:p>
    <w:p w14:paraId="65D06323" w14:textId="77777777" w:rsidR="002B0B72" w:rsidRPr="00F63393" w:rsidRDefault="00737A20" w:rsidP="002B0B72">
      <w:pPr>
        <w:pStyle w:val="Bodyframed"/>
        <w:rPr>
          <w:color w:val="E95120"/>
          <w:sz w:val="22"/>
          <w:u w:val="single"/>
          <w:lang w:val="en-GB"/>
        </w:rPr>
      </w:pPr>
      <w:r w:rsidRPr="00F63393">
        <w:rPr>
          <w:color w:val="E95120"/>
          <w:sz w:val="22"/>
          <w:u w:val="single"/>
          <w:lang w:val="en-GB"/>
        </w:rPr>
        <w:t>PBCFeederEndpoint</w:t>
      </w:r>
      <w:r w:rsidR="002B0B72" w:rsidRPr="00F63393">
        <w:rPr>
          <w:color w:val="E95120"/>
          <w:sz w:val="22"/>
          <w:u w:val="single"/>
          <w:lang w:val="en-GB"/>
        </w:rPr>
        <w:t>:</w:t>
      </w:r>
    </w:p>
    <w:p w14:paraId="06782968" w14:textId="77777777" w:rsidR="00816573" w:rsidRPr="00F63393" w:rsidRDefault="002B0B72" w:rsidP="002B0B72">
      <w:pPr>
        <w:pStyle w:val="Bodyframed"/>
        <w:rPr>
          <w:lang w:val="en-GB"/>
        </w:rPr>
      </w:pPr>
      <w:r w:rsidRPr="00F63393">
        <w:rPr>
          <w:lang w:val="en-GB"/>
        </w:rPr>
        <w:t xml:space="preserve">This endpoint is used to </w:t>
      </w:r>
      <w:r w:rsidR="00737A20" w:rsidRPr="00F63393">
        <w:rPr>
          <w:lang w:val="en-GB"/>
        </w:rPr>
        <w:t>retri</w:t>
      </w:r>
      <w:r w:rsidR="00816573" w:rsidRPr="00F63393">
        <w:rPr>
          <w:lang w:val="en-GB"/>
        </w:rPr>
        <w:t>eve data from the PBC</w:t>
      </w:r>
      <w:r w:rsidR="009D08A8">
        <w:rPr>
          <w:lang w:val="en-GB"/>
        </w:rPr>
        <w:t xml:space="preserve"> </w:t>
      </w:r>
      <w:r w:rsidR="00816573" w:rsidRPr="00F63393">
        <w:rPr>
          <w:lang w:val="en-GB"/>
        </w:rPr>
        <w:t>Feeder:</w:t>
      </w:r>
    </w:p>
    <w:p w14:paraId="4AD93FA4" w14:textId="77777777" w:rsidR="00091703" w:rsidRPr="00F63393" w:rsidRDefault="00091703" w:rsidP="00091703">
      <w:pPr>
        <w:pStyle w:val="Bodyframed"/>
        <w:rPr>
          <w:lang w:val="en-GB"/>
        </w:rPr>
      </w:pPr>
    </w:p>
    <w:p w14:paraId="0B6B4DA6" w14:textId="77777777" w:rsidR="00091703" w:rsidRPr="00F63393" w:rsidRDefault="00816573" w:rsidP="00091703">
      <w:pPr>
        <w:pStyle w:val="Bodyframed"/>
        <w:rPr>
          <w:lang w:val="en-GB"/>
        </w:rPr>
      </w:pPr>
      <w:r w:rsidRPr="00F63393">
        <w:rPr>
          <w:lang w:val="en-GB"/>
        </w:rPr>
        <w:t xml:space="preserve">Get all data for a specific (number of) </w:t>
      </w:r>
      <w:r w:rsidR="006E25B9" w:rsidRPr="00F63393">
        <w:rPr>
          <w:lang w:val="en-GB"/>
        </w:rPr>
        <w:t>PTU</w:t>
      </w:r>
      <w:r w:rsidRPr="00F63393">
        <w:rPr>
          <w:lang w:val="en-GB"/>
        </w:rPr>
        <w:t>(s).</w:t>
      </w:r>
    </w:p>
    <w:p w14:paraId="2E8E8F54" w14:textId="77777777" w:rsidR="00816573" w:rsidRPr="00F63393" w:rsidRDefault="002B0B72" w:rsidP="00091703">
      <w:pPr>
        <w:pStyle w:val="Bodyframed"/>
        <w:numPr>
          <w:ilvl w:val="0"/>
          <w:numId w:val="22"/>
        </w:numPr>
        <w:rPr>
          <w:lang w:val="en-GB"/>
        </w:rPr>
      </w:pPr>
      <w:r w:rsidRPr="00F63393">
        <w:rPr>
          <w:lang w:val="en-GB"/>
        </w:rPr>
        <w:t>URL: /</w:t>
      </w:r>
      <w:r w:rsidR="00737A20" w:rsidRPr="00F63393">
        <w:rPr>
          <w:lang w:val="en-GB"/>
        </w:rPr>
        <w:t>PBCFeeder</w:t>
      </w:r>
      <w:r w:rsidR="00D02180" w:rsidRPr="00F63393">
        <w:rPr>
          <w:lang w:val="en-GB"/>
        </w:rPr>
        <w:t>/ptu/</w:t>
      </w:r>
      <w:r w:rsidRPr="00F63393">
        <w:rPr>
          <w:lang w:val="en-GB"/>
        </w:rPr>
        <w:br/>
        <w:t>HTTP method: GET</w:t>
      </w:r>
      <w:r w:rsidRPr="00F63393">
        <w:rPr>
          <w:lang w:val="en-GB"/>
        </w:rPr>
        <w:br/>
        <w:t xml:space="preserve">Parameters: </w:t>
      </w:r>
      <w:r w:rsidR="00737A20" w:rsidRPr="00F63393">
        <w:rPr>
          <w:lang w:val="en-GB"/>
        </w:rPr>
        <w:t>{date (date)}/{startIndex (int)}/{amount (int)}</w:t>
      </w:r>
      <w:r w:rsidR="005C2CCD" w:rsidRPr="00F63393">
        <w:rPr>
          <w:lang w:val="en-GB"/>
        </w:rPr>
        <w:br/>
        <w:t xml:space="preserve">     date: use the following format: YYYY-MM-DD.</w:t>
      </w:r>
      <w:r w:rsidR="005C2CCD" w:rsidRPr="00F63393">
        <w:rPr>
          <w:lang w:val="en-GB"/>
        </w:rPr>
        <w:br/>
        <w:t xml:space="preserve">     startIndex : the ptuindex of the day to start with.</w:t>
      </w:r>
      <w:r w:rsidR="005C2CCD" w:rsidRPr="00F63393">
        <w:rPr>
          <w:lang w:val="en-GB"/>
        </w:rPr>
        <w:br/>
        <w:t xml:space="preserve">     amount : the amount of PTUs to be generated.</w:t>
      </w:r>
      <w:r w:rsidR="00D02180" w:rsidRPr="00F63393">
        <w:rPr>
          <w:lang w:val="en-GB"/>
        </w:rPr>
        <w:br/>
      </w:r>
      <w:r w:rsidR="005C2CCD" w:rsidRPr="00F63393">
        <w:rPr>
          <w:lang w:val="en-GB"/>
        </w:rPr>
        <w:t>Returns: List</w:t>
      </w:r>
      <w:r w:rsidR="005025BD" w:rsidRPr="00F63393">
        <w:rPr>
          <w:lang w:val="en-GB"/>
        </w:rPr>
        <w:t xml:space="preserve"> </w:t>
      </w:r>
      <w:r w:rsidR="005C2CCD" w:rsidRPr="00F63393">
        <w:rPr>
          <w:lang w:val="en-GB"/>
        </w:rPr>
        <w:t>&lt;</w:t>
      </w:r>
      <w:r w:rsidR="002C41E7">
        <w:rPr>
          <w:lang w:val="en-GB"/>
        </w:rPr>
        <w:t>energy.usef</w:t>
      </w:r>
      <w:r w:rsidR="005C2CCD" w:rsidRPr="00F63393">
        <w:rPr>
          <w:lang w:val="en-GB"/>
        </w:rPr>
        <w:t>.pbcfeeder.dto.PbcStubDataDto&gt;</w:t>
      </w:r>
      <w:r w:rsidR="00816573" w:rsidRPr="00F63393">
        <w:rPr>
          <w:lang w:val="en-GB"/>
        </w:rPr>
        <w:t xml:space="preserve"> (JSON object)</w:t>
      </w:r>
      <w:r w:rsidR="005C2CCD" w:rsidRPr="00F63393">
        <w:rPr>
          <w:lang w:val="en-GB"/>
        </w:rPr>
        <w:br/>
      </w:r>
    </w:p>
    <w:p w14:paraId="2E1D61EF" w14:textId="77777777" w:rsidR="00091703" w:rsidRPr="00F63393" w:rsidRDefault="00816573" w:rsidP="00091703">
      <w:pPr>
        <w:pStyle w:val="Bodyframed"/>
        <w:rPr>
          <w:lang w:val="en-GB"/>
        </w:rPr>
      </w:pPr>
      <w:r w:rsidRPr="00F63393">
        <w:rPr>
          <w:lang w:val="en-GB"/>
        </w:rPr>
        <w:t>Get the uncontrolled load for a specific congestion point.</w:t>
      </w:r>
    </w:p>
    <w:p w14:paraId="3842CE30" w14:textId="77777777" w:rsidR="00D02180" w:rsidRPr="00F63393" w:rsidRDefault="00D02180" w:rsidP="009051C3">
      <w:pPr>
        <w:pStyle w:val="Bodyframed"/>
        <w:numPr>
          <w:ilvl w:val="0"/>
          <w:numId w:val="22"/>
        </w:numPr>
        <w:rPr>
          <w:lang w:val="en-GB"/>
        </w:rPr>
      </w:pPr>
      <w:r w:rsidRPr="00F63393">
        <w:rPr>
          <w:lang w:val="en-GB"/>
        </w:rPr>
        <w:t>U</w:t>
      </w:r>
      <w:r w:rsidR="00816573" w:rsidRPr="00F63393">
        <w:rPr>
          <w:lang w:val="en-GB"/>
        </w:rPr>
        <w:t>RL: /</w:t>
      </w:r>
      <w:r w:rsidRPr="00F63393">
        <w:rPr>
          <w:lang w:val="en-GB"/>
        </w:rPr>
        <w:t>PBCFeeder/congestionpoint/</w:t>
      </w:r>
      <w:r w:rsidRPr="00F63393">
        <w:rPr>
          <w:lang w:val="en-GB"/>
        </w:rPr>
        <w:br/>
        <w:t>HTTP method: GET</w:t>
      </w:r>
      <w:r w:rsidRPr="00F63393">
        <w:rPr>
          <w:lang w:val="en-GB"/>
        </w:rPr>
        <w:br/>
        <w:t>Parameters: {id (Integer)}</w:t>
      </w:r>
      <w:r w:rsidRPr="00F63393">
        <w:rPr>
          <w:lang w:val="en-GB"/>
        </w:rPr>
        <w:br/>
      </w:r>
      <w:r w:rsidR="005C2CCD" w:rsidRPr="00F63393">
        <w:rPr>
          <w:lang w:val="en-GB"/>
        </w:rPr>
        <w:t xml:space="preserve">     id: Id of the congestion point.</w:t>
      </w:r>
      <w:r w:rsidR="005C2CCD" w:rsidRPr="00F63393">
        <w:rPr>
          <w:lang w:val="en-GB"/>
        </w:rPr>
        <w:br/>
        <w:t>Returns: List</w:t>
      </w:r>
      <w:r w:rsidR="005025BD" w:rsidRPr="00F63393">
        <w:rPr>
          <w:lang w:val="en-GB"/>
        </w:rPr>
        <w:t xml:space="preserve"> </w:t>
      </w:r>
      <w:r w:rsidR="005C2CCD" w:rsidRPr="00F63393">
        <w:rPr>
          <w:lang w:val="en-GB"/>
        </w:rPr>
        <w:t>&lt;Double&gt;</w:t>
      </w:r>
      <w:r w:rsidR="00816573" w:rsidRPr="00F63393">
        <w:rPr>
          <w:lang w:val="en-GB"/>
        </w:rPr>
        <w:t xml:space="preserve"> (JSON object)</w:t>
      </w:r>
      <w:r w:rsidR="005C2CCD" w:rsidRPr="00F63393">
        <w:rPr>
          <w:lang w:val="en-GB"/>
        </w:rPr>
        <w:br/>
      </w:r>
    </w:p>
    <w:p w14:paraId="75ECE266" w14:textId="77777777" w:rsidR="00091703" w:rsidRPr="00F63393" w:rsidRDefault="00816573" w:rsidP="00091703">
      <w:pPr>
        <w:pStyle w:val="Bodyframed"/>
        <w:rPr>
          <w:lang w:val="en-GB"/>
        </w:rPr>
      </w:pPr>
      <w:r w:rsidRPr="00F63393">
        <w:rPr>
          <w:lang w:val="en-GB"/>
        </w:rPr>
        <w:t>Get all APX values.</w:t>
      </w:r>
    </w:p>
    <w:p w14:paraId="1BB65087"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PBCFeeder/apx</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14:paraId="3C3C0D0E" w14:textId="77777777" w:rsidR="00091703" w:rsidRPr="00F63393" w:rsidRDefault="00816573" w:rsidP="00091703">
      <w:pPr>
        <w:pStyle w:val="Bodyframed"/>
        <w:rPr>
          <w:lang w:val="en-GB"/>
        </w:rPr>
      </w:pPr>
      <w:r w:rsidRPr="00F63393">
        <w:rPr>
          <w:lang w:val="en-GB"/>
        </w:rPr>
        <w:t>Get all PV actual values.</w:t>
      </w:r>
    </w:p>
    <w:p w14:paraId="66CDACE6"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PBCFeeder/pvactual</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14:paraId="7B6ED316" w14:textId="77777777" w:rsidR="00091703" w:rsidRPr="00F63393" w:rsidRDefault="00816573" w:rsidP="00091703">
      <w:pPr>
        <w:pStyle w:val="Bodyframed"/>
        <w:rPr>
          <w:lang w:val="en-GB"/>
        </w:rPr>
      </w:pPr>
      <w:r w:rsidRPr="00F63393">
        <w:rPr>
          <w:lang w:val="en-GB"/>
        </w:rPr>
        <w:lastRenderedPageBreak/>
        <w:t>Get all PV forecast values.</w:t>
      </w:r>
    </w:p>
    <w:p w14:paraId="65A4E388" w14:textId="77777777"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PBCFeeder/pvforecast</w:t>
      </w:r>
      <w:r w:rsidR="00D02180" w:rsidRPr="00F63393">
        <w:rPr>
          <w:lang w:val="en-GB"/>
        </w:rPr>
        <w:br/>
        <w:t>HTTP method: GET</w:t>
      </w:r>
      <w:r w:rsidR="00D02180" w:rsidRPr="00F63393">
        <w:rPr>
          <w:lang w:val="en-GB"/>
        </w:rPr>
        <w:br/>
        <w:t>Parameters: none</w:t>
      </w:r>
      <w:r w:rsidRPr="00F63393">
        <w:rPr>
          <w:lang w:val="en-GB"/>
        </w:rPr>
        <w:br/>
        <w:t>Returns: List</w:t>
      </w:r>
      <w:r w:rsidR="005025BD" w:rsidRPr="00F63393">
        <w:rPr>
          <w:lang w:val="en-GB"/>
        </w:rPr>
        <w:t xml:space="preserve"> </w:t>
      </w:r>
      <w:r w:rsidRPr="00F63393">
        <w:rPr>
          <w:lang w:val="en-GB"/>
        </w:rPr>
        <w:t>&lt;Double&gt; (JSON object)</w:t>
      </w:r>
    </w:p>
    <w:p w14:paraId="01B9D205" w14:textId="77777777" w:rsidR="002B0B72" w:rsidRPr="00F63393" w:rsidRDefault="002B0B72" w:rsidP="00901B42">
      <w:pPr>
        <w:rPr>
          <w:lang w:val="en-GB"/>
        </w:rPr>
      </w:pPr>
    </w:p>
    <w:p w14:paraId="50BAB5B9" w14:textId="77777777" w:rsidR="00E44574" w:rsidRPr="00F63393" w:rsidRDefault="00E44574" w:rsidP="00E44574">
      <w:pPr>
        <w:pStyle w:val="Kop2"/>
        <w:rPr>
          <w:lang w:val="en-GB"/>
        </w:rPr>
      </w:pPr>
      <w:bookmarkStart w:id="39" w:name="_Toc450634994"/>
      <w:r w:rsidRPr="00F63393">
        <w:rPr>
          <w:lang w:val="en-GB"/>
        </w:rPr>
        <w:t>Aggregator</w:t>
      </w:r>
      <w:bookmarkEnd w:id="39"/>
    </w:p>
    <w:p w14:paraId="25DA64FC" w14:textId="77777777" w:rsidR="005A0553" w:rsidRPr="00F63393" w:rsidRDefault="005A0553" w:rsidP="005A0553">
      <w:pPr>
        <w:pStyle w:val="Kop3"/>
        <w:ind w:left="357" w:hanging="357"/>
        <w:rPr>
          <w:lang w:val="en-GB"/>
        </w:rPr>
      </w:pPr>
      <w:r w:rsidRPr="00F63393">
        <w:rPr>
          <w:lang w:val="en-GB"/>
        </w:rPr>
        <w:t xml:space="preserve">Create </w:t>
      </w:r>
      <w:r>
        <w:rPr>
          <w:lang w:val="en-GB"/>
        </w:rPr>
        <w:t>Elements</w:t>
      </w:r>
    </w:p>
    <w:tbl>
      <w:tblPr>
        <w:tblW w:w="8789" w:type="dxa"/>
        <w:tblInd w:w="-5" w:type="dxa"/>
        <w:tblLayout w:type="fixed"/>
        <w:tblLook w:val="0000" w:firstRow="0" w:lastRow="0" w:firstColumn="0" w:lastColumn="0" w:noHBand="0" w:noVBand="0"/>
      </w:tblPr>
      <w:tblGrid>
        <w:gridCol w:w="1838"/>
        <w:gridCol w:w="6951"/>
      </w:tblGrid>
      <w:tr w:rsidR="005A0553" w:rsidRPr="00F63393" w14:paraId="0CDD59E3" w14:textId="77777777"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660DBCE" w14:textId="77777777"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14:paraId="4785EB40" w14:textId="77777777" w:rsidTr="00236A2C">
        <w:tc>
          <w:tcPr>
            <w:tcW w:w="1838" w:type="dxa"/>
            <w:tcBorders>
              <w:top w:val="single" w:sz="4" w:space="0" w:color="000000"/>
              <w:left w:val="single" w:sz="4" w:space="0" w:color="000000"/>
              <w:bottom w:val="single" w:sz="4" w:space="0" w:color="000000"/>
            </w:tcBorders>
            <w:shd w:val="clear" w:color="auto" w:fill="D9E2F3"/>
          </w:tcPr>
          <w:p w14:paraId="22CE0A18" w14:textId="77777777"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5661023" w14:textId="77777777" w:rsidR="005A0553" w:rsidRPr="00F63393" w:rsidRDefault="002C41E7" w:rsidP="00236A2C">
            <w:pPr>
              <w:snapToGrid w:val="0"/>
              <w:spacing w:before="120" w:after="120"/>
              <w:rPr>
                <w:lang w:val="en-GB"/>
              </w:rPr>
            </w:pPr>
            <w:r>
              <w:rPr>
                <w:lang w:val="en-GB"/>
              </w:rPr>
              <w:t>energy.usef</w:t>
            </w:r>
            <w:r w:rsidR="005A0553" w:rsidRPr="00F63393">
              <w:rPr>
                <w:lang w:val="en-GB"/>
              </w:rPr>
              <w:t>.agr.workflow.step.</w:t>
            </w:r>
            <w:r w:rsidR="005A0553" w:rsidRPr="005A0553">
              <w:rPr>
                <w:lang w:val="en-GB"/>
              </w:rPr>
              <w:t>AgrUpdateElementDataStoreStub</w:t>
            </w:r>
          </w:p>
        </w:tc>
      </w:tr>
      <w:tr w:rsidR="005A0553" w:rsidRPr="00F63393" w14:paraId="253EFDC0" w14:textId="77777777" w:rsidTr="00236A2C">
        <w:tc>
          <w:tcPr>
            <w:tcW w:w="1838" w:type="dxa"/>
            <w:tcBorders>
              <w:top w:val="single" w:sz="4" w:space="0" w:color="000000"/>
              <w:left w:val="single" w:sz="4" w:space="0" w:color="000000"/>
              <w:bottom w:val="single" w:sz="4" w:space="0" w:color="000000"/>
            </w:tcBorders>
            <w:shd w:val="clear" w:color="auto" w:fill="D9E2F3"/>
          </w:tcPr>
          <w:p w14:paraId="779EDC99" w14:textId="77777777"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481DE6F" w14:textId="77777777" w:rsidR="005A0553" w:rsidRPr="00F63393" w:rsidRDefault="005A0553" w:rsidP="00236A2C">
            <w:pPr>
              <w:snapToGrid w:val="0"/>
              <w:spacing w:before="120" w:after="120"/>
              <w:rPr>
                <w:lang w:val="en-GB"/>
              </w:rPr>
            </w:pPr>
            <w:r w:rsidRPr="00F63393">
              <w:rPr>
                <w:lang w:val="en-GB"/>
              </w:rPr>
              <w:t>usef-simulation-agr</w:t>
            </w:r>
          </w:p>
        </w:tc>
      </w:tr>
      <w:tr w:rsidR="005A0553" w:rsidRPr="00F63393" w14:paraId="7FAD192A" w14:textId="77777777" w:rsidTr="00236A2C">
        <w:tc>
          <w:tcPr>
            <w:tcW w:w="1838" w:type="dxa"/>
            <w:tcBorders>
              <w:top w:val="single" w:sz="4" w:space="0" w:color="000000"/>
              <w:left w:val="single" w:sz="4" w:space="0" w:color="000000"/>
              <w:bottom w:val="single" w:sz="4" w:space="0" w:color="000000"/>
            </w:tcBorders>
            <w:shd w:val="clear" w:color="auto" w:fill="D9E2F3"/>
          </w:tcPr>
          <w:p w14:paraId="7C9975C7" w14:textId="77777777"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6485AFD" w14:textId="77777777" w:rsidR="005A0553" w:rsidRPr="00F63393" w:rsidRDefault="005A0553" w:rsidP="00236A2C">
            <w:pPr>
              <w:snapToGrid w:val="0"/>
              <w:spacing w:before="120" w:after="120"/>
              <w:rPr>
                <w:lang w:val="en-GB"/>
              </w:rPr>
            </w:pPr>
            <w:r w:rsidRPr="00F63393">
              <w:rPr>
                <w:lang w:val="en-GB"/>
              </w:rPr>
              <w:t>This stub performs the following steps to create its profile:</w:t>
            </w:r>
          </w:p>
          <w:p w14:paraId="40D773F4" w14:textId="77777777" w:rsidR="005A0553" w:rsidRPr="00F63393" w:rsidRDefault="005A0553" w:rsidP="002B46E7">
            <w:pPr>
              <w:numPr>
                <w:ilvl w:val="0"/>
                <w:numId w:val="13"/>
              </w:numPr>
              <w:snapToGrid w:val="0"/>
              <w:spacing w:before="120" w:after="120"/>
              <w:rPr>
                <w:lang w:val="en-GB"/>
              </w:rPr>
            </w:pPr>
            <w:r w:rsidRPr="00F63393">
              <w:rPr>
                <w:lang w:val="en-GB"/>
              </w:rPr>
              <w:t>Retrieve the UncontrolledLoad and PVLoadForecast for the input Period from the PBC</w:t>
            </w:r>
            <w:r w:rsidR="009D08A8">
              <w:rPr>
                <w:lang w:val="en-GB"/>
              </w:rPr>
              <w:t xml:space="preserve"> </w:t>
            </w:r>
            <w:r w:rsidRPr="00F63393">
              <w:rPr>
                <w:lang w:val="en-GB"/>
              </w:rPr>
              <w:t>Feeder for all input Connections.</w:t>
            </w:r>
          </w:p>
          <w:p w14:paraId="24881B87" w14:textId="77777777" w:rsidR="005A0553" w:rsidRDefault="005A0553" w:rsidP="002B46E7">
            <w:pPr>
              <w:numPr>
                <w:ilvl w:val="0"/>
                <w:numId w:val="13"/>
              </w:numPr>
              <w:snapToGrid w:val="0"/>
              <w:spacing w:before="120" w:after="120"/>
              <w:rPr>
                <w:lang w:val="en-GB"/>
              </w:rPr>
            </w:pPr>
            <w:r w:rsidRPr="00F63393">
              <w:rPr>
                <w:lang w:val="en-GB"/>
              </w:rPr>
              <w:t xml:space="preserve">Generate output list of </w:t>
            </w:r>
            <w:r>
              <w:rPr>
                <w:lang w:val="en-GB"/>
              </w:rPr>
              <w:t>elements</w:t>
            </w:r>
            <w:r w:rsidR="002B46E7">
              <w:rPr>
                <w:lang w:val="en-GB"/>
              </w:rPr>
              <w:t xml:space="preserve"> </w:t>
            </w:r>
            <w:r w:rsidRPr="00F63393">
              <w:rPr>
                <w:lang w:val="en-GB"/>
              </w:rPr>
              <w:t>with added profile power values</w:t>
            </w:r>
            <w:r w:rsidR="002B46E7">
              <w:rPr>
                <w:lang w:val="en-GB"/>
              </w:rPr>
              <w:t>:</w:t>
            </w:r>
          </w:p>
          <w:p w14:paraId="1494D340" w14:textId="77777777" w:rsidR="002B46E7" w:rsidRPr="002B46E7" w:rsidRDefault="002B46E7" w:rsidP="002B46E7">
            <w:pPr>
              <w:numPr>
                <w:ilvl w:val="1"/>
                <w:numId w:val="13"/>
              </w:numPr>
              <w:snapToGrid w:val="0"/>
              <w:spacing w:before="120" w:after="120"/>
              <w:rPr>
                <w:lang w:val="en-GB"/>
              </w:rPr>
            </w:pPr>
            <w:r w:rsidRPr="002B46E7">
              <w:rPr>
                <w:lang w:val="en-GB"/>
              </w:rPr>
              <w:t>1 synthetic_data Element for:</w:t>
            </w:r>
          </w:p>
          <w:p w14:paraId="2C79037C" w14:textId="77777777" w:rsidR="002B46E7" w:rsidRPr="002B46E7" w:rsidRDefault="002B46E7" w:rsidP="002B46E7">
            <w:pPr>
              <w:numPr>
                <w:ilvl w:val="2"/>
                <w:numId w:val="13"/>
              </w:numPr>
              <w:snapToGrid w:val="0"/>
              <w:spacing w:before="120" w:after="120"/>
              <w:rPr>
                <w:lang w:val="en-GB"/>
              </w:rPr>
            </w:pPr>
            <w:r w:rsidRPr="002B46E7">
              <w:rPr>
                <w:lang w:val="en-GB"/>
              </w:rPr>
              <w:t>uncontrolled_load</w:t>
            </w:r>
          </w:p>
          <w:p w14:paraId="39877F98" w14:textId="77777777"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14:paraId="1E36B201" w14:textId="77777777" w:rsidR="002B46E7" w:rsidRPr="002B46E7" w:rsidRDefault="002B46E7" w:rsidP="002B46E7">
            <w:pPr>
              <w:numPr>
                <w:ilvl w:val="2"/>
                <w:numId w:val="13"/>
              </w:numPr>
              <w:snapToGrid w:val="0"/>
              <w:spacing w:before="120" w:after="120"/>
              <w:rPr>
                <w:lang w:val="en-GB"/>
              </w:rPr>
            </w:pPr>
            <w:r w:rsidRPr="002B46E7">
              <w:rPr>
                <w:lang w:val="en-GB"/>
              </w:rPr>
              <w:t>prof</w:t>
            </w:r>
            <w:r>
              <w:rPr>
                <w:lang w:val="en-GB"/>
              </w:rPr>
              <w:t>ile = "PV_xxxx" (name of this t</w:t>
            </w:r>
            <w:r w:rsidRPr="002B46E7">
              <w:rPr>
                <w:lang w:val="en-GB"/>
              </w:rPr>
              <w:t>ype of device)</w:t>
            </w:r>
          </w:p>
          <w:p w14:paraId="3357844A" w14:textId="77777777" w:rsidR="002B46E7" w:rsidRPr="002B46E7" w:rsidRDefault="002B46E7" w:rsidP="002B46E7">
            <w:pPr>
              <w:numPr>
                <w:ilvl w:val="2"/>
                <w:numId w:val="13"/>
              </w:numPr>
              <w:snapToGrid w:val="0"/>
              <w:spacing w:before="120" w:after="120"/>
              <w:rPr>
                <w:lang w:val="en-GB"/>
              </w:rPr>
            </w:pPr>
            <w:r w:rsidRPr="002B46E7">
              <w:rPr>
                <w:lang w:val="en-GB"/>
              </w:rPr>
              <w:t>average_production = PVload</w:t>
            </w:r>
          </w:p>
          <w:p w14:paraId="3F7AE000" w14:textId="77777777" w:rsidR="002B46E7" w:rsidRPr="002B46E7" w:rsidRDefault="002B46E7" w:rsidP="002B46E7">
            <w:pPr>
              <w:numPr>
                <w:ilvl w:val="2"/>
                <w:numId w:val="13"/>
              </w:numPr>
              <w:snapToGrid w:val="0"/>
              <w:spacing w:before="120" w:after="120"/>
              <w:rPr>
                <w:lang w:val="en-GB"/>
              </w:rPr>
            </w:pPr>
            <w:r w:rsidRPr="002B46E7">
              <w:rPr>
                <w:lang w:val="en-GB"/>
              </w:rPr>
              <w:t>potential_flex_production = - PVload</w:t>
            </w:r>
          </w:p>
          <w:p w14:paraId="67F04706" w14:textId="77777777"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14:paraId="07E1A805" w14:textId="77777777" w:rsidR="002B46E7" w:rsidRPr="002B46E7" w:rsidRDefault="002B46E7" w:rsidP="002B46E7">
            <w:pPr>
              <w:numPr>
                <w:ilvl w:val="2"/>
                <w:numId w:val="13"/>
              </w:numPr>
              <w:snapToGrid w:val="0"/>
              <w:spacing w:before="120" w:after="120"/>
              <w:rPr>
                <w:lang w:val="en-GB"/>
              </w:rPr>
            </w:pPr>
            <w:r w:rsidRPr="002B46E7">
              <w:rPr>
                <w:lang w:val="en-GB"/>
              </w:rPr>
              <w:t>profile = "ADS_xxxx" (name of this type of device)</w:t>
            </w:r>
          </w:p>
          <w:p w14:paraId="76F77E70" w14:textId="77777777" w:rsidR="002B46E7" w:rsidRPr="002B46E7" w:rsidRDefault="002B46E7" w:rsidP="002B46E7">
            <w:pPr>
              <w:numPr>
                <w:ilvl w:val="2"/>
                <w:numId w:val="13"/>
              </w:numPr>
              <w:snapToGrid w:val="0"/>
              <w:spacing w:before="120" w:after="120"/>
              <w:rPr>
                <w:lang w:val="en-GB"/>
              </w:rPr>
            </w:pPr>
            <w:r w:rsidRPr="002B46E7">
              <w:rPr>
                <w:lang w:val="en-GB"/>
              </w:rPr>
              <w:t>average_consumption = ADSload</w:t>
            </w:r>
          </w:p>
          <w:p w14:paraId="0FBA787D" w14:textId="77777777" w:rsidR="002B46E7" w:rsidRPr="00F63393" w:rsidRDefault="002B46E7" w:rsidP="002B46E7">
            <w:pPr>
              <w:numPr>
                <w:ilvl w:val="2"/>
                <w:numId w:val="13"/>
              </w:numPr>
              <w:snapToGrid w:val="0"/>
              <w:spacing w:before="120" w:after="120"/>
              <w:rPr>
                <w:lang w:val="en-GB"/>
              </w:rPr>
            </w:pPr>
            <w:r w:rsidRPr="002B46E7">
              <w:rPr>
                <w:lang w:val="en-GB"/>
              </w:rPr>
              <w:t>potential_flex_consumption = - ADSload</w:t>
            </w:r>
          </w:p>
        </w:tc>
      </w:tr>
    </w:tbl>
    <w:p w14:paraId="2EAB6495" w14:textId="77777777" w:rsidR="005A0553" w:rsidRPr="00F63393" w:rsidRDefault="005A0553" w:rsidP="005A0553">
      <w:pPr>
        <w:rPr>
          <w:lang w:val="en-GB"/>
        </w:rPr>
      </w:pPr>
    </w:p>
    <w:p w14:paraId="003E7995" w14:textId="77777777" w:rsidR="005A0553" w:rsidRPr="00F63393" w:rsidRDefault="005A0553" w:rsidP="005A0553">
      <w:pPr>
        <w:pStyle w:val="Kop3"/>
        <w:ind w:left="357" w:hanging="357"/>
        <w:rPr>
          <w:lang w:val="en-GB"/>
        </w:rPr>
      </w:pPr>
      <w:r w:rsidRPr="00F63393">
        <w:rPr>
          <w:lang w:val="en-GB"/>
        </w:rPr>
        <w:t>Create Profile</w:t>
      </w:r>
    </w:p>
    <w:tbl>
      <w:tblPr>
        <w:tblW w:w="8789" w:type="dxa"/>
        <w:tblInd w:w="-5" w:type="dxa"/>
        <w:tblLayout w:type="fixed"/>
        <w:tblLook w:val="0000" w:firstRow="0" w:lastRow="0" w:firstColumn="0" w:lastColumn="0" w:noHBand="0" w:noVBand="0"/>
      </w:tblPr>
      <w:tblGrid>
        <w:gridCol w:w="1838"/>
        <w:gridCol w:w="6951"/>
      </w:tblGrid>
      <w:tr w:rsidR="005A0553" w:rsidRPr="00F63393" w14:paraId="3E165CD7" w14:textId="77777777"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7CAE73F" w14:textId="77777777"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14:paraId="4394F6FA" w14:textId="77777777" w:rsidTr="00236A2C">
        <w:tc>
          <w:tcPr>
            <w:tcW w:w="1838" w:type="dxa"/>
            <w:tcBorders>
              <w:top w:val="single" w:sz="4" w:space="0" w:color="000000"/>
              <w:left w:val="single" w:sz="4" w:space="0" w:color="000000"/>
              <w:bottom w:val="single" w:sz="4" w:space="0" w:color="000000"/>
            </w:tcBorders>
            <w:shd w:val="clear" w:color="auto" w:fill="D9E2F3"/>
          </w:tcPr>
          <w:p w14:paraId="7AF47D31" w14:textId="77777777"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073BFE2" w14:textId="77777777" w:rsidR="005A0553" w:rsidRPr="00F63393" w:rsidRDefault="002C41E7" w:rsidP="00236A2C">
            <w:pPr>
              <w:snapToGrid w:val="0"/>
              <w:spacing w:before="120" w:after="120"/>
              <w:rPr>
                <w:lang w:val="en-GB"/>
              </w:rPr>
            </w:pPr>
            <w:r>
              <w:rPr>
                <w:lang w:val="en-GB"/>
              </w:rPr>
              <w:t>energy.usef</w:t>
            </w:r>
            <w:r w:rsidR="005A0553" w:rsidRPr="00F63393">
              <w:rPr>
                <w:lang w:val="en-GB"/>
              </w:rPr>
              <w:t>.agr.workflow.step.AgrCreateConnectionProfileStub</w:t>
            </w:r>
          </w:p>
        </w:tc>
      </w:tr>
      <w:tr w:rsidR="005A0553" w:rsidRPr="00F63393" w14:paraId="76AFA8FA" w14:textId="77777777" w:rsidTr="00236A2C">
        <w:tc>
          <w:tcPr>
            <w:tcW w:w="1838" w:type="dxa"/>
            <w:tcBorders>
              <w:top w:val="single" w:sz="4" w:space="0" w:color="000000"/>
              <w:left w:val="single" w:sz="4" w:space="0" w:color="000000"/>
              <w:bottom w:val="single" w:sz="4" w:space="0" w:color="000000"/>
            </w:tcBorders>
            <w:shd w:val="clear" w:color="auto" w:fill="D9E2F3"/>
          </w:tcPr>
          <w:p w14:paraId="44D39F4D" w14:textId="77777777"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5931595" w14:textId="77777777" w:rsidR="005A0553" w:rsidRPr="00F63393" w:rsidRDefault="005A0553" w:rsidP="00236A2C">
            <w:pPr>
              <w:snapToGrid w:val="0"/>
              <w:spacing w:before="120" w:after="120"/>
              <w:rPr>
                <w:lang w:val="en-GB"/>
              </w:rPr>
            </w:pPr>
            <w:r w:rsidRPr="00F63393">
              <w:rPr>
                <w:lang w:val="en-GB"/>
              </w:rPr>
              <w:t>usef-simulation-agr</w:t>
            </w:r>
          </w:p>
        </w:tc>
      </w:tr>
      <w:tr w:rsidR="005A0553" w:rsidRPr="00F63393" w14:paraId="1F727F3D" w14:textId="77777777" w:rsidTr="00236A2C">
        <w:tc>
          <w:tcPr>
            <w:tcW w:w="1838" w:type="dxa"/>
            <w:tcBorders>
              <w:top w:val="single" w:sz="4" w:space="0" w:color="000000"/>
              <w:left w:val="single" w:sz="4" w:space="0" w:color="000000"/>
              <w:bottom w:val="single" w:sz="4" w:space="0" w:color="000000"/>
            </w:tcBorders>
            <w:shd w:val="clear" w:color="auto" w:fill="D9E2F3"/>
          </w:tcPr>
          <w:p w14:paraId="4BF27355" w14:textId="77777777"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F3F6F1A" w14:textId="77777777" w:rsidR="005A0553" w:rsidRPr="00E42006" w:rsidRDefault="005A0553" w:rsidP="00236A2C">
            <w:pPr>
              <w:snapToGrid w:val="0"/>
              <w:spacing w:before="120" w:after="120"/>
              <w:rPr>
                <w:lang w:val="en-GB"/>
              </w:rPr>
            </w:pPr>
            <w:r w:rsidRPr="00F63393">
              <w:rPr>
                <w:lang w:val="en-GB"/>
              </w:rPr>
              <w:t xml:space="preserve">This stub </w:t>
            </w:r>
            <w:r w:rsidRPr="00E42006">
              <w:rPr>
                <w:lang w:val="en-GB"/>
              </w:rPr>
              <w:t>performs the following steps to create its profile:</w:t>
            </w:r>
          </w:p>
          <w:p w14:paraId="2F960F83" w14:textId="77777777" w:rsidR="005A0553" w:rsidRPr="00E42006" w:rsidRDefault="005A0553" w:rsidP="00236A2C">
            <w:pPr>
              <w:numPr>
                <w:ilvl w:val="0"/>
                <w:numId w:val="13"/>
              </w:numPr>
              <w:snapToGrid w:val="0"/>
              <w:spacing w:before="120" w:after="120"/>
              <w:rPr>
                <w:lang w:val="en-GB"/>
              </w:rPr>
            </w:pPr>
            <w:r w:rsidRPr="00E42006">
              <w:rPr>
                <w:lang w:val="en-GB"/>
              </w:rPr>
              <w:t xml:space="preserve">Retrieve the </w:t>
            </w:r>
            <w:r w:rsidR="00E42006" w:rsidRPr="00E42006">
              <w:rPr>
                <w:lang w:val="en-GB"/>
              </w:rPr>
              <w:t>profile power values from the supplied elements per connection map</w:t>
            </w:r>
            <w:r w:rsidRPr="00E42006">
              <w:rPr>
                <w:lang w:val="en-GB"/>
              </w:rPr>
              <w:t>.</w:t>
            </w:r>
          </w:p>
          <w:p w14:paraId="2ADDF0FA" w14:textId="77777777" w:rsidR="005A0553" w:rsidRPr="00F63393" w:rsidRDefault="005A0553" w:rsidP="00236A2C">
            <w:pPr>
              <w:numPr>
                <w:ilvl w:val="0"/>
                <w:numId w:val="13"/>
              </w:numPr>
              <w:snapToGrid w:val="0"/>
              <w:spacing w:before="120" w:after="120"/>
              <w:rPr>
                <w:lang w:val="en-GB"/>
              </w:rPr>
            </w:pPr>
            <w:r w:rsidRPr="00F63393">
              <w:rPr>
                <w:lang w:val="en-GB"/>
              </w:rPr>
              <w:t>Generate output list of connections with added profile power values</w:t>
            </w:r>
          </w:p>
        </w:tc>
      </w:tr>
    </w:tbl>
    <w:p w14:paraId="06880787" w14:textId="77777777" w:rsidR="005A0553" w:rsidRDefault="005A0553" w:rsidP="005A0553">
      <w:pPr>
        <w:rPr>
          <w:lang w:val="en-GB"/>
        </w:rPr>
      </w:pPr>
    </w:p>
    <w:p w14:paraId="2B957AA5" w14:textId="77777777" w:rsidR="00AA62CE" w:rsidRPr="003F6061" w:rsidRDefault="00AA62CE" w:rsidP="00AA62CE">
      <w:pPr>
        <w:pStyle w:val="Kop3"/>
        <w:ind w:left="357" w:hanging="357"/>
        <w:rPr>
          <w:lang w:val="en-GB"/>
        </w:rPr>
      </w:pPr>
      <w:r w:rsidRPr="003F6061">
        <w:rPr>
          <w:lang w:val="en-GB"/>
        </w:rPr>
        <w:lastRenderedPageBreak/>
        <w:t>Create Udi</w:t>
      </w:r>
    </w:p>
    <w:tbl>
      <w:tblPr>
        <w:tblW w:w="8789" w:type="dxa"/>
        <w:tblInd w:w="-5" w:type="dxa"/>
        <w:tblLayout w:type="fixed"/>
        <w:tblLook w:val="0000" w:firstRow="0" w:lastRow="0" w:firstColumn="0" w:lastColumn="0" w:noHBand="0" w:noVBand="0"/>
      </w:tblPr>
      <w:tblGrid>
        <w:gridCol w:w="1838"/>
        <w:gridCol w:w="6951"/>
      </w:tblGrid>
      <w:tr w:rsidR="00AA62CE" w:rsidRPr="001E2F3A" w14:paraId="22435BA9" w14:textId="77777777"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208ED30D" w14:textId="77777777" w:rsidR="00AA62CE" w:rsidRPr="003F6061" w:rsidRDefault="00AA62CE" w:rsidP="004D54C5">
            <w:pPr>
              <w:snapToGrid w:val="0"/>
              <w:spacing w:before="120" w:after="120"/>
              <w:jc w:val="center"/>
              <w:rPr>
                <w:b/>
                <w:lang w:val="en-GB"/>
              </w:rPr>
            </w:pPr>
            <w:r w:rsidRPr="003F6061">
              <w:rPr>
                <w:b/>
                <w:lang w:val="en-GB"/>
              </w:rPr>
              <w:t>Implementation 1</w:t>
            </w:r>
          </w:p>
        </w:tc>
      </w:tr>
      <w:tr w:rsidR="00AA62CE" w:rsidRPr="001E2F3A" w14:paraId="175F0CBC" w14:textId="77777777" w:rsidTr="004D54C5">
        <w:tc>
          <w:tcPr>
            <w:tcW w:w="1838" w:type="dxa"/>
            <w:tcBorders>
              <w:top w:val="single" w:sz="4" w:space="0" w:color="000000"/>
              <w:left w:val="single" w:sz="4" w:space="0" w:color="000000"/>
              <w:bottom w:val="single" w:sz="4" w:space="0" w:color="000000"/>
            </w:tcBorders>
            <w:shd w:val="clear" w:color="auto" w:fill="D9E2F3"/>
          </w:tcPr>
          <w:p w14:paraId="0D20363E" w14:textId="77777777" w:rsidR="00AA62CE" w:rsidRPr="003F6061" w:rsidRDefault="00AA62CE"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7CDA5D1" w14:textId="77777777" w:rsidR="00AA62CE" w:rsidRPr="003F6061" w:rsidRDefault="002C41E7" w:rsidP="004D54C5">
            <w:pPr>
              <w:snapToGrid w:val="0"/>
              <w:spacing w:before="120" w:after="120"/>
              <w:rPr>
                <w:lang w:val="en-GB"/>
              </w:rPr>
            </w:pPr>
            <w:r>
              <w:rPr>
                <w:lang w:val="en-GB"/>
              </w:rPr>
              <w:t>energy.usef</w:t>
            </w:r>
            <w:r w:rsidR="00AA62CE" w:rsidRPr="003F6061">
              <w:rPr>
                <w:lang w:val="en-GB"/>
              </w:rPr>
              <w:t>.agr.workflow.step.AgrCreateUdiStub</w:t>
            </w:r>
          </w:p>
        </w:tc>
      </w:tr>
      <w:tr w:rsidR="00AA62CE" w:rsidRPr="001E2F3A" w14:paraId="3D42E009" w14:textId="77777777" w:rsidTr="004D54C5">
        <w:tc>
          <w:tcPr>
            <w:tcW w:w="1838" w:type="dxa"/>
            <w:tcBorders>
              <w:top w:val="single" w:sz="4" w:space="0" w:color="000000"/>
              <w:left w:val="single" w:sz="4" w:space="0" w:color="000000"/>
              <w:bottom w:val="single" w:sz="4" w:space="0" w:color="000000"/>
            </w:tcBorders>
            <w:shd w:val="clear" w:color="auto" w:fill="D9E2F3"/>
          </w:tcPr>
          <w:p w14:paraId="3478388D" w14:textId="77777777" w:rsidR="00AA62CE" w:rsidRPr="003F6061" w:rsidRDefault="00AA62CE"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31E522B" w14:textId="77777777" w:rsidR="00AA62CE" w:rsidRPr="003F6061" w:rsidRDefault="00AA62CE" w:rsidP="004D54C5">
            <w:pPr>
              <w:snapToGrid w:val="0"/>
              <w:spacing w:before="120" w:after="120"/>
              <w:rPr>
                <w:lang w:val="en-GB"/>
              </w:rPr>
            </w:pPr>
            <w:r w:rsidRPr="003F6061">
              <w:rPr>
                <w:lang w:val="en-GB"/>
              </w:rPr>
              <w:t>usef-simulation-agr</w:t>
            </w:r>
          </w:p>
        </w:tc>
      </w:tr>
      <w:tr w:rsidR="00AA62CE" w:rsidRPr="00F63393" w14:paraId="34215148" w14:textId="77777777" w:rsidTr="004D54C5">
        <w:tc>
          <w:tcPr>
            <w:tcW w:w="1838" w:type="dxa"/>
            <w:tcBorders>
              <w:top w:val="single" w:sz="4" w:space="0" w:color="000000"/>
              <w:left w:val="single" w:sz="4" w:space="0" w:color="000000"/>
              <w:bottom w:val="single" w:sz="4" w:space="0" w:color="000000"/>
            </w:tcBorders>
            <w:shd w:val="clear" w:color="auto" w:fill="D9E2F3"/>
          </w:tcPr>
          <w:p w14:paraId="49999DC0" w14:textId="77777777" w:rsidR="00AA62CE" w:rsidRPr="003F6061" w:rsidRDefault="00AA62CE" w:rsidP="004D54C5">
            <w:pPr>
              <w:snapToGrid w:val="0"/>
              <w:spacing w:before="120" w:after="120"/>
              <w:rPr>
                <w:b/>
                <w:lang w:val="en-GB"/>
              </w:rPr>
            </w:pPr>
            <w:r w:rsidRPr="003F6061">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545AF7C" w14:textId="77777777" w:rsidR="00AA62CE" w:rsidRDefault="001E2F3A" w:rsidP="00E15E54">
            <w:pPr>
              <w:snapToGrid w:val="0"/>
              <w:spacing w:before="120" w:after="120"/>
              <w:rPr>
                <w:lang w:val="en-GB"/>
              </w:rPr>
            </w:pPr>
            <w:r w:rsidRPr="00E15E54">
              <w:rPr>
                <w:lang w:val="en-GB"/>
              </w:rPr>
              <w:t>The stub implementation of the PBC creates UDI device</w:t>
            </w:r>
            <w:r w:rsidR="00E15E54" w:rsidRPr="00E15E54">
              <w:rPr>
                <w:lang w:val="en-GB"/>
              </w:rPr>
              <w:t>s</w:t>
            </w:r>
            <w:r w:rsidRPr="00E15E54">
              <w:rPr>
                <w:lang w:val="en-GB"/>
              </w:rPr>
              <w:t xml:space="preserve"> based on the </w:t>
            </w:r>
            <w:r w:rsidR="00E15E54" w:rsidRPr="00E15E54">
              <w:rPr>
                <w:lang w:val="en-GB"/>
              </w:rPr>
              <w:t>provided e</w:t>
            </w:r>
            <w:r w:rsidRPr="00E15E54">
              <w:rPr>
                <w:lang w:val="en-GB"/>
              </w:rPr>
              <w:t>lement</w:t>
            </w:r>
            <w:r w:rsidR="00E15E54" w:rsidRPr="00E15E54">
              <w:rPr>
                <w:lang w:val="en-GB"/>
              </w:rPr>
              <w:t>s</w:t>
            </w:r>
            <w:r w:rsidRPr="00E15E54">
              <w:rPr>
                <w:lang w:val="en-GB"/>
              </w:rPr>
              <w:t xml:space="preserve">. The “Profile” field </w:t>
            </w:r>
            <w:r w:rsidR="00E15E54" w:rsidRPr="00E15E54">
              <w:rPr>
                <w:lang w:val="en-GB"/>
              </w:rPr>
              <w:t xml:space="preserve">of the elements </w:t>
            </w:r>
            <w:r w:rsidRPr="00E15E54">
              <w:rPr>
                <w:lang w:val="en-GB"/>
              </w:rPr>
              <w:t xml:space="preserve">is used to determine the type of device, for which the </w:t>
            </w:r>
            <w:r w:rsidR="00E15E54" w:rsidRPr="00E15E54">
              <w:rPr>
                <w:lang w:val="en-GB"/>
              </w:rPr>
              <w:t>c</w:t>
            </w:r>
            <w:r w:rsidRPr="00E15E54">
              <w:rPr>
                <w:lang w:val="en-GB"/>
              </w:rPr>
              <w:t xml:space="preserve">apabilities are </w:t>
            </w:r>
            <w:r w:rsidR="00E15E54" w:rsidRPr="00E15E54">
              <w:rPr>
                <w:lang w:val="en-GB"/>
              </w:rPr>
              <w:t xml:space="preserve">defined in </w:t>
            </w:r>
            <w:r w:rsidRPr="00E15E54">
              <w:rPr>
                <w:lang w:val="en-GB"/>
              </w:rPr>
              <w:t>a JSON file.</w:t>
            </w:r>
          </w:p>
          <w:p w14:paraId="7D69EEA0" w14:textId="77777777" w:rsidR="00E15E54" w:rsidRDefault="00E15E54" w:rsidP="00E15E54">
            <w:pPr>
              <w:snapToGrid w:val="0"/>
              <w:spacing w:before="120" w:after="120"/>
              <w:rPr>
                <w:lang w:val="en-GB"/>
              </w:rPr>
            </w:pPr>
            <w:r>
              <w:rPr>
                <w:lang w:val="en-GB"/>
              </w:rPr>
              <w:t xml:space="preserve">The template for this JSON file can be found in: </w:t>
            </w:r>
            <w:r>
              <w:rPr>
                <w:lang w:val="en-GB"/>
              </w:rPr>
              <w:br/>
            </w:r>
            <w:r w:rsidRPr="00E15E54">
              <w:rPr>
                <w:lang w:val="en-GB"/>
              </w:rPr>
              <w:t>usef_ri\usef-environment\template</w:t>
            </w:r>
            <w:r>
              <w:rPr>
                <w:lang w:val="en-GB"/>
              </w:rPr>
              <w:t>\</w:t>
            </w:r>
            <w:r w:rsidRPr="00E15E54">
              <w:rPr>
                <w:lang w:val="en-GB"/>
              </w:rPr>
              <w:t>capabilities.json</w:t>
            </w:r>
          </w:p>
          <w:p w14:paraId="63F4745F" w14:textId="77777777" w:rsidR="00E15E54" w:rsidRPr="003F6061" w:rsidRDefault="00F55449" w:rsidP="00F55449">
            <w:pPr>
              <w:snapToGrid w:val="0"/>
              <w:spacing w:before="120" w:after="120"/>
              <w:rPr>
                <w:lang w:val="en-GB"/>
              </w:rPr>
            </w:pPr>
            <w:r>
              <w:rPr>
                <w:lang w:val="en-GB"/>
              </w:rPr>
              <w:t>During deployment for each aggregator this template file is copied to the configuration folder where it can be adjusted</w:t>
            </w:r>
            <w:r w:rsidR="00E15E54">
              <w:rPr>
                <w:lang w:val="en-GB"/>
              </w:rPr>
              <w:t xml:space="preserve">: </w:t>
            </w:r>
            <w:r w:rsidR="00A250C4">
              <w:rPr>
                <w:lang w:val="en-GB"/>
              </w:rPr>
              <w:br/>
            </w:r>
            <w:r w:rsidR="00E15E54" w:rsidRPr="00E15E54">
              <w:rPr>
                <w:lang w:val="en-GB"/>
              </w:rPr>
              <w:t>usef_ri\usef-environment\nodes\localhost\configuration\</w:t>
            </w:r>
            <w:r>
              <w:rPr>
                <w:lang w:val="en-GB"/>
              </w:rPr>
              <w:t>&lt;AGR_X&gt;</w:t>
            </w:r>
            <w:r w:rsidR="00A250C4">
              <w:rPr>
                <w:lang w:val="en-GB"/>
              </w:rPr>
              <w:t>\</w:t>
            </w:r>
            <w:r w:rsidR="00A250C4" w:rsidRPr="00A250C4">
              <w:rPr>
                <w:lang w:val="en-GB"/>
              </w:rPr>
              <w:t>capabilities.json</w:t>
            </w:r>
          </w:p>
        </w:tc>
      </w:tr>
    </w:tbl>
    <w:p w14:paraId="7D37F8CA" w14:textId="77777777" w:rsidR="00AA62CE" w:rsidRPr="00F63393" w:rsidRDefault="00AA62CE" w:rsidP="005A0553">
      <w:pPr>
        <w:rPr>
          <w:lang w:val="en-GB"/>
        </w:rPr>
      </w:pPr>
    </w:p>
    <w:p w14:paraId="67506214" w14:textId="77777777" w:rsidR="00AB1774" w:rsidRPr="00F63393" w:rsidRDefault="00AB1774" w:rsidP="00AB1774">
      <w:pPr>
        <w:pStyle w:val="Kop3"/>
        <w:ind w:left="357" w:hanging="357"/>
        <w:rPr>
          <w:lang w:val="en-GB"/>
        </w:rPr>
      </w:pPr>
      <w:r w:rsidRPr="00F63393">
        <w:rPr>
          <w:lang w:val="en-GB"/>
        </w:rPr>
        <w:t>Collect Forecast</w:t>
      </w:r>
    </w:p>
    <w:tbl>
      <w:tblPr>
        <w:tblW w:w="8789" w:type="dxa"/>
        <w:tblInd w:w="-5" w:type="dxa"/>
        <w:tblLayout w:type="fixed"/>
        <w:tblLook w:val="0000" w:firstRow="0" w:lastRow="0" w:firstColumn="0" w:lastColumn="0" w:noHBand="0" w:noVBand="0"/>
      </w:tblPr>
      <w:tblGrid>
        <w:gridCol w:w="1838"/>
        <w:gridCol w:w="6951"/>
      </w:tblGrid>
      <w:tr w:rsidR="00AB1774" w:rsidRPr="00F63393" w14:paraId="627376F5"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11CF8D7C"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380946A1" w14:textId="77777777" w:rsidTr="00736878">
        <w:tc>
          <w:tcPr>
            <w:tcW w:w="1838" w:type="dxa"/>
            <w:tcBorders>
              <w:top w:val="single" w:sz="4" w:space="0" w:color="000000"/>
              <w:left w:val="single" w:sz="4" w:space="0" w:color="000000"/>
              <w:bottom w:val="single" w:sz="4" w:space="0" w:color="000000"/>
            </w:tcBorders>
            <w:shd w:val="clear" w:color="auto" w:fill="D9E2F3"/>
          </w:tcPr>
          <w:p w14:paraId="02A77597"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D56DA80" w14:textId="77777777" w:rsidR="00AB1774" w:rsidRPr="00F63393" w:rsidRDefault="002C41E7" w:rsidP="00D5142F">
            <w:pPr>
              <w:snapToGrid w:val="0"/>
              <w:spacing w:before="120" w:after="120"/>
              <w:rPr>
                <w:lang w:val="en-GB"/>
              </w:rPr>
            </w:pPr>
            <w:r>
              <w:rPr>
                <w:lang w:val="en-GB"/>
              </w:rPr>
              <w:t>energy.usef</w:t>
            </w:r>
            <w:r w:rsidR="00AB1774" w:rsidRPr="00F63393">
              <w:rPr>
                <w:lang w:val="en-GB"/>
              </w:rPr>
              <w:t>.agr.workflow.step.AgrCreateNDayAheadForecastStub</w:t>
            </w:r>
          </w:p>
        </w:tc>
      </w:tr>
      <w:tr w:rsidR="00AB1774" w:rsidRPr="00F63393" w14:paraId="28F8B4FD" w14:textId="77777777" w:rsidTr="00736878">
        <w:tc>
          <w:tcPr>
            <w:tcW w:w="1838" w:type="dxa"/>
            <w:tcBorders>
              <w:top w:val="single" w:sz="4" w:space="0" w:color="000000"/>
              <w:left w:val="single" w:sz="4" w:space="0" w:color="000000"/>
              <w:bottom w:val="single" w:sz="4" w:space="0" w:color="000000"/>
            </w:tcBorders>
            <w:shd w:val="clear" w:color="auto" w:fill="D9E2F3"/>
          </w:tcPr>
          <w:p w14:paraId="56E76F12"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79CE48D"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074204" w14:paraId="02D49AF1" w14:textId="77777777" w:rsidTr="00736878">
        <w:tc>
          <w:tcPr>
            <w:tcW w:w="1838" w:type="dxa"/>
            <w:tcBorders>
              <w:top w:val="single" w:sz="4" w:space="0" w:color="000000"/>
              <w:left w:val="single" w:sz="4" w:space="0" w:color="000000"/>
              <w:bottom w:val="single" w:sz="4" w:space="0" w:color="000000"/>
            </w:tcBorders>
            <w:shd w:val="clear" w:color="auto" w:fill="D9E2F3"/>
          </w:tcPr>
          <w:p w14:paraId="6844177D" w14:textId="77777777" w:rsidR="00AB1774" w:rsidRPr="00D217A3" w:rsidRDefault="00AB1774" w:rsidP="00D5142F">
            <w:pPr>
              <w:snapToGrid w:val="0"/>
              <w:spacing w:before="120" w:after="120"/>
              <w:rPr>
                <w:b/>
                <w:lang w:val="en-GB"/>
              </w:rPr>
            </w:pPr>
            <w:r w:rsidRPr="00074204">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745FE7D" w14:textId="77777777" w:rsidR="006D790C" w:rsidRPr="00086C67" w:rsidRDefault="006D790C" w:rsidP="006D790C">
            <w:pPr>
              <w:snapToGrid w:val="0"/>
              <w:spacing w:before="120" w:after="120"/>
              <w:rPr>
                <w:lang w:val="en-GB"/>
              </w:rPr>
            </w:pPr>
            <w:r w:rsidRPr="00086C67">
              <w:rPr>
                <w:lang w:val="en-GB"/>
              </w:rPr>
              <w:t>This stub performs the following steps to create its forecast:</w:t>
            </w:r>
          </w:p>
          <w:p w14:paraId="7340C059" w14:textId="77777777" w:rsidR="006D790C" w:rsidRPr="00086C67" w:rsidRDefault="006D790C" w:rsidP="00FF6CFC">
            <w:pPr>
              <w:numPr>
                <w:ilvl w:val="0"/>
                <w:numId w:val="13"/>
              </w:numPr>
              <w:snapToGrid w:val="0"/>
              <w:spacing w:before="120" w:after="120"/>
              <w:rPr>
                <w:lang w:val="en-GB"/>
              </w:rPr>
            </w:pPr>
            <w:r w:rsidRPr="00086C67">
              <w:rPr>
                <w:lang w:val="en-GB"/>
              </w:rPr>
              <w:t>Retrieve the UncontrolledLoad, PVLoadForecast and ADSLoad for the input Period from the PBCFeeder for all input Connections.</w:t>
            </w:r>
          </w:p>
          <w:p w14:paraId="1620065A" w14:textId="77777777" w:rsidR="006D790C" w:rsidRDefault="006D790C" w:rsidP="00FF6CFC">
            <w:pPr>
              <w:numPr>
                <w:ilvl w:val="0"/>
                <w:numId w:val="13"/>
              </w:numPr>
              <w:snapToGrid w:val="0"/>
              <w:spacing w:before="120" w:after="120"/>
              <w:rPr>
                <w:lang w:val="en-GB"/>
              </w:rPr>
            </w:pPr>
            <w:r w:rsidRPr="00074204">
              <w:rPr>
                <w:lang w:val="en-GB"/>
              </w:rPr>
              <w:t>Generate output list</w:t>
            </w:r>
            <w:r w:rsidR="00D877AD" w:rsidRPr="00074204">
              <w:rPr>
                <w:lang w:val="en-GB"/>
              </w:rPr>
              <w:t xml:space="preserve"> of connections with added </w:t>
            </w:r>
            <w:r w:rsidR="00FE56EA">
              <w:rPr>
                <w:lang w:val="en-GB"/>
              </w:rPr>
              <w:t xml:space="preserve">forecast </w:t>
            </w:r>
            <w:r w:rsidR="00D877AD" w:rsidRPr="00074204">
              <w:rPr>
                <w:lang w:val="en-GB"/>
              </w:rPr>
              <w:t>power values</w:t>
            </w:r>
            <w:r w:rsidR="00074204" w:rsidRPr="00074204">
              <w:rPr>
                <w:lang w:val="en-GB"/>
              </w:rPr>
              <w:t xml:space="preserve"> on connection </w:t>
            </w:r>
            <w:r w:rsidR="00074204" w:rsidRPr="001E2F3A">
              <w:rPr>
                <w:lang w:val="en-GB"/>
              </w:rPr>
              <w:t>and UDI level</w:t>
            </w:r>
            <w:r w:rsidR="002B46E7">
              <w:rPr>
                <w:lang w:val="en-GB"/>
              </w:rPr>
              <w:t>:</w:t>
            </w:r>
          </w:p>
          <w:p w14:paraId="65A07373" w14:textId="77777777" w:rsidR="002B46E7" w:rsidRPr="002B46E7" w:rsidRDefault="002B46E7" w:rsidP="002B46E7">
            <w:pPr>
              <w:numPr>
                <w:ilvl w:val="1"/>
                <w:numId w:val="13"/>
              </w:numPr>
              <w:snapToGrid w:val="0"/>
              <w:spacing w:before="120" w:after="120"/>
              <w:rPr>
                <w:lang w:val="en-GB"/>
              </w:rPr>
            </w:pPr>
            <w:r w:rsidRPr="002B46E7">
              <w:rPr>
                <w:lang w:val="en-GB"/>
              </w:rPr>
              <w:t>forecast_uncontrolled_load is stored on connection level</w:t>
            </w:r>
          </w:p>
          <w:p w14:paraId="5779EAED" w14:textId="77777777" w:rsidR="002B46E7" w:rsidRPr="002B46E7" w:rsidRDefault="002B46E7" w:rsidP="002B46E7">
            <w:pPr>
              <w:numPr>
                <w:ilvl w:val="1"/>
                <w:numId w:val="13"/>
              </w:numPr>
              <w:snapToGrid w:val="0"/>
              <w:spacing w:before="120" w:after="120"/>
              <w:rPr>
                <w:lang w:val="en-GB"/>
              </w:rPr>
            </w:pPr>
            <w:r w:rsidRPr="002B46E7">
              <w:rPr>
                <w:lang w:val="en-GB"/>
              </w:rPr>
              <w:t>the PVLoad is stored in the UDI for PV:</w:t>
            </w:r>
          </w:p>
          <w:p w14:paraId="7B36725E" w14:textId="77777777" w:rsidR="002B46E7" w:rsidRPr="002B46E7" w:rsidRDefault="002B46E7" w:rsidP="002B46E7">
            <w:pPr>
              <w:numPr>
                <w:ilvl w:val="2"/>
                <w:numId w:val="13"/>
              </w:numPr>
              <w:snapToGrid w:val="0"/>
              <w:spacing w:before="120" w:after="120"/>
              <w:rPr>
                <w:lang w:val="en-GB"/>
              </w:rPr>
            </w:pPr>
            <w:r w:rsidRPr="002B46E7">
              <w:rPr>
                <w:lang w:val="en-GB"/>
              </w:rPr>
              <w:t>forecast_average_production = PVload</w:t>
            </w:r>
          </w:p>
          <w:p w14:paraId="72CE6C0B" w14:textId="77777777" w:rsidR="002B46E7" w:rsidRPr="002B46E7" w:rsidRDefault="002B46E7" w:rsidP="002B46E7">
            <w:pPr>
              <w:numPr>
                <w:ilvl w:val="2"/>
                <w:numId w:val="13"/>
              </w:numPr>
              <w:snapToGrid w:val="0"/>
              <w:spacing w:before="120" w:after="120"/>
              <w:rPr>
                <w:lang w:val="en-GB"/>
              </w:rPr>
            </w:pPr>
            <w:r w:rsidRPr="002B46E7">
              <w:rPr>
                <w:lang w:val="en-GB"/>
              </w:rPr>
              <w:t>forecast_potential_flex_production = - PVload</w:t>
            </w:r>
          </w:p>
          <w:p w14:paraId="7413D169" w14:textId="77777777" w:rsidR="002B46E7" w:rsidRPr="002B46E7" w:rsidRDefault="002B46E7" w:rsidP="002B46E7">
            <w:pPr>
              <w:numPr>
                <w:ilvl w:val="1"/>
                <w:numId w:val="13"/>
              </w:numPr>
              <w:snapToGrid w:val="0"/>
              <w:spacing w:before="120" w:after="120"/>
              <w:rPr>
                <w:lang w:val="en-GB"/>
              </w:rPr>
            </w:pPr>
            <w:r w:rsidRPr="002B46E7">
              <w:rPr>
                <w:lang w:val="en-GB"/>
              </w:rPr>
              <w:t>the ADSLoad is stored in the UDI for ADS:</w:t>
            </w:r>
          </w:p>
          <w:p w14:paraId="3755AD3E" w14:textId="77777777" w:rsidR="002B46E7" w:rsidRPr="002B46E7" w:rsidRDefault="002B46E7" w:rsidP="002B46E7">
            <w:pPr>
              <w:numPr>
                <w:ilvl w:val="2"/>
                <w:numId w:val="13"/>
              </w:numPr>
              <w:snapToGrid w:val="0"/>
              <w:spacing w:before="120" w:after="120"/>
              <w:rPr>
                <w:lang w:val="en-GB"/>
              </w:rPr>
            </w:pPr>
            <w:r w:rsidRPr="002B46E7">
              <w:rPr>
                <w:lang w:val="en-GB"/>
              </w:rPr>
              <w:t>forecast_average_consumption = ADSload</w:t>
            </w:r>
          </w:p>
          <w:p w14:paraId="6CE4065A" w14:textId="77777777" w:rsidR="006D790C" w:rsidRPr="002B46E7" w:rsidRDefault="002B46E7" w:rsidP="006D790C">
            <w:pPr>
              <w:numPr>
                <w:ilvl w:val="2"/>
                <w:numId w:val="13"/>
              </w:numPr>
              <w:snapToGrid w:val="0"/>
              <w:spacing w:before="120" w:after="120"/>
              <w:rPr>
                <w:lang w:val="en-GB"/>
              </w:rPr>
            </w:pPr>
            <w:r w:rsidRPr="002B46E7">
              <w:rPr>
                <w:lang w:val="en-GB"/>
              </w:rPr>
              <w:t>forecast_potential_flex_consumption = - ADSload</w:t>
            </w:r>
          </w:p>
        </w:tc>
      </w:tr>
    </w:tbl>
    <w:p w14:paraId="3148C6ED" w14:textId="77777777" w:rsidR="00AB1774" w:rsidRPr="00074204" w:rsidRDefault="00AB1774" w:rsidP="00AB1774">
      <w:pPr>
        <w:rPr>
          <w:lang w:val="en-GB"/>
        </w:rPr>
      </w:pPr>
    </w:p>
    <w:p w14:paraId="50042E7E" w14:textId="77777777" w:rsidR="00DE4802" w:rsidRPr="003F6061" w:rsidRDefault="00DE4802" w:rsidP="00DE4802">
      <w:pPr>
        <w:pStyle w:val="Kop3"/>
        <w:ind w:left="357" w:hanging="357"/>
        <w:rPr>
          <w:lang w:val="en-GB"/>
        </w:rPr>
      </w:pPr>
      <w:r w:rsidRPr="003F6061">
        <w:rPr>
          <w:lang w:val="en-GB"/>
        </w:rPr>
        <w:t>Non-UDI Collect Forecast</w:t>
      </w:r>
    </w:p>
    <w:tbl>
      <w:tblPr>
        <w:tblW w:w="8789" w:type="dxa"/>
        <w:tblInd w:w="-5" w:type="dxa"/>
        <w:tblLayout w:type="fixed"/>
        <w:tblLook w:val="0000" w:firstRow="0" w:lastRow="0" w:firstColumn="0" w:lastColumn="0" w:noHBand="0" w:noVBand="0"/>
      </w:tblPr>
      <w:tblGrid>
        <w:gridCol w:w="1838"/>
        <w:gridCol w:w="6951"/>
      </w:tblGrid>
      <w:tr w:rsidR="00DE4802" w:rsidRPr="00074204" w14:paraId="66AE4593" w14:textId="77777777"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B7871B0" w14:textId="77777777" w:rsidR="00DE4802" w:rsidRPr="003F6061" w:rsidRDefault="00DE4802" w:rsidP="004D54C5">
            <w:pPr>
              <w:snapToGrid w:val="0"/>
              <w:spacing w:before="120" w:after="120"/>
              <w:jc w:val="center"/>
              <w:rPr>
                <w:b/>
                <w:lang w:val="en-GB"/>
              </w:rPr>
            </w:pPr>
            <w:r w:rsidRPr="003F6061">
              <w:rPr>
                <w:b/>
                <w:lang w:val="en-GB"/>
              </w:rPr>
              <w:t>Implementation 1</w:t>
            </w:r>
          </w:p>
        </w:tc>
      </w:tr>
      <w:tr w:rsidR="00DE4802" w:rsidRPr="00074204" w14:paraId="7420123D" w14:textId="77777777" w:rsidTr="004D54C5">
        <w:tc>
          <w:tcPr>
            <w:tcW w:w="1838" w:type="dxa"/>
            <w:tcBorders>
              <w:top w:val="single" w:sz="4" w:space="0" w:color="000000"/>
              <w:left w:val="single" w:sz="4" w:space="0" w:color="000000"/>
              <w:bottom w:val="single" w:sz="4" w:space="0" w:color="000000"/>
            </w:tcBorders>
            <w:shd w:val="clear" w:color="auto" w:fill="D9E2F3"/>
          </w:tcPr>
          <w:p w14:paraId="46B01409" w14:textId="77777777" w:rsidR="00DE4802" w:rsidRPr="003F6061" w:rsidRDefault="00DE4802"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BFD6BDE" w14:textId="77777777" w:rsidR="00DE4802" w:rsidRPr="003F6061" w:rsidRDefault="002C41E7" w:rsidP="00074204">
            <w:pPr>
              <w:snapToGrid w:val="0"/>
              <w:spacing w:before="120" w:after="120"/>
              <w:rPr>
                <w:lang w:val="en-GB"/>
              </w:rPr>
            </w:pPr>
            <w:r>
              <w:rPr>
                <w:lang w:val="en-GB"/>
              </w:rPr>
              <w:t>energy.usef</w:t>
            </w:r>
            <w:r w:rsidR="00DE4802" w:rsidRPr="003F6061">
              <w:rPr>
                <w:lang w:val="en-GB"/>
              </w:rPr>
              <w:t>.agr.workflow.</w:t>
            </w:r>
            <w:r w:rsidR="00DE4802" w:rsidRPr="00CE4DF0">
              <w:rPr>
                <w:lang w:val="en-GB"/>
              </w:rPr>
              <w:t>step.</w:t>
            </w:r>
            <w:r w:rsidR="00074204" w:rsidRPr="00CE4DF0">
              <w:rPr>
                <w:lang w:val="en-GB"/>
              </w:rPr>
              <w:t>AgrNonUdiCreateNDayAheadForecastStub</w:t>
            </w:r>
          </w:p>
        </w:tc>
      </w:tr>
      <w:tr w:rsidR="00DE4802" w:rsidRPr="00074204" w14:paraId="74737F13" w14:textId="77777777" w:rsidTr="004D54C5">
        <w:tc>
          <w:tcPr>
            <w:tcW w:w="1838" w:type="dxa"/>
            <w:tcBorders>
              <w:top w:val="single" w:sz="4" w:space="0" w:color="000000"/>
              <w:left w:val="single" w:sz="4" w:space="0" w:color="000000"/>
              <w:bottom w:val="single" w:sz="4" w:space="0" w:color="000000"/>
            </w:tcBorders>
            <w:shd w:val="clear" w:color="auto" w:fill="D9E2F3"/>
          </w:tcPr>
          <w:p w14:paraId="0D68B243" w14:textId="77777777" w:rsidR="00DE4802" w:rsidRPr="003F6061" w:rsidRDefault="00DE4802"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48B70D0" w14:textId="77777777" w:rsidR="00DE4802" w:rsidRPr="003F6061" w:rsidRDefault="00DE4802" w:rsidP="004D54C5">
            <w:pPr>
              <w:snapToGrid w:val="0"/>
              <w:spacing w:before="120" w:after="120"/>
              <w:rPr>
                <w:lang w:val="en-GB"/>
              </w:rPr>
            </w:pPr>
            <w:r w:rsidRPr="003F6061">
              <w:rPr>
                <w:lang w:val="en-GB"/>
              </w:rPr>
              <w:t>usef-simulation-agr</w:t>
            </w:r>
          </w:p>
        </w:tc>
      </w:tr>
      <w:tr w:rsidR="00DE4802" w:rsidRPr="00F63393" w14:paraId="1A5FC09F" w14:textId="77777777" w:rsidTr="004D54C5">
        <w:tc>
          <w:tcPr>
            <w:tcW w:w="1838" w:type="dxa"/>
            <w:tcBorders>
              <w:top w:val="single" w:sz="4" w:space="0" w:color="000000"/>
              <w:left w:val="single" w:sz="4" w:space="0" w:color="000000"/>
              <w:bottom w:val="single" w:sz="4" w:space="0" w:color="000000"/>
            </w:tcBorders>
            <w:shd w:val="clear" w:color="auto" w:fill="D9E2F3"/>
          </w:tcPr>
          <w:p w14:paraId="0DDEFFDB" w14:textId="77777777" w:rsidR="00DE4802" w:rsidRPr="003F6061" w:rsidRDefault="00DE4802" w:rsidP="004D54C5">
            <w:pPr>
              <w:snapToGrid w:val="0"/>
              <w:spacing w:before="120" w:after="120"/>
              <w:rPr>
                <w:b/>
                <w:lang w:val="en-GB"/>
              </w:rPr>
            </w:pPr>
            <w:r w:rsidRPr="003F6061">
              <w:rPr>
                <w:b/>
                <w:lang w:val="en-GB"/>
              </w:rPr>
              <w:lastRenderedPageBreak/>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F0A2317" w14:textId="77777777" w:rsidR="00DE4802" w:rsidRPr="003F6061" w:rsidRDefault="00DE4802" w:rsidP="004D54C5">
            <w:pPr>
              <w:snapToGrid w:val="0"/>
              <w:spacing w:before="120" w:after="120"/>
              <w:rPr>
                <w:lang w:val="en-GB"/>
              </w:rPr>
            </w:pPr>
            <w:r w:rsidRPr="003F6061">
              <w:rPr>
                <w:lang w:val="en-GB"/>
              </w:rPr>
              <w:t>This stub performs the following steps to create its forecast:</w:t>
            </w:r>
          </w:p>
          <w:p w14:paraId="02F0FB7B" w14:textId="77777777" w:rsidR="00DE4802" w:rsidRDefault="00DE4802" w:rsidP="004D54C5">
            <w:pPr>
              <w:numPr>
                <w:ilvl w:val="0"/>
                <w:numId w:val="13"/>
              </w:numPr>
              <w:snapToGrid w:val="0"/>
              <w:spacing w:before="120" w:after="120"/>
              <w:rPr>
                <w:lang w:val="en-GB"/>
              </w:rPr>
            </w:pPr>
            <w:r w:rsidRPr="003F6061">
              <w:rPr>
                <w:lang w:val="en-GB"/>
              </w:rPr>
              <w:t>Retrieve the UncontrolledLoad, PVLoadForecast and ADSLoad for the input Period from the PBCFeeder for all input Connections.</w:t>
            </w:r>
          </w:p>
          <w:p w14:paraId="71EC5427" w14:textId="77777777" w:rsidR="00834550" w:rsidRDefault="00834550" w:rsidP="00834550">
            <w:pPr>
              <w:numPr>
                <w:ilvl w:val="0"/>
                <w:numId w:val="13"/>
              </w:numPr>
              <w:snapToGrid w:val="0"/>
              <w:spacing w:before="120" w:after="120"/>
              <w:rPr>
                <w:lang w:val="en-GB"/>
              </w:rPr>
            </w:pPr>
            <w:r w:rsidRPr="00074204">
              <w:rPr>
                <w:lang w:val="en-GB"/>
              </w:rPr>
              <w:t xml:space="preserve">Generate output list of connections with added </w:t>
            </w:r>
            <w:r>
              <w:rPr>
                <w:lang w:val="en-GB"/>
              </w:rPr>
              <w:t xml:space="preserve">forecast </w:t>
            </w:r>
            <w:r w:rsidRPr="00074204">
              <w:rPr>
                <w:lang w:val="en-GB"/>
              </w:rPr>
              <w:t xml:space="preserve">power values on connection </w:t>
            </w:r>
            <w:r w:rsidRPr="001E2F3A">
              <w:rPr>
                <w:lang w:val="en-GB"/>
              </w:rPr>
              <w:t>and UDI level</w:t>
            </w:r>
            <w:r>
              <w:rPr>
                <w:lang w:val="en-GB"/>
              </w:rPr>
              <w:t>:</w:t>
            </w:r>
          </w:p>
          <w:p w14:paraId="12655E66" w14:textId="77777777" w:rsidR="00834550" w:rsidRPr="002B46E7" w:rsidRDefault="00834550" w:rsidP="00834550">
            <w:pPr>
              <w:numPr>
                <w:ilvl w:val="1"/>
                <w:numId w:val="13"/>
              </w:numPr>
              <w:snapToGrid w:val="0"/>
              <w:spacing w:before="120" w:after="120"/>
              <w:rPr>
                <w:lang w:val="en-GB"/>
              </w:rPr>
            </w:pPr>
            <w:r w:rsidRPr="002B46E7">
              <w:rPr>
                <w:lang w:val="en-GB"/>
              </w:rPr>
              <w:t>forecast_uncontrolled_load is stored on connection level</w:t>
            </w:r>
          </w:p>
          <w:p w14:paraId="55E32DC5" w14:textId="77777777" w:rsidR="00834550" w:rsidRPr="002B46E7" w:rsidRDefault="00834550" w:rsidP="00834550">
            <w:pPr>
              <w:numPr>
                <w:ilvl w:val="1"/>
                <w:numId w:val="13"/>
              </w:numPr>
              <w:snapToGrid w:val="0"/>
              <w:spacing w:before="120" w:after="120"/>
              <w:rPr>
                <w:lang w:val="en-GB"/>
              </w:rPr>
            </w:pPr>
            <w:r w:rsidRPr="002B46E7">
              <w:rPr>
                <w:lang w:val="en-GB"/>
              </w:rPr>
              <w:t xml:space="preserve">the PVLoad </w:t>
            </w:r>
            <w:r w:rsidR="00720786">
              <w:rPr>
                <w:lang w:val="en-GB"/>
              </w:rPr>
              <w:t xml:space="preserve">and </w:t>
            </w:r>
            <w:r>
              <w:rPr>
                <w:lang w:val="en-GB"/>
              </w:rPr>
              <w:t xml:space="preserve">ADSLoad </w:t>
            </w:r>
            <w:r w:rsidR="00720786">
              <w:rPr>
                <w:lang w:val="en-GB"/>
              </w:rPr>
              <w:t xml:space="preserve">are added and </w:t>
            </w:r>
            <w:r w:rsidRPr="002B46E7">
              <w:rPr>
                <w:lang w:val="en-GB"/>
              </w:rPr>
              <w:t>stored on connection level:</w:t>
            </w:r>
          </w:p>
          <w:p w14:paraId="075FB9AF" w14:textId="77777777" w:rsidR="00834550" w:rsidRPr="00C078D3" w:rsidRDefault="00720786" w:rsidP="00C078D3">
            <w:pPr>
              <w:numPr>
                <w:ilvl w:val="2"/>
                <w:numId w:val="13"/>
              </w:numPr>
              <w:snapToGrid w:val="0"/>
              <w:spacing w:before="120" w:after="120"/>
              <w:rPr>
                <w:lang w:val="en-GB"/>
              </w:rPr>
            </w:pPr>
            <w:r w:rsidRPr="00C078D3">
              <w:rPr>
                <w:lang w:val="en-GB"/>
              </w:rPr>
              <w:t>If value &gt;</w:t>
            </w:r>
            <w:r w:rsidR="004A23F9" w:rsidRPr="00C078D3">
              <w:rPr>
                <w:lang w:val="en-GB"/>
              </w:rPr>
              <w:t>=</w:t>
            </w:r>
            <w:r w:rsidRPr="00C078D3">
              <w:rPr>
                <w:lang w:val="en-GB"/>
              </w:rPr>
              <w:t xml:space="preserve"> 0: </w:t>
            </w:r>
            <w:r w:rsidRPr="00C078D3">
              <w:rPr>
                <w:lang w:val="en-GB"/>
              </w:rPr>
              <w:br/>
            </w:r>
            <w:r w:rsidR="00834550" w:rsidRPr="00C078D3">
              <w:rPr>
                <w:lang w:val="en-GB"/>
              </w:rPr>
              <w:t>forecast_average_production = PVload</w:t>
            </w:r>
            <w:r w:rsidRPr="00C078D3">
              <w:rPr>
                <w:lang w:val="en-GB"/>
              </w:rPr>
              <w:t xml:space="preserve"> +</w:t>
            </w:r>
            <w:r w:rsidR="00834550" w:rsidRPr="00C078D3">
              <w:rPr>
                <w:lang w:val="en-GB"/>
              </w:rPr>
              <w:t xml:space="preserve"> ADSload</w:t>
            </w:r>
            <w:r w:rsidRPr="00C078D3">
              <w:rPr>
                <w:lang w:val="en-GB"/>
              </w:rPr>
              <w:br/>
            </w:r>
            <w:r w:rsidR="00834550" w:rsidRPr="00C078D3">
              <w:rPr>
                <w:lang w:val="en-GB"/>
              </w:rPr>
              <w:t xml:space="preserve">forecast_potential_flex_production = - </w:t>
            </w:r>
            <w:r w:rsidRPr="00C078D3">
              <w:rPr>
                <w:lang w:val="en-GB"/>
              </w:rPr>
              <w:t>(</w:t>
            </w:r>
            <w:r w:rsidR="00834550" w:rsidRPr="00C078D3">
              <w:rPr>
                <w:lang w:val="en-GB"/>
              </w:rPr>
              <w:t xml:space="preserve">PVload </w:t>
            </w:r>
            <w:r w:rsidRPr="00C078D3">
              <w:rPr>
                <w:lang w:val="en-GB"/>
              </w:rPr>
              <w:t>+ ADSload)</w:t>
            </w:r>
          </w:p>
          <w:p w14:paraId="7E631D40" w14:textId="77777777" w:rsidR="00834550" w:rsidRPr="00C078D3" w:rsidRDefault="004A23F9" w:rsidP="004A23F9">
            <w:pPr>
              <w:numPr>
                <w:ilvl w:val="2"/>
                <w:numId w:val="13"/>
              </w:numPr>
              <w:snapToGrid w:val="0"/>
              <w:spacing w:before="120" w:after="120"/>
              <w:rPr>
                <w:lang w:val="en-GB"/>
              </w:rPr>
            </w:pPr>
            <w:r w:rsidRPr="00C078D3">
              <w:rPr>
                <w:lang w:val="en-GB"/>
              </w:rPr>
              <w:t>Else</w:t>
            </w:r>
            <w:r w:rsidRPr="00C078D3">
              <w:rPr>
                <w:lang w:val="en-GB"/>
              </w:rPr>
              <w:br/>
            </w:r>
            <w:r w:rsidR="00834550" w:rsidRPr="00C078D3">
              <w:rPr>
                <w:lang w:val="en-GB"/>
              </w:rPr>
              <w:t xml:space="preserve">forecast_average_consumption = </w:t>
            </w:r>
            <w:r w:rsidRPr="00C078D3">
              <w:rPr>
                <w:lang w:val="en-GB"/>
              </w:rPr>
              <w:t>PVload + ADSload</w:t>
            </w:r>
            <w:r w:rsidRPr="00C078D3">
              <w:rPr>
                <w:lang w:val="en-GB"/>
              </w:rPr>
              <w:br/>
            </w:r>
            <w:r w:rsidR="00834550" w:rsidRPr="00C078D3">
              <w:rPr>
                <w:lang w:val="en-GB"/>
              </w:rPr>
              <w:t xml:space="preserve">forecast_potential_flex_consumption = </w:t>
            </w:r>
            <w:r w:rsidRPr="00C078D3">
              <w:rPr>
                <w:lang w:val="en-GB"/>
              </w:rPr>
              <w:t xml:space="preserve"> - (PVload + ADSload)</w:t>
            </w:r>
          </w:p>
          <w:p w14:paraId="3B6626AC" w14:textId="77777777" w:rsidR="00834550" w:rsidRDefault="00834550" w:rsidP="00834550">
            <w:pPr>
              <w:snapToGrid w:val="0"/>
              <w:spacing w:before="120" w:after="120"/>
              <w:rPr>
                <w:lang w:val="en-GB"/>
              </w:rPr>
            </w:pPr>
          </w:p>
          <w:p w14:paraId="58E6693A" w14:textId="77777777" w:rsidR="00DE4802" w:rsidRPr="002B46E7" w:rsidRDefault="00DE4802" w:rsidP="00834550">
            <w:pPr>
              <w:numPr>
                <w:ilvl w:val="0"/>
                <w:numId w:val="13"/>
              </w:numPr>
              <w:snapToGrid w:val="0"/>
              <w:spacing w:before="120" w:after="120"/>
              <w:rPr>
                <w:lang w:val="en-GB"/>
              </w:rPr>
            </w:pPr>
            <w:r w:rsidRPr="003F6061">
              <w:rPr>
                <w:lang w:val="en-GB"/>
              </w:rPr>
              <w:t>Generate output list of connections with added</w:t>
            </w:r>
            <w:r w:rsidR="00FE56EA">
              <w:rPr>
                <w:lang w:val="en-GB"/>
              </w:rPr>
              <w:t xml:space="preserve"> forecast</w:t>
            </w:r>
            <w:r w:rsidRPr="003F6061">
              <w:rPr>
                <w:lang w:val="en-GB"/>
              </w:rPr>
              <w:t xml:space="preserve"> power values.</w:t>
            </w:r>
          </w:p>
        </w:tc>
      </w:tr>
      <w:tr w:rsidR="00834550" w:rsidRPr="00F63393" w14:paraId="63FE905E" w14:textId="77777777" w:rsidTr="004D54C5">
        <w:tc>
          <w:tcPr>
            <w:tcW w:w="1838" w:type="dxa"/>
            <w:tcBorders>
              <w:top w:val="single" w:sz="4" w:space="0" w:color="000000"/>
              <w:left w:val="single" w:sz="4" w:space="0" w:color="000000"/>
              <w:bottom w:val="single" w:sz="4" w:space="0" w:color="000000"/>
            </w:tcBorders>
            <w:shd w:val="clear" w:color="auto" w:fill="D9E2F3"/>
          </w:tcPr>
          <w:p w14:paraId="666D527A" w14:textId="77777777" w:rsidR="00834550" w:rsidRPr="003F6061" w:rsidRDefault="00834550" w:rsidP="004D54C5">
            <w:pPr>
              <w:snapToGrid w:val="0"/>
              <w:spacing w:before="120" w:after="120"/>
              <w:rPr>
                <w:b/>
                <w:lang w:val="en-GB"/>
              </w:rPr>
            </w:pP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B01ED70" w14:textId="77777777" w:rsidR="00834550" w:rsidRPr="003F6061" w:rsidRDefault="00834550" w:rsidP="004D54C5">
            <w:pPr>
              <w:snapToGrid w:val="0"/>
              <w:spacing w:before="120" w:after="120"/>
              <w:rPr>
                <w:lang w:val="en-GB"/>
              </w:rPr>
            </w:pPr>
          </w:p>
        </w:tc>
      </w:tr>
    </w:tbl>
    <w:p w14:paraId="37F54635" w14:textId="77777777" w:rsidR="00DE4802" w:rsidRPr="00DE4802" w:rsidRDefault="00DE4802" w:rsidP="00AB1774"/>
    <w:p w14:paraId="579333D9" w14:textId="77777777" w:rsidR="00936DF4" w:rsidRPr="00F63393" w:rsidRDefault="00936DF4" w:rsidP="00936DF4">
      <w:pPr>
        <w:pStyle w:val="Kop3"/>
        <w:ind w:left="357" w:hanging="357"/>
        <w:rPr>
          <w:lang w:val="en-GB"/>
        </w:rPr>
      </w:pPr>
      <w:r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936DF4" w:rsidRPr="00F63393" w14:paraId="333A245F" w14:textId="77777777" w:rsidTr="005F2854">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538E872" w14:textId="77777777" w:rsidR="00936DF4" w:rsidRPr="00F63393" w:rsidRDefault="00936DF4" w:rsidP="005F2854">
            <w:pPr>
              <w:snapToGrid w:val="0"/>
              <w:spacing w:before="120" w:after="120"/>
              <w:jc w:val="center"/>
              <w:rPr>
                <w:b/>
                <w:lang w:val="en-GB"/>
              </w:rPr>
            </w:pPr>
            <w:r w:rsidRPr="00F63393">
              <w:rPr>
                <w:b/>
                <w:lang w:val="en-GB"/>
              </w:rPr>
              <w:t>Implementation 1</w:t>
            </w:r>
          </w:p>
        </w:tc>
      </w:tr>
      <w:tr w:rsidR="00936DF4" w:rsidRPr="00F63393" w14:paraId="28EF24C6" w14:textId="77777777" w:rsidTr="005F2854">
        <w:tc>
          <w:tcPr>
            <w:tcW w:w="1838" w:type="dxa"/>
            <w:tcBorders>
              <w:top w:val="single" w:sz="4" w:space="0" w:color="000000"/>
              <w:left w:val="single" w:sz="4" w:space="0" w:color="000000"/>
              <w:bottom w:val="single" w:sz="4" w:space="0" w:color="000000"/>
            </w:tcBorders>
            <w:shd w:val="clear" w:color="auto" w:fill="D9E2F3"/>
          </w:tcPr>
          <w:p w14:paraId="58922AE0" w14:textId="77777777" w:rsidR="00936DF4" w:rsidRPr="00F63393" w:rsidRDefault="00936DF4" w:rsidP="005F2854">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7A83AF75" w14:textId="77777777" w:rsidR="00936DF4" w:rsidRPr="00F63393" w:rsidRDefault="002C41E7" w:rsidP="005F2854">
            <w:pPr>
              <w:snapToGrid w:val="0"/>
              <w:spacing w:before="120" w:after="120"/>
              <w:rPr>
                <w:lang w:val="en-GB"/>
              </w:rPr>
            </w:pPr>
            <w:r>
              <w:rPr>
                <w:lang w:val="en-GB"/>
              </w:rPr>
              <w:t>energy.usef</w:t>
            </w:r>
            <w:r w:rsidR="00936DF4" w:rsidRPr="00F63393">
              <w:rPr>
                <w:lang w:val="en-GB"/>
              </w:rPr>
              <w:t>.agr.workflow.step.AgrReOptimizePortfolioStub</w:t>
            </w:r>
          </w:p>
        </w:tc>
      </w:tr>
      <w:tr w:rsidR="00936DF4" w:rsidRPr="00F63393" w14:paraId="51BF16D2" w14:textId="77777777" w:rsidTr="005F2854">
        <w:tc>
          <w:tcPr>
            <w:tcW w:w="1838" w:type="dxa"/>
            <w:tcBorders>
              <w:top w:val="single" w:sz="4" w:space="0" w:color="000000"/>
              <w:left w:val="single" w:sz="4" w:space="0" w:color="000000"/>
              <w:bottom w:val="single" w:sz="4" w:space="0" w:color="000000"/>
            </w:tcBorders>
            <w:shd w:val="clear" w:color="auto" w:fill="D9E2F3"/>
          </w:tcPr>
          <w:p w14:paraId="796290C6" w14:textId="77777777" w:rsidR="00936DF4" w:rsidRPr="00F63393" w:rsidRDefault="00936DF4" w:rsidP="005F2854">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558FBC2" w14:textId="77777777" w:rsidR="00936DF4" w:rsidRPr="00F63393" w:rsidRDefault="00936DF4" w:rsidP="005F2854">
            <w:pPr>
              <w:snapToGrid w:val="0"/>
              <w:spacing w:before="120" w:after="120"/>
              <w:rPr>
                <w:lang w:val="en-GB"/>
              </w:rPr>
            </w:pPr>
            <w:r w:rsidRPr="00F63393">
              <w:rPr>
                <w:lang w:val="en-GB"/>
              </w:rPr>
              <w:t>usef-simulation-agr</w:t>
            </w:r>
          </w:p>
        </w:tc>
      </w:tr>
      <w:tr w:rsidR="00936DF4" w:rsidRPr="00F63393" w14:paraId="3A0285B1" w14:textId="77777777" w:rsidTr="005F2854">
        <w:tc>
          <w:tcPr>
            <w:tcW w:w="1838" w:type="dxa"/>
            <w:tcBorders>
              <w:top w:val="single" w:sz="4" w:space="0" w:color="000000"/>
              <w:left w:val="single" w:sz="4" w:space="0" w:color="000000"/>
              <w:bottom w:val="single" w:sz="4" w:space="0" w:color="000000"/>
            </w:tcBorders>
            <w:shd w:val="clear" w:color="auto" w:fill="D9E2F3"/>
          </w:tcPr>
          <w:p w14:paraId="2ADB4BDC" w14:textId="77777777" w:rsidR="00936DF4" w:rsidRPr="00F63393" w:rsidRDefault="00936DF4" w:rsidP="005F2854">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9F9FB08" w14:textId="77777777" w:rsidR="00CE4DF0" w:rsidRDefault="008D6A83" w:rsidP="008D6A83">
            <w:pPr>
              <w:snapToGrid w:val="0"/>
              <w:spacing w:before="120" w:after="120"/>
              <w:rPr>
                <w:lang w:val="en-GB"/>
              </w:rPr>
            </w:pPr>
            <w:r w:rsidRPr="008164B5">
              <w:rPr>
                <w:lang w:val="en-GB"/>
              </w:rPr>
              <w:t xml:space="preserve">The stub performs the following steps to </w:t>
            </w:r>
            <w:r w:rsidR="00CE4DF0">
              <w:rPr>
                <w:lang w:val="en-GB"/>
              </w:rPr>
              <w:t>re-optimize the portfolio:</w:t>
            </w:r>
          </w:p>
          <w:p w14:paraId="46204004" w14:textId="77777777" w:rsidR="008D6A83" w:rsidRDefault="00CE4DF0" w:rsidP="00CE4DF0">
            <w:pPr>
              <w:numPr>
                <w:ilvl w:val="0"/>
                <w:numId w:val="13"/>
              </w:numPr>
              <w:spacing w:before="120" w:after="120"/>
              <w:rPr>
                <w:lang w:val="en-GB"/>
              </w:rPr>
            </w:pPr>
            <w:r>
              <w:rPr>
                <w:lang w:val="en-GB"/>
              </w:rPr>
              <w:t xml:space="preserve">For each connection group, calculate the difference between the latest prognoses, the current portfolio and the </w:t>
            </w:r>
            <w:r w:rsidR="008D6A83">
              <w:rPr>
                <w:lang w:val="en-GB"/>
              </w:rPr>
              <w:t>relevant previously unprocessed flex orders</w:t>
            </w:r>
            <w:r>
              <w:rPr>
                <w:lang w:val="en-GB"/>
              </w:rPr>
              <w:t>. The result is per connection group and per PTU the desired change that needs to be processed in the portfolio.</w:t>
            </w:r>
          </w:p>
          <w:p w14:paraId="5E44B8AF" w14:textId="77777777" w:rsidR="008D6A83" w:rsidRDefault="008D6A83" w:rsidP="008D6A83">
            <w:pPr>
              <w:numPr>
                <w:ilvl w:val="0"/>
                <w:numId w:val="13"/>
              </w:numPr>
              <w:spacing w:before="120" w:after="120"/>
              <w:rPr>
                <w:lang w:val="en-GB"/>
              </w:rPr>
            </w:pPr>
            <w:r>
              <w:rPr>
                <w:lang w:val="en-GB"/>
              </w:rPr>
              <w:t>For each PTU, the summed power is divided over all relevant UDIs</w:t>
            </w:r>
            <w:r w:rsidR="00576214">
              <w:rPr>
                <w:lang w:val="en-GB"/>
              </w:rPr>
              <w:t xml:space="preserve"> with potential flex </w:t>
            </w:r>
            <w:r>
              <w:rPr>
                <w:lang w:val="en-GB"/>
              </w:rPr>
              <w:t>and processed in the forecasted power of these UDIs.</w:t>
            </w:r>
          </w:p>
          <w:p w14:paraId="0D6E0C9C" w14:textId="77777777" w:rsidR="00CE4DF0" w:rsidRPr="00C35799" w:rsidRDefault="008D6A83" w:rsidP="008D6A83">
            <w:pPr>
              <w:spacing w:before="120" w:after="120"/>
              <w:rPr>
                <w:lang w:val="en-GB"/>
              </w:rPr>
            </w:pPr>
            <w:r w:rsidRPr="00C35799">
              <w:rPr>
                <w:lang w:val="en-GB"/>
              </w:rPr>
              <w:t>After that, the following steps are performed to generate device messages</w:t>
            </w:r>
          </w:p>
          <w:p w14:paraId="51E679E3" w14:textId="77777777" w:rsidR="00936DF4" w:rsidRPr="00C35799" w:rsidRDefault="00C35799" w:rsidP="00CE4DF0">
            <w:pPr>
              <w:numPr>
                <w:ilvl w:val="0"/>
                <w:numId w:val="13"/>
              </w:numPr>
              <w:spacing w:before="120" w:after="120"/>
              <w:rPr>
                <w:lang w:val="en-GB"/>
              </w:rPr>
            </w:pPr>
            <w:r w:rsidRPr="00C35799">
              <w:rPr>
                <w:lang w:val="en-GB"/>
              </w:rPr>
              <w:t xml:space="preserve">Iterate through the list with desired power change per connection group and PTU </w:t>
            </w:r>
            <w:r w:rsidR="00936DF4" w:rsidRPr="00C35799">
              <w:rPr>
                <w:lang w:val="en-GB"/>
              </w:rPr>
              <w:t>and compare these with the UDI events of all UDIs for all connections on the portfolio.</w:t>
            </w:r>
          </w:p>
          <w:p w14:paraId="11DEE2AB" w14:textId="77777777" w:rsidR="00936DF4" w:rsidRPr="00C35799" w:rsidRDefault="00C35799" w:rsidP="005F2854">
            <w:pPr>
              <w:numPr>
                <w:ilvl w:val="0"/>
                <w:numId w:val="13"/>
              </w:numPr>
              <w:spacing w:before="120" w:after="120"/>
              <w:rPr>
                <w:lang w:val="en-GB"/>
              </w:rPr>
            </w:pPr>
            <w:r w:rsidRPr="00C35799">
              <w:rPr>
                <w:lang w:val="en-GB"/>
              </w:rPr>
              <w:t>For each PTU, i</w:t>
            </w:r>
            <w:r w:rsidR="00936DF4" w:rsidRPr="00C35799">
              <w:rPr>
                <w:lang w:val="en-GB"/>
              </w:rPr>
              <w:t xml:space="preserve">terate through the list of UDI events and create a device message corresponding with the UDI event under evaluation when the power of the UDI event doesn’t exceed the </w:t>
            </w:r>
            <w:r w:rsidRPr="00C35799">
              <w:rPr>
                <w:lang w:val="en-GB"/>
              </w:rPr>
              <w:t xml:space="preserve">desired </w:t>
            </w:r>
            <w:r w:rsidR="00936DF4" w:rsidRPr="00C35799">
              <w:rPr>
                <w:lang w:val="en-GB"/>
              </w:rPr>
              <w:t xml:space="preserve">amount </w:t>
            </w:r>
            <w:r w:rsidRPr="00C35799">
              <w:rPr>
                <w:lang w:val="en-GB"/>
              </w:rPr>
              <w:t>for that PTU</w:t>
            </w:r>
            <w:r w:rsidR="00936DF4" w:rsidRPr="00C35799">
              <w:rPr>
                <w:lang w:val="en-GB"/>
              </w:rPr>
              <w:t>.</w:t>
            </w:r>
            <w:r w:rsidRPr="00C35799">
              <w:rPr>
                <w:lang w:val="en-GB"/>
              </w:rPr>
              <w:t xml:space="preserve"> </w:t>
            </w:r>
            <w:r w:rsidRPr="00C35799">
              <w:rPr>
                <w:lang w:val="en-GB"/>
              </w:rPr>
              <w:lastRenderedPageBreak/>
              <w:t xml:space="preserve">The desired amount of power for that PTU is then reduced </w:t>
            </w:r>
            <w:r w:rsidR="00F3152A">
              <w:rPr>
                <w:lang w:val="en-GB"/>
              </w:rPr>
              <w:t xml:space="preserve">or increased </w:t>
            </w:r>
            <w:r w:rsidRPr="00C35799">
              <w:rPr>
                <w:lang w:val="en-GB"/>
              </w:rPr>
              <w:t>with the amount of power requested in the device message.</w:t>
            </w:r>
          </w:p>
          <w:p w14:paraId="2EAA6E7F" w14:textId="77777777" w:rsidR="00936DF4" w:rsidRPr="00C35799" w:rsidRDefault="00936DF4" w:rsidP="005F2854">
            <w:pPr>
              <w:numPr>
                <w:ilvl w:val="0"/>
                <w:numId w:val="13"/>
              </w:numPr>
              <w:spacing w:before="120" w:after="120"/>
              <w:rPr>
                <w:lang w:val="en-GB"/>
              </w:rPr>
            </w:pPr>
            <w:r w:rsidRPr="00C35799">
              <w:rPr>
                <w:lang w:val="en-GB"/>
              </w:rPr>
              <w:t xml:space="preserve">The iteration stops when the </w:t>
            </w:r>
            <w:r w:rsidR="00C35799" w:rsidRPr="00C35799">
              <w:rPr>
                <w:lang w:val="en-GB"/>
              </w:rPr>
              <w:t>amount of desired power is fulfilled.</w:t>
            </w:r>
          </w:p>
          <w:p w14:paraId="5B5DD6B3" w14:textId="77777777" w:rsidR="00C650A7" w:rsidRPr="008D6A83" w:rsidRDefault="008D6A83" w:rsidP="00C650A7">
            <w:pPr>
              <w:spacing w:before="120" w:after="120"/>
              <w:rPr>
                <w:lang w:val="en-GB"/>
              </w:rPr>
            </w:pPr>
            <w:r w:rsidRPr="00C35799">
              <w:rPr>
                <w:lang w:val="en-GB"/>
              </w:rPr>
              <w:t>The updated portfolio and the list of device messages is returned.</w:t>
            </w:r>
          </w:p>
        </w:tc>
      </w:tr>
    </w:tbl>
    <w:p w14:paraId="0DCFAA06" w14:textId="77777777" w:rsidR="00936DF4" w:rsidRPr="00F63393" w:rsidRDefault="00936DF4" w:rsidP="00936DF4">
      <w:pPr>
        <w:rPr>
          <w:lang w:val="en-GB"/>
        </w:rPr>
      </w:pPr>
    </w:p>
    <w:p w14:paraId="72BA7008" w14:textId="77777777" w:rsidR="00AB1774" w:rsidRPr="00F63393" w:rsidRDefault="00936DF4" w:rsidP="00AB1774">
      <w:pPr>
        <w:pStyle w:val="Kop3"/>
        <w:ind w:left="357" w:hanging="357"/>
        <w:rPr>
          <w:lang w:val="en-GB"/>
        </w:rPr>
      </w:pPr>
      <w:r w:rsidRPr="00F63393">
        <w:rPr>
          <w:lang w:val="en-GB"/>
        </w:rPr>
        <w:t xml:space="preserve">Non-UDI </w:t>
      </w:r>
      <w:r w:rsidR="00AB1774"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AB1774" w:rsidRPr="00F63393" w14:paraId="54FA0E30"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568EA86"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44E85062" w14:textId="77777777" w:rsidTr="00736878">
        <w:tc>
          <w:tcPr>
            <w:tcW w:w="1838" w:type="dxa"/>
            <w:tcBorders>
              <w:top w:val="single" w:sz="4" w:space="0" w:color="000000"/>
              <w:left w:val="single" w:sz="4" w:space="0" w:color="000000"/>
              <w:bottom w:val="single" w:sz="4" w:space="0" w:color="000000"/>
            </w:tcBorders>
            <w:shd w:val="clear" w:color="auto" w:fill="D9E2F3"/>
          </w:tcPr>
          <w:p w14:paraId="17FF3CDA"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5CE42E0" w14:textId="77777777" w:rsidR="00AB1774" w:rsidRPr="00F63393" w:rsidRDefault="002C41E7" w:rsidP="00D5142F">
            <w:pPr>
              <w:snapToGrid w:val="0"/>
              <w:spacing w:before="120" w:after="120"/>
              <w:rPr>
                <w:lang w:val="en-GB"/>
              </w:rPr>
            </w:pPr>
            <w:r>
              <w:rPr>
                <w:lang w:val="en-GB"/>
              </w:rPr>
              <w:t>energy.usef</w:t>
            </w:r>
            <w:r w:rsidR="00AB1774" w:rsidRPr="00F63393">
              <w:rPr>
                <w:lang w:val="en-GB"/>
              </w:rPr>
              <w:t>.agr.workflow.step.</w:t>
            </w:r>
            <w:r w:rsidR="006D7665" w:rsidRPr="00F63393">
              <w:rPr>
                <w:lang w:val="en-GB"/>
              </w:rPr>
              <w:t>AgrNonUdiReOptimizePortfolioStub</w:t>
            </w:r>
          </w:p>
        </w:tc>
      </w:tr>
      <w:tr w:rsidR="00AB1774" w:rsidRPr="00F63393" w14:paraId="2940154F" w14:textId="77777777" w:rsidTr="00736878">
        <w:tc>
          <w:tcPr>
            <w:tcW w:w="1838" w:type="dxa"/>
            <w:tcBorders>
              <w:top w:val="single" w:sz="4" w:space="0" w:color="000000"/>
              <w:left w:val="single" w:sz="4" w:space="0" w:color="000000"/>
              <w:bottom w:val="single" w:sz="4" w:space="0" w:color="000000"/>
            </w:tcBorders>
            <w:shd w:val="clear" w:color="auto" w:fill="D9E2F3"/>
          </w:tcPr>
          <w:p w14:paraId="1F60A49B"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997A274"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4EE6A621" w14:textId="77777777" w:rsidTr="00736878">
        <w:tc>
          <w:tcPr>
            <w:tcW w:w="1838" w:type="dxa"/>
            <w:tcBorders>
              <w:top w:val="single" w:sz="4" w:space="0" w:color="000000"/>
              <w:left w:val="single" w:sz="4" w:space="0" w:color="000000"/>
              <w:bottom w:val="single" w:sz="4" w:space="0" w:color="000000"/>
            </w:tcBorders>
            <w:shd w:val="clear" w:color="auto" w:fill="D9E2F3"/>
          </w:tcPr>
          <w:p w14:paraId="1A7E3106" w14:textId="77777777"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762B64EE" w14:textId="77777777" w:rsidR="00576214" w:rsidRDefault="00576214" w:rsidP="00576214">
            <w:pPr>
              <w:snapToGrid w:val="0"/>
              <w:spacing w:before="120" w:after="120"/>
              <w:rPr>
                <w:lang w:val="en-GB"/>
              </w:rPr>
            </w:pPr>
            <w:r w:rsidRPr="008164B5">
              <w:rPr>
                <w:lang w:val="en-GB"/>
              </w:rPr>
              <w:t xml:space="preserve">The stub performs the following steps to </w:t>
            </w:r>
            <w:r>
              <w:rPr>
                <w:lang w:val="en-GB"/>
              </w:rPr>
              <w:t>re-optimize the portfolio:</w:t>
            </w:r>
          </w:p>
          <w:p w14:paraId="79CBEFAD" w14:textId="77777777" w:rsidR="00576214" w:rsidRDefault="00576214" w:rsidP="00576214">
            <w:pPr>
              <w:numPr>
                <w:ilvl w:val="0"/>
                <w:numId w:val="13"/>
              </w:numPr>
              <w:spacing w:before="120" w:after="120"/>
              <w:rPr>
                <w:lang w:val="en-GB"/>
              </w:rPr>
            </w:pPr>
            <w:r>
              <w:rPr>
                <w:lang w:val="en-GB"/>
              </w:rPr>
              <w:t>For each connection group, calculate the difference between the latest prognoses, the current portfolio and the relevant previously unprocessed flex orders. The result is per connection group and per PTU the desired change that needs to be processed in the portfolio.</w:t>
            </w:r>
          </w:p>
          <w:p w14:paraId="1FB6AB5F" w14:textId="77777777" w:rsidR="008D6A83" w:rsidRDefault="008D6A83" w:rsidP="008D6A83">
            <w:pPr>
              <w:numPr>
                <w:ilvl w:val="0"/>
                <w:numId w:val="13"/>
              </w:numPr>
              <w:spacing w:before="120" w:after="120"/>
              <w:rPr>
                <w:lang w:val="en-GB"/>
              </w:rPr>
            </w:pPr>
            <w:r>
              <w:rPr>
                <w:lang w:val="en-GB"/>
              </w:rPr>
              <w:t xml:space="preserve">For each PTU, the summed power is divided over all relevant </w:t>
            </w:r>
            <w:r w:rsidR="00576214">
              <w:rPr>
                <w:lang w:val="en-GB"/>
              </w:rPr>
              <w:t>connections with potential flex</w:t>
            </w:r>
            <w:r>
              <w:rPr>
                <w:lang w:val="en-GB"/>
              </w:rPr>
              <w:t xml:space="preserve"> and processed in the forecasted power of these </w:t>
            </w:r>
            <w:r w:rsidR="00576214">
              <w:rPr>
                <w:lang w:val="en-GB"/>
              </w:rPr>
              <w:t>connections</w:t>
            </w:r>
            <w:r>
              <w:rPr>
                <w:lang w:val="en-GB"/>
              </w:rPr>
              <w:t>.</w:t>
            </w:r>
          </w:p>
          <w:p w14:paraId="3DD9282A" w14:textId="77777777" w:rsidR="008164B5" w:rsidRPr="00F63393" w:rsidRDefault="008D6A83" w:rsidP="008D6A83">
            <w:pPr>
              <w:numPr>
                <w:ilvl w:val="0"/>
                <w:numId w:val="13"/>
              </w:numPr>
              <w:spacing w:before="120" w:after="120"/>
              <w:rPr>
                <w:lang w:val="en-GB"/>
              </w:rPr>
            </w:pPr>
            <w:r>
              <w:rPr>
                <w:lang w:val="en-GB"/>
              </w:rPr>
              <w:t>The updated portfolio is returned.</w:t>
            </w:r>
          </w:p>
        </w:tc>
      </w:tr>
    </w:tbl>
    <w:p w14:paraId="018015C9" w14:textId="77777777" w:rsidR="00AB1774" w:rsidRPr="00F63393" w:rsidRDefault="00AB1774" w:rsidP="00AB1774">
      <w:pPr>
        <w:rPr>
          <w:lang w:val="en-GB"/>
        </w:rPr>
      </w:pPr>
    </w:p>
    <w:p w14:paraId="29D072AC" w14:textId="77777777" w:rsidR="00660289" w:rsidRPr="00F63393" w:rsidRDefault="00660289" w:rsidP="00660289">
      <w:pPr>
        <w:pStyle w:val="Kop3"/>
        <w:ind w:left="357" w:hanging="357"/>
        <w:rPr>
          <w:lang w:val="en-GB"/>
        </w:rPr>
      </w:pPr>
      <w:r w:rsidRPr="00F63393">
        <w:rPr>
          <w:lang w:val="en-GB"/>
        </w:rPr>
        <w:t>New Prognoses Required</w:t>
      </w:r>
    </w:p>
    <w:tbl>
      <w:tblPr>
        <w:tblW w:w="8789" w:type="dxa"/>
        <w:tblInd w:w="-5" w:type="dxa"/>
        <w:tblLayout w:type="fixed"/>
        <w:tblLook w:val="0000" w:firstRow="0" w:lastRow="0" w:firstColumn="0" w:lastColumn="0" w:noHBand="0" w:noVBand="0"/>
      </w:tblPr>
      <w:tblGrid>
        <w:gridCol w:w="1838"/>
        <w:gridCol w:w="6951"/>
      </w:tblGrid>
      <w:tr w:rsidR="00660289" w:rsidRPr="00F63393" w14:paraId="797E7D4A"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3CCC023C" w14:textId="77777777" w:rsidR="00660289" w:rsidRPr="00F63393" w:rsidRDefault="00660289" w:rsidP="00B45EFE">
            <w:pPr>
              <w:snapToGrid w:val="0"/>
              <w:spacing w:before="120" w:after="120"/>
              <w:jc w:val="center"/>
              <w:rPr>
                <w:b/>
                <w:lang w:val="en-GB"/>
              </w:rPr>
            </w:pPr>
            <w:r w:rsidRPr="00F63393">
              <w:rPr>
                <w:b/>
                <w:lang w:val="en-GB"/>
              </w:rPr>
              <w:t>Implementation 1</w:t>
            </w:r>
          </w:p>
        </w:tc>
      </w:tr>
      <w:tr w:rsidR="00660289" w:rsidRPr="00F63393" w14:paraId="4E3427C9" w14:textId="77777777" w:rsidTr="00736878">
        <w:tc>
          <w:tcPr>
            <w:tcW w:w="1838" w:type="dxa"/>
            <w:tcBorders>
              <w:top w:val="single" w:sz="4" w:space="0" w:color="000000"/>
              <w:left w:val="single" w:sz="4" w:space="0" w:color="000000"/>
              <w:bottom w:val="single" w:sz="4" w:space="0" w:color="000000"/>
            </w:tcBorders>
            <w:shd w:val="clear" w:color="auto" w:fill="D9E2F3"/>
          </w:tcPr>
          <w:p w14:paraId="04997EF7" w14:textId="77777777" w:rsidR="00660289" w:rsidRPr="00F63393" w:rsidRDefault="00660289" w:rsidP="00B45EFE">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FA87F9B" w14:textId="77777777" w:rsidR="00660289" w:rsidRPr="00F63393" w:rsidRDefault="002C41E7" w:rsidP="00B45EFE">
            <w:pPr>
              <w:snapToGrid w:val="0"/>
              <w:spacing w:before="120" w:after="120"/>
              <w:rPr>
                <w:lang w:val="en-GB"/>
              </w:rPr>
            </w:pPr>
            <w:r>
              <w:rPr>
                <w:lang w:val="en-GB"/>
              </w:rPr>
              <w:t>energy.usef</w:t>
            </w:r>
            <w:r w:rsidR="00660289" w:rsidRPr="00F63393">
              <w:rPr>
                <w:lang w:val="en-GB"/>
              </w:rPr>
              <w:t>.agr.workflow.step.AgrReCreatePrognosesStub</w:t>
            </w:r>
          </w:p>
        </w:tc>
      </w:tr>
      <w:tr w:rsidR="00660289" w:rsidRPr="00F63393" w14:paraId="407DC5C7" w14:textId="77777777" w:rsidTr="00736878">
        <w:tc>
          <w:tcPr>
            <w:tcW w:w="1838" w:type="dxa"/>
            <w:tcBorders>
              <w:top w:val="single" w:sz="4" w:space="0" w:color="000000"/>
              <w:left w:val="single" w:sz="4" w:space="0" w:color="000000"/>
              <w:bottom w:val="single" w:sz="4" w:space="0" w:color="000000"/>
            </w:tcBorders>
            <w:shd w:val="clear" w:color="auto" w:fill="D9E2F3"/>
          </w:tcPr>
          <w:p w14:paraId="41E738FD" w14:textId="77777777" w:rsidR="00660289" w:rsidRPr="00F63393" w:rsidRDefault="00660289" w:rsidP="00B45EFE">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E821C1F" w14:textId="77777777" w:rsidR="00660289" w:rsidRPr="00F63393" w:rsidRDefault="00660289" w:rsidP="00B45EFE">
            <w:pPr>
              <w:snapToGrid w:val="0"/>
              <w:spacing w:before="120" w:after="120"/>
              <w:rPr>
                <w:lang w:val="en-GB"/>
              </w:rPr>
            </w:pPr>
            <w:r w:rsidRPr="00F63393">
              <w:rPr>
                <w:lang w:val="en-GB"/>
              </w:rPr>
              <w:t>usef-simulation-agr</w:t>
            </w:r>
          </w:p>
        </w:tc>
      </w:tr>
      <w:tr w:rsidR="00660289" w:rsidRPr="00F63393" w14:paraId="04DE74FC" w14:textId="77777777" w:rsidTr="00736878">
        <w:tc>
          <w:tcPr>
            <w:tcW w:w="1838" w:type="dxa"/>
            <w:tcBorders>
              <w:top w:val="single" w:sz="4" w:space="0" w:color="000000"/>
              <w:left w:val="single" w:sz="4" w:space="0" w:color="000000"/>
              <w:bottom w:val="single" w:sz="4" w:space="0" w:color="000000"/>
            </w:tcBorders>
            <w:shd w:val="clear" w:color="auto" w:fill="D9E2F3"/>
          </w:tcPr>
          <w:p w14:paraId="34192814" w14:textId="77777777" w:rsidR="00660289" w:rsidRPr="00F63393" w:rsidRDefault="00660289" w:rsidP="00B45EFE">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423575D" w14:textId="77777777" w:rsidR="00660289" w:rsidRPr="00F63393" w:rsidRDefault="00660289" w:rsidP="00B45EFE">
            <w:pPr>
              <w:snapToGrid w:val="0"/>
              <w:spacing w:before="120" w:after="120"/>
              <w:rPr>
                <w:lang w:val="en-GB"/>
              </w:rPr>
            </w:pPr>
            <w:r w:rsidRPr="00F63393">
              <w:rPr>
                <w:lang w:val="en-GB"/>
              </w:rPr>
              <w:t xml:space="preserve">Stub implementation of the PBC which is in charge of deciding to re-create or not A-Plans and or D-Prognoses after the re-optimization of the portfolio. </w:t>
            </w:r>
          </w:p>
          <w:p w14:paraId="1ADB6B4C" w14:textId="77777777" w:rsidR="00660289" w:rsidRPr="00F63393" w:rsidRDefault="00660289" w:rsidP="00B45EFE">
            <w:pPr>
              <w:snapToGrid w:val="0"/>
              <w:spacing w:before="120" w:after="120"/>
              <w:rPr>
                <w:lang w:val="en-GB"/>
              </w:rPr>
            </w:pPr>
            <w:r w:rsidRPr="00F63393">
              <w:rPr>
                <w:lang w:val="en-GB"/>
              </w:rPr>
              <w:t xml:space="preserve">The stub implementation receives the D-Prognoses, A-Plans and current portfolio and makes the decision whether the A-Plans and/or D-Prognoses must be re-created. </w:t>
            </w:r>
          </w:p>
          <w:p w14:paraId="6EAFF449" w14:textId="77777777" w:rsidR="00660289" w:rsidRPr="00F63393" w:rsidRDefault="00660289" w:rsidP="00B45EFE">
            <w:pPr>
              <w:snapToGrid w:val="0"/>
              <w:spacing w:before="120" w:after="120"/>
              <w:rPr>
                <w:lang w:val="en-GB"/>
              </w:rPr>
            </w:pPr>
            <w:r w:rsidRPr="00F63393">
              <w:rPr>
                <w:lang w:val="en-GB"/>
              </w:rPr>
              <w:t xml:space="preserve">The PBC sums the load per connection in the portfolio per Congestion Point. If the resulting profile deviates more than 5% for any PTU, compared to the same PTU in the previous D-prognoses, a new prognoses is required. </w:t>
            </w:r>
          </w:p>
          <w:p w14:paraId="6F3B7EC4" w14:textId="77777777" w:rsidR="00660289" w:rsidRPr="00F63393" w:rsidRDefault="00660289" w:rsidP="00B45EFE">
            <w:pPr>
              <w:snapToGrid w:val="0"/>
              <w:spacing w:before="120" w:after="120"/>
              <w:rPr>
                <w:lang w:val="en-GB"/>
              </w:rPr>
            </w:pPr>
            <w:r w:rsidRPr="00F63393">
              <w:rPr>
                <w:lang w:val="en-GB"/>
              </w:rPr>
              <w:t>The PBC then sums the load for all connections, if the load in any PTU deviates more than 1000W from the load for that PTU in the previous A-plan, a new A-plan is required.</w:t>
            </w:r>
          </w:p>
          <w:p w14:paraId="587B14EC" w14:textId="77777777" w:rsidR="00660289" w:rsidRPr="00F63393" w:rsidRDefault="00660289" w:rsidP="00B45EFE">
            <w:pPr>
              <w:snapToGrid w:val="0"/>
              <w:spacing w:before="120" w:after="120"/>
              <w:rPr>
                <w:lang w:val="en-GB"/>
              </w:rPr>
            </w:pPr>
            <w:r w:rsidRPr="00F63393">
              <w:rPr>
                <w:lang w:val="en-GB"/>
              </w:rPr>
              <w:t>In addition, to avoid an infinite loop calling the PBC, a first random decision to interrupt it is made it the beginning of the process.</w:t>
            </w:r>
          </w:p>
        </w:tc>
      </w:tr>
    </w:tbl>
    <w:p w14:paraId="653A9374" w14:textId="77777777" w:rsidR="00660289" w:rsidRPr="00F63393" w:rsidRDefault="00660289" w:rsidP="00660289">
      <w:pPr>
        <w:rPr>
          <w:lang w:val="en-GB"/>
        </w:rPr>
      </w:pPr>
    </w:p>
    <w:p w14:paraId="1337B3EB" w14:textId="77777777" w:rsidR="00660289" w:rsidRPr="00F63393" w:rsidRDefault="00660289" w:rsidP="00660289">
      <w:pPr>
        <w:pStyle w:val="Kop3"/>
        <w:ind w:left="357" w:hanging="357"/>
        <w:rPr>
          <w:lang w:val="en-GB"/>
        </w:rPr>
      </w:pPr>
      <w:r w:rsidRPr="00F63393">
        <w:rPr>
          <w:lang w:val="en-GB"/>
        </w:rPr>
        <w:lastRenderedPageBreak/>
        <w:t>Create Flex Offers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7092"/>
      </w:tblGrid>
      <w:tr w:rsidR="00660289" w:rsidRPr="00F63393" w14:paraId="5A454E3D"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AFDEBA0"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6F6F3C3B"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2FD75054" w14:textId="77777777" w:rsidR="00660289" w:rsidRPr="00F63393" w:rsidRDefault="00660289" w:rsidP="00B45EFE">
            <w:pPr>
              <w:spacing w:before="120" w:after="120"/>
              <w:rPr>
                <w:b/>
                <w:lang w:val="en-GB"/>
              </w:rPr>
            </w:pPr>
            <w:r w:rsidRPr="00F63393">
              <w:rPr>
                <w:b/>
                <w:lang w:val="en-GB"/>
              </w:rPr>
              <w:t>Class</w:t>
            </w:r>
          </w:p>
        </w:tc>
        <w:tc>
          <w:tcPr>
            <w:tcW w:w="7092" w:type="dxa"/>
            <w:tcBorders>
              <w:top w:val="single" w:sz="4" w:space="0" w:color="auto"/>
              <w:left w:val="single" w:sz="4" w:space="0" w:color="auto"/>
              <w:bottom w:val="single" w:sz="4" w:space="0" w:color="auto"/>
              <w:right w:val="single" w:sz="4" w:space="0" w:color="auto"/>
            </w:tcBorders>
            <w:hideMark/>
          </w:tcPr>
          <w:p w14:paraId="72317C02" w14:textId="77777777" w:rsidR="00660289" w:rsidRPr="00F63393" w:rsidRDefault="002C41E7" w:rsidP="00B45EFE">
            <w:pPr>
              <w:spacing w:before="120" w:after="120"/>
              <w:rPr>
                <w:lang w:val="en-GB"/>
              </w:rPr>
            </w:pPr>
            <w:r>
              <w:rPr>
                <w:lang w:val="en-GB"/>
              </w:rPr>
              <w:t>energy.usef</w:t>
            </w:r>
            <w:r w:rsidR="00660289" w:rsidRPr="00F63393">
              <w:rPr>
                <w:lang w:val="en-GB"/>
              </w:rPr>
              <w:t>.dso.workflow.step.AgrFlexOfferDetermineFlexibilityStub</w:t>
            </w:r>
          </w:p>
        </w:tc>
      </w:tr>
      <w:tr w:rsidR="00660289" w:rsidRPr="00F63393" w14:paraId="05D4CA77"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196685AB" w14:textId="77777777" w:rsidR="00660289" w:rsidRPr="00F63393" w:rsidRDefault="00660289" w:rsidP="00B45EFE">
            <w:pPr>
              <w:spacing w:before="120" w:after="120"/>
              <w:rPr>
                <w:b/>
                <w:lang w:val="en-GB"/>
              </w:rPr>
            </w:pPr>
            <w:r w:rsidRPr="00F63393">
              <w:rPr>
                <w:b/>
                <w:lang w:val="en-GB"/>
              </w:rPr>
              <w:t>Project</w:t>
            </w:r>
          </w:p>
        </w:tc>
        <w:tc>
          <w:tcPr>
            <w:tcW w:w="7092" w:type="dxa"/>
            <w:tcBorders>
              <w:top w:val="single" w:sz="4" w:space="0" w:color="auto"/>
              <w:left w:val="single" w:sz="4" w:space="0" w:color="auto"/>
              <w:bottom w:val="single" w:sz="4" w:space="0" w:color="auto"/>
              <w:right w:val="single" w:sz="4" w:space="0" w:color="auto"/>
            </w:tcBorders>
            <w:hideMark/>
          </w:tcPr>
          <w:p w14:paraId="0D22A9B2" w14:textId="77777777" w:rsidR="00660289" w:rsidRPr="00F63393" w:rsidRDefault="00660289" w:rsidP="00B45EFE">
            <w:pPr>
              <w:spacing w:before="120" w:after="120"/>
              <w:rPr>
                <w:lang w:val="en-GB"/>
              </w:rPr>
            </w:pPr>
            <w:r w:rsidRPr="00F63393">
              <w:rPr>
                <w:lang w:val="en-GB"/>
              </w:rPr>
              <w:t>usef-simulation-agr</w:t>
            </w:r>
          </w:p>
        </w:tc>
      </w:tr>
      <w:tr w:rsidR="00660289" w:rsidRPr="00F63393" w14:paraId="7A3D76A1" w14:textId="77777777"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14:paraId="4F67DE91" w14:textId="77777777" w:rsidR="00660289" w:rsidRPr="00F63393" w:rsidRDefault="00660289" w:rsidP="00B45EFE">
            <w:pPr>
              <w:spacing w:before="120" w:after="120"/>
              <w:rPr>
                <w:b/>
                <w:lang w:val="en-GB"/>
              </w:rPr>
            </w:pPr>
            <w:r w:rsidRPr="00F63393">
              <w:rPr>
                <w:b/>
                <w:lang w:val="en-GB"/>
              </w:rPr>
              <w:t>Description</w:t>
            </w:r>
          </w:p>
        </w:tc>
        <w:tc>
          <w:tcPr>
            <w:tcW w:w="7092" w:type="dxa"/>
            <w:tcBorders>
              <w:top w:val="single" w:sz="4" w:space="0" w:color="auto"/>
              <w:left w:val="single" w:sz="4" w:space="0" w:color="auto"/>
              <w:bottom w:val="single" w:sz="4" w:space="0" w:color="auto"/>
              <w:right w:val="single" w:sz="4" w:space="0" w:color="auto"/>
            </w:tcBorders>
          </w:tcPr>
          <w:p w14:paraId="5ED24860" w14:textId="77777777" w:rsidR="006E34FB" w:rsidRPr="00F63393" w:rsidRDefault="006E34FB" w:rsidP="006E34FB">
            <w:pPr>
              <w:spacing w:before="120" w:after="120"/>
              <w:rPr>
                <w:lang w:val="en-GB"/>
              </w:rPr>
            </w:pPr>
            <w:r w:rsidRPr="00F63393">
              <w:rPr>
                <w:lang w:val="en-GB"/>
              </w:rPr>
              <w:t>This stub performs the following steps to create a list of flex offers:</w:t>
            </w:r>
          </w:p>
          <w:p w14:paraId="442F73B3" w14:textId="77777777" w:rsidR="006E34FB" w:rsidRPr="00F63393" w:rsidRDefault="006E34FB" w:rsidP="006E34FB">
            <w:pPr>
              <w:numPr>
                <w:ilvl w:val="0"/>
                <w:numId w:val="13"/>
              </w:numPr>
              <w:spacing w:before="120" w:after="120"/>
              <w:rPr>
                <w:lang w:val="en-GB"/>
              </w:rPr>
            </w:pPr>
            <w:r w:rsidRPr="00F63393">
              <w:rPr>
                <w:lang w:val="en-GB"/>
              </w:rPr>
              <w:t>Retrieve</w:t>
            </w:r>
            <w:r w:rsidR="00CE4DF0">
              <w:rPr>
                <w:lang w:val="en-GB"/>
              </w:rPr>
              <w:t xml:space="preserve"> </w:t>
            </w:r>
            <w:r w:rsidR="007E1D50" w:rsidRPr="00F63393">
              <w:rPr>
                <w:lang w:val="en-GB"/>
              </w:rPr>
              <w:t>ApxPrices</w:t>
            </w:r>
            <w:r w:rsidRPr="00F63393">
              <w:rPr>
                <w:lang w:val="en-GB"/>
              </w:rPr>
              <w:t xml:space="preserve"> from PBC</w:t>
            </w:r>
            <w:r w:rsidR="009D08A8">
              <w:rPr>
                <w:lang w:val="en-GB"/>
              </w:rPr>
              <w:t xml:space="preserve"> </w:t>
            </w:r>
            <w:r w:rsidRPr="00F63393">
              <w:rPr>
                <w:lang w:val="en-GB"/>
              </w:rPr>
              <w:t>Feeder</w:t>
            </w:r>
            <w:r w:rsidR="00D531D7">
              <w:rPr>
                <w:lang w:val="en-GB"/>
              </w:rPr>
              <w:t xml:space="preserve"> for all Aggregator connections.</w:t>
            </w:r>
          </w:p>
          <w:p w14:paraId="6B767849" w14:textId="77777777" w:rsidR="00D531D7" w:rsidRDefault="008A058F" w:rsidP="008A058F">
            <w:pPr>
              <w:numPr>
                <w:ilvl w:val="0"/>
                <w:numId w:val="13"/>
              </w:numPr>
              <w:spacing w:before="120" w:after="120"/>
              <w:rPr>
                <w:lang w:val="en-GB"/>
              </w:rPr>
            </w:pPr>
            <w:r w:rsidRPr="00F63393">
              <w:rPr>
                <w:lang w:val="en-GB"/>
              </w:rPr>
              <w:t xml:space="preserve">For each of </w:t>
            </w:r>
            <w:r w:rsidRPr="00086C67">
              <w:rPr>
                <w:lang w:val="en-GB"/>
              </w:rPr>
              <w:t>the Flex Requests received</w:t>
            </w:r>
            <w:r w:rsidR="00D531D7">
              <w:rPr>
                <w:lang w:val="en-GB"/>
              </w:rPr>
              <w:t>:</w:t>
            </w:r>
          </w:p>
          <w:p w14:paraId="3AF175B1" w14:textId="77777777" w:rsidR="007E1D50" w:rsidRDefault="00D531D7" w:rsidP="00D531D7">
            <w:pPr>
              <w:numPr>
                <w:ilvl w:val="1"/>
                <w:numId w:val="13"/>
              </w:numPr>
              <w:spacing w:before="120" w:after="120"/>
              <w:rPr>
                <w:lang w:val="en-GB"/>
              </w:rPr>
            </w:pPr>
            <w:r>
              <w:rPr>
                <w:lang w:val="en-GB"/>
              </w:rPr>
              <w:t>C</w:t>
            </w:r>
            <w:r w:rsidR="007E1D50" w:rsidRPr="003F6061">
              <w:rPr>
                <w:lang w:val="en-GB"/>
              </w:rPr>
              <w:t>alculate the amount of available flex per PTU by subtracting the flex already offered earlier from the potential flex amount.</w:t>
            </w:r>
          </w:p>
          <w:p w14:paraId="5C3CD3CD" w14:textId="77777777" w:rsidR="008A058F" w:rsidRPr="00F63393" w:rsidRDefault="004510B2" w:rsidP="00CE4DF0">
            <w:pPr>
              <w:numPr>
                <w:ilvl w:val="1"/>
                <w:numId w:val="13"/>
              </w:numPr>
              <w:spacing w:before="120" w:after="120"/>
              <w:rPr>
                <w:lang w:val="en-GB"/>
              </w:rPr>
            </w:pPr>
            <w:r>
              <w:rPr>
                <w:lang w:val="en-GB"/>
              </w:rPr>
              <w:t>C</w:t>
            </w:r>
            <w:r w:rsidR="008A058F" w:rsidRPr="00F63393">
              <w:rPr>
                <w:lang w:val="en-GB"/>
              </w:rPr>
              <w:t>reate a flex offer with either the requested flex (</w:t>
            </w:r>
            <w:r>
              <w:rPr>
                <w:lang w:val="en-GB"/>
              </w:rPr>
              <w:t xml:space="preserve">available </w:t>
            </w:r>
            <w:r w:rsidR="008A058F" w:rsidRPr="00F63393">
              <w:rPr>
                <w:lang w:val="en-GB"/>
              </w:rPr>
              <w:t xml:space="preserve">flex &gt;= requested flex) or the </w:t>
            </w:r>
            <w:r>
              <w:rPr>
                <w:lang w:val="en-GB"/>
              </w:rPr>
              <w:t xml:space="preserve">available </w:t>
            </w:r>
            <w:r w:rsidR="008A058F" w:rsidRPr="00F63393">
              <w:rPr>
                <w:lang w:val="en-GB"/>
              </w:rPr>
              <w:t>flex (</w:t>
            </w:r>
            <w:r>
              <w:rPr>
                <w:lang w:val="en-GB"/>
              </w:rPr>
              <w:t xml:space="preserve">available </w:t>
            </w:r>
            <w:r w:rsidR="008A058F" w:rsidRPr="00F63393">
              <w:rPr>
                <w:lang w:val="en-GB"/>
              </w:rPr>
              <w:t>flex &lt; requested flex).</w:t>
            </w:r>
          </w:p>
          <w:p w14:paraId="24964AC6" w14:textId="77777777" w:rsidR="008A058F" w:rsidRPr="00F63393" w:rsidRDefault="008A058F" w:rsidP="00D531D7">
            <w:pPr>
              <w:numPr>
                <w:ilvl w:val="1"/>
                <w:numId w:val="13"/>
              </w:numPr>
              <w:spacing w:before="120" w:after="120"/>
              <w:rPr>
                <w:lang w:val="en-GB"/>
              </w:rPr>
            </w:pPr>
            <w:r w:rsidRPr="00F63393">
              <w:rPr>
                <w:lang w:val="en-GB"/>
              </w:rPr>
              <w:t>If apxprice &gt; 0:</w:t>
            </w:r>
          </w:p>
          <w:p w14:paraId="34BF459A" w14:textId="77777777" w:rsidR="008A058F" w:rsidRPr="00F63393" w:rsidRDefault="008A058F" w:rsidP="00D531D7">
            <w:pPr>
              <w:numPr>
                <w:ilvl w:val="2"/>
                <w:numId w:val="13"/>
              </w:numPr>
              <w:spacing w:before="120" w:after="120"/>
              <w:rPr>
                <w:lang w:val="en-GB"/>
              </w:rPr>
            </w:pPr>
            <w:r w:rsidRPr="00F63393">
              <w:rPr>
                <w:lang w:val="en-GB"/>
              </w:rPr>
              <w:t>If requested flex: offered price = between 50% and 70% of ApxPrice</w:t>
            </w:r>
          </w:p>
          <w:p w14:paraId="28DDFD36" w14:textId="77777777" w:rsidR="008A058F" w:rsidRPr="00F63393" w:rsidRDefault="008A058F" w:rsidP="00D531D7">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70% and 90% of ApxPrice</w:t>
            </w:r>
          </w:p>
          <w:p w14:paraId="6747D968" w14:textId="77777777" w:rsidR="008A058F" w:rsidRPr="00F63393" w:rsidRDefault="008A058F" w:rsidP="00D531D7">
            <w:pPr>
              <w:numPr>
                <w:ilvl w:val="1"/>
                <w:numId w:val="13"/>
              </w:numPr>
              <w:spacing w:before="120" w:after="120"/>
              <w:rPr>
                <w:lang w:val="en-GB"/>
              </w:rPr>
            </w:pPr>
            <w:r w:rsidRPr="00F63393">
              <w:rPr>
                <w:lang w:val="en-GB"/>
              </w:rPr>
              <w:t>If apxprice &lt;= 0:</w:t>
            </w:r>
          </w:p>
          <w:p w14:paraId="4A6C4DFC" w14:textId="77777777" w:rsidR="008A058F" w:rsidRPr="00F63393" w:rsidRDefault="008A058F" w:rsidP="00D531D7">
            <w:pPr>
              <w:numPr>
                <w:ilvl w:val="2"/>
                <w:numId w:val="13"/>
              </w:numPr>
              <w:spacing w:before="120" w:after="120"/>
              <w:rPr>
                <w:lang w:val="en-GB"/>
              </w:rPr>
            </w:pPr>
            <w:r w:rsidRPr="00F63393">
              <w:rPr>
                <w:lang w:val="en-GB"/>
              </w:rPr>
              <w:t>If requested flex: offered price = between 70% and 90% of ApxPrice</w:t>
            </w:r>
          </w:p>
          <w:p w14:paraId="37F8A945" w14:textId="77777777" w:rsidR="00483163" w:rsidRPr="00483163" w:rsidRDefault="008A058F" w:rsidP="00483163">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50% and 70% of ApxPrice</w:t>
            </w:r>
          </w:p>
          <w:p w14:paraId="5982850C" w14:textId="77777777" w:rsidR="00483163" w:rsidRPr="00483163" w:rsidRDefault="00483163" w:rsidP="00483163">
            <w:pPr>
              <w:numPr>
                <w:ilvl w:val="0"/>
                <w:numId w:val="13"/>
              </w:numPr>
              <w:spacing w:before="120" w:after="120"/>
              <w:rPr>
                <w:lang w:val="en-GB"/>
              </w:rPr>
            </w:pPr>
            <w:r>
              <w:rPr>
                <w:lang w:val="en-GB"/>
              </w:rPr>
              <w:t>A mandatory expiration date is provided for each flex offer.</w:t>
            </w:r>
          </w:p>
          <w:p w14:paraId="7F36F40C" w14:textId="77777777" w:rsidR="00660289" w:rsidRPr="00F63393" w:rsidRDefault="00D531D7" w:rsidP="00483163">
            <w:pPr>
              <w:numPr>
                <w:ilvl w:val="0"/>
                <w:numId w:val="13"/>
              </w:numPr>
              <w:spacing w:before="120" w:after="120"/>
              <w:rPr>
                <w:lang w:val="en-GB"/>
              </w:rPr>
            </w:pPr>
            <w:r>
              <w:rPr>
                <w:lang w:val="en-GB"/>
              </w:rPr>
              <w:t xml:space="preserve">Return the </w:t>
            </w:r>
            <w:r w:rsidR="006E34FB" w:rsidRPr="00F63393">
              <w:rPr>
                <w:lang w:val="en-GB"/>
              </w:rPr>
              <w:t>list</w:t>
            </w:r>
            <w:r>
              <w:rPr>
                <w:lang w:val="en-GB"/>
              </w:rPr>
              <w:t xml:space="preserve"> of generated flex </w:t>
            </w:r>
            <w:r w:rsidR="00483163">
              <w:rPr>
                <w:lang w:val="en-GB"/>
              </w:rPr>
              <w:t>offers</w:t>
            </w:r>
          </w:p>
        </w:tc>
      </w:tr>
    </w:tbl>
    <w:p w14:paraId="22FCEB83" w14:textId="77777777" w:rsidR="00660289" w:rsidRPr="00F63393" w:rsidRDefault="00660289" w:rsidP="00660289">
      <w:pPr>
        <w:rPr>
          <w:lang w:val="en-GB"/>
        </w:rPr>
      </w:pPr>
    </w:p>
    <w:p w14:paraId="5BE3BF27" w14:textId="77777777" w:rsidR="00CD504E" w:rsidRPr="00F63393" w:rsidRDefault="00CD504E" w:rsidP="00CD504E">
      <w:pPr>
        <w:pStyle w:val="Kop3"/>
        <w:ind w:left="357" w:hanging="357"/>
        <w:rPr>
          <w:lang w:val="en-GB"/>
        </w:rPr>
      </w:pPr>
      <w:r w:rsidRPr="00F63393">
        <w:rPr>
          <w:lang w:val="en-GB"/>
        </w:rPr>
        <w:t>Initialize Non-UDI Clusters</w:t>
      </w:r>
    </w:p>
    <w:tbl>
      <w:tblPr>
        <w:tblW w:w="8789" w:type="dxa"/>
        <w:tblInd w:w="-5" w:type="dxa"/>
        <w:tblLayout w:type="fixed"/>
        <w:tblLook w:val="0000" w:firstRow="0" w:lastRow="0" w:firstColumn="0" w:lastColumn="0" w:noHBand="0" w:noVBand="0"/>
      </w:tblPr>
      <w:tblGrid>
        <w:gridCol w:w="1838"/>
        <w:gridCol w:w="6951"/>
      </w:tblGrid>
      <w:tr w:rsidR="00CD504E" w:rsidRPr="00F63393" w14:paraId="05F1B30B" w14:textId="77777777"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4B292EB5" w14:textId="77777777"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14:paraId="3712D2E6" w14:textId="77777777" w:rsidTr="000F3B59">
        <w:tc>
          <w:tcPr>
            <w:tcW w:w="1838" w:type="dxa"/>
            <w:tcBorders>
              <w:top w:val="single" w:sz="4" w:space="0" w:color="000000"/>
              <w:left w:val="single" w:sz="4" w:space="0" w:color="000000"/>
              <w:bottom w:val="single" w:sz="4" w:space="0" w:color="000000"/>
            </w:tcBorders>
            <w:shd w:val="clear" w:color="auto" w:fill="D9E2F3"/>
          </w:tcPr>
          <w:p w14:paraId="246E65F2" w14:textId="77777777"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A49AA30" w14:textId="77777777" w:rsidR="00CD504E" w:rsidRPr="00F63393" w:rsidRDefault="002C41E7" w:rsidP="000F3B59">
            <w:pPr>
              <w:snapToGrid w:val="0"/>
              <w:spacing w:before="120" w:after="120"/>
              <w:rPr>
                <w:lang w:val="en-GB"/>
              </w:rPr>
            </w:pPr>
            <w:r>
              <w:rPr>
                <w:lang w:val="en-GB"/>
              </w:rPr>
              <w:t>energy.usef</w:t>
            </w:r>
            <w:r w:rsidR="00CD504E" w:rsidRPr="00F63393">
              <w:rPr>
                <w:lang w:val="en-GB"/>
              </w:rPr>
              <w:t>.agr.workflow.step.AgrInitializeNonUdiClustersStub</w:t>
            </w:r>
          </w:p>
        </w:tc>
      </w:tr>
      <w:tr w:rsidR="00CD504E" w:rsidRPr="00F63393" w14:paraId="16CB3532" w14:textId="77777777" w:rsidTr="000F3B59">
        <w:tc>
          <w:tcPr>
            <w:tcW w:w="1838" w:type="dxa"/>
            <w:tcBorders>
              <w:top w:val="single" w:sz="4" w:space="0" w:color="000000"/>
              <w:left w:val="single" w:sz="4" w:space="0" w:color="000000"/>
              <w:bottom w:val="single" w:sz="4" w:space="0" w:color="000000"/>
            </w:tcBorders>
            <w:shd w:val="clear" w:color="auto" w:fill="D9E2F3"/>
          </w:tcPr>
          <w:p w14:paraId="683184C3" w14:textId="77777777"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EBF2A6B" w14:textId="77777777" w:rsidR="00CD504E" w:rsidRPr="00F63393" w:rsidRDefault="00CD504E" w:rsidP="000F3B59">
            <w:pPr>
              <w:snapToGrid w:val="0"/>
              <w:spacing w:before="120" w:after="120"/>
              <w:rPr>
                <w:lang w:val="en-GB"/>
              </w:rPr>
            </w:pPr>
            <w:r w:rsidRPr="00F63393">
              <w:rPr>
                <w:lang w:val="en-GB"/>
              </w:rPr>
              <w:t>usef-simulation-agr</w:t>
            </w:r>
          </w:p>
        </w:tc>
      </w:tr>
      <w:tr w:rsidR="00CD504E" w:rsidRPr="00F63393" w14:paraId="6B66F56A" w14:textId="77777777" w:rsidTr="000F3B59">
        <w:tc>
          <w:tcPr>
            <w:tcW w:w="1838" w:type="dxa"/>
            <w:tcBorders>
              <w:top w:val="single" w:sz="4" w:space="0" w:color="000000"/>
              <w:left w:val="single" w:sz="4" w:space="0" w:color="000000"/>
              <w:bottom w:val="single" w:sz="4" w:space="0" w:color="000000"/>
            </w:tcBorders>
            <w:shd w:val="clear" w:color="auto" w:fill="D9E2F3"/>
          </w:tcPr>
          <w:p w14:paraId="0CC48F57" w14:textId="77777777"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BBBBDB7" w14:textId="77777777" w:rsidR="00CD504E" w:rsidRPr="00F63393" w:rsidRDefault="00CD504E" w:rsidP="000F3B59">
            <w:pPr>
              <w:rPr>
                <w:lang w:val="en-GB"/>
              </w:rPr>
            </w:pPr>
            <w:r w:rsidRPr="00F63393">
              <w:rPr>
                <w:lang w:val="en-GB"/>
              </w:rPr>
              <w:t xml:space="preserve">Stub implementation of the PBC which is in charge of initializing the Non-UDI cluster (e.g. </w:t>
            </w:r>
            <w:r w:rsidRPr="00F63393">
              <w:rPr>
                <w:rFonts w:eastAsia="Times New Roman"/>
              </w:rPr>
              <w:t>PowerMatcher ™</w:t>
            </w:r>
            <w:r w:rsidRPr="00F63393">
              <w:rPr>
                <w:rStyle w:val="Voetnootmarkering"/>
                <w:lang w:val="en-GB"/>
              </w:rPr>
              <w:footnoteReference w:id="1"/>
            </w:r>
            <w:r w:rsidRPr="00F63393">
              <w:rPr>
                <w:lang w:val="en-GB"/>
              </w:rPr>
              <w:t xml:space="preserve">). </w:t>
            </w:r>
          </w:p>
          <w:p w14:paraId="1C6A0FC4" w14:textId="77777777" w:rsidR="00CD504E" w:rsidRPr="00F63393" w:rsidRDefault="00CD504E" w:rsidP="000F3B59">
            <w:pPr>
              <w:rPr>
                <w:lang w:val="en-GB"/>
              </w:rPr>
            </w:pPr>
            <w:r w:rsidRPr="00F63393">
              <w:rPr>
                <w:lang w:val="en-GB"/>
              </w:rPr>
              <w:t>This stub performs the following steps to inform the Non-UDI cluster:</w:t>
            </w:r>
          </w:p>
          <w:p w14:paraId="2BEB9677" w14:textId="77777777" w:rsidR="00CD504E" w:rsidRPr="00F63393" w:rsidRDefault="00CD504E" w:rsidP="000F3B59">
            <w:pPr>
              <w:numPr>
                <w:ilvl w:val="0"/>
                <w:numId w:val="13"/>
              </w:numPr>
              <w:snapToGrid w:val="0"/>
              <w:spacing w:before="120" w:after="120"/>
              <w:rPr>
                <w:lang w:val="en-GB"/>
              </w:rPr>
            </w:pPr>
            <w:r w:rsidRPr="00F63393">
              <w:rPr>
                <w:lang w:val="en-GB"/>
              </w:rPr>
              <w:t>Retrieve the current information available in the PowerMatcher</w:t>
            </w:r>
          </w:p>
          <w:p w14:paraId="07F818EB" w14:textId="77777777" w:rsidR="00CD504E" w:rsidRPr="00F63393" w:rsidRDefault="00CD504E" w:rsidP="000F3B59">
            <w:pPr>
              <w:numPr>
                <w:ilvl w:val="0"/>
                <w:numId w:val="13"/>
              </w:numPr>
              <w:snapToGrid w:val="0"/>
              <w:spacing w:before="120" w:after="120"/>
              <w:rPr>
                <w:lang w:val="en-GB"/>
              </w:rPr>
            </w:pPr>
            <w:r w:rsidRPr="00F63393">
              <w:rPr>
                <w:lang w:val="en-GB"/>
              </w:rPr>
              <w:t>Compare with current common reference and only send new or delete existing BRP/congestion point/connection data to the PowerMatcher.</w:t>
            </w:r>
          </w:p>
          <w:p w14:paraId="53E0A000" w14:textId="77777777" w:rsidR="00CD504E" w:rsidRPr="00F63393" w:rsidRDefault="00CD504E" w:rsidP="000F3B59">
            <w:pPr>
              <w:snapToGrid w:val="0"/>
              <w:spacing w:before="120" w:after="120"/>
              <w:rPr>
                <w:lang w:val="en-GB"/>
              </w:rPr>
            </w:pPr>
            <w:r w:rsidRPr="00F63393">
              <w:rPr>
                <w:lang w:val="en-GB"/>
              </w:rPr>
              <w:lastRenderedPageBreak/>
              <w:t>Note: This PBC requires a PowerMatcher to be available and will try forever in case the PowerMatcher isn't responding.</w:t>
            </w:r>
          </w:p>
        </w:tc>
      </w:tr>
    </w:tbl>
    <w:p w14:paraId="67E1E668" w14:textId="77777777" w:rsidR="00CD504E" w:rsidRPr="00F63393" w:rsidRDefault="00CD504E" w:rsidP="00CD504E">
      <w:pPr>
        <w:rPr>
          <w:lang w:val="en-GB"/>
        </w:rPr>
      </w:pPr>
    </w:p>
    <w:p w14:paraId="60510A35" w14:textId="77777777" w:rsidR="00CD504E" w:rsidRPr="00F63393" w:rsidRDefault="00CD504E" w:rsidP="00CD504E">
      <w:pPr>
        <w:pStyle w:val="Kop3"/>
        <w:ind w:left="357" w:hanging="357"/>
        <w:rPr>
          <w:lang w:val="en-GB"/>
        </w:rPr>
      </w:pPr>
      <w:r w:rsidRPr="00F63393">
        <w:rPr>
          <w:lang w:val="en-GB"/>
        </w:rPr>
        <w:t>Retrieve ADS Goals</w:t>
      </w:r>
    </w:p>
    <w:tbl>
      <w:tblPr>
        <w:tblW w:w="8789" w:type="dxa"/>
        <w:tblInd w:w="-5" w:type="dxa"/>
        <w:tblLayout w:type="fixed"/>
        <w:tblLook w:val="0000" w:firstRow="0" w:lastRow="0" w:firstColumn="0" w:lastColumn="0" w:noHBand="0" w:noVBand="0"/>
      </w:tblPr>
      <w:tblGrid>
        <w:gridCol w:w="1838"/>
        <w:gridCol w:w="6951"/>
      </w:tblGrid>
      <w:tr w:rsidR="00CD504E" w:rsidRPr="00F63393" w14:paraId="73808F58" w14:textId="77777777"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200178B6" w14:textId="77777777"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14:paraId="46C56D7C" w14:textId="77777777" w:rsidTr="000F3B59">
        <w:tc>
          <w:tcPr>
            <w:tcW w:w="1838" w:type="dxa"/>
            <w:tcBorders>
              <w:top w:val="single" w:sz="4" w:space="0" w:color="000000"/>
              <w:left w:val="single" w:sz="4" w:space="0" w:color="000000"/>
              <w:bottom w:val="single" w:sz="4" w:space="0" w:color="000000"/>
            </w:tcBorders>
            <w:shd w:val="clear" w:color="auto" w:fill="D9E2F3"/>
          </w:tcPr>
          <w:p w14:paraId="260809C6" w14:textId="77777777"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1D6BAC80" w14:textId="77777777" w:rsidR="00CD504E" w:rsidRPr="00F63393" w:rsidRDefault="002C41E7" w:rsidP="00805C83">
            <w:pPr>
              <w:snapToGrid w:val="0"/>
              <w:spacing w:before="120" w:after="120"/>
              <w:rPr>
                <w:lang w:val="en-GB"/>
              </w:rPr>
            </w:pPr>
            <w:r>
              <w:rPr>
                <w:lang w:val="en-GB"/>
              </w:rPr>
              <w:t>energy.usef</w:t>
            </w:r>
            <w:r w:rsidR="00805C83" w:rsidRPr="00F63393">
              <w:rPr>
                <w:lang w:val="en-GB"/>
              </w:rPr>
              <w:t>.agr.workflow.step.AgrNonUdiRetrieveAdsGoalRealizationStub</w:t>
            </w:r>
          </w:p>
        </w:tc>
      </w:tr>
      <w:tr w:rsidR="00CD504E" w:rsidRPr="00F63393" w14:paraId="41363B75" w14:textId="77777777" w:rsidTr="000F3B59">
        <w:tc>
          <w:tcPr>
            <w:tcW w:w="1838" w:type="dxa"/>
            <w:tcBorders>
              <w:top w:val="single" w:sz="4" w:space="0" w:color="000000"/>
              <w:left w:val="single" w:sz="4" w:space="0" w:color="000000"/>
              <w:bottom w:val="single" w:sz="4" w:space="0" w:color="000000"/>
            </w:tcBorders>
            <w:shd w:val="clear" w:color="auto" w:fill="D9E2F3"/>
          </w:tcPr>
          <w:p w14:paraId="1F0616B9" w14:textId="77777777"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47A28788" w14:textId="77777777" w:rsidR="00CD504E" w:rsidRPr="00F63393" w:rsidRDefault="00CD504E" w:rsidP="000F3B59">
            <w:pPr>
              <w:snapToGrid w:val="0"/>
              <w:spacing w:before="120" w:after="120"/>
              <w:rPr>
                <w:lang w:val="en-GB"/>
              </w:rPr>
            </w:pPr>
            <w:r w:rsidRPr="00F63393">
              <w:rPr>
                <w:lang w:val="en-GB"/>
              </w:rPr>
              <w:t>usef-simulation-agr</w:t>
            </w:r>
          </w:p>
        </w:tc>
      </w:tr>
      <w:tr w:rsidR="00CD504E" w:rsidRPr="00F63393" w14:paraId="743294F1" w14:textId="77777777" w:rsidTr="000F3B59">
        <w:tc>
          <w:tcPr>
            <w:tcW w:w="1838" w:type="dxa"/>
            <w:tcBorders>
              <w:top w:val="single" w:sz="4" w:space="0" w:color="000000"/>
              <w:left w:val="single" w:sz="4" w:space="0" w:color="000000"/>
              <w:bottom w:val="single" w:sz="4" w:space="0" w:color="000000"/>
            </w:tcBorders>
            <w:shd w:val="clear" w:color="auto" w:fill="D9E2F3"/>
          </w:tcPr>
          <w:p w14:paraId="5893C32E" w14:textId="77777777"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7B3A716" w14:textId="77777777" w:rsidR="00CD504E" w:rsidRPr="00F63393" w:rsidRDefault="00CD504E" w:rsidP="000F3B59">
            <w:pPr>
              <w:rPr>
                <w:lang w:val="en-GB"/>
              </w:rPr>
            </w:pPr>
            <w:r w:rsidRPr="00F63393">
              <w:rPr>
                <w:lang w:val="en-GB"/>
              </w:rPr>
              <w:t xml:space="preserve">Stub implementation of the PBC which is in charge of </w:t>
            </w:r>
            <w:r w:rsidR="00805C83" w:rsidRPr="00F63393">
              <w:rPr>
                <w:lang w:val="en-GB"/>
              </w:rPr>
              <w:t xml:space="preserve">retrieving observed power values from the aggregator’s external ADS solution </w:t>
            </w:r>
            <w:r w:rsidRPr="00F63393">
              <w:rPr>
                <w:lang w:val="en-GB"/>
              </w:rPr>
              <w:t xml:space="preserve">(e.g. </w:t>
            </w:r>
            <w:r w:rsidRPr="00F63393">
              <w:rPr>
                <w:rFonts w:eastAsia="Times New Roman"/>
              </w:rPr>
              <w:t>PowerMatcher ™</w:t>
            </w:r>
            <w:r w:rsidR="00DA4BA4" w:rsidRPr="00F63393">
              <w:rPr>
                <w:lang w:val="en-GB"/>
              </w:rPr>
              <w:t>).</w:t>
            </w:r>
          </w:p>
          <w:p w14:paraId="021DB5A3" w14:textId="77777777" w:rsidR="00CD504E" w:rsidRPr="00F63393" w:rsidRDefault="00CD504E" w:rsidP="000F3B59">
            <w:pPr>
              <w:rPr>
                <w:lang w:val="en-GB"/>
              </w:rPr>
            </w:pPr>
            <w:r w:rsidRPr="00F63393">
              <w:rPr>
                <w:lang w:val="en-GB"/>
              </w:rPr>
              <w:t>This stub performs the following steps:</w:t>
            </w:r>
          </w:p>
          <w:p w14:paraId="48CDDBFF" w14:textId="77777777" w:rsidR="00834550" w:rsidRDefault="00805C83" w:rsidP="00834550">
            <w:pPr>
              <w:numPr>
                <w:ilvl w:val="0"/>
                <w:numId w:val="13"/>
              </w:numPr>
              <w:snapToGrid w:val="0"/>
              <w:spacing w:before="120" w:after="120"/>
              <w:rPr>
                <w:lang w:val="en-GB"/>
              </w:rPr>
            </w:pPr>
            <w:r w:rsidRPr="00F63393">
              <w:rPr>
                <w:lang w:val="en-GB"/>
              </w:rPr>
              <w:t>For each connection group, r</w:t>
            </w:r>
            <w:r w:rsidR="00CD504E" w:rsidRPr="00F63393">
              <w:rPr>
                <w:lang w:val="en-GB"/>
              </w:rPr>
              <w:t xml:space="preserve">etrieve the current </w:t>
            </w:r>
            <w:r w:rsidRPr="00F63393">
              <w:rPr>
                <w:lang w:val="en-GB"/>
              </w:rPr>
              <w:t xml:space="preserve">load values from the </w:t>
            </w:r>
            <w:r w:rsidR="00CD504E" w:rsidRPr="00F63393">
              <w:rPr>
                <w:lang w:val="en-GB"/>
              </w:rPr>
              <w:t>PowerMatcher</w:t>
            </w:r>
            <w:r w:rsidR="00EF4D0E">
              <w:rPr>
                <w:lang w:val="en-GB"/>
              </w:rPr>
              <w:t xml:space="preserve">. </w:t>
            </w:r>
          </w:p>
          <w:p w14:paraId="1C7D9ECE" w14:textId="77777777" w:rsidR="00CD504E" w:rsidRDefault="00805C83" w:rsidP="00834550">
            <w:pPr>
              <w:numPr>
                <w:ilvl w:val="0"/>
                <w:numId w:val="13"/>
              </w:numPr>
              <w:snapToGrid w:val="0"/>
              <w:spacing w:before="120" w:after="120"/>
              <w:rPr>
                <w:lang w:val="en-GB"/>
              </w:rPr>
            </w:pPr>
            <w:r w:rsidRPr="00F63393">
              <w:rPr>
                <w:lang w:val="en-GB"/>
              </w:rPr>
              <w:t>Store these observed power values in the portfolio on connection group level.</w:t>
            </w:r>
          </w:p>
          <w:p w14:paraId="1A421529" w14:textId="77777777" w:rsidR="00834550" w:rsidRPr="00F63393" w:rsidRDefault="00834550" w:rsidP="00B47D00">
            <w:pPr>
              <w:snapToGrid w:val="0"/>
              <w:spacing w:before="120" w:after="120"/>
              <w:rPr>
                <w:lang w:val="en-GB"/>
              </w:rPr>
            </w:pPr>
            <w:r>
              <w:rPr>
                <w:lang w:val="en-GB"/>
              </w:rPr>
              <w:t xml:space="preserve">Note that PowerMatcher returns </w:t>
            </w:r>
            <w:r w:rsidR="00EF18BA">
              <w:rPr>
                <w:lang w:val="en-GB"/>
              </w:rPr>
              <w:t>a combined power value</w:t>
            </w:r>
            <w:r>
              <w:rPr>
                <w:lang w:val="en-GB"/>
              </w:rPr>
              <w:t xml:space="preserve"> for </w:t>
            </w:r>
            <w:r w:rsidR="00EF18BA">
              <w:rPr>
                <w:lang w:val="en-GB"/>
              </w:rPr>
              <w:t xml:space="preserve">all connections and underlying </w:t>
            </w:r>
            <w:r>
              <w:rPr>
                <w:lang w:val="en-GB"/>
              </w:rPr>
              <w:t xml:space="preserve">devices. </w:t>
            </w:r>
            <w:r w:rsidR="00EF18BA">
              <w:rPr>
                <w:lang w:val="en-GB"/>
              </w:rPr>
              <w:t>This includes uncontrolled load and PV load.</w:t>
            </w:r>
            <w:r>
              <w:rPr>
                <w:lang w:val="en-GB"/>
              </w:rPr>
              <w:t>.</w:t>
            </w:r>
          </w:p>
        </w:tc>
      </w:tr>
    </w:tbl>
    <w:p w14:paraId="5388D397" w14:textId="77777777" w:rsidR="00CD504E" w:rsidRPr="00F63393" w:rsidRDefault="00CD504E" w:rsidP="00CD504E">
      <w:pPr>
        <w:rPr>
          <w:lang w:val="en-GB"/>
        </w:rPr>
      </w:pPr>
    </w:p>
    <w:p w14:paraId="432A3361" w14:textId="77777777" w:rsidR="00A013D5" w:rsidRPr="00F63393" w:rsidRDefault="00A013D5" w:rsidP="00A013D5">
      <w:pPr>
        <w:pStyle w:val="Kop3"/>
        <w:ind w:left="357" w:hanging="357"/>
        <w:rPr>
          <w:lang w:val="nl-NL"/>
        </w:rPr>
      </w:pPr>
      <w:r w:rsidRPr="00F63393">
        <w:rPr>
          <w:lang w:val="nl-NL"/>
        </w:rPr>
        <w:t>Determine Net Demands via ADS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A013D5" w:rsidRPr="00F63393" w14:paraId="738109D3" w14:textId="77777777" w:rsidTr="00736878">
        <w:tc>
          <w:tcPr>
            <w:tcW w:w="8784" w:type="dxa"/>
            <w:gridSpan w:val="2"/>
            <w:shd w:val="clear" w:color="auto" w:fill="D9E2F3"/>
          </w:tcPr>
          <w:p w14:paraId="4501DCD1" w14:textId="77777777" w:rsidR="00A013D5" w:rsidRPr="00F63393" w:rsidRDefault="00A013D5" w:rsidP="00B82A34">
            <w:pPr>
              <w:spacing w:before="120" w:after="120"/>
              <w:jc w:val="center"/>
              <w:rPr>
                <w:b/>
                <w:lang w:val="en-GB"/>
              </w:rPr>
            </w:pPr>
            <w:r w:rsidRPr="00F63393">
              <w:rPr>
                <w:b/>
                <w:lang w:val="en-GB"/>
              </w:rPr>
              <w:t>Implementation 1</w:t>
            </w:r>
          </w:p>
        </w:tc>
      </w:tr>
      <w:tr w:rsidR="00A013D5" w:rsidRPr="00F63393" w14:paraId="535D8CB6" w14:textId="77777777" w:rsidTr="00736878">
        <w:tc>
          <w:tcPr>
            <w:tcW w:w="1715" w:type="dxa"/>
            <w:shd w:val="clear" w:color="auto" w:fill="D9E2F3"/>
          </w:tcPr>
          <w:p w14:paraId="3862E3EE" w14:textId="77777777" w:rsidR="00A013D5" w:rsidRPr="00F63393" w:rsidRDefault="00A013D5" w:rsidP="00B82A34">
            <w:pPr>
              <w:spacing w:before="120" w:after="120"/>
              <w:rPr>
                <w:b/>
                <w:lang w:val="en-GB"/>
              </w:rPr>
            </w:pPr>
            <w:r w:rsidRPr="00F63393">
              <w:rPr>
                <w:b/>
                <w:lang w:val="en-GB"/>
              </w:rPr>
              <w:t>Class</w:t>
            </w:r>
          </w:p>
        </w:tc>
        <w:tc>
          <w:tcPr>
            <w:tcW w:w="7069" w:type="dxa"/>
            <w:shd w:val="clear" w:color="auto" w:fill="auto"/>
          </w:tcPr>
          <w:p w14:paraId="44CEFA1A" w14:textId="77777777" w:rsidR="00A013D5" w:rsidRPr="00F63393" w:rsidRDefault="002C41E7" w:rsidP="00B82A34">
            <w:pPr>
              <w:spacing w:before="120" w:after="120"/>
              <w:rPr>
                <w:lang w:val="en-GB"/>
              </w:rPr>
            </w:pPr>
            <w:r>
              <w:rPr>
                <w:lang w:val="en-GB"/>
              </w:rPr>
              <w:t>energy.usef</w:t>
            </w:r>
            <w:r w:rsidR="00A013D5" w:rsidRPr="00F63393">
              <w:rPr>
                <w:lang w:val="en-GB"/>
              </w:rPr>
              <w:t>.agr.workflow.step.AgrDetermineNetDemandsStub</w:t>
            </w:r>
          </w:p>
        </w:tc>
      </w:tr>
      <w:tr w:rsidR="00A013D5" w:rsidRPr="00F63393" w14:paraId="727DFDA8" w14:textId="77777777" w:rsidTr="00736878">
        <w:tc>
          <w:tcPr>
            <w:tcW w:w="1715" w:type="dxa"/>
            <w:shd w:val="clear" w:color="auto" w:fill="D9E2F3"/>
          </w:tcPr>
          <w:p w14:paraId="46EC1715" w14:textId="77777777" w:rsidR="00A013D5" w:rsidRPr="00F63393" w:rsidRDefault="00A013D5" w:rsidP="00B82A34">
            <w:pPr>
              <w:spacing w:before="120" w:after="120"/>
              <w:rPr>
                <w:b/>
                <w:lang w:val="en-GB"/>
              </w:rPr>
            </w:pPr>
            <w:r w:rsidRPr="00F63393">
              <w:rPr>
                <w:b/>
                <w:lang w:val="en-GB"/>
              </w:rPr>
              <w:t>Project</w:t>
            </w:r>
          </w:p>
        </w:tc>
        <w:tc>
          <w:tcPr>
            <w:tcW w:w="7069" w:type="dxa"/>
            <w:shd w:val="clear" w:color="auto" w:fill="auto"/>
          </w:tcPr>
          <w:p w14:paraId="6A3E48DC" w14:textId="77777777" w:rsidR="00A013D5" w:rsidRPr="00F63393" w:rsidRDefault="00A013D5" w:rsidP="00B82A34">
            <w:pPr>
              <w:spacing w:before="120" w:after="120"/>
              <w:rPr>
                <w:lang w:val="en-GB"/>
              </w:rPr>
            </w:pPr>
            <w:r w:rsidRPr="00F63393">
              <w:rPr>
                <w:lang w:val="en-GB"/>
              </w:rPr>
              <w:t>usef-simulation-agr</w:t>
            </w:r>
          </w:p>
        </w:tc>
      </w:tr>
      <w:tr w:rsidR="00A013D5" w:rsidRPr="00F63393" w14:paraId="56385A59" w14:textId="77777777" w:rsidTr="00736878">
        <w:tc>
          <w:tcPr>
            <w:tcW w:w="1715" w:type="dxa"/>
            <w:shd w:val="clear" w:color="auto" w:fill="D9E2F3"/>
          </w:tcPr>
          <w:p w14:paraId="6678F8C9" w14:textId="77777777" w:rsidR="00A013D5" w:rsidRPr="00F63393" w:rsidRDefault="00A013D5" w:rsidP="00B82A34">
            <w:pPr>
              <w:spacing w:before="120" w:after="120"/>
              <w:rPr>
                <w:b/>
                <w:lang w:val="en-GB"/>
              </w:rPr>
            </w:pPr>
            <w:r w:rsidRPr="00F63393">
              <w:rPr>
                <w:b/>
                <w:lang w:val="en-GB"/>
              </w:rPr>
              <w:t>Description</w:t>
            </w:r>
          </w:p>
        </w:tc>
        <w:tc>
          <w:tcPr>
            <w:tcW w:w="7069" w:type="dxa"/>
            <w:shd w:val="clear" w:color="auto" w:fill="auto"/>
          </w:tcPr>
          <w:p w14:paraId="49ED2071" w14:textId="77777777" w:rsidR="00AA6CA1" w:rsidRPr="00F63393" w:rsidRDefault="00AA6CA1" w:rsidP="00AA6CA1">
            <w:pPr>
              <w:rPr>
                <w:lang w:val="en-GB"/>
              </w:rPr>
            </w:pPr>
            <w:r w:rsidRPr="00F63393">
              <w:rPr>
                <w:lang w:val="en-GB"/>
              </w:rPr>
              <w:t xml:space="preserve">Stub implementation of the PBC </w:t>
            </w:r>
            <w:r>
              <w:rPr>
                <w:lang w:val="en-GB"/>
              </w:rPr>
              <w:t xml:space="preserve">that </w:t>
            </w:r>
            <w:r w:rsidRPr="00F63393">
              <w:rPr>
                <w:lang w:val="en-GB"/>
              </w:rPr>
              <w:t xml:space="preserve">is in charge of </w:t>
            </w:r>
            <w:r>
              <w:rPr>
                <w:lang w:val="en-GB"/>
              </w:rPr>
              <w:t>retrieving and updating actual and forecast power values for all connections in the portfolio.</w:t>
            </w:r>
          </w:p>
          <w:p w14:paraId="29027EB2" w14:textId="77777777" w:rsidR="00AA6CA1" w:rsidRPr="00F63393" w:rsidRDefault="00AA6CA1" w:rsidP="00AA6CA1">
            <w:pPr>
              <w:rPr>
                <w:lang w:val="en-GB"/>
              </w:rPr>
            </w:pPr>
            <w:r w:rsidRPr="00F63393">
              <w:rPr>
                <w:lang w:val="en-GB"/>
              </w:rPr>
              <w:t>This stub performs the following steps:</w:t>
            </w:r>
          </w:p>
          <w:p w14:paraId="5FC33EDD" w14:textId="77777777" w:rsidR="006871B0" w:rsidRPr="00F63393" w:rsidRDefault="006871B0" w:rsidP="006871B0">
            <w:pPr>
              <w:numPr>
                <w:ilvl w:val="0"/>
                <w:numId w:val="13"/>
              </w:numPr>
              <w:spacing w:before="120" w:after="120"/>
              <w:rPr>
                <w:lang w:val="en-GB"/>
              </w:rPr>
            </w:pPr>
            <w:r w:rsidRPr="00F63393">
              <w:rPr>
                <w:lang w:val="en-GB"/>
              </w:rPr>
              <w:t xml:space="preserve">The ”PvLoad” and “UncontrolledLoad” for </w:t>
            </w:r>
            <w:r w:rsidR="00AA6CA1">
              <w:rPr>
                <w:lang w:val="en-GB"/>
              </w:rPr>
              <w:t xml:space="preserve">the current period </w:t>
            </w:r>
            <w:r w:rsidRPr="00F63393">
              <w:rPr>
                <w:lang w:val="en-GB"/>
              </w:rPr>
              <w:t>are retrieved from the PBCFeeder for all connections (input, validated)</w:t>
            </w:r>
          </w:p>
          <w:p w14:paraId="604F9A12" w14:textId="77777777" w:rsidR="00FC6E1F" w:rsidRPr="00882F15" w:rsidRDefault="00FC6E1F" w:rsidP="00FC6E1F">
            <w:pPr>
              <w:numPr>
                <w:ilvl w:val="0"/>
                <w:numId w:val="13"/>
              </w:numPr>
              <w:spacing w:before="120" w:after="120"/>
              <w:rPr>
                <w:lang w:val="en-GB"/>
              </w:rPr>
            </w:pPr>
            <w:r>
              <w:rPr>
                <w:lang w:val="en-GB"/>
              </w:rPr>
              <w:t>To ensure the actual and forecast values are not identical each time this PBC is executed, a small random factor is added to the values for a number of PTUs.</w:t>
            </w:r>
          </w:p>
          <w:p w14:paraId="68D6930E" w14:textId="77777777" w:rsidR="006871B0" w:rsidRPr="00F63393" w:rsidRDefault="006871B0" w:rsidP="006871B0">
            <w:pPr>
              <w:numPr>
                <w:ilvl w:val="0"/>
                <w:numId w:val="13"/>
              </w:numPr>
              <w:spacing w:before="120" w:after="120"/>
              <w:rPr>
                <w:lang w:val="en-GB"/>
              </w:rPr>
            </w:pPr>
            <w:r w:rsidRPr="00F63393">
              <w:rPr>
                <w:lang w:val="en-GB"/>
              </w:rPr>
              <w:t xml:space="preserve">The aggregator portfolio is updated and set the “ActualAveragePower” for the DTUs in the previous PTU based the sum of “PvLoad”, “UncontrolledLoad” and the ”UDI-Event” entries for the DTU, using appropriate signs for production (minus) and consumption (plus). </w:t>
            </w:r>
            <w:r w:rsidRPr="00F63393">
              <w:rPr>
                <w:lang w:val="en-GB"/>
              </w:rPr>
              <w:br/>
              <w:t>Note that the PBCFeeder values are per PTU and that PTU-to-DTU conversion of the power value is required (also for the UDI Events).</w:t>
            </w:r>
          </w:p>
          <w:p w14:paraId="0AD47D38" w14:textId="77777777" w:rsidR="006871B0" w:rsidRDefault="006871B0" w:rsidP="006871B0">
            <w:pPr>
              <w:numPr>
                <w:ilvl w:val="0"/>
                <w:numId w:val="13"/>
              </w:numPr>
              <w:spacing w:before="120" w:after="120"/>
              <w:rPr>
                <w:lang w:val="en-GB"/>
              </w:rPr>
            </w:pPr>
            <w:r w:rsidRPr="00F63393">
              <w:rPr>
                <w:lang w:val="en-GB"/>
              </w:rPr>
              <w:t>Similarly, the “ForecastAveragePower” values for all future DTUs are set</w:t>
            </w:r>
          </w:p>
          <w:p w14:paraId="14D48DDC" w14:textId="77777777" w:rsidR="00AA6CA1" w:rsidRDefault="00BB1ACE" w:rsidP="003F6061">
            <w:pPr>
              <w:numPr>
                <w:ilvl w:val="0"/>
                <w:numId w:val="13"/>
              </w:numPr>
              <w:spacing w:before="120" w:after="120"/>
              <w:rPr>
                <w:lang w:val="en-GB"/>
              </w:rPr>
            </w:pPr>
            <w:r>
              <w:rPr>
                <w:lang w:val="en-GB"/>
              </w:rPr>
              <w:t>Additionally</w:t>
            </w:r>
            <w:r w:rsidR="006871B0">
              <w:rPr>
                <w:lang w:val="en-GB"/>
              </w:rPr>
              <w:t xml:space="preserve">, for each connection </w:t>
            </w:r>
            <w:r w:rsidR="00AA6CA1">
              <w:rPr>
                <w:lang w:val="en-GB"/>
              </w:rPr>
              <w:t>the stub</w:t>
            </w:r>
            <w:r w:rsidR="009D08A8">
              <w:rPr>
                <w:lang w:val="en-GB"/>
              </w:rPr>
              <w:t>:</w:t>
            </w:r>
          </w:p>
          <w:p w14:paraId="3952F375" w14:textId="77777777" w:rsidR="00086C67" w:rsidRDefault="006871B0" w:rsidP="00AA6CA1">
            <w:pPr>
              <w:numPr>
                <w:ilvl w:val="1"/>
                <w:numId w:val="13"/>
              </w:numPr>
              <w:spacing w:before="120" w:after="120"/>
              <w:rPr>
                <w:lang w:val="en-GB"/>
              </w:rPr>
            </w:pPr>
            <w:r>
              <w:rPr>
                <w:lang w:val="en-GB"/>
              </w:rPr>
              <w:t>p</w:t>
            </w:r>
            <w:r w:rsidR="00086C67" w:rsidRPr="003F6061">
              <w:rPr>
                <w:lang w:val="en-GB"/>
              </w:rPr>
              <w:t>ick</w:t>
            </w:r>
            <w:r w:rsidR="00086C67">
              <w:rPr>
                <w:lang w:val="en-GB"/>
              </w:rPr>
              <w:t>s</w:t>
            </w:r>
            <w:r w:rsidR="00086C67" w:rsidRPr="003F6061">
              <w:rPr>
                <w:lang w:val="en-GB"/>
              </w:rPr>
              <w:t xml:space="preserve"> a single random existing</w:t>
            </w:r>
            <w:r w:rsidR="00086C67" w:rsidRPr="00086C67">
              <w:rPr>
                <w:lang w:val="en-GB"/>
              </w:rPr>
              <w:t xml:space="preserve"> </w:t>
            </w:r>
            <w:r w:rsidR="00086C67">
              <w:rPr>
                <w:lang w:val="en-GB"/>
              </w:rPr>
              <w:t>“</w:t>
            </w:r>
            <w:r w:rsidR="00086C67" w:rsidRPr="003F6061">
              <w:rPr>
                <w:lang w:val="en-GB"/>
              </w:rPr>
              <w:t>INCREASE_CAPABILITY</w:t>
            </w:r>
            <w:r w:rsidR="00086C67">
              <w:rPr>
                <w:lang w:val="en-GB"/>
              </w:rPr>
              <w:t xml:space="preserve">” </w:t>
            </w:r>
            <w:r w:rsidR="00086C67" w:rsidRPr="003F6061">
              <w:rPr>
                <w:lang w:val="en-GB"/>
              </w:rPr>
              <w:t>and modify its max power value between -5 and 5%.</w:t>
            </w:r>
          </w:p>
          <w:p w14:paraId="3E52B4BC" w14:textId="77777777" w:rsidR="00086C67" w:rsidRDefault="00086C67" w:rsidP="003F6061">
            <w:pPr>
              <w:numPr>
                <w:ilvl w:val="1"/>
                <w:numId w:val="13"/>
              </w:numPr>
              <w:spacing w:before="120" w:after="120"/>
              <w:rPr>
                <w:lang w:val="en-GB"/>
              </w:rPr>
            </w:pPr>
            <w:r w:rsidRPr="003F6061">
              <w:rPr>
                <w:lang w:val="en-GB"/>
              </w:rPr>
              <w:lastRenderedPageBreak/>
              <w:t>create</w:t>
            </w:r>
            <w:r>
              <w:rPr>
                <w:lang w:val="en-GB"/>
              </w:rPr>
              <w:t>s</w:t>
            </w:r>
            <w:r w:rsidRPr="003F6061">
              <w:rPr>
                <w:lang w:val="en-GB"/>
              </w:rPr>
              <w:t xml:space="preserve"> a single</w:t>
            </w:r>
            <w:r w:rsidRPr="00086C67">
              <w:rPr>
                <w:lang w:val="en-GB"/>
              </w:rPr>
              <w:t xml:space="preserve"> </w:t>
            </w:r>
            <w:r>
              <w:rPr>
                <w:lang w:val="en-GB"/>
              </w:rPr>
              <w:t>“</w:t>
            </w:r>
            <w:r w:rsidRPr="003F6061">
              <w:rPr>
                <w:lang w:val="en-GB"/>
              </w:rPr>
              <w:t>REPORT_CAPABILITY</w:t>
            </w:r>
            <w:r>
              <w:rPr>
                <w:lang w:val="en-GB"/>
              </w:rPr>
              <w:t>“</w:t>
            </w:r>
            <w:r w:rsidR="009D08A8">
              <w:rPr>
                <w:lang w:val="en-GB"/>
              </w:rPr>
              <w:t xml:space="preserve"> </w:t>
            </w:r>
            <w:r w:rsidRPr="003F6061">
              <w:rPr>
                <w:lang w:val="en-GB"/>
              </w:rPr>
              <w:t>with a unique event ID if it does not exist, or delete it if it does</w:t>
            </w:r>
            <w:r>
              <w:rPr>
                <w:lang w:val="en-GB"/>
              </w:rPr>
              <w:t>.</w:t>
            </w:r>
          </w:p>
          <w:p w14:paraId="05EC52FD" w14:textId="77777777" w:rsidR="00A013D5" w:rsidRPr="000D4452" w:rsidRDefault="00AA6CA1" w:rsidP="000D4452">
            <w:pPr>
              <w:numPr>
                <w:ilvl w:val="0"/>
                <w:numId w:val="13"/>
              </w:numPr>
              <w:spacing w:before="120" w:after="120"/>
              <w:rPr>
                <w:lang w:val="en-GB"/>
              </w:rPr>
            </w:pPr>
            <w:r>
              <w:rPr>
                <w:lang w:val="en-GB"/>
              </w:rPr>
              <w:t>Finally, the updated connection portfolio is returned.</w:t>
            </w:r>
          </w:p>
        </w:tc>
      </w:tr>
    </w:tbl>
    <w:p w14:paraId="4AEEE924" w14:textId="77777777" w:rsidR="00A013D5" w:rsidRPr="00F63393" w:rsidRDefault="00A013D5" w:rsidP="00A013D5">
      <w:pPr>
        <w:rPr>
          <w:lang w:val="en-GB"/>
        </w:rPr>
      </w:pPr>
    </w:p>
    <w:p w14:paraId="4A72D7A1" w14:textId="77777777" w:rsidR="00AB1774" w:rsidRPr="00F63393" w:rsidRDefault="00AB1774" w:rsidP="00AB1774">
      <w:pPr>
        <w:pStyle w:val="Kop3"/>
        <w:ind w:left="357" w:hanging="357"/>
        <w:rPr>
          <w:lang w:val="en-GB"/>
        </w:rPr>
      </w:pPr>
      <w:r w:rsidRPr="00F63393">
        <w:rPr>
          <w:lang w:val="en-GB"/>
        </w:rPr>
        <w:t>Identify Change In Forecast</w:t>
      </w:r>
    </w:p>
    <w:tbl>
      <w:tblPr>
        <w:tblW w:w="8789" w:type="dxa"/>
        <w:tblInd w:w="-5" w:type="dxa"/>
        <w:tblLayout w:type="fixed"/>
        <w:tblLook w:val="0000" w:firstRow="0" w:lastRow="0" w:firstColumn="0" w:lastColumn="0" w:noHBand="0" w:noVBand="0"/>
      </w:tblPr>
      <w:tblGrid>
        <w:gridCol w:w="1838"/>
        <w:gridCol w:w="6951"/>
      </w:tblGrid>
      <w:tr w:rsidR="00AB1774" w:rsidRPr="00F63393" w14:paraId="1A872952"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32C71541"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5C50ACE8" w14:textId="77777777" w:rsidTr="00736878">
        <w:tc>
          <w:tcPr>
            <w:tcW w:w="1838" w:type="dxa"/>
            <w:tcBorders>
              <w:top w:val="single" w:sz="4" w:space="0" w:color="000000"/>
              <w:left w:val="single" w:sz="4" w:space="0" w:color="000000"/>
              <w:bottom w:val="single" w:sz="4" w:space="0" w:color="000000"/>
            </w:tcBorders>
            <w:shd w:val="clear" w:color="auto" w:fill="D9E2F3"/>
          </w:tcPr>
          <w:p w14:paraId="4E48E5F0"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5DA9F609" w14:textId="77777777" w:rsidR="00AB1774" w:rsidRPr="00F63393" w:rsidRDefault="002C41E7" w:rsidP="00D5142F">
            <w:pPr>
              <w:snapToGrid w:val="0"/>
              <w:spacing w:before="120" w:after="120"/>
              <w:rPr>
                <w:lang w:val="en-GB"/>
              </w:rPr>
            </w:pPr>
            <w:r>
              <w:rPr>
                <w:lang w:val="en-GB"/>
              </w:rPr>
              <w:t>energy.usef</w:t>
            </w:r>
            <w:r w:rsidR="00AB1774" w:rsidRPr="006F07BF">
              <w:rPr>
                <w:lang w:val="en-GB"/>
              </w:rPr>
              <w:t>.agr.workflow.step.AgrIdentifyChangeInForecastStub</w:t>
            </w:r>
          </w:p>
        </w:tc>
      </w:tr>
      <w:tr w:rsidR="00AB1774" w:rsidRPr="00F63393" w14:paraId="46CA2C60" w14:textId="77777777" w:rsidTr="00736878">
        <w:tc>
          <w:tcPr>
            <w:tcW w:w="1838" w:type="dxa"/>
            <w:tcBorders>
              <w:top w:val="single" w:sz="4" w:space="0" w:color="000000"/>
              <w:left w:val="single" w:sz="4" w:space="0" w:color="000000"/>
              <w:bottom w:val="single" w:sz="4" w:space="0" w:color="000000"/>
            </w:tcBorders>
            <w:shd w:val="clear" w:color="auto" w:fill="D9E2F3"/>
          </w:tcPr>
          <w:p w14:paraId="1E0620DE"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6C279D4B"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72DFFD3A" w14:textId="77777777" w:rsidTr="00736878">
        <w:tc>
          <w:tcPr>
            <w:tcW w:w="1838" w:type="dxa"/>
            <w:tcBorders>
              <w:top w:val="single" w:sz="4" w:space="0" w:color="000000"/>
              <w:left w:val="single" w:sz="4" w:space="0" w:color="000000"/>
              <w:bottom w:val="single" w:sz="4" w:space="0" w:color="000000"/>
            </w:tcBorders>
            <w:shd w:val="clear" w:color="auto" w:fill="D9E2F3"/>
          </w:tcPr>
          <w:p w14:paraId="55152887" w14:textId="77777777"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27C0B217" w14:textId="77777777" w:rsidR="00AB1774" w:rsidRPr="00F63393" w:rsidRDefault="00AB1774" w:rsidP="00D5142F">
            <w:pPr>
              <w:snapToGrid w:val="0"/>
              <w:spacing w:before="120" w:after="120"/>
              <w:rPr>
                <w:lang w:val="en-GB"/>
              </w:rPr>
            </w:pPr>
            <w:r w:rsidRPr="00F63393">
              <w:rPr>
                <w:lang w:val="en-GB"/>
              </w:rPr>
              <w:t>Stub implementation of the PBC which is in charge of deciding whether portfolio re-optimization should take place, based on the provided connection portfolio</w:t>
            </w:r>
            <w:r w:rsidR="00992A8E">
              <w:rPr>
                <w:lang w:val="en-GB"/>
              </w:rPr>
              <w:t xml:space="preserve"> and </w:t>
            </w:r>
            <w:r w:rsidR="000147A1" w:rsidRPr="00F63393">
              <w:rPr>
                <w:lang w:val="en-GB"/>
              </w:rPr>
              <w:t>period</w:t>
            </w:r>
            <w:r w:rsidRPr="00F63393">
              <w:rPr>
                <w:lang w:val="en-GB"/>
              </w:rPr>
              <w:t>.</w:t>
            </w:r>
          </w:p>
          <w:p w14:paraId="267CD72D" w14:textId="77777777" w:rsidR="009A0864" w:rsidRPr="00F63393" w:rsidRDefault="009A0864" w:rsidP="009A0864">
            <w:pPr>
              <w:snapToGrid w:val="0"/>
              <w:spacing w:before="120" w:after="120"/>
              <w:rPr>
                <w:lang w:val="en-GB"/>
              </w:rPr>
            </w:pPr>
            <w:r w:rsidRPr="00F63393">
              <w:rPr>
                <w:lang w:val="en-GB"/>
              </w:rPr>
              <w:t>The PBC operates in a tick tock cadence:</w:t>
            </w:r>
          </w:p>
          <w:p w14:paraId="1E57A361" w14:textId="77777777" w:rsidR="009A0864" w:rsidRPr="00F63393" w:rsidRDefault="009A0864" w:rsidP="009A0864">
            <w:pPr>
              <w:numPr>
                <w:ilvl w:val="0"/>
                <w:numId w:val="13"/>
              </w:numPr>
              <w:spacing w:before="120" w:after="120"/>
              <w:rPr>
                <w:lang w:val="en-GB"/>
              </w:rPr>
            </w:pPr>
            <w:r w:rsidRPr="00F63393">
              <w:rPr>
                <w:lang w:val="en-GB"/>
              </w:rPr>
              <w:t>When first invoked ('tick'), it will create a forecast snapshot</w:t>
            </w:r>
            <w:r w:rsidR="000147A1" w:rsidRPr="00F63393">
              <w:rPr>
                <w:lang w:val="en-GB"/>
              </w:rPr>
              <w:t xml:space="preserve"> for the specified period</w:t>
            </w:r>
          </w:p>
          <w:p w14:paraId="23238566" w14:textId="77777777" w:rsidR="009A0864" w:rsidRPr="00F63393" w:rsidRDefault="009A0864" w:rsidP="009A0864">
            <w:pPr>
              <w:numPr>
                <w:ilvl w:val="0"/>
                <w:numId w:val="13"/>
              </w:numPr>
              <w:spacing w:before="120" w:after="120"/>
              <w:rPr>
                <w:lang w:val="en-GB"/>
              </w:rPr>
            </w:pPr>
            <w:r w:rsidRPr="00F63393">
              <w:rPr>
                <w:lang w:val="en-GB"/>
              </w:rPr>
              <w:t>When next invoked ('tock'), it will create a new snapshot</w:t>
            </w:r>
            <w:r w:rsidR="000147A1" w:rsidRPr="00F63393">
              <w:rPr>
                <w:lang w:val="en-GB"/>
              </w:rPr>
              <w:t xml:space="preserve"> for that period</w:t>
            </w:r>
            <w:r w:rsidRPr="00F63393">
              <w:rPr>
                <w:lang w:val="en-GB"/>
              </w:rPr>
              <w:t>, compare it against the previous snapshot</w:t>
            </w:r>
            <w:r w:rsidR="000147A1" w:rsidRPr="00F63393">
              <w:rPr>
                <w:lang w:val="en-GB"/>
              </w:rPr>
              <w:t xml:space="preserve"> for that period</w:t>
            </w:r>
            <w:r w:rsidRPr="00F63393">
              <w:rPr>
                <w:lang w:val="en-GB"/>
              </w:rPr>
              <w:t>, determine if significant changes have occurred, and trigger the next process if so</w:t>
            </w:r>
          </w:p>
          <w:p w14:paraId="24C166A2" w14:textId="77777777" w:rsidR="009A0864" w:rsidRPr="00F63393" w:rsidRDefault="009A0864" w:rsidP="009A0864">
            <w:pPr>
              <w:numPr>
                <w:ilvl w:val="0"/>
                <w:numId w:val="13"/>
              </w:numPr>
              <w:spacing w:before="120" w:after="120"/>
              <w:rPr>
                <w:lang w:val="en-GB"/>
              </w:rPr>
            </w:pPr>
            <w:r w:rsidRPr="00F63393">
              <w:rPr>
                <w:lang w:val="en-GB"/>
              </w:rPr>
              <w:t xml:space="preserve">At the end of each 'tock' invocation, the previous snapshot </w:t>
            </w:r>
            <w:r w:rsidR="000147A1" w:rsidRPr="00F63393">
              <w:rPr>
                <w:lang w:val="en-GB"/>
              </w:rPr>
              <w:t xml:space="preserve">for the specified period </w:t>
            </w:r>
            <w:r w:rsidRPr="00F63393">
              <w:rPr>
                <w:lang w:val="en-GB"/>
              </w:rPr>
              <w:t>is always deleted, regardless of PBC outcome</w:t>
            </w:r>
          </w:p>
          <w:p w14:paraId="2A8B20C1" w14:textId="77777777" w:rsidR="009A0864" w:rsidRPr="00F63393" w:rsidRDefault="009A0864" w:rsidP="009A0864">
            <w:pPr>
              <w:snapToGrid w:val="0"/>
              <w:spacing w:before="120" w:after="120"/>
              <w:rPr>
                <w:lang w:val="en-GB"/>
              </w:rPr>
            </w:pPr>
            <w:bookmarkStart w:id="40" w:name="Creatingaforecastsnapshot"/>
            <w:bookmarkEnd w:id="40"/>
            <w:r w:rsidRPr="00F63393">
              <w:rPr>
                <w:lang w:val="en-GB"/>
              </w:rPr>
              <w:t>To create a snapshot, the PBC selects all PTUs from the aggregator Portfolio for which:</w:t>
            </w:r>
          </w:p>
          <w:p w14:paraId="36746607" w14:textId="77777777" w:rsidR="009A0864" w:rsidRPr="00F63393" w:rsidRDefault="009A0864" w:rsidP="009A0864">
            <w:pPr>
              <w:numPr>
                <w:ilvl w:val="0"/>
                <w:numId w:val="13"/>
              </w:numPr>
              <w:spacing w:before="120" w:after="120"/>
              <w:rPr>
                <w:lang w:val="en-GB"/>
              </w:rPr>
            </w:pPr>
            <w:r w:rsidRPr="00F63393">
              <w:rPr>
                <w:lang w:val="en-GB"/>
              </w:rPr>
              <w:t>A forecast Power value exists (this may involve adding DTU values together)</w:t>
            </w:r>
          </w:p>
          <w:p w14:paraId="2A7AF32F" w14:textId="77777777" w:rsidR="009A0864" w:rsidRPr="00F63393" w:rsidRDefault="009A0864" w:rsidP="009A0864">
            <w:pPr>
              <w:numPr>
                <w:ilvl w:val="0"/>
                <w:numId w:val="13"/>
              </w:numPr>
              <w:spacing w:before="120" w:after="120"/>
              <w:rPr>
                <w:lang w:val="en-GB"/>
              </w:rPr>
            </w:pPr>
            <w:r w:rsidRPr="00F63393">
              <w:rPr>
                <w:lang w:val="en-GB"/>
              </w:rPr>
              <w:t>The PTU is in Plan, Validate or Operate phase</w:t>
            </w:r>
          </w:p>
          <w:p w14:paraId="49D02758" w14:textId="77777777" w:rsidR="009A0864" w:rsidRPr="00F63393" w:rsidRDefault="009A0864" w:rsidP="009A0864">
            <w:pPr>
              <w:snapToGrid w:val="0"/>
              <w:spacing w:before="120" w:after="120"/>
              <w:rPr>
                <w:lang w:val="en-GB"/>
              </w:rPr>
            </w:pPr>
            <w:r w:rsidRPr="00F63393">
              <w:rPr>
                <w:lang w:val="en-GB"/>
              </w:rPr>
              <w:t>To compare two forecast snapshots</w:t>
            </w:r>
            <w:r w:rsidR="000147A1" w:rsidRPr="00F63393">
              <w:rPr>
                <w:lang w:val="en-GB"/>
              </w:rPr>
              <w:t xml:space="preserve"> for a period</w:t>
            </w:r>
            <w:r w:rsidRPr="00F63393">
              <w:rPr>
                <w:lang w:val="en-GB"/>
              </w:rPr>
              <w:t>, the PBC iterates over the most recent snapshot</w:t>
            </w:r>
            <w:r w:rsidR="000147A1" w:rsidRPr="00F63393">
              <w:rPr>
                <w:lang w:val="en-GB"/>
              </w:rPr>
              <w:t xml:space="preserve"> for that period</w:t>
            </w:r>
            <w:r w:rsidRPr="00F63393">
              <w:rPr>
                <w:lang w:val="en-GB"/>
              </w:rPr>
              <w:t>.</w:t>
            </w:r>
          </w:p>
          <w:p w14:paraId="51822991" w14:textId="77777777" w:rsidR="009A0864" w:rsidRPr="00F63393" w:rsidRDefault="009A0864" w:rsidP="009A0864">
            <w:pPr>
              <w:numPr>
                <w:ilvl w:val="0"/>
                <w:numId w:val="13"/>
              </w:numPr>
              <w:spacing w:before="120" w:after="120"/>
              <w:rPr>
                <w:lang w:val="en-GB"/>
              </w:rPr>
            </w:pPr>
            <w:r w:rsidRPr="00F63393">
              <w:rPr>
                <w:lang w:val="en-GB"/>
              </w:rPr>
              <w:t>For each entry, it tries to find the corresponding entry in the previous snapshot. If not found, it is ignored entirely (as are entries that are present in the previous snapshot, but not in the current one).</w:t>
            </w:r>
          </w:p>
          <w:p w14:paraId="09818E46" w14:textId="77777777" w:rsidR="009A0864" w:rsidRPr="00F63393" w:rsidRDefault="009A0864" w:rsidP="009A0864">
            <w:pPr>
              <w:numPr>
                <w:ilvl w:val="0"/>
                <w:numId w:val="13"/>
              </w:numPr>
              <w:spacing w:before="120" w:after="120"/>
              <w:rPr>
                <w:lang w:val="en-GB"/>
              </w:rPr>
            </w:pPr>
            <w:r w:rsidRPr="00F63393">
              <w:rPr>
                <w:lang w:val="en-GB"/>
              </w:rPr>
              <w:t>If the new Power value differs more than 1% (clearly identified in the source code as a user-</w:t>
            </w:r>
            <w:r w:rsidR="006E2BD3" w:rsidRPr="00F63393">
              <w:rPr>
                <w:lang w:val="en-GB"/>
              </w:rPr>
              <w:t>changeable</w:t>
            </w:r>
            <w:r w:rsidRPr="00F63393">
              <w:rPr>
                <w:lang w:val="en-GB"/>
              </w:rPr>
              <w:t xml:space="preserve"> constant) from the previous Power value, the PBC sets the Changed flag in the corresponding entry to true.</w:t>
            </w:r>
          </w:p>
          <w:p w14:paraId="4A3BCACD" w14:textId="77777777" w:rsidR="00AB1774" w:rsidRPr="00F63393" w:rsidRDefault="009A0864" w:rsidP="009A0864">
            <w:pPr>
              <w:numPr>
                <w:ilvl w:val="0"/>
                <w:numId w:val="13"/>
              </w:numPr>
              <w:spacing w:before="120" w:after="120"/>
              <w:rPr>
                <w:lang w:val="en-GB"/>
              </w:rPr>
            </w:pPr>
            <w:r w:rsidRPr="00F63393">
              <w:rPr>
                <w:lang w:val="en-GB"/>
              </w:rPr>
              <w:t>If all entries have been compared, the PBC sums the Power values of all Changed==true entries. If that sum is greater than 5% of all entries, the PBC output Forecast Changed flag is set to true. Otherwise, it remains false.</w:t>
            </w:r>
          </w:p>
        </w:tc>
      </w:tr>
    </w:tbl>
    <w:p w14:paraId="16028359" w14:textId="77777777" w:rsidR="00AB1774" w:rsidRPr="00F63393" w:rsidRDefault="00AB1774" w:rsidP="00AB1774">
      <w:pPr>
        <w:rPr>
          <w:lang w:val="en-GB"/>
        </w:rPr>
      </w:pPr>
    </w:p>
    <w:p w14:paraId="7975A8BF" w14:textId="77777777" w:rsidR="00936DF4" w:rsidRPr="00F63393" w:rsidRDefault="00936DF4" w:rsidP="00936DF4">
      <w:pPr>
        <w:pStyle w:val="Kop3"/>
        <w:ind w:left="357" w:hanging="357"/>
        <w:rPr>
          <w:lang w:val="en-GB"/>
        </w:rPr>
      </w:pPr>
      <w:r w:rsidRPr="00F63393">
        <w:rPr>
          <w:lang w:val="en-GB"/>
        </w:rPr>
        <w:t>Detect Prognoses Deviations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936DF4" w:rsidRPr="00F63393" w14:paraId="39817AD0" w14:textId="77777777" w:rsidTr="005F2854">
        <w:tc>
          <w:tcPr>
            <w:tcW w:w="8784" w:type="dxa"/>
            <w:gridSpan w:val="2"/>
            <w:shd w:val="clear" w:color="auto" w:fill="D9E2F3"/>
          </w:tcPr>
          <w:p w14:paraId="31D7A92A" w14:textId="77777777" w:rsidR="00936DF4" w:rsidRPr="00F63393" w:rsidRDefault="00936DF4" w:rsidP="005F2854">
            <w:pPr>
              <w:spacing w:before="120" w:after="120"/>
              <w:jc w:val="center"/>
              <w:rPr>
                <w:b/>
                <w:lang w:val="en-GB"/>
              </w:rPr>
            </w:pPr>
            <w:r w:rsidRPr="00F63393">
              <w:rPr>
                <w:b/>
                <w:lang w:val="en-GB"/>
              </w:rPr>
              <w:t>Implementation 1</w:t>
            </w:r>
          </w:p>
        </w:tc>
      </w:tr>
      <w:tr w:rsidR="00936DF4" w:rsidRPr="00F63393" w14:paraId="07638CBA" w14:textId="77777777" w:rsidTr="005F2854">
        <w:tc>
          <w:tcPr>
            <w:tcW w:w="1683" w:type="dxa"/>
            <w:shd w:val="clear" w:color="auto" w:fill="D9E2F3"/>
          </w:tcPr>
          <w:p w14:paraId="37514D23" w14:textId="77777777" w:rsidR="00936DF4" w:rsidRPr="00F63393" w:rsidRDefault="00936DF4" w:rsidP="005F2854">
            <w:pPr>
              <w:spacing w:before="120" w:after="120"/>
              <w:rPr>
                <w:b/>
                <w:lang w:val="en-GB"/>
              </w:rPr>
            </w:pPr>
            <w:r w:rsidRPr="00F63393">
              <w:rPr>
                <w:b/>
                <w:lang w:val="en-GB"/>
              </w:rPr>
              <w:lastRenderedPageBreak/>
              <w:t>Class</w:t>
            </w:r>
          </w:p>
        </w:tc>
        <w:tc>
          <w:tcPr>
            <w:tcW w:w="7101" w:type="dxa"/>
            <w:shd w:val="clear" w:color="auto" w:fill="auto"/>
          </w:tcPr>
          <w:p w14:paraId="45090DCF" w14:textId="77777777" w:rsidR="00936DF4" w:rsidRPr="00F63393" w:rsidRDefault="002C41E7" w:rsidP="005F2854">
            <w:pPr>
              <w:spacing w:before="120" w:after="120"/>
              <w:rPr>
                <w:lang w:val="en-GB"/>
              </w:rPr>
            </w:pPr>
            <w:r>
              <w:rPr>
                <w:lang w:val="en-GB"/>
              </w:rPr>
              <w:t>energy.usef</w:t>
            </w:r>
            <w:r w:rsidR="00936DF4" w:rsidRPr="00F63393">
              <w:rPr>
                <w:lang w:val="en-GB"/>
              </w:rPr>
              <w:t>.agr.workflow.step.AgrDetectDeviationFromPrognosesStub</w:t>
            </w:r>
          </w:p>
        </w:tc>
      </w:tr>
      <w:tr w:rsidR="00936DF4" w:rsidRPr="00F63393" w14:paraId="2021B52E" w14:textId="77777777" w:rsidTr="005F2854">
        <w:tc>
          <w:tcPr>
            <w:tcW w:w="1683" w:type="dxa"/>
            <w:shd w:val="clear" w:color="auto" w:fill="D9E2F3"/>
          </w:tcPr>
          <w:p w14:paraId="111A7CD6" w14:textId="77777777" w:rsidR="00936DF4" w:rsidRPr="00F63393" w:rsidRDefault="00936DF4" w:rsidP="005F2854">
            <w:pPr>
              <w:spacing w:before="120" w:after="120"/>
              <w:rPr>
                <w:b/>
                <w:lang w:val="en-GB"/>
              </w:rPr>
            </w:pPr>
            <w:r w:rsidRPr="00F63393">
              <w:rPr>
                <w:b/>
                <w:lang w:val="en-GB"/>
              </w:rPr>
              <w:t>Project</w:t>
            </w:r>
          </w:p>
        </w:tc>
        <w:tc>
          <w:tcPr>
            <w:tcW w:w="7101" w:type="dxa"/>
            <w:shd w:val="clear" w:color="auto" w:fill="auto"/>
          </w:tcPr>
          <w:p w14:paraId="4033D93C" w14:textId="77777777" w:rsidR="00936DF4" w:rsidRPr="00F63393" w:rsidRDefault="00936DF4" w:rsidP="005F2854">
            <w:pPr>
              <w:spacing w:before="120" w:after="120"/>
              <w:rPr>
                <w:lang w:val="en-GB"/>
              </w:rPr>
            </w:pPr>
            <w:r w:rsidRPr="00F63393">
              <w:rPr>
                <w:lang w:val="en-GB"/>
              </w:rPr>
              <w:t>usef-simulation-agr</w:t>
            </w:r>
          </w:p>
        </w:tc>
      </w:tr>
      <w:tr w:rsidR="00936DF4" w:rsidRPr="00F63393" w14:paraId="4EA4473E" w14:textId="77777777" w:rsidTr="005F2854">
        <w:tc>
          <w:tcPr>
            <w:tcW w:w="1683" w:type="dxa"/>
            <w:shd w:val="clear" w:color="auto" w:fill="D9E2F3"/>
          </w:tcPr>
          <w:p w14:paraId="48306C25" w14:textId="77777777" w:rsidR="00936DF4" w:rsidRPr="00F63393" w:rsidRDefault="00936DF4" w:rsidP="005F2854">
            <w:pPr>
              <w:spacing w:before="120" w:after="120"/>
              <w:rPr>
                <w:b/>
                <w:lang w:val="en-GB"/>
              </w:rPr>
            </w:pPr>
            <w:r w:rsidRPr="00F63393">
              <w:rPr>
                <w:b/>
                <w:lang w:val="en-GB"/>
              </w:rPr>
              <w:t>Description</w:t>
            </w:r>
          </w:p>
        </w:tc>
        <w:tc>
          <w:tcPr>
            <w:tcW w:w="7101" w:type="dxa"/>
            <w:shd w:val="clear" w:color="auto" w:fill="auto"/>
          </w:tcPr>
          <w:p w14:paraId="04B19765" w14:textId="77777777" w:rsidR="00936DF4" w:rsidRPr="00F63393" w:rsidRDefault="00936DF4" w:rsidP="005F2854">
            <w:pPr>
              <w:spacing w:before="120" w:after="120"/>
              <w:rPr>
                <w:lang w:val="en-GB"/>
              </w:rPr>
            </w:pPr>
            <w:r w:rsidRPr="00F63393">
              <w:rPr>
                <w:lang w:val="en-GB"/>
              </w:rPr>
              <w:t xml:space="preserve">The stub converts the per-DTU supplied forecast values to a per-PTU value based on the DTUs per PTU. </w:t>
            </w:r>
          </w:p>
          <w:p w14:paraId="2C09A9E7" w14:textId="77777777" w:rsidR="00936DF4" w:rsidRPr="00F63393" w:rsidRDefault="00936DF4" w:rsidP="005F2854">
            <w:pPr>
              <w:spacing w:before="120" w:after="120"/>
              <w:rPr>
                <w:lang w:val="en-GB"/>
              </w:rPr>
            </w:pPr>
            <w:r w:rsidRPr="00F63393">
              <w:rPr>
                <w:lang w:val="en-GB"/>
              </w:rPr>
              <w:t>The converted forecast values are compared with the corresponding per-PTU power values from the prognosis (D-prognosis or A-plan) and indicates deviations.</w:t>
            </w:r>
          </w:p>
          <w:p w14:paraId="09C7BCD7" w14:textId="77777777" w:rsidR="00936DF4" w:rsidRPr="00F63393" w:rsidRDefault="00936DF4" w:rsidP="005F2854">
            <w:pPr>
              <w:spacing w:before="120" w:after="120"/>
              <w:rPr>
                <w:lang w:val="en-GB"/>
              </w:rPr>
            </w:pPr>
            <w:r w:rsidRPr="00F63393">
              <w:rPr>
                <w:lang w:val="en-GB"/>
              </w:rPr>
              <w:t>If the forecast power is not within the range (corresponding prognosis +/- 5%), the PTU is added to the list of PTUs to be returned.</w:t>
            </w:r>
          </w:p>
        </w:tc>
      </w:tr>
    </w:tbl>
    <w:p w14:paraId="0F4DE5C6" w14:textId="77777777" w:rsidR="00936DF4" w:rsidRPr="00F63393" w:rsidRDefault="00936DF4" w:rsidP="00936DF4">
      <w:pPr>
        <w:rPr>
          <w:lang w:val="en-GB"/>
        </w:rPr>
      </w:pPr>
    </w:p>
    <w:p w14:paraId="3A74A503" w14:textId="77777777" w:rsidR="00AB1774" w:rsidRPr="00F63393" w:rsidRDefault="00936DF4" w:rsidP="00AB1774">
      <w:pPr>
        <w:pStyle w:val="Kop3"/>
        <w:ind w:left="357" w:hanging="357"/>
        <w:rPr>
          <w:lang w:val="en-GB"/>
        </w:rPr>
      </w:pPr>
      <w:r w:rsidRPr="00F63393">
        <w:rPr>
          <w:lang w:val="en-GB"/>
        </w:rPr>
        <w:t xml:space="preserve">Non-UDI </w:t>
      </w:r>
      <w:r w:rsidR="00CD504E" w:rsidRPr="00F63393">
        <w:rPr>
          <w:lang w:val="en-GB"/>
        </w:rPr>
        <w:t>Detect Prognoses D</w:t>
      </w:r>
      <w:r w:rsidR="00AB1774" w:rsidRPr="00F63393">
        <w:rPr>
          <w:lang w:val="en-GB"/>
        </w:rPr>
        <w:t>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AB1774" w:rsidRPr="00F63393" w14:paraId="05327677" w14:textId="77777777" w:rsidTr="00736878">
        <w:tc>
          <w:tcPr>
            <w:tcW w:w="8784" w:type="dxa"/>
            <w:gridSpan w:val="2"/>
            <w:shd w:val="clear" w:color="auto" w:fill="D9E2F3"/>
          </w:tcPr>
          <w:p w14:paraId="27EB33E4" w14:textId="77777777" w:rsidR="00AB1774" w:rsidRPr="00F63393" w:rsidRDefault="00AB1774" w:rsidP="00D5142F">
            <w:pPr>
              <w:spacing w:before="120" w:after="120"/>
              <w:jc w:val="center"/>
              <w:rPr>
                <w:b/>
                <w:lang w:val="en-GB"/>
              </w:rPr>
            </w:pPr>
            <w:r w:rsidRPr="00F63393">
              <w:rPr>
                <w:b/>
                <w:lang w:val="en-GB"/>
              </w:rPr>
              <w:t>Implementation 1</w:t>
            </w:r>
          </w:p>
        </w:tc>
      </w:tr>
      <w:tr w:rsidR="00AB1774" w:rsidRPr="00F63393" w14:paraId="69DBE4B4" w14:textId="77777777" w:rsidTr="00736878">
        <w:tc>
          <w:tcPr>
            <w:tcW w:w="1683" w:type="dxa"/>
            <w:shd w:val="clear" w:color="auto" w:fill="D9E2F3"/>
          </w:tcPr>
          <w:p w14:paraId="7BF77564" w14:textId="77777777" w:rsidR="00AB1774" w:rsidRPr="00F63393" w:rsidRDefault="00AB1774" w:rsidP="00D5142F">
            <w:pPr>
              <w:spacing w:before="120" w:after="120"/>
              <w:rPr>
                <w:b/>
                <w:lang w:val="en-GB"/>
              </w:rPr>
            </w:pPr>
            <w:r w:rsidRPr="00F63393">
              <w:rPr>
                <w:b/>
                <w:lang w:val="en-GB"/>
              </w:rPr>
              <w:t>Class</w:t>
            </w:r>
          </w:p>
        </w:tc>
        <w:tc>
          <w:tcPr>
            <w:tcW w:w="7101" w:type="dxa"/>
            <w:shd w:val="clear" w:color="auto" w:fill="auto"/>
          </w:tcPr>
          <w:p w14:paraId="5F5F6614" w14:textId="77777777" w:rsidR="00AB1774" w:rsidRPr="00F63393" w:rsidRDefault="002C41E7" w:rsidP="006D7665">
            <w:pPr>
              <w:spacing w:before="120" w:after="120"/>
              <w:rPr>
                <w:lang w:val="en-GB"/>
              </w:rPr>
            </w:pPr>
            <w:r>
              <w:rPr>
                <w:lang w:val="en-GB"/>
              </w:rPr>
              <w:t>energy.usef</w:t>
            </w:r>
            <w:r w:rsidR="00AB1774" w:rsidRPr="00F63393">
              <w:rPr>
                <w:lang w:val="en-GB"/>
              </w:rPr>
              <w:t>.agr.workflow.ste</w:t>
            </w:r>
            <w:r w:rsidR="0071387A" w:rsidRPr="00F63393">
              <w:rPr>
                <w:lang w:val="en-GB"/>
              </w:rPr>
              <w:t>p.Ag</w:t>
            </w:r>
            <w:r w:rsidR="006D7665" w:rsidRPr="00F63393">
              <w:rPr>
                <w:lang w:val="en-GB"/>
              </w:rPr>
              <w:t>rNonUdi</w:t>
            </w:r>
            <w:r w:rsidR="0071387A" w:rsidRPr="00F63393">
              <w:rPr>
                <w:lang w:val="en-GB"/>
              </w:rPr>
              <w:t>DetectDeviationFromPrognose</w:t>
            </w:r>
            <w:r w:rsidR="00AB1774" w:rsidRPr="00F63393">
              <w:rPr>
                <w:lang w:val="en-GB"/>
              </w:rPr>
              <w:t>sStub</w:t>
            </w:r>
          </w:p>
        </w:tc>
      </w:tr>
      <w:tr w:rsidR="00AB1774" w:rsidRPr="00F63393" w14:paraId="09BCD0A5" w14:textId="77777777" w:rsidTr="00736878">
        <w:tc>
          <w:tcPr>
            <w:tcW w:w="1683" w:type="dxa"/>
            <w:shd w:val="clear" w:color="auto" w:fill="D9E2F3"/>
          </w:tcPr>
          <w:p w14:paraId="33E1CC9F" w14:textId="77777777" w:rsidR="00AB1774" w:rsidRPr="00F63393" w:rsidRDefault="00AB1774" w:rsidP="00D5142F">
            <w:pPr>
              <w:spacing w:before="120" w:after="120"/>
              <w:rPr>
                <w:b/>
                <w:lang w:val="en-GB"/>
              </w:rPr>
            </w:pPr>
            <w:r w:rsidRPr="00F63393">
              <w:rPr>
                <w:b/>
                <w:lang w:val="en-GB"/>
              </w:rPr>
              <w:t>Project</w:t>
            </w:r>
          </w:p>
        </w:tc>
        <w:tc>
          <w:tcPr>
            <w:tcW w:w="7101" w:type="dxa"/>
            <w:shd w:val="clear" w:color="auto" w:fill="auto"/>
          </w:tcPr>
          <w:p w14:paraId="7873B392" w14:textId="77777777" w:rsidR="00AB1774" w:rsidRPr="00F63393" w:rsidRDefault="00AB1774" w:rsidP="00D5142F">
            <w:pPr>
              <w:spacing w:before="120" w:after="120"/>
              <w:rPr>
                <w:lang w:val="en-GB"/>
              </w:rPr>
            </w:pPr>
            <w:r w:rsidRPr="00F63393">
              <w:rPr>
                <w:lang w:val="en-GB"/>
              </w:rPr>
              <w:t>usef-simulation-agr</w:t>
            </w:r>
          </w:p>
        </w:tc>
      </w:tr>
      <w:tr w:rsidR="00AB1774" w:rsidRPr="00F63393" w14:paraId="63D5DA14" w14:textId="77777777" w:rsidTr="00736878">
        <w:tc>
          <w:tcPr>
            <w:tcW w:w="1683" w:type="dxa"/>
            <w:shd w:val="clear" w:color="auto" w:fill="D9E2F3"/>
          </w:tcPr>
          <w:p w14:paraId="2B9CECEF" w14:textId="77777777" w:rsidR="00AB1774" w:rsidRPr="00F63393" w:rsidRDefault="00AB1774" w:rsidP="00D5142F">
            <w:pPr>
              <w:spacing w:before="120" w:after="120"/>
              <w:rPr>
                <w:b/>
                <w:lang w:val="en-GB"/>
              </w:rPr>
            </w:pPr>
            <w:r w:rsidRPr="00F63393">
              <w:rPr>
                <w:b/>
                <w:lang w:val="en-GB"/>
              </w:rPr>
              <w:t>Description</w:t>
            </w:r>
          </w:p>
        </w:tc>
        <w:tc>
          <w:tcPr>
            <w:tcW w:w="7101" w:type="dxa"/>
            <w:shd w:val="clear" w:color="auto" w:fill="auto"/>
          </w:tcPr>
          <w:p w14:paraId="3E3A5FFF" w14:textId="77777777" w:rsidR="008E773A" w:rsidRPr="00F63393" w:rsidRDefault="008E773A" w:rsidP="008E773A">
            <w:pPr>
              <w:spacing w:before="120" w:after="120"/>
              <w:rPr>
                <w:lang w:val="en-GB"/>
              </w:rPr>
            </w:pPr>
            <w:r w:rsidRPr="00F63393">
              <w:rPr>
                <w:lang w:val="en-GB"/>
              </w:rPr>
              <w:t xml:space="preserve">The </w:t>
            </w:r>
            <w:r w:rsidR="00B31B98" w:rsidRPr="00F63393">
              <w:rPr>
                <w:lang w:val="en-GB"/>
              </w:rPr>
              <w:t xml:space="preserve">supplied </w:t>
            </w:r>
            <w:r w:rsidRPr="00F63393">
              <w:rPr>
                <w:lang w:val="en-GB"/>
              </w:rPr>
              <w:t xml:space="preserve">forecast values are compared with the corresponding per-PTU power values </w:t>
            </w:r>
            <w:r w:rsidR="000B3EBE" w:rsidRPr="00F63393">
              <w:rPr>
                <w:lang w:val="en-GB"/>
              </w:rPr>
              <w:t xml:space="preserve">from the prognosis (D-prognosis or A-plan) </w:t>
            </w:r>
            <w:r w:rsidRPr="00F63393">
              <w:rPr>
                <w:lang w:val="en-GB"/>
              </w:rPr>
              <w:t>and indicates deviations.</w:t>
            </w:r>
          </w:p>
          <w:p w14:paraId="608184F0" w14:textId="77777777" w:rsidR="00622B47" w:rsidRPr="00F63393" w:rsidRDefault="008E773A" w:rsidP="00CC25BC">
            <w:pPr>
              <w:spacing w:before="120" w:after="120"/>
              <w:rPr>
                <w:lang w:val="en-GB"/>
              </w:rPr>
            </w:pPr>
            <w:r w:rsidRPr="00F63393">
              <w:rPr>
                <w:lang w:val="en-GB"/>
              </w:rPr>
              <w:t>If the forecast power is not within the range (corresponding prognosis +/- 5%), the PTU is added to the list of PTUs to be returned.</w:t>
            </w:r>
          </w:p>
        </w:tc>
      </w:tr>
    </w:tbl>
    <w:p w14:paraId="1E1C2AE0" w14:textId="77777777" w:rsidR="00AB1774" w:rsidRPr="00F63393" w:rsidRDefault="00AB1774" w:rsidP="00AB1774">
      <w:pPr>
        <w:rPr>
          <w:lang w:val="en-GB"/>
        </w:rPr>
      </w:pPr>
    </w:p>
    <w:p w14:paraId="39A5A5A6" w14:textId="77777777" w:rsidR="00AB1774" w:rsidRPr="00F63393" w:rsidRDefault="006179E6" w:rsidP="00AB1774">
      <w:pPr>
        <w:pStyle w:val="Kop3"/>
        <w:ind w:left="357" w:hanging="357"/>
        <w:rPr>
          <w:lang w:val="en-GB"/>
        </w:rPr>
      </w:pPr>
      <w:r w:rsidRPr="00F63393">
        <w:rPr>
          <w:lang w:val="en-GB"/>
        </w:rPr>
        <w:t>Send ADS M</w:t>
      </w:r>
      <w:r w:rsidR="00AB1774" w:rsidRPr="00F63393">
        <w:rPr>
          <w:lang w:val="en-GB"/>
        </w:rPr>
        <w:t>essages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AB1774" w:rsidRPr="00F63393" w14:paraId="370C611A" w14:textId="77777777" w:rsidTr="00736878">
        <w:tc>
          <w:tcPr>
            <w:tcW w:w="8784" w:type="dxa"/>
            <w:gridSpan w:val="2"/>
            <w:shd w:val="clear" w:color="auto" w:fill="D9E2F3"/>
          </w:tcPr>
          <w:p w14:paraId="22D095B7" w14:textId="77777777" w:rsidR="00AB1774" w:rsidRPr="00F63393" w:rsidRDefault="00AB1774" w:rsidP="00D5142F">
            <w:pPr>
              <w:spacing w:before="120" w:after="120"/>
              <w:jc w:val="center"/>
              <w:rPr>
                <w:b/>
                <w:lang w:val="en-GB"/>
              </w:rPr>
            </w:pPr>
            <w:r w:rsidRPr="00F63393">
              <w:rPr>
                <w:b/>
                <w:lang w:val="en-GB"/>
              </w:rPr>
              <w:t>Implementation 1</w:t>
            </w:r>
          </w:p>
        </w:tc>
      </w:tr>
      <w:tr w:rsidR="00AB1774" w:rsidRPr="00F63393" w14:paraId="08FB4F87" w14:textId="77777777" w:rsidTr="00736878">
        <w:tc>
          <w:tcPr>
            <w:tcW w:w="1693" w:type="dxa"/>
            <w:shd w:val="clear" w:color="auto" w:fill="D9E2F3"/>
          </w:tcPr>
          <w:p w14:paraId="70F5F131" w14:textId="77777777" w:rsidR="00AB1774" w:rsidRPr="00F63393" w:rsidRDefault="00AB1774" w:rsidP="00D5142F">
            <w:pPr>
              <w:spacing w:before="120" w:after="120"/>
              <w:rPr>
                <w:b/>
                <w:lang w:val="en-GB"/>
              </w:rPr>
            </w:pPr>
            <w:r w:rsidRPr="00F63393">
              <w:rPr>
                <w:b/>
                <w:lang w:val="en-GB"/>
              </w:rPr>
              <w:t>Class</w:t>
            </w:r>
          </w:p>
        </w:tc>
        <w:tc>
          <w:tcPr>
            <w:tcW w:w="7091" w:type="dxa"/>
            <w:shd w:val="clear" w:color="auto" w:fill="auto"/>
          </w:tcPr>
          <w:p w14:paraId="2632E155" w14:textId="77777777" w:rsidR="00AB1774" w:rsidRPr="00F63393" w:rsidRDefault="002C41E7" w:rsidP="00D5142F">
            <w:pPr>
              <w:spacing w:before="120" w:after="120"/>
              <w:rPr>
                <w:lang w:val="en-GB"/>
              </w:rPr>
            </w:pPr>
            <w:r>
              <w:rPr>
                <w:lang w:val="en-GB"/>
              </w:rPr>
              <w:t>energy.usef</w:t>
            </w:r>
            <w:r w:rsidR="00AB1774" w:rsidRPr="00F63393">
              <w:rPr>
                <w:lang w:val="en-GB"/>
              </w:rPr>
              <w:t>.dso.workflow.step.AgrControlActiveDemandSupplyStub</w:t>
            </w:r>
          </w:p>
        </w:tc>
      </w:tr>
      <w:tr w:rsidR="00AB1774" w:rsidRPr="00F63393" w14:paraId="447412D7" w14:textId="77777777" w:rsidTr="00736878">
        <w:tc>
          <w:tcPr>
            <w:tcW w:w="1693" w:type="dxa"/>
            <w:shd w:val="clear" w:color="auto" w:fill="D9E2F3"/>
          </w:tcPr>
          <w:p w14:paraId="2C2692C2" w14:textId="77777777" w:rsidR="00AB1774" w:rsidRPr="00F63393" w:rsidRDefault="00AB1774" w:rsidP="00D5142F">
            <w:pPr>
              <w:spacing w:before="120" w:after="120"/>
              <w:rPr>
                <w:b/>
                <w:lang w:val="en-GB"/>
              </w:rPr>
            </w:pPr>
            <w:r w:rsidRPr="00F63393">
              <w:rPr>
                <w:b/>
                <w:lang w:val="en-GB"/>
              </w:rPr>
              <w:t>Project</w:t>
            </w:r>
          </w:p>
        </w:tc>
        <w:tc>
          <w:tcPr>
            <w:tcW w:w="7091" w:type="dxa"/>
            <w:shd w:val="clear" w:color="auto" w:fill="auto"/>
          </w:tcPr>
          <w:p w14:paraId="5ED8F677" w14:textId="77777777" w:rsidR="00AB1774" w:rsidRPr="00F63393" w:rsidRDefault="00AB1774" w:rsidP="00D5142F">
            <w:pPr>
              <w:spacing w:before="120" w:after="120"/>
              <w:rPr>
                <w:lang w:val="en-GB"/>
              </w:rPr>
            </w:pPr>
            <w:r w:rsidRPr="00F63393">
              <w:rPr>
                <w:lang w:val="en-GB"/>
              </w:rPr>
              <w:t>usef-simulation-agr</w:t>
            </w:r>
          </w:p>
        </w:tc>
      </w:tr>
      <w:tr w:rsidR="00AB1774" w:rsidRPr="00F63393" w14:paraId="31636677" w14:textId="77777777" w:rsidTr="00736878">
        <w:tc>
          <w:tcPr>
            <w:tcW w:w="1693" w:type="dxa"/>
            <w:shd w:val="clear" w:color="auto" w:fill="D9E2F3"/>
          </w:tcPr>
          <w:p w14:paraId="34039341" w14:textId="77777777" w:rsidR="00AB1774" w:rsidRPr="00F63393" w:rsidRDefault="00AB1774" w:rsidP="00D5142F">
            <w:pPr>
              <w:spacing w:before="120" w:after="120"/>
              <w:rPr>
                <w:b/>
                <w:lang w:val="en-GB"/>
              </w:rPr>
            </w:pPr>
            <w:r w:rsidRPr="00F63393">
              <w:rPr>
                <w:b/>
                <w:lang w:val="en-GB"/>
              </w:rPr>
              <w:t>Description</w:t>
            </w:r>
          </w:p>
        </w:tc>
        <w:tc>
          <w:tcPr>
            <w:tcW w:w="7091" w:type="dxa"/>
            <w:shd w:val="clear" w:color="auto" w:fill="auto"/>
          </w:tcPr>
          <w:p w14:paraId="0834F397" w14:textId="77777777" w:rsidR="00055170" w:rsidRPr="00055170" w:rsidRDefault="002313FE" w:rsidP="00055170">
            <w:pPr>
              <w:spacing w:before="120" w:after="120"/>
              <w:rPr>
                <w:lang w:val="en-GB"/>
              </w:rPr>
            </w:pPr>
            <w:r>
              <w:rPr>
                <w:lang w:val="en-GB"/>
              </w:rPr>
              <w:t xml:space="preserve">Stub implementation of the PBC that </w:t>
            </w:r>
            <w:r w:rsidR="00055170" w:rsidRPr="00055170">
              <w:rPr>
                <w:lang w:val="en-GB"/>
              </w:rPr>
              <w:t>simulate</w:t>
            </w:r>
            <w:r>
              <w:rPr>
                <w:lang w:val="en-GB"/>
              </w:rPr>
              <w:t>s</w:t>
            </w:r>
            <w:r w:rsidR="00055170" w:rsidRPr="00055170">
              <w:rPr>
                <w:lang w:val="en-GB"/>
              </w:rPr>
              <w:t xml:space="preserve"> the </w:t>
            </w:r>
            <w:r w:rsidRPr="00055170">
              <w:rPr>
                <w:lang w:val="en-GB"/>
              </w:rPr>
              <w:t>behaviour</w:t>
            </w:r>
            <w:r w:rsidR="00055170" w:rsidRPr="00055170">
              <w:rPr>
                <w:lang w:val="en-GB"/>
              </w:rPr>
              <w:t xml:space="preserve"> of an Aggre</w:t>
            </w:r>
            <w:r>
              <w:rPr>
                <w:lang w:val="en-GB"/>
              </w:rPr>
              <w:t>gator controlling Active Demand and Supply</w:t>
            </w:r>
            <w:r w:rsidR="00055170" w:rsidRPr="00055170">
              <w:rPr>
                <w:lang w:val="en-GB"/>
              </w:rPr>
              <w:t>.</w:t>
            </w:r>
          </w:p>
          <w:p w14:paraId="7271AC90" w14:textId="77777777" w:rsidR="00055170" w:rsidRPr="00055170" w:rsidRDefault="00055170" w:rsidP="00055170">
            <w:pPr>
              <w:spacing w:before="120" w:after="120"/>
              <w:rPr>
                <w:lang w:val="en-GB"/>
              </w:rPr>
            </w:pPr>
            <w:r w:rsidRPr="00055170">
              <w:rPr>
                <w:lang w:val="en-GB"/>
              </w:rPr>
              <w:t xml:space="preserve">This </w:t>
            </w:r>
            <w:r w:rsidR="002313FE">
              <w:rPr>
                <w:lang w:val="en-GB"/>
              </w:rPr>
              <w:t xml:space="preserve">stub </w:t>
            </w:r>
            <w:r w:rsidRPr="00055170">
              <w:rPr>
                <w:lang w:val="en-GB"/>
              </w:rPr>
              <w:t>receives as input a UDI Control Message to be processed/sent.</w:t>
            </w:r>
          </w:p>
          <w:p w14:paraId="0DF5FFCF" w14:textId="77777777" w:rsidR="002313FE" w:rsidRPr="00F63393" w:rsidRDefault="002313FE" w:rsidP="002313FE">
            <w:pPr>
              <w:spacing w:before="120" w:after="120"/>
              <w:rPr>
                <w:lang w:val="en-GB"/>
              </w:rPr>
            </w:pPr>
            <w:r>
              <w:rPr>
                <w:lang w:val="en-GB"/>
              </w:rPr>
              <w:t>The UDI control message will be logged and the output is empty, which implies the message was sent successfully.</w:t>
            </w:r>
          </w:p>
        </w:tc>
      </w:tr>
    </w:tbl>
    <w:p w14:paraId="4D5EBAE5" w14:textId="77777777" w:rsidR="00AB1774" w:rsidRPr="00F63393" w:rsidRDefault="00AB1774" w:rsidP="00AB1774">
      <w:pPr>
        <w:rPr>
          <w:lang w:val="en-GB"/>
        </w:rPr>
      </w:pPr>
    </w:p>
    <w:p w14:paraId="4634D0F6" w14:textId="77777777" w:rsidR="00CD504E" w:rsidRPr="00F63393" w:rsidRDefault="00CD504E" w:rsidP="00CD504E">
      <w:pPr>
        <w:pStyle w:val="Kop3"/>
        <w:ind w:left="357" w:hanging="357"/>
        <w:rPr>
          <w:lang w:val="en-GB"/>
        </w:rPr>
      </w:pPr>
      <w:r w:rsidRPr="00F63393">
        <w:rPr>
          <w:lang w:val="en-GB"/>
        </w:rPr>
        <w:t>Send ADS Goals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CD504E" w:rsidRPr="00F63393" w14:paraId="2AEDE713" w14:textId="77777777" w:rsidTr="000F3B59">
        <w:tc>
          <w:tcPr>
            <w:tcW w:w="8784" w:type="dxa"/>
            <w:gridSpan w:val="2"/>
            <w:shd w:val="clear" w:color="auto" w:fill="D9E2F3"/>
          </w:tcPr>
          <w:p w14:paraId="73414B2D" w14:textId="77777777" w:rsidR="00CD504E" w:rsidRPr="00F63393" w:rsidRDefault="00CD504E" w:rsidP="000F3B59">
            <w:pPr>
              <w:spacing w:before="120" w:after="120"/>
              <w:jc w:val="center"/>
              <w:rPr>
                <w:b/>
                <w:lang w:val="en-GB"/>
              </w:rPr>
            </w:pPr>
            <w:r w:rsidRPr="00F63393">
              <w:rPr>
                <w:b/>
                <w:lang w:val="en-GB"/>
              </w:rPr>
              <w:t>Implementation 1</w:t>
            </w:r>
          </w:p>
        </w:tc>
      </w:tr>
      <w:tr w:rsidR="00CD504E" w:rsidRPr="00F63393" w14:paraId="42F8C46A" w14:textId="77777777" w:rsidTr="000F3B59">
        <w:tc>
          <w:tcPr>
            <w:tcW w:w="1693" w:type="dxa"/>
            <w:shd w:val="clear" w:color="auto" w:fill="D9E2F3"/>
          </w:tcPr>
          <w:p w14:paraId="03C682C5" w14:textId="77777777" w:rsidR="00CD504E" w:rsidRPr="00F63393" w:rsidRDefault="00CD504E" w:rsidP="000F3B59">
            <w:pPr>
              <w:spacing w:before="120" w:after="120"/>
              <w:rPr>
                <w:b/>
                <w:lang w:val="en-GB"/>
              </w:rPr>
            </w:pPr>
            <w:r w:rsidRPr="00F63393">
              <w:rPr>
                <w:b/>
                <w:lang w:val="en-GB"/>
              </w:rPr>
              <w:t>Class</w:t>
            </w:r>
          </w:p>
        </w:tc>
        <w:tc>
          <w:tcPr>
            <w:tcW w:w="7091" w:type="dxa"/>
            <w:shd w:val="clear" w:color="auto" w:fill="auto"/>
          </w:tcPr>
          <w:p w14:paraId="71938240" w14:textId="77777777" w:rsidR="00CD504E" w:rsidRPr="00F63393" w:rsidRDefault="002C41E7" w:rsidP="00805C83">
            <w:pPr>
              <w:spacing w:before="120" w:after="120"/>
              <w:rPr>
                <w:lang w:val="en-GB"/>
              </w:rPr>
            </w:pPr>
            <w:r>
              <w:rPr>
                <w:lang w:val="en-GB"/>
              </w:rPr>
              <w:t>energy.usef</w:t>
            </w:r>
            <w:r w:rsidR="00CD504E" w:rsidRPr="00F63393">
              <w:rPr>
                <w:lang w:val="en-GB"/>
              </w:rPr>
              <w:t>.dso.workflow.step.</w:t>
            </w:r>
            <w:r w:rsidR="00805C83" w:rsidRPr="00F63393">
              <w:rPr>
                <w:lang w:val="en-GB"/>
              </w:rPr>
              <w:t>AgrNonUdiSetAdsGoalsStub</w:t>
            </w:r>
          </w:p>
        </w:tc>
      </w:tr>
      <w:tr w:rsidR="00CD504E" w:rsidRPr="00F63393" w14:paraId="4BAFD97A" w14:textId="77777777" w:rsidTr="000F3B59">
        <w:tc>
          <w:tcPr>
            <w:tcW w:w="1693" w:type="dxa"/>
            <w:shd w:val="clear" w:color="auto" w:fill="D9E2F3"/>
          </w:tcPr>
          <w:p w14:paraId="5C93F764" w14:textId="77777777" w:rsidR="00CD504E" w:rsidRPr="00F63393" w:rsidRDefault="00CD504E" w:rsidP="000F3B59">
            <w:pPr>
              <w:spacing w:before="120" w:after="120"/>
              <w:rPr>
                <w:b/>
                <w:lang w:val="en-GB"/>
              </w:rPr>
            </w:pPr>
            <w:r w:rsidRPr="00F63393">
              <w:rPr>
                <w:b/>
                <w:lang w:val="en-GB"/>
              </w:rPr>
              <w:t>Project</w:t>
            </w:r>
          </w:p>
        </w:tc>
        <w:tc>
          <w:tcPr>
            <w:tcW w:w="7091" w:type="dxa"/>
            <w:shd w:val="clear" w:color="auto" w:fill="auto"/>
          </w:tcPr>
          <w:p w14:paraId="33868BD9" w14:textId="77777777" w:rsidR="00CD504E" w:rsidRPr="00F63393" w:rsidRDefault="00CD504E" w:rsidP="000F3B59">
            <w:pPr>
              <w:spacing w:before="120" w:after="120"/>
              <w:rPr>
                <w:lang w:val="en-GB"/>
              </w:rPr>
            </w:pPr>
            <w:r w:rsidRPr="00F63393">
              <w:rPr>
                <w:lang w:val="en-GB"/>
              </w:rPr>
              <w:t>usef-simulation-agr</w:t>
            </w:r>
          </w:p>
        </w:tc>
      </w:tr>
      <w:tr w:rsidR="00CD504E" w:rsidRPr="00F63393" w14:paraId="4B579CD2" w14:textId="77777777" w:rsidTr="000F3B59">
        <w:tc>
          <w:tcPr>
            <w:tcW w:w="1693" w:type="dxa"/>
            <w:shd w:val="clear" w:color="auto" w:fill="D9E2F3"/>
          </w:tcPr>
          <w:p w14:paraId="3436E866" w14:textId="77777777" w:rsidR="00CD504E" w:rsidRPr="00F63393" w:rsidRDefault="00CD504E" w:rsidP="000F3B59">
            <w:pPr>
              <w:spacing w:before="120" w:after="120"/>
              <w:rPr>
                <w:b/>
                <w:lang w:val="en-GB"/>
              </w:rPr>
            </w:pPr>
            <w:r w:rsidRPr="00F63393">
              <w:rPr>
                <w:b/>
                <w:lang w:val="en-GB"/>
              </w:rPr>
              <w:t>Description</w:t>
            </w:r>
          </w:p>
        </w:tc>
        <w:tc>
          <w:tcPr>
            <w:tcW w:w="7091" w:type="dxa"/>
            <w:shd w:val="clear" w:color="auto" w:fill="auto"/>
          </w:tcPr>
          <w:p w14:paraId="397E6B0B" w14:textId="77777777" w:rsidR="00805C83" w:rsidRPr="00F63393" w:rsidRDefault="00805C83" w:rsidP="00805C83">
            <w:pPr>
              <w:rPr>
                <w:lang w:val="en-GB"/>
              </w:rPr>
            </w:pPr>
            <w:r w:rsidRPr="00F63393">
              <w:rPr>
                <w:lang w:val="en-GB"/>
              </w:rPr>
              <w:t xml:space="preserve">Stub implementation of the PBC which is in charge of sending ADS goals to the aggregator’s external ADS solution (e.g. </w:t>
            </w:r>
            <w:r w:rsidRPr="00F63393">
              <w:rPr>
                <w:rFonts w:eastAsia="Times New Roman"/>
              </w:rPr>
              <w:t>PowerMatcher ™</w:t>
            </w:r>
            <w:r w:rsidR="00DA4BA4" w:rsidRPr="00F63393">
              <w:rPr>
                <w:lang w:val="en-GB"/>
              </w:rPr>
              <w:t>).</w:t>
            </w:r>
          </w:p>
          <w:p w14:paraId="41DD649B" w14:textId="77777777" w:rsidR="00805C83" w:rsidRPr="00F63393" w:rsidRDefault="00805C83" w:rsidP="00805C83">
            <w:pPr>
              <w:rPr>
                <w:lang w:val="en-GB"/>
              </w:rPr>
            </w:pPr>
            <w:r w:rsidRPr="00F63393">
              <w:rPr>
                <w:lang w:val="en-GB"/>
              </w:rPr>
              <w:lastRenderedPageBreak/>
              <w:t>This stub performs the following steps:</w:t>
            </w:r>
          </w:p>
          <w:p w14:paraId="65695F74" w14:textId="77777777" w:rsidR="00805C83" w:rsidRPr="00F63393" w:rsidRDefault="00805C83" w:rsidP="00C72944">
            <w:pPr>
              <w:numPr>
                <w:ilvl w:val="0"/>
                <w:numId w:val="13"/>
              </w:numPr>
              <w:snapToGrid w:val="0"/>
              <w:spacing w:before="120" w:after="120"/>
              <w:rPr>
                <w:lang w:val="en-GB"/>
              </w:rPr>
            </w:pPr>
            <w:r w:rsidRPr="00F63393">
              <w:rPr>
                <w:lang w:val="en-GB"/>
              </w:rPr>
              <w:t>Transform the supplied A-plan or D-prognosis in the applicable format</w:t>
            </w:r>
            <w:r w:rsidR="00C72944" w:rsidRPr="00F63393">
              <w:rPr>
                <w:lang w:val="en-GB"/>
              </w:rPr>
              <w:t>.</w:t>
            </w:r>
          </w:p>
          <w:p w14:paraId="167FDA7B" w14:textId="77777777" w:rsidR="00C72944" w:rsidRPr="00F63393" w:rsidRDefault="00C72944" w:rsidP="00C72944">
            <w:pPr>
              <w:numPr>
                <w:ilvl w:val="0"/>
                <w:numId w:val="13"/>
              </w:numPr>
              <w:snapToGrid w:val="0"/>
              <w:spacing w:before="120" w:after="120"/>
              <w:rPr>
                <w:lang w:val="en-GB"/>
              </w:rPr>
            </w:pPr>
            <w:r w:rsidRPr="00F63393">
              <w:rPr>
                <w:lang w:val="en-GB"/>
              </w:rPr>
              <w:t>Set the goals from the A-plan to the PowerMatcher Objective Agent.</w:t>
            </w:r>
          </w:p>
          <w:p w14:paraId="41ED6565" w14:textId="77777777" w:rsidR="00CD504E" w:rsidRPr="00F63393" w:rsidRDefault="00C72944" w:rsidP="00C72944">
            <w:pPr>
              <w:numPr>
                <w:ilvl w:val="0"/>
                <w:numId w:val="13"/>
              </w:numPr>
              <w:snapToGrid w:val="0"/>
              <w:spacing w:before="120" w:after="120"/>
              <w:rPr>
                <w:lang w:val="en-GB"/>
              </w:rPr>
            </w:pPr>
            <w:r w:rsidRPr="00F63393">
              <w:rPr>
                <w:lang w:val="en-GB"/>
              </w:rPr>
              <w:t>Set the goals from the D-prognosis to the PowerMatcher Congestion Manager</w:t>
            </w:r>
          </w:p>
        </w:tc>
      </w:tr>
    </w:tbl>
    <w:p w14:paraId="7B2808EA" w14:textId="77777777" w:rsidR="008D6A83" w:rsidRPr="00FF4A32" w:rsidRDefault="008D6A83" w:rsidP="008D6A83">
      <w:pPr>
        <w:rPr>
          <w:lang w:val="en-GB"/>
        </w:rPr>
      </w:pPr>
    </w:p>
    <w:p w14:paraId="49EAF709" w14:textId="77777777" w:rsidR="008D6A83" w:rsidRPr="00E00782" w:rsidRDefault="00EC159C" w:rsidP="008D6A83">
      <w:pPr>
        <w:pStyle w:val="Kop3"/>
        <w:ind w:left="357" w:hanging="357"/>
        <w:rPr>
          <w:lang w:val="en-GB"/>
        </w:rPr>
      </w:pPr>
      <w:r>
        <w:rPr>
          <w:lang w:val="en-GB"/>
        </w:rPr>
        <w:t>Initiate Settlement</w:t>
      </w:r>
    </w:p>
    <w:tbl>
      <w:tblPr>
        <w:tblW w:w="8760" w:type="dxa"/>
        <w:tblInd w:w="-5" w:type="dxa"/>
        <w:tblLayout w:type="fixed"/>
        <w:tblLook w:val="0000" w:firstRow="0" w:lastRow="0" w:firstColumn="0" w:lastColumn="0" w:noHBand="0" w:noVBand="0"/>
      </w:tblPr>
      <w:tblGrid>
        <w:gridCol w:w="1838"/>
        <w:gridCol w:w="6922"/>
      </w:tblGrid>
      <w:tr w:rsidR="008D6A83" w:rsidRPr="00E00782" w14:paraId="58A4D72F" w14:textId="77777777" w:rsidTr="007E1D50">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56140230" w14:textId="77777777" w:rsidR="008D6A83" w:rsidRPr="00E00782" w:rsidRDefault="008D6A83" w:rsidP="007E1D50">
            <w:pPr>
              <w:snapToGrid w:val="0"/>
              <w:spacing w:before="120" w:after="120"/>
              <w:jc w:val="center"/>
              <w:rPr>
                <w:b/>
                <w:lang w:val="en-GB"/>
              </w:rPr>
            </w:pPr>
            <w:r w:rsidRPr="00E00782">
              <w:rPr>
                <w:b/>
                <w:lang w:val="en-GB"/>
              </w:rPr>
              <w:t>Implementation 1</w:t>
            </w:r>
          </w:p>
        </w:tc>
      </w:tr>
      <w:tr w:rsidR="008D6A83" w:rsidRPr="00E00782" w14:paraId="4D486E73" w14:textId="77777777" w:rsidTr="007E1D50">
        <w:tc>
          <w:tcPr>
            <w:tcW w:w="1838" w:type="dxa"/>
            <w:tcBorders>
              <w:top w:val="single" w:sz="4" w:space="0" w:color="000000"/>
              <w:left w:val="single" w:sz="4" w:space="0" w:color="000000"/>
              <w:bottom w:val="single" w:sz="4" w:space="0" w:color="000000"/>
            </w:tcBorders>
            <w:shd w:val="clear" w:color="auto" w:fill="D9E2F3"/>
          </w:tcPr>
          <w:p w14:paraId="46E0078E" w14:textId="77777777" w:rsidR="008D6A83" w:rsidRPr="00E00782" w:rsidRDefault="008D6A83" w:rsidP="007E1D50">
            <w:pPr>
              <w:snapToGrid w:val="0"/>
              <w:spacing w:before="120" w:after="120"/>
              <w:rPr>
                <w:b/>
                <w:lang w:val="en-GB"/>
              </w:rPr>
            </w:pPr>
            <w:r w:rsidRPr="00E0078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1B8EB87E" w14:textId="77777777" w:rsidR="008D6A83" w:rsidRPr="00E00782" w:rsidRDefault="002C41E7" w:rsidP="00EE79B5">
            <w:pPr>
              <w:snapToGrid w:val="0"/>
              <w:spacing w:before="120" w:after="120"/>
              <w:rPr>
                <w:lang w:val="en-GB"/>
              </w:rPr>
            </w:pPr>
            <w:r>
              <w:rPr>
                <w:lang w:val="en-GB"/>
              </w:rPr>
              <w:t>energy.usef</w:t>
            </w:r>
            <w:r w:rsidR="008D6A83" w:rsidRPr="00E00782">
              <w:rPr>
                <w:lang w:val="en-GB"/>
              </w:rPr>
              <w:t>.agr.workflow.step.AgrInitiateSettlementStub</w:t>
            </w:r>
          </w:p>
        </w:tc>
      </w:tr>
      <w:tr w:rsidR="008D6A83" w:rsidRPr="00337155" w14:paraId="2E76612C" w14:textId="77777777" w:rsidTr="007E1D50">
        <w:tc>
          <w:tcPr>
            <w:tcW w:w="1838" w:type="dxa"/>
            <w:tcBorders>
              <w:top w:val="single" w:sz="4" w:space="0" w:color="000000"/>
              <w:left w:val="single" w:sz="4" w:space="0" w:color="000000"/>
              <w:bottom w:val="single" w:sz="4" w:space="0" w:color="000000"/>
            </w:tcBorders>
            <w:shd w:val="clear" w:color="auto" w:fill="D9E2F3"/>
          </w:tcPr>
          <w:p w14:paraId="6EC1FFDA" w14:textId="77777777" w:rsidR="008D6A83" w:rsidRPr="00E00782" w:rsidRDefault="008D6A83" w:rsidP="007E1D50">
            <w:pPr>
              <w:snapToGrid w:val="0"/>
              <w:spacing w:before="120" w:after="120"/>
              <w:rPr>
                <w:b/>
                <w:lang w:val="en-GB"/>
              </w:rPr>
            </w:pPr>
            <w:r w:rsidRPr="00E0078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23813260" w14:textId="77777777" w:rsidR="008D6A83" w:rsidRPr="00E00782" w:rsidRDefault="008D6A83" w:rsidP="007E1D50">
            <w:pPr>
              <w:snapToGrid w:val="0"/>
              <w:spacing w:before="120" w:after="120"/>
              <w:rPr>
                <w:lang w:val="en-GB"/>
              </w:rPr>
            </w:pPr>
            <w:r w:rsidRPr="00E00782">
              <w:rPr>
                <w:lang w:val="en-GB"/>
              </w:rPr>
              <w:t>usef-simulation-agr</w:t>
            </w:r>
          </w:p>
        </w:tc>
      </w:tr>
      <w:tr w:rsidR="008D6A83" w:rsidRPr="00882F15" w14:paraId="698F3510" w14:textId="77777777" w:rsidTr="007E1D50">
        <w:tc>
          <w:tcPr>
            <w:tcW w:w="1838" w:type="dxa"/>
            <w:tcBorders>
              <w:top w:val="single" w:sz="4" w:space="0" w:color="000000"/>
              <w:left w:val="single" w:sz="4" w:space="0" w:color="000000"/>
              <w:bottom w:val="single" w:sz="4" w:space="0" w:color="000000"/>
            </w:tcBorders>
            <w:shd w:val="clear" w:color="auto" w:fill="D9E2F3"/>
          </w:tcPr>
          <w:p w14:paraId="0E7A95BA" w14:textId="77777777" w:rsidR="008D6A83" w:rsidRPr="004971BD" w:rsidRDefault="008D6A83" w:rsidP="007E1D50">
            <w:pPr>
              <w:spacing w:before="120" w:after="120"/>
              <w:rPr>
                <w:b/>
                <w:lang w:val="en-GB"/>
              </w:rPr>
            </w:pPr>
            <w:r w:rsidRPr="004971BD">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0FCEB1A7" w14:textId="77777777" w:rsidR="008D6A83" w:rsidRPr="00882F15" w:rsidRDefault="008D6A83" w:rsidP="007E1D50">
            <w:pPr>
              <w:spacing w:before="120" w:after="120"/>
              <w:rPr>
                <w:lang w:val="en-GB"/>
              </w:rPr>
            </w:pPr>
            <w:r w:rsidRPr="00882F15">
              <w:rPr>
                <w:lang w:val="en-GB"/>
              </w:rPr>
              <w:t xml:space="preserve">This stub performs the following steps to </w:t>
            </w:r>
            <w:r>
              <w:rPr>
                <w:lang w:val="en-GB"/>
              </w:rPr>
              <w:t>create a list of settlement items for the specified period.</w:t>
            </w:r>
          </w:p>
          <w:p w14:paraId="0782062C"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223389CC" w14:textId="77777777" w:rsidR="008D6A83" w:rsidRPr="00A61165" w:rsidRDefault="008D6A83" w:rsidP="007E1D50">
            <w:pPr>
              <w:numPr>
                <w:ilvl w:val="0"/>
                <w:numId w:val="13"/>
              </w:numPr>
              <w:spacing w:before="120" w:after="120"/>
              <w:rPr>
                <w:lang w:val="en-GB"/>
              </w:rPr>
            </w:pPr>
            <w:r w:rsidRPr="00A61165">
              <w:rPr>
                <w:lang w:val="en-GB"/>
              </w:rPr>
              <w:t>For each connection group:</w:t>
            </w:r>
          </w:p>
          <w:p w14:paraId="2E3A1959" w14:textId="77777777"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14:paraId="05EB34B1" w14:textId="77777777"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14:paraId="2B51171C"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60F05879" w14:textId="77777777" w:rsidR="008D6A83" w:rsidRPr="00A61165" w:rsidRDefault="008D6A83" w:rsidP="007E1D50">
            <w:pPr>
              <w:numPr>
                <w:ilvl w:val="1"/>
                <w:numId w:val="13"/>
              </w:numPr>
              <w:spacing w:before="120" w:after="120"/>
              <w:rPr>
                <w:lang w:val="en-GB"/>
              </w:rPr>
            </w:pPr>
            <w:r w:rsidRPr="00A61165">
              <w:rPr>
                <w:lang w:val="en-GB"/>
              </w:rPr>
              <w:t>For each PTU:</w:t>
            </w:r>
          </w:p>
          <w:p w14:paraId="7F7F08D9"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 xml:space="preserve">the </w:t>
            </w:r>
            <w:r>
              <w:rPr>
                <w:lang w:val="en-GB"/>
              </w:rPr>
              <w:t xml:space="preserve">actual </w:t>
            </w:r>
            <w:r w:rsidRPr="00A61165">
              <w:rPr>
                <w:lang w:val="en-GB"/>
              </w:rPr>
              <w:t xml:space="preserve">power value for that PTU from the </w:t>
            </w:r>
            <w:r>
              <w:rPr>
                <w:lang w:val="en-GB"/>
              </w:rPr>
              <w:t xml:space="preserve">portfolio (the observed </w:t>
            </w:r>
            <w:r w:rsidRPr="00A61165">
              <w:rPr>
                <w:lang w:val="en-GB"/>
              </w:rPr>
              <w:t>power)</w:t>
            </w:r>
            <w:r>
              <w:rPr>
                <w:lang w:val="en-GB"/>
              </w:rPr>
              <w:t>.</w:t>
            </w:r>
          </w:p>
          <w:p w14:paraId="47836671"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value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16FDCF66" w14:textId="77777777" w:rsidR="008D6A83" w:rsidRPr="00A61165" w:rsidRDefault="008D6A83" w:rsidP="007E1D50">
            <w:pPr>
              <w:numPr>
                <w:ilvl w:val="2"/>
                <w:numId w:val="13"/>
              </w:numPr>
              <w:spacing w:before="120" w:after="120"/>
              <w:rPr>
                <w:lang w:val="en-GB"/>
              </w:rPr>
            </w:pPr>
            <w:r>
              <w:rPr>
                <w:lang w:val="en-GB"/>
              </w:rPr>
              <w:t>For each flex order from the sorted list:</w:t>
            </w:r>
          </w:p>
          <w:p w14:paraId="220A476F" w14:textId="77777777"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 value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7F633CD2" w14:textId="77777777"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14:paraId="1D2139C7" w14:textId="77777777" w:rsidR="008D6A83" w:rsidRPr="00A61165" w:rsidRDefault="008D6A83" w:rsidP="007E1D50">
            <w:pPr>
              <w:numPr>
                <w:ilvl w:val="3"/>
                <w:numId w:val="13"/>
              </w:numPr>
              <w:spacing w:before="120" w:after="120"/>
              <w:rPr>
                <w:lang w:val="en-GB"/>
              </w:rPr>
            </w:pPr>
            <w:r w:rsidRPr="00A61165">
              <w:rPr>
                <w:lang w:val="en-GB"/>
              </w:rPr>
              <w:lastRenderedPageBreak/>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1EB259F1"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3B313370" w14:textId="77777777" w:rsidR="008D6A83" w:rsidRPr="004971BD" w:rsidRDefault="008D6A83" w:rsidP="007E1D50">
            <w:pPr>
              <w:numPr>
                <w:ilvl w:val="0"/>
                <w:numId w:val="13"/>
              </w:numPr>
              <w:spacing w:before="120" w:after="120"/>
              <w:rPr>
                <w:lang w:val="en-GB"/>
              </w:rPr>
            </w:pPr>
            <w:r>
              <w:rPr>
                <w:lang w:val="en-GB"/>
              </w:rPr>
              <w:t>Return the list of settlement items.</w:t>
            </w:r>
          </w:p>
        </w:tc>
      </w:tr>
      <w:tr w:rsidR="008D6A83" w:rsidRPr="00882F15" w14:paraId="4897C276" w14:textId="77777777" w:rsidTr="007E1D50">
        <w:tc>
          <w:tcPr>
            <w:tcW w:w="1838" w:type="dxa"/>
            <w:tcBorders>
              <w:top w:val="single" w:sz="4" w:space="0" w:color="000000"/>
              <w:left w:val="single" w:sz="4" w:space="0" w:color="000000"/>
              <w:bottom w:val="single" w:sz="4" w:space="0" w:color="000000"/>
            </w:tcBorders>
            <w:shd w:val="clear" w:color="auto" w:fill="D9E2F3"/>
          </w:tcPr>
          <w:p w14:paraId="35F39DCD" w14:textId="77777777" w:rsidR="008D6A83" w:rsidRPr="004971BD" w:rsidRDefault="008D6A83" w:rsidP="007E1D50">
            <w:pPr>
              <w:spacing w:before="120" w:after="120"/>
              <w:rPr>
                <w:b/>
                <w:lang w:val="en-GB"/>
              </w:rPr>
            </w:pP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5DF98608" w14:textId="77777777" w:rsidR="008D6A83" w:rsidRPr="00882F15" w:rsidRDefault="008D6A83" w:rsidP="007E1D50">
            <w:pPr>
              <w:spacing w:before="120" w:after="120"/>
              <w:rPr>
                <w:lang w:val="en-GB"/>
              </w:rPr>
            </w:pPr>
          </w:p>
        </w:tc>
      </w:tr>
    </w:tbl>
    <w:p w14:paraId="010C15BE" w14:textId="77777777" w:rsidR="008D6A83" w:rsidRPr="00882F15" w:rsidRDefault="008D6A83" w:rsidP="008D6A83">
      <w:pPr>
        <w:rPr>
          <w:lang w:val="en-GB"/>
        </w:rPr>
      </w:pPr>
    </w:p>
    <w:p w14:paraId="47AACA94" w14:textId="77777777" w:rsidR="00AB1774" w:rsidRPr="00F63393" w:rsidRDefault="00AB1774" w:rsidP="00AB1774">
      <w:pPr>
        <w:pStyle w:val="Kop3"/>
        <w:ind w:left="357" w:hanging="357"/>
        <w:rPr>
          <w:lang w:val="en-GB"/>
        </w:rPr>
      </w:pPr>
      <w:r w:rsidRPr="00F63393">
        <w:rPr>
          <w:lang w:val="en-GB"/>
        </w:rPr>
        <w:t>Validate Settlement Items</w:t>
      </w:r>
    </w:p>
    <w:tbl>
      <w:tblPr>
        <w:tblW w:w="8789" w:type="dxa"/>
        <w:tblInd w:w="-5" w:type="dxa"/>
        <w:tblLayout w:type="fixed"/>
        <w:tblLook w:val="0000" w:firstRow="0" w:lastRow="0" w:firstColumn="0" w:lastColumn="0" w:noHBand="0" w:noVBand="0"/>
      </w:tblPr>
      <w:tblGrid>
        <w:gridCol w:w="1838"/>
        <w:gridCol w:w="6951"/>
      </w:tblGrid>
      <w:tr w:rsidR="00AB1774" w:rsidRPr="00F63393" w14:paraId="3A6D501A" w14:textId="77777777"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14:paraId="7E2A5E37" w14:textId="77777777"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14:paraId="31B45C12" w14:textId="77777777" w:rsidTr="00736878">
        <w:tc>
          <w:tcPr>
            <w:tcW w:w="1838" w:type="dxa"/>
            <w:tcBorders>
              <w:top w:val="single" w:sz="4" w:space="0" w:color="000000"/>
              <w:left w:val="single" w:sz="4" w:space="0" w:color="000000"/>
              <w:bottom w:val="single" w:sz="4" w:space="0" w:color="000000"/>
            </w:tcBorders>
            <w:shd w:val="clear" w:color="auto" w:fill="D9E2F3"/>
          </w:tcPr>
          <w:p w14:paraId="0EA6D37C" w14:textId="77777777"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14:paraId="310BEDF3" w14:textId="77777777" w:rsidR="00AB1774" w:rsidRPr="00F63393" w:rsidRDefault="002C41E7" w:rsidP="003C3A9A">
            <w:pPr>
              <w:snapToGrid w:val="0"/>
              <w:spacing w:before="120" w:after="120"/>
              <w:rPr>
                <w:lang w:val="en-GB"/>
              </w:rPr>
            </w:pPr>
            <w:r>
              <w:rPr>
                <w:lang w:val="en-GB"/>
              </w:rPr>
              <w:t>energy.usef</w:t>
            </w:r>
            <w:r w:rsidR="00AB1774" w:rsidRPr="00F63393">
              <w:rPr>
                <w:lang w:val="en-GB"/>
              </w:rPr>
              <w:t>.agr.workflow.step.Agr</w:t>
            </w:r>
            <w:r w:rsidR="003C3A9A" w:rsidRPr="00F63393">
              <w:rPr>
                <w:lang w:val="en-GB"/>
              </w:rPr>
              <w:t>ValidateS</w:t>
            </w:r>
            <w:r w:rsidR="00AB1774" w:rsidRPr="00F63393">
              <w:rPr>
                <w:lang w:val="en-GB"/>
              </w:rPr>
              <w:t>ettlement</w:t>
            </w:r>
            <w:r w:rsidR="003C3A9A" w:rsidRPr="00F63393">
              <w:rPr>
                <w:lang w:val="en-GB"/>
              </w:rPr>
              <w:t>Items</w:t>
            </w:r>
            <w:r w:rsidR="00AB1774" w:rsidRPr="00F63393">
              <w:rPr>
                <w:lang w:val="en-GB"/>
              </w:rPr>
              <w:t>Stub</w:t>
            </w:r>
          </w:p>
        </w:tc>
      </w:tr>
      <w:tr w:rsidR="00AB1774" w:rsidRPr="00F63393" w14:paraId="31001A6C" w14:textId="77777777" w:rsidTr="00736878">
        <w:tc>
          <w:tcPr>
            <w:tcW w:w="1838" w:type="dxa"/>
            <w:tcBorders>
              <w:top w:val="single" w:sz="4" w:space="0" w:color="000000"/>
              <w:left w:val="single" w:sz="4" w:space="0" w:color="000000"/>
              <w:bottom w:val="single" w:sz="4" w:space="0" w:color="000000"/>
            </w:tcBorders>
            <w:shd w:val="clear" w:color="auto" w:fill="D9E2F3"/>
          </w:tcPr>
          <w:p w14:paraId="6F3CDB61" w14:textId="77777777"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0CB904F6" w14:textId="77777777" w:rsidR="00AB1774" w:rsidRPr="00F63393" w:rsidRDefault="00AB1774" w:rsidP="00D5142F">
            <w:pPr>
              <w:snapToGrid w:val="0"/>
              <w:spacing w:before="120" w:after="120"/>
              <w:rPr>
                <w:lang w:val="en-GB"/>
              </w:rPr>
            </w:pPr>
            <w:r w:rsidRPr="00F63393">
              <w:rPr>
                <w:lang w:val="en-GB"/>
              </w:rPr>
              <w:t>usef-simulation-agr</w:t>
            </w:r>
          </w:p>
        </w:tc>
      </w:tr>
      <w:tr w:rsidR="00AB1774" w:rsidRPr="00F63393" w14:paraId="27521E20" w14:textId="77777777" w:rsidTr="00736878">
        <w:tc>
          <w:tcPr>
            <w:tcW w:w="1838" w:type="dxa"/>
            <w:tcBorders>
              <w:top w:val="single" w:sz="4" w:space="0" w:color="000000"/>
              <w:left w:val="single" w:sz="4" w:space="0" w:color="000000"/>
              <w:bottom w:val="single" w:sz="4" w:space="0" w:color="000000"/>
            </w:tcBorders>
            <w:shd w:val="clear" w:color="auto" w:fill="D9E2F3"/>
          </w:tcPr>
          <w:p w14:paraId="6C027EE4" w14:textId="77777777" w:rsidR="00AB1774" w:rsidRPr="00F63393" w:rsidRDefault="00AB1774" w:rsidP="00D5142F">
            <w:pPr>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14:paraId="36CAF2FB" w14:textId="77777777" w:rsidR="00AB1774" w:rsidRPr="00F63393" w:rsidRDefault="00AB1774" w:rsidP="00D5142F">
            <w:pPr>
              <w:spacing w:before="120" w:after="120"/>
              <w:rPr>
                <w:lang w:val="en-GB"/>
              </w:rPr>
            </w:pPr>
            <w:r w:rsidRPr="00F63393">
              <w:rPr>
                <w:lang w:val="en-GB"/>
              </w:rPr>
              <w:t>The stub is divided in two steps.</w:t>
            </w:r>
          </w:p>
          <w:p w14:paraId="22D84E4B" w14:textId="77777777" w:rsidR="00AB1774" w:rsidRPr="00F63393" w:rsidRDefault="00AB1774" w:rsidP="00D5142F">
            <w:pPr>
              <w:numPr>
                <w:ilvl w:val="0"/>
                <w:numId w:val="12"/>
              </w:numPr>
              <w:spacing w:before="120" w:after="120" w:line="259" w:lineRule="auto"/>
              <w:rPr>
                <w:lang w:val="en-GB"/>
              </w:rPr>
            </w:pPr>
            <w:r w:rsidRPr="00F63393">
              <w:rPr>
                <w:lang w:val="en-GB"/>
              </w:rPr>
              <w:t>Basic checks on the combination of PROGNOSIS_SEQUENCE, PROGNOSIS_ORIGIN and ORDER_REFERENCE.</w:t>
            </w:r>
            <w:r w:rsidRPr="00F63393">
              <w:rPr>
                <w:lang w:val="en-GB"/>
              </w:rPr>
              <w:br/>
              <w:t>The stub checks if a settlement has been prepared for those values in the database (DTOs object given in input). If not, the stub stops and returns a disposition DISPUTED.</w:t>
            </w:r>
          </w:p>
          <w:p w14:paraId="5F40552E" w14:textId="77777777" w:rsidR="00AB1774" w:rsidRPr="00F63393" w:rsidRDefault="00AB1774" w:rsidP="00D5142F">
            <w:pPr>
              <w:numPr>
                <w:ilvl w:val="0"/>
                <w:numId w:val="12"/>
              </w:numPr>
              <w:spacing w:before="120" w:after="120" w:line="259" w:lineRule="auto"/>
              <w:rPr>
                <w:lang w:val="en-GB"/>
              </w:rPr>
            </w:pPr>
            <w:r w:rsidRPr="00F63393">
              <w:rPr>
                <w:lang w:val="en-GB"/>
              </w:rPr>
              <w:t>Each prepared settlement per flex order is compared with the received FlexOrderSettlement for each PTU.</w:t>
            </w:r>
            <w:r w:rsidRPr="00F63393">
              <w:rPr>
                <w:lang w:val="en-GB"/>
              </w:rPr>
              <w:br/>
              <w:t>Values compared are:</w:t>
            </w:r>
          </w:p>
          <w:p w14:paraId="4210BFEB" w14:textId="77777777" w:rsidR="00AB1774" w:rsidRPr="00F63393" w:rsidRDefault="00AB1774" w:rsidP="00D5142F">
            <w:pPr>
              <w:numPr>
                <w:ilvl w:val="1"/>
                <w:numId w:val="12"/>
              </w:numPr>
              <w:spacing w:before="120" w:after="120" w:line="259" w:lineRule="auto"/>
              <w:rPr>
                <w:lang w:val="en-GB"/>
              </w:rPr>
            </w:pPr>
            <w:r w:rsidRPr="00F63393">
              <w:rPr>
                <w:lang w:val="en-GB"/>
              </w:rPr>
              <w:t>Actual Power</w:t>
            </w:r>
          </w:p>
          <w:p w14:paraId="179F7E07" w14:textId="77777777" w:rsidR="00AB1774" w:rsidRPr="00F63393" w:rsidRDefault="00AB1774" w:rsidP="00D5142F">
            <w:pPr>
              <w:numPr>
                <w:ilvl w:val="1"/>
                <w:numId w:val="12"/>
              </w:numPr>
              <w:spacing w:before="120" w:after="120" w:line="259" w:lineRule="auto"/>
              <w:rPr>
                <w:lang w:val="en-GB"/>
              </w:rPr>
            </w:pPr>
            <w:r w:rsidRPr="00F63393">
              <w:rPr>
                <w:lang w:val="en-GB"/>
              </w:rPr>
              <w:t>Price</w:t>
            </w:r>
          </w:p>
          <w:p w14:paraId="5CB29C59" w14:textId="77777777" w:rsidR="00AB1774" w:rsidRPr="00F63393" w:rsidRDefault="00AB1774" w:rsidP="00D5142F">
            <w:pPr>
              <w:numPr>
                <w:ilvl w:val="1"/>
                <w:numId w:val="12"/>
              </w:numPr>
              <w:spacing w:before="120" w:after="120" w:line="259" w:lineRule="auto"/>
              <w:rPr>
                <w:lang w:val="en-GB"/>
              </w:rPr>
            </w:pPr>
            <w:r w:rsidRPr="00F63393">
              <w:rPr>
                <w:lang w:val="en-GB"/>
              </w:rPr>
              <w:t>Prognosed Power</w:t>
            </w:r>
          </w:p>
          <w:p w14:paraId="4B24D8F3" w14:textId="77777777" w:rsidR="00AB1774" w:rsidRPr="00F63393" w:rsidRDefault="00AB1774" w:rsidP="00D5142F">
            <w:pPr>
              <w:numPr>
                <w:ilvl w:val="1"/>
                <w:numId w:val="12"/>
              </w:numPr>
              <w:spacing w:before="120" w:after="120" w:line="259" w:lineRule="auto"/>
              <w:rPr>
                <w:lang w:val="en-GB"/>
              </w:rPr>
            </w:pPr>
            <w:r w:rsidRPr="00F63393">
              <w:rPr>
                <w:lang w:val="en-GB"/>
              </w:rPr>
              <w:t>Ordered Flex</w:t>
            </w:r>
          </w:p>
          <w:p w14:paraId="5FA3BB37" w14:textId="77777777" w:rsidR="00AB1774" w:rsidRPr="00F63393" w:rsidRDefault="00AB1774" w:rsidP="00D5142F">
            <w:pPr>
              <w:spacing w:before="120" w:after="120" w:line="259" w:lineRule="auto"/>
              <w:ind w:left="709"/>
              <w:rPr>
                <w:lang w:val="en-GB"/>
              </w:rPr>
            </w:pPr>
            <w:r w:rsidRPr="00F63393">
              <w:rPr>
                <w:lang w:val="en-GB"/>
              </w:rPr>
              <w:t>A delta of 20% is accepted for these values. If this is not the case for any of them, the disposition for this FlexOrderSettlement will be set to DISPUTED.</w:t>
            </w:r>
          </w:p>
        </w:tc>
      </w:tr>
    </w:tbl>
    <w:p w14:paraId="145A6FBE" w14:textId="77777777" w:rsidR="00AB1774" w:rsidRPr="00F63393" w:rsidRDefault="00AB1774" w:rsidP="00AB1774">
      <w:pPr>
        <w:rPr>
          <w:lang w:val="en-GB"/>
        </w:rPr>
      </w:pPr>
    </w:p>
    <w:p w14:paraId="6C7D95C0" w14:textId="77777777" w:rsidR="00E44574" w:rsidRPr="00F63393" w:rsidRDefault="00E44574" w:rsidP="00E44574">
      <w:pPr>
        <w:pStyle w:val="Kop2"/>
        <w:rPr>
          <w:lang w:val="en-GB"/>
        </w:rPr>
      </w:pPr>
      <w:bookmarkStart w:id="41" w:name="_Toc450634995"/>
      <w:r w:rsidRPr="00F63393">
        <w:rPr>
          <w:lang w:val="en-GB"/>
        </w:rPr>
        <w:t>Balance Responsible Party</w:t>
      </w:r>
      <w:bookmarkEnd w:id="41"/>
    </w:p>
    <w:p w14:paraId="28E6DCC4" w14:textId="77777777" w:rsidR="00E44574" w:rsidRPr="00F63393" w:rsidRDefault="00E44574" w:rsidP="00E44574">
      <w:pPr>
        <w:rPr>
          <w:lang w:val="en-GB"/>
        </w:rPr>
      </w:pPr>
    </w:p>
    <w:p w14:paraId="3BB001FA" w14:textId="77777777" w:rsidR="00603E4A" w:rsidRPr="00F63393" w:rsidRDefault="005D1015" w:rsidP="00614849">
      <w:pPr>
        <w:pStyle w:val="Kop3"/>
        <w:rPr>
          <w:lang w:val="en-GB"/>
        </w:rPr>
      </w:pPr>
      <w:r w:rsidRPr="00F63393">
        <w:rPr>
          <w:lang w:val="en-GB"/>
        </w:rPr>
        <w:t>Received</w:t>
      </w:r>
      <w:r w:rsidR="00542CED" w:rsidRPr="00F63393">
        <w:rPr>
          <w:lang w:val="en-GB"/>
        </w:rPr>
        <w:t xml:space="preserve"> </w:t>
      </w:r>
      <w:r w:rsidR="00614849" w:rsidRPr="00F63393">
        <w:rPr>
          <w:lang w:val="en-GB"/>
        </w:rPr>
        <w:t>A</w:t>
      </w:r>
      <w:r w:rsidR="00542CED" w:rsidRPr="00F63393">
        <w:rPr>
          <w:lang w:val="en-GB"/>
        </w:rPr>
        <w:t>-p</w:t>
      </w:r>
      <w:r w:rsidR="00614849" w:rsidRPr="00F63393">
        <w:rPr>
          <w:lang w:val="en-GB"/>
        </w:rPr>
        <w:t>lan</w:t>
      </w:r>
    </w:p>
    <w:p w14:paraId="6A48A531" w14:textId="77777777" w:rsidR="00650571" w:rsidRPr="00F63393" w:rsidRDefault="00650571" w:rsidP="00331951">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065"/>
      </w:tblGrid>
      <w:tr w:rsidR="00826FF9" w:rsidRPr="00F63393" w14:paraId="221CEDEC"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7FF62CAD" w14:textId="77777777" w:rsidR="00826FF9" w:rsidRPr="00F63393" w:rsidRDefault="00826FF9" w:rsidP="00066E40">
            <w:pPr>
              <w:spacing w:before="120" w:after="120"/>
              <w:jc w:val="center"/>
              <w:rPr>
                <w:b/>
                <w:lang w:val="en-GB"/>
              </w:rPr>
            </w:pPr>
            <w:r w:rsidRPr="00F63393">
              <w:rPr>
                <w:b/>
                <w:lang w:val="en-GB"/>
              </w:rPr>
              <w:t>Implementation 1</w:t>
            </w:r>
          </w:p>
        </w:tc>
      </w:tr>
      <w:tr w:rsidR="00826FF9" w:rsidRPr="00F63393" w14:paraId="1EE74E09"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4AE040FD" w14:textId="77777777" w:rsidR="00826FF9" w:rsidRPr="00F63393" w:rsidRDefault="00826FF9" w:rsidP="00066E40">
            <w:pPr>
              <w:spacing w:before="120" w:after="120"/>
              <w:rPr>
                <w:b/>
                <w:lang w:val="en-GB"/>
              </w:rPr>
            </w:pPr>
            <w:r w:rsidRPr="00F63393">
              <w:rPr>
                <w:b/>
                <w:lang w:val="en-GB"/>
              </w:rPr>
              <w:t>Class</w:t>
            </w:r>
          </w:p>
        </w:tc>
        <w:tc>
          <w:tcPr>
            <w:tcW w:w="7065" w:type="dxa"/>
            <w:tcBorders>
              <w:top w:val="single" w:sz="4" w:space="0" w:color="auto"/>
              <w:left w:val="single" w:sz="4" w:space="0" w:color="auto"/>
              <w:bottom w:val="single" w:sz="4" w:space="0" w:color="auto"/>
              <w:right w:val="single" w:sz="4" w:space="0" w:color="auto"/>
            </w:tcBorders>
            <w:hideMark/>
          </w:tcPr>
          <w:p w14:paraId="182A03FA" w14:textId="77777777" w:rsidR="00826FF9" w:rsidRPr="00F63393" w:rsidRDefault="002C41E7" w:rsidP="00826FF9">
            <w:pPr>
              <w:spacing w:before="120" w:after="120"/>
              <w:rPr>
                <w:lang w:val="en-GB"/>
              </w:rPr>
            </w:pPr>
            <w:r>
              <w:rPr>
                <w:lang w:val="en-GB"/>
              </w:rPr>
              <w:t>energy.usef</w:t>
            </w:r>
            <w:r w:rsidR="00113B6C" w:rsidRPr="00F63393">
              <w:rPr>
                <w:lang w:val="en-GB"/>
              </w:rPr>
              <w:t>.brp.workflow.step.BrpReceivedAPlanStub</w:t>
            </w:r>
          </w:p>
        </w:tc>
      </w:tr>
      <w:tr w:rsidR="00826FF9" w:rsidRPr="00F63393" w14:paraId="2E06248E"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2AA97C4C" w14:textId="77777777" w:rsidR="00826FF9" w:rsidRPr="00F63393" w:rsidRDefault="00826FF9" w:rsidP="00066E40">
            <w:pPr>
              <w:spacing w:before="120" w:after="120"/>
              <w:rPr>
                <w:b/>
                <w:lang w:val="en-GB"/>
              </w:rPr>
            </w:pPr>
            <w:r w:rsidRPr="00F63393">
              <w:rPr>
                <w:b/>
                <w:lang w:val="en-GB"/>
              </w:rPr>
              <w:t>Project</w:t>
            </w:r>
          </w:p>
        </w:tc>
        <w:tc>
          <w:tcPr>
            <w:tcW w:w="7065" w:type="dxa"/>
            <w:tcBorders>
              <w:top w:val="single" w:sz="4" w:space="0" w:color="auto"/>
              <w:left w:val="single" w:sz="4" w:space="0" w:color="auto"/>
              <w:bottom w:val="single" w:sz="4" w:space="0" w:color="auto"/>
              <w:right w:val="single" w:sz="4" w:space="0" w:color="auto"/>
            </w:tcBorders>
            <w:hideMark/>
          </w:tcPr>
          <w:p w14:paraId="43123EF5" w14:textId="77777777" w:rsidR="00826FF9" w:rsidRPr="00F63393" w:rsidRDefault="00826FF9" w:rsidP="00066E40">
            <w:pPr>
              <w:spacing w:before="120" w:after="120"/>
              <w:rPr>
                <w:lang w:val="en-GB"/>
              </w:rPr>
            </w:pPr>
            <w:r w:rsidRPr="00F63393">
              <w:rPr>
                <w:lang w:val="en-GB"/>
              </w:rPr>
              <w:t>usef-simulation-brp</w:t>
            </w:r>
          </w:p>
        </w:tc>
      </w:tr>
      <w:tr w:rsidR="00826FF9" w:rsidRPr="00F63393" w14:paraId="11AF8EDB" w14:textId="77777777"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14:paraId="3CB53679" w14:textId="77777777" w:rsidR="00826FF9" w:rsidRPr="00F63393" w:rsidRDefault="00826FF9" w:rsidP="00066E40">
            <w:pPr>
              <w:spacing w:before="120" w:after="120"/>
              <w:rPr>
                <w:b/>
                <w:lang w:val="en-GB"/>
              </w:rPr>
            </w:pPr>
            <w:r w:rsidRPr="00F63393">
              <w:rPr>
                <w:b/>
                <w:lang w:val="en-GB"/>
              </w:rPr>
              <w:lastRenderedPageBreak/>
              <w:t>Description</w:t>
            </w:r>
          </w:p>
        </w:tc>
        <w:tc>
          <w:tcPr>
            <w:tcW w:w="7065" w:type="dxa"/>
            <w:tcBorders>
              <w:top w:val="single" w:sz="4" w:space="0" w:color="auto"/>
              <w:left w:val="single" w:sz="4" w:space="0" w:color="auto"/>
              <w:bottom w:val="single" w:sz="4" w:space="0" w:color="auto"/>
              <w:right w:val="single" w:sz="4" w:space="0" w:color="auto"/>
            </w:tcBorders>
            <w:hideMark/>
          </w:tcPr>
          <w:p w14:paraId="0EF7A676" w14:textId="77777777" w:rsidR="00826FF9" w:rsidRPr="00F63393" w:rsidRDefault="00A552FA" w:rsidP="00066E40">
            <w:pPr>
              <w:spacing w:before="120" w:after="120"/>
              <w:rPr>
                <w:lang w:val="en-GB"/>
              </w:rPr>
            </w:pPr>
            <w:r w:rsidRPr="00F63393">
              <w:rPr>
                <w:lang w:val="en-GB"/>
              </w:rPr>
              <w:t xml:space="preserve">This stub performs the following </w:t>
            </w:r>
            <w:r w:rsidR="00EA413B" w:rsidRPr="00F63393">
              <w:rPr>
                <w:lang w:val="en-GB"/>
              </w:rPr>
              <w:t>steps</w:t>
            </w:r>
            <w:r w:rsidR="00826FF9" w:rsidRPr="00F63393">
              <w:rPr>
                <w:lang w:val="en-GB"/>
              </w:rPr>
              <w:t xml:space="preserve"> to </w:t>
            </w:r>
            <w:r w:rsidR="008A3723" w:rsidRPr="00F63393">
              <w:rPr>
                <w:lang w:val="en-GB"/>
              </w:rPr>
              <w:t xml:space="preserve">receive and process a list of </w:t>
            </w:r>
            <w:r w:rsidR="00826FF9" w:rsidRPr="00F63393">
              <w:rPr>
                <w:lang w:val="en-GB"/>
              </w:rPr>
              <w:t>A-plan</w:t>
            </w:r>
            <w:r w:rsidR="008A3723" w:rsidRPr="00F63393">
              <w:rPr>
                <w:lang w:val="en-GB"/>
              </w:rPr>
              <w:t>s</w:t>
            </w:r>
            <w:r w:rsidR="00826FF9" w:rsidRPr="00F63393">
              <w:rPr>
                <w:lang w:val="en-GB"/>
              </w:rPr>
              <w:t>:</w:t>
            </w:r>
          </w:p>
          <w:p w14:paraId="4DB9C2ED" w14:textId="77777777" w:rsidR="00FC6E1F" w:rsidRPr="00653D2F" w:rsidRDefault="00FC6E1F" w:rsidP="00FC6E1F">
            <w:pPr>
              <w:numPr>
                <w:ilvl w:val="0"/>
                <w:numId w:val="13"/>
              </w:numPr>
              <w:spacing w:before="120" w:after="120"/>
              <w:rPr>
                <w:lang w:val="en-GB"/>
              </w:rPr>
            </w:pPr>
            <w:r w:rsidRPr="00653D2F">
              <w:rPr>
                <w:lang w:val="en-GB"/>
              </w:rPr>
              <w:t>If an A-plan is received for the first time during the plan phase, mark the plan as processed. For each subsequent reception of the same A-plan, the chance of marking the plan as processed decreases.</w:t>
            </w:r>
            <w:r>
              <w:rPr>
                <w:lang w:val="en-GB"/>
              </w:rPr>
              <w:t xml:space="preserve"> In that case</w:t>
            </w:r>
            <w:r w:rsidRPr="00653D2F">
              <w:rPr>
                <w:lang w:val="en-GB"/>
              </w:rPr>
              <w:t xml:space="preserve"> the A-plan is accepted.</w:t>
            </w:r>
          </w:p>
          <w:p w14:paraId="6A77D191" w14:textId="77777777" w:rsidR="00A241E3" w:rsidRPr="00F63393" w:rsidRDefault="00FC6E1F" w:rsidP="00FC6E1F">
            <w:pPr>
              <w:numPr>
                <w:ilvl w:val="0"/>
                <w:numId w:val="13"/>
              </w:numPr>
              <w:spacing w:before="120" w:after="120"/>
              <w:rPr>
                <w:lang w:val="en-GB"/>
              </w:rPr>
            </w:pPr>
            <w:r w:rsidRPr="00653D2F">
              <w:rPr>
                <w:lang w:val="en-GB"/>
              </w:rPr>
              <w:t>It returns a list of accepted A-plans and a list of processed A-plans for which flex trading is supposed to take place.</w:t>
            </w:r>
          </w:p>
        </w:tc>
      </w:tr>
    </w:tbl>
    <w:p w14:paraId="17081F9C" w14:textId="77777777" w:rsidR="00331951" w:rsidRPr="00F63393" w:rsidRDefault="00331951" w:rsidP="00331951">
      <w:pPr>
        <w:rPr>
          <w:lang w:val="en-GB"/>
        </w:rPr>
      </w:pPr>
    </w:p>
    <w:p w14:paraId="2DB1520E" w14:textId="77777777" w:rsidR="001D505C" w:rsidRPr="00F63393" w:rsidRDefault="00907D16" w:rsidP="001D505C">
      <w:pPr>
        <w:pStyle w:val="Kop3"/>
        <w:rPr>
          <w:lang w:val="en-GB"/>
        </w:rPr>
      </w:pPr>
      <w:r w:rsidRPr="00F63393">
        <w:rPr>
          <w:lang w:val="en-GB"/>
        </w:rPr>
        <w:t>Prepare</w:t>
      </w:r>
      <w:r w:rsidR="001D505C" w:rsidRPr="00F63393">
        <w:rPr>
          <w:lang w:val="en-GB"/>
        </w:rPr>
        <w:t xml:space="preserve"> Flex Requests</w:t>
      </w:r>
    </w:p>
    <w:p w14:paraId="06A5A746" w14:textId="77777777" w:rsidR="001D505C" w:rsidRPr="00F63393" w:rsidRDefault="001D505C" w:rsidP="001D505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1D505C" w:rsidRPr="00F63393" w14:paraId="02C6518F"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1C0EE726" w14:textId="77777777" w:rsidR="001D505C" w:rsidRPr="00F63393" w:rsidRDefault="001D505C" w:rsidP="00815597">
            <w:pPr>
              <w:spacing w:before="120" w:after="120"/>
              <w:jc w:val="center"/>
              <w:rPr>
                <w:b/>
                <w:lang w:val="en-GB"/>
              </w:rPr>
            </w:pPr>
            <w:r w:rsidRPr="00F63393">
              <w:rPr>
                <w:b/>
                <w:lang w:val="en-GB"/>
              </w:rPr>
              <w:t>Implementation 1</w:t>
            </w:r>
          </w:p>
        </w:tc>
      </w:tr>
      <w:tr w:rsidR="001D505C" w:rsidRPr="00F63393" w14:paraId="162E7773"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D3389A2" w14:textId="77777777" w:rsidR="001D505C" w:rsidRPr="00F63393" w:rsidRDefault="001D505C" w:rsidP="00815597">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14:paraId="0D33C58D" w14:textId="77777777" w:rsidR="001D505C" w:rsidRPr="00F63393" w:rsidRDefault="002C41E7" w:rsidP="001D505C">
            <w:pPr>
              <w:spacing w:before="120" w:after="120"/>
              <w:rPr>
                <w:lang w:val="en-GB"/>
              </w:rPr>
            </w:pPr>
            <w:r>
              <w:rPr>
                <w:lang w:val="en-GB"/>
              </w:rPr>
              <w:t>energy.usef</w:t>
            </w:r>
            <w:r w:rsidR="001D505C" w:rsidRPr="00F63393">
              <w:rPr>
                <w:lang w:val="en-GB"/>
              </w:rPr>
              <w:t>.brp.workflow.step.BrpCreateFlexRequestsStub</w:t>
            </w:r>
          </w:p>
        </w:tc>
      </w:tr>
      <w:tr w:rsidR="001D505C" w:rsidRPr="00F63393" w14:paraId="784F221B"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FA93B12" w14:textId="77777777" w:rsidR="001D505C" w:rsidRPr="00F63393" w:rsidRDefault="001D505C" w:rsidP="00815597">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14:paraId="6A4BC846" w14:textId="77777777" w:rsidR="001D505C" w:rsidRPr="00F63393" w:rsidRDefault="001D505C" w:rsidP="00815597">
            <w:pPr>
              <w:spacing w:before="120" w:after="120"/>
              <w:rPr>
                <w:lang w:val="en-GB"/>
              </w:rPr>
            </w:pPr>
            <w:r w:rsidRPr="00F63393">
              <w:rPr>
                <w:lang w:val="en-GB"/>
              </w:rPr>
              <w:t>usef-simulation-brp</w:t>
            </w:r>
          </w:p>
        </w:tc>
      </w:tr>
      <w:tr w:rsidR="001D505C" w:rsidRPr="00F63393" w14:paraId="70999C66"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EDC6F9B" w14:textId="77777777" w:rsidR="001D505C" w:rsidRPr="00F63393" w:rsidRDefault="001D505C" w:rsidP="00815597">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14:paraId="39B24249" w14:textId="77777777" w:rsidR="00A241E3" w:rsidRPr="00F63393" w:rsidRDefault="00A241E3" w:rsidP="00A241E3">
            <w:pPr>
              <w:spacing w:before="120" w:after="120"/>
              <w:rPr>
                <w:lang w:val="en-GB"/>
              </w:rPr>
            </w:pPr>
            <w:r w:rsidRPr="00F63393">
              <w:rPr>
                <w:lang w:val="en-GB"/>
              </w:rPr>
              <w:t>This stub performs the following steps to receive and process a list of A-plans:</w:t>
            </w:r>
          </w:p>
          <w:p w14:paraId="06A5AE1C" w14:textId="77777777" w:rsidR="00316E5E" w:rsidRPr="00F63393" w:rsidRDefault="00316E5E" w:rsidP="00316E5E">
            <w:pPr>
              <w:numPr>
                <w:ilvl w:val="0"/>
                <w:numId w:val="13"/>
              </w:numPr>
              <w:spacing w:before="120" w:after="120"/>
              <w:rPr>
                <w:lang w:val="en-GB"/>
              </w:rPr>
            </w:pPr>
            <w:r w:rsidRPr="00F63393">
              <w:rPr>
                <w:lang w:val="en-GB"/>
              </w:rPr>
              <w:t>The ApxPrices are retrieved from the PBCFeeder.</w:t>
            </w:r>
          </w:p>
          <w:p w14:paraId="1D151582" w14:textId="77777777" w:rsidR="00A241E3" w:rsidRDefault="00316E5E" w:rsidP="00316E5E">
            <w:pPr>
              <w:numPr>
                <w:ilvl w:val="0"/>
                <w:numId w:val="13"/>
              </w:numPr>
              <w:spacing w:before="120" w:after="120"/>
              <w:rPr>
                <w:lang w:val="en-GB"/>
              </w:rPr>
            </w:pPr>
            <w:r w:rsidRPr="00F63393">
              <w:rPr>
                <w:lang w:val="en-GB"/>
              </w:rPr>
              <w:t xml:space="preserve"> </w:t>
            </w:r>
            <w:r w:rsidR="00A241E3" w:rsidRPr="00F63393">
              <w:rPr>
                <w:lang w:val="en-GB"/>
              </w:rPr>
              <w:t>If the A-plan is rejected, a flex request is created for each PTU in the A-plan for which the ApxPrice is among the 20% highest or lowest price range. In case of the highest price range a reduction is requested of 50% of the original amount of energy in the A-plan. In case of the lowest price range an increase is requested of 50% of theoriginal amount of energy in the A-plan.</w:t>
            </w:r>
          </w:p>
          <w:p w14:paraId="4CE6CB95" w14:textId="77777777" w:rsidR="00483163" w:rsidRPr="00F63393" w:rsidRDefault="00483163" w:rsidP="00316E5E">
            <w:pPr>
              <w:numPr>
                <w:ilvl w:val="0"/>
                <w:numId w:val="13"/>
              </w:numPr>
              <w:spacing w:before="120" w:after="120"/>
              <w:rPr>
                <w:lang w:val="en-GB"/>
              </w:rPr>
            </w:pPr>
            <w:r>
              <w:rPr>
                <w:lang w:val="en-GB"/>
              </w:rPr>
              <w:t>A mandatory expiration date is provided for each flex request.</w:t>
            </w:r>
          </w:p>
          <w:p w14:paraId="4D1CE52D" w14:textId="77777777" w:rsidR="00A241E3" w:rsidRPr="00F63393" w:rsidRDefault="00A241E3" w:rsidP="00316E5E">
            <w:pPr>
              <w:numPr>
                <w:ilvl w:val="0"/>
                <w:numId w:val="13"/>
              </w:numPr>
              <w:spacing w:before="120" w:after="120"/>
              <w:rPr>
                <w:lang w:val="en-GB"/>
              </w:rPr>
            </w:pPr>
            <w:r w:rsidRPr="00F63393">
              <w:rPr>
                <w:lang w:val="en-GB"/>
              </w:rPr>
              <w:t>The list of flex requests is returned.</w:t>
            </w:r>
          </w:p>
          <w:p w14:paraId="6890C537" w14:textId="77777777" w:rsidR="00A241E3" w:rsidRPr="00F63393" w:rsidRDefault="00A241E3" w:rsidP="00A241E3">
            <w:pPr>
              <w:spacing w:before="120" w:after="120"/>
              <w:rPr>
                <w:lang w:val="en-GB"/>
              </w:rPr>
            </w:pPr>
            <w:r w:rsidRPr="00F63393">
              <w:rPr>
                <w:lang w:val="en-GB"/>
              </w:rPr>
              <w:t xml:space="preserve"> </w:t>
            </w:r>
          </w:p>
          <w:p w14:paraId="14EAAEF7" w14:textId="77777777" w:rsidR="00A241E3" w:rsidRPr="00F63393" w:rsidRDefault="00A241E3" w:rsidP="00A241E3">
            <w:pPr>
              <w:spacing w:before="120" w:after="120"/>
              <w:rPr>
                <w:lang w:val="en-GB"/>
              </w:rPr>
            </w:pPr>
            <w:r w:rsidRPr="00F63393">
              <w:rPr>
                <w:lang w:val="en-GB"/>
              </w:rPr>
              <w:t>Whereas USEF messages deal with Power (values in Watts), all BRP-internal data stores should work with Energy (values in Watt-hours).</w:t>
            </w:r>
          </w:p>
          <w:p w14:paraId="0A47075C" w14:textId="77777777" w:rsidR="00A241E3" w:rsidRPr="00F63393" w:rsidRDefault="00A241E3" w:rsidP="00316E5E">
            <w:pPr>
              <w:numPr>
                <w:ilvl w:val="0"/>
                <w:numId w:val="13"/>
              </w:numPr>
              <w:spacing w:before="120" w:after="120"/>
              <w:rPr>
                <w:lang w:val="en-GB"/>
              </w:rPr>
            </w:pPr>
            <w:r w:rsidRPr="00F63393">
              <w:rPr>
                <w:lang w:val="en-GB"/>
              </w:rPr>
              <w:t>When emitting USEF messages, all Energy values should be expressed as Power, by multiplying each value by the number of PTUs per hour.</w:t>
            </w:r>
          </w:p>
          <w:p w14:paraId="61F20ECA" w14:textId="77777777" w:rsidR="00A241E3" w:rsidRPr="00F63393" w:rsidRDefault="00A241E3" w:rsidP="00316E5E">
            <w:pPr>
              <w:numPr>
                <w:ilvl w:val="0"/>
                <w:numId w:val="13"/>
              </w:numPr>
              <w:spacing w:before="120" w:after="120"/>
              <w:rPr>
                <w:lang w:val="en-GB"/>
              </w:rPr>
            </w:pPr>
            <w:r w:rsidRPr="00F63393">
              <w:rPr>
                <w:lang w:val="en-GB"/>
              </w:rPr>
              <w:t>When consuming USEF messages, all Power values should be expressed as Energy in internal data stores, by dividing each value with the number of PTUs per hour.</w:t>
            </w:r>
          </w:p>
          <w:p w14:paraId="1E2E4855" w14:textId="77777777" w:rsidR="001D505C" w:rsidRPr="00F63393" w:rsidRDefault="00A241E3" w:rsidP="00316E5E">
            <w:pPr>
              <w:numPr>
                <w:ilvl w:val="0"/>
                <w:numId w:val="13"/>
              </w:numPr>
              <w:spacing w:before="120" w:after="120"/>
              <w:rPr>
                <w:rFonts w:cs="Arial"/>
                <w:szCs w:val="18"/>
                <w:lang w:val="en-GB"/>
              </w:rPr>
            </w:pPr>
            <w:r w:rsidRPr="00F63393">
              <w:rPr>
                <w:lang w:val="en-GB"/>
              </w:rPr>
              <w:t>This stub provides a helper function that transforms a power value (Watt) of a PTU to an energy value (Watt hour).</w:t>
            </w:r>
          </w:p>
        </w:tc>
      </w:tr>
    </w:tbl>
    <w:p w14:paraId="5011E5BF" w14:textId="77777777" w:rsidR="001D505C" w:rsidRPr="00F63393" w:rsidRDefault="001D505C" w:rsidP="00331951">
      <w:pPr>
        <w:rPr>
          <w:lang w:val="en-GB"/>
        </w:rPr>
      </w:pPr>
    </w:p>
    <w:p w14:paraId="59A7B16B" w14:textId="77777777" w:rsidR="00AD1303" w:rsidRPr="00F63393" w:rsidRDefault="00AD1303" w:rsidP="001B3B3A">
      <w:pPr>
        <w:pStyle w:val="Kop3"/>
        <w:rPr>
          <w:lang w:val="en-GB"/>
        </w:rPr>
      </w:pPr>
      <w:r w:rsidRPr="00F63393">
        <w:rPr>
          <w:lang w:val="en-GB"/>
        </w:rPr>
        <w:t>Get Not Desirable Flex Orders</w:t>
      </w:r>
    </w:p>
    <w:p w14:paraId="114E3854" w14:textId="77777777" w:rsidR="00AD1303" w:rsidRPr="00F63393" w:rsidRDefault="00AD1303" w:rsidP="00AD1303">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AD1303" w:rsidRPr="00F63393" w14:paraId="55DCF233"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00D3BBEC" w14:textId="77777777" w:rsidR="00AD1303" w:rsidRPr="00F63393" w:rsidRDefault="00AD1303" w:rsidP="000E0511">
            <w:pPr>
              <w:spacing w:before="120" w:after="120"/>
              <w:jc w:val="center"/>
              <w:rPr>
                <w:b/>
                <w:lang w:val="en-GB"/>
              </w:rPr>
            </w:pPr>
            <w:r w:rsidRPr="00F63393">
              <w:rPr>
                <w:b/>
                <w:lang w:val="en-GB"/>
              </w:rPr>
              <w:t>Implementation 1</w:t>
            </w:r>
          </w:p>
        </w:tc>
      </w:tr>
      <w:tr w:rsidR="00AD1303" w:rsidRPr="00F63393" w14:paraId="7923A2F3"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844617A" w14:textId="77777777" w:rsidR="00AD1303" w:rsidRPr="00F63393" w:rsidRDefault="00AD1303" w:rsidP="000E0511">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14:paraId="125C472F" w14:textId="77777777" w:rsidR="00AD1303" w:rsidRPr="00F63393" w:rsidRDefault="002C41E7" w:rsidP="000E0511">
            <w:pPr>
              <w:spacing w:before="120" w:after="120"/>
              <w:rPr>
                <w:lang w:val="en-GB"/>
              </w:rPr>
            </w:pPr>
            <w:r>
              <w:rPr>
                <w:lang w:val="en-GB"/>
              </w:rPr>
              <w:t>energy.usef</w:t>
            </w:r>
            <w:r w:rsidR="00AD1303" w:rsidRPr="00F63393">
              <w:rPr>
                <w:lang w:val="en-GB"/>
              </w:rPr>
              <w:t>.brp.workflow.step.BrpGetNotDesirableFlexOffersStub</w:t>
            </w:r>
          </w:p>
        </w:tc>
      </w:tr>
      <w:tr w:rsidR="00AD1303" w:rsidRPr="00F63393" w14:paraId="509D27F6"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672F2C0D" w14:textId="77777777" w:rsidR="00AD1303" w:rsidRPr="00F63393" w:rsidRDefault="00AD1303" w:rsidP="000E0511">
            <w:pPr>
              <w:spacing w:before="120" w:after="120"/>
              <w:rPr>
                <w:b/>
                <w:lang w:val="en-GB"/>
              </w:rPr>
            </w:pPr>
            <w:r w:rsidRPr="00F63393">
              <w:rPr>
                <w:b/>
                <w:lang w:val="en-GB"/>
              </w:rPr>
              <w:lastRenderedPageBreak/>
              <w:t>Project</w:t>
            </w:r>
          </w:p>
        </w:tc>
        <w:tc>
          <w:tcPr>
            <w:tcW w:w="7081" w:type="dxa"/>
            <w:tcBorders>
              <w:top w:val="single" w:sz="4" w:space="0" w:color="auto"/>
              <w:left w:val="single" w:sz="4" w:space="0" w:color="auto"/>
              <w:bottom w:val="single" w:sz="4" w:space="0" w:color="auto"/>
              <w:right w:val="single" w:sz="4" w:space="0" w:color="auto"/>
            </w:tcBorders>
            <w:hideMark/>
          </w:tcPr>
          <w:p w14:paraId="17B9DE98" w14:textId="77777777" w:rsidR="00AD1303" w:rsidRPr="00F63393" w:rsidRDefault="00AD1303" w:rsidP="000E0511">
            <w:pPr>
              <w:spacing w:before="120" w:after="120"/>
              <w:rPr>
                <w:lang w:val="en-GB"/>
              </w:rPr>
            </w:pPr>
            <w:r w:rsidRPr="00F63393">
              <w:rPr>
                <w:lang w:val="en-GB"/>
              </w:rPr>
              <w:t>usef-simulation-brp</w:t>
            </w:r>
          </w:p>
        </w:tc>
      </w:tr>
      <w:tr w:rsidR="00AD1303" w:rsidRPr="00F63393" w14:paraId="4AF538CF"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3812F1CB" w14:textId="77777777" w:rsidR="00AD1303" w:rsidRPr="00F63393" w:rsidRDefault="00AD1303" w:rsidP="000E0511">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14:paraId="49D2C207" w14:textId="77777777" w:rsidR="000B2ECF" w:rsidRDefault="00AD1303" w:rsidP="00AD1303">
            <w:pPr>
              <w:spacing w:before="120" w:after="120"/>
              <w:rPr>
                <w:lang w:val="en-GB"/>
              </w:rPr>
            </w:pPr>
            <w:r w:rsidRPr="00F63393">
              <w:rPr>
                <w:lang w:val="en-GB"/>
              </w:rPr>
              <w:t>The sequence numbers of all the flex offers which are not desirable are returned.</w:t>
            </w:r>
          </w:p>
          <w:p w14:paraId="356A52BF" w14:textId="77777777" w:rsidR="000B2ECF" w:rsidRPr="00F63393" w:rsidRDefault="000B2ECF" w:rsidP="000B2ECF">
            <w:pPr>
              <w:spacing w:before="120" w:after="120"/>
              <w:rPr>
                <w:lang w:val="en-GB"/>
              </w:rPr>
            </w:pPr>
            <w:r>
              <w:rPr>
                <w:lang w:val="en-GB"/>
              </w:rPr>
              <w:t>This stub flips a coin and returns all or none of the provided flex offers.</w:t>
            </w:r>
          </w:p>
        </w:tc>
      </w:tr>
    </w:tbl>
    <w:p w14:paraId="3C914BB8" w14:textId="77777777" w:rsidR="00AD1303" w:rsidRPr="00F63393" w:rsidRDefault="00AD1303" w:rsidP="00AD1303">
      <w:pPr>
        <w:rPr>
          <w:lang w:val="en-GB"/>
        </w:rPr>
      </w:pPr>
    </w:p>
    <w:p w14:paraId="2D12A89D" w14:textId="77777777" w:rsidR="00B92CAD" w:rsidRPr="00F63393" w:rsidRDefault="00B92CAD" w:rsidP="001B3B3A">
      <w:pPr>
        <w:pStyle w:val="Kop3"/>
        <w:rPr>
          <w:lang w:val="en-GB"/>
        </w:rPr>
      </w:pPr>
      <w:r w:rsidRPr="00F63393">
        <w:rPr>
          <w:lang w:val="en-GB"/>
        </w:rPr>
        <w:t>Create Flex Orders</w:t>
      </w:r>
    </w:p>
    <w:p w14:paraId="3FDB4F8C" w14:textId="77777777" w:rsidR="00B92CAD" w:rsidRPr="00F63393" w:rsidRDefault="00B92CAD" w:rsidP="00B92CA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B92CAD" w:rsidRPr="00F63393" w14:paraId="7BAF75B4"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B8796C2" w14:textId="77777777" w:rsidR="00B92CAD" w:rsidRPr="00F63393" w:rsidRDefault="00B92CAD" w:rsidP="000E0511">
            <w:pPr>
              <w:spacing w:before="120" w:after="120"/>
              <w:jc w:val="center"/>
              <w:rPr>
                <w:b/>
                <w:lang w:val="en-GB"/>
              </w:rPr>
            </w:pPr>
            <w:r w:rsidRPr="00F63393">
              <w:rPr>
                <w:b/>
                <w:lang w:val="en-GB"/>
              </w:rPr>
              <w:t>Implementation 1</w:t>
            </w:r>
          </w:p>
        </w:tc>
      </w:tr>
      <w:tr w:rsidR="00B92CAD" w:rsidRPr="00F63393" w14:paraId="2DC1F5BF"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15436371" w14:textId="77777777" w:rsidR="00B92CAD" w:rsidRPr="00F63393" w:rsidRDefault="00B92CAD" w:rsidP="000E0511">
            <w:pPr>
              <w:spacing w:before="120" w:after="120"/>
              <w:rPr>
                <w:b/>
                <w:lang w:val="en-GB"/>
              </w:rPr>
            </w:pPr>
            <w:r w:rsidRPr="00F63393">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14:paraId="554AB300" w14:textId="77777777" w:rsidR="00B92CAD" w:rsidRPr="00F63393" w:rsidRDefault="002C41E7" w:rsidP="000E0511">
            <w:pPr>
              <w:spacing w:before="120" w:after="120"/>
              <w:rPr>
                <w:lang w:val="en-GB"/>
              </w:rPr>
            </w:pPr>
            <w:r>
              <w:rPr>
                <w:lang w:val="en-GB"/>
              </w:rPr>
              <w:t>energy.usef</w:t>
            </w:r>
            <w:r w:rsidR="00B92CAD" w:rsidRPr="00F63393">
              <w:rPr>
                <w:lang w:val="en-GB"/>
              </w:rPr>
              <w:t>.brp.workflow.step.BrpPlaceFlexOrderStub</w:t>
            </w:r>
          </w:p>
        </w:tc>
      </w:tr>
      <w:tr w:rsidR="00B92CAD" w:rsidRPr="00F63393" w14:paraId="2FFF005F"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04FD65B3" w14:textId="77777777" w:rsidR="00B92CAD" w:rsidRPr="00F63393" w:rsidRDefault="00B92CAD" w:rsidP="000E0511">
            <w:pPr>
              <w:spacing w:before="120" w:after="120"/>
              <w:rPr>
                <w:b/>
                <w:lang w:val="en-GB"/>
              </w:rPr>
            </w:pPr>
            <w:r w:rsidRPr="00F63393">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14:paraId="0833382E" w14:textId="77777777" w:rsidR="00B92CAD" w:rsidRPr="00F63393" w:rsidRDefault="00B92CAD" w:rsidP="000E0511">
            <w:pPr>
              <w:spacing w:before="120" w:after="120"/>
              <w:rPr>
                <w:lang w:val="en-GB"/>
              </w:rPr>
            </w:pPr>
            <w:r w:rsidRPr="00F63393">
              <w:rPr>
                <w:lang w:val="en-GB"/>
              </w:rPr>
              <w:t>usef-simulation-brp</w:t>
            </w:r>
          </w:p>
        </w:tc>
      </w:tr>
      <w:tr w:rsidR="00B92CAD" w:rsidRPr="00F63393" w14:paraId="017902A1" w14:textId="77777777"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64BE172C" w14:textId="77777777" w:rsidR="00B92CAD" w:rsidRPr="00F63393" w:rsidRDefault="00B92CAD" w:rsidP="000E0511">
            <w:pPr>
              <w:spacing w:before="120" w:after="120"/>
              <w:rPr>
                <w:b/>
                <w:lang w:val="en-GB"/>
              </w:rPr>
            </w:pPr>
            <w:r w:rsidRPr="00F63393">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14:paraId="6B8BEAF1" w14:textId="77777777" w:rsidR="0057314F" w:rsidRPr="00F63393" w:rsidRDefault="0057314F" w:rsidP="0057314F">
            <w:pPr>
              <w:spacing w:before="120" w:after="120"/>
              <w:rPr>
                <w:lang w:val="en-GB"/>
              </w:rPr>
            </w:pPr>
            <w:r w:rsidRPr="00F63393">
              <w:rPr>
                <w:lang w:val="en-GB"/>
              </w:rPr>
              <w:t>This stub performs the following steps to create a list of accepted flex offers:</w:t>
            </w:r>
          </w:p>
          <w:p w14:paraId="71C11855" w14:textId="77777777" w:rsidR="0057314F" w:rsidRPr="00F63393" w:rsidRDefault="0057314F" w:rsidP="0057314F">
            <w:pPr>
              <w:numPr>
                <w:ilvl w:val="0"/>
                <w:numId w:val="13"/>
              </w:numPr>
              <w:spacing w:before="120" w:after="120"/>
              <w:rPr>
                <w:lang w:val="en-GB"/>
              </w:rPr>
            </w:pPr>
            <w:r w:rsidRPr="00F63393">
              <w:rPr>
                <w:lang w:val="en-GB"/>
              </w:rPr>
              <w:t>Use 2 configurable parameters accept_threshold_pos (default = 0.65) and accept_threshold_neg (default = 1.54)</w:t>
            </w:r>
          </w:p>
          <w:p w14:paraId="17CF6D97" w14:textId="77777777" w:rsidR="0057314F" w:rsidRPr="00F63393" w:rsidRDefault="0057314F" w:rsidP="0057314F">
            <w:pPr>
              <w:numPr>
                <w:ilvl w:val="0"/>
                <w:numId w:val="13"/>
              </w:numPr>
              <w:spacing w:before="120" w:after="120"/>
              <w:rPr>
                <w:lang w:val="en-GB"/>
              </w:rPr>
            </w:pPr>
            <w:r w:rsidRPr="00F63393">
              <w:rPr>
                <w:lang w:val="en-GB"/>
              </w:rPr>
              <w:t>When comparing prices, all flex offer prices are converted from Euro/W to Euro/MWh.</w:t>
            </w:r>
          </w:p>
          <w:p w14:paraId="0BAC0550" w14:textId="77777777" w:rsidR="0057314F" w:rsidRPr="00F63393" w:rsidRDefault="006E34FB" w:rsidP="0057314F">
            <w:pPr>
              <w:numPr>
                <w:ilvl w:val="0"/>
                <w:numId w:val="13"/>
              </w:numPr>
              <w:spacing w:before="120" w:after="120"/>
              <w:rPr>
                <w:lang w:val="en-GB"/>
              </w:rPr>
            </w:pPr>
            <w:r w:rsidRPr="00F63393">
              <w:rPr>
                <w:lang w:val="en-GB"/>
              </w:rPr>
              <w:t>For APX prices &gt;= 0: i</w:t>
            </w:r>
            <w:r w:rsidR="0057314F" w:rsidRPr="00F63393">
              <w:rPr>
                <w:lang w:val="en-GB"/>
              </w:rPr>
              <w:t>f the offer price is &lt; accept_threshold_pos of the ApxPrice for that PTU, the offer is accepted</w:t>
            </w:r>
          </w:p>
          <w:p w14:paraId="61547E2A" w14:textId="77777777" w:rsidR="00B92CAD" w:rsidRPr="00F63393" w:rsidRDefault="006E34FB" w:rsidP="0057314F">
            <w:pPr>
              <w:numPr>
                <w:ilvl w:val="0"/>
                <w:numId w:val="13"/>
              </w:numPr>
              <w:spacing w:before="120" w:after="120"/>
              <w:rPr>
                <w:lang w:val="en-GB"/>
              </w:rPr>
            </w:pPr>
            <w:r w:rsidRPr="00F63393">
              <w:rPr>
                <w:lang w:val="en-GB"/>
              </w:rPr>
              <w:t xml:space="preserve">For APX prices &lt; 0: </w:t>
            </w:r>
            <w:r w:rsidR="0057314F" w:rsidRPr="00F63393">
              <w:rPr>
                <w:lang w:val="en-GB"/>
              </w:rPr>
              <w:t>If the offer price is &lt; accept_threshold_neg of the ApxPrice for that PTU, the offer is accepted</w:t>
            </w:r>
          </w:p>
        </w:tc>
      </w:tr>
    </w:tbl>
    <w:p w14:paraId="1A668726" w14:textId="77777777" w:rsidR="00B92CAD" w:rsidRDefault="00B92CAD" w:rsidP="00B92CAD">
      <w:pPr>
        <w:rPr>
          <w:lang w:val="en-GB"/>
        </w:rPr>
      </w:pPr>
    </w:p>
    <w:p w14:paraId="6A5B7A2B" w14:textId="77777777" w:rsidR="00DD2E8C" w:rsidRPr="00BF4619" w:rsidRDefault="00DD2E8C" w:rsidP="00DD2E8C">
      <w:pPr>
        <w:pStyle w:val="Kop3"/>
        <w:rPr>
          <w:lang w:val="en-GB"/>
        </w:rPr>
      </w:pPr>
      <w:r w:rsidRPr="00BF4619">
        <w:rPr>
          <w:lang w:val="en-GB"/>
        </w:rPr>
        <w:t>Create Missing A-Plans</w:t>
      </w:r>
    </w:p>
    <w:p w14:paraId="526AC642" w14:textId="77777777" w:rsidR="00DD2E8C" w:rsidRPr="00BF4619" w:rsidRDefault="00DD2E8C" w:rsidP="00DD2E8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DD2E8C" w:rsidRPr="00BF4619" w14:paraId="1797160E" w14:textId="77777777" w:rsidTr="000B2ECF">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6544B315" w14:textId="77777777" w:rsidR="00DD2E8C" w:rsidRPr="00BF4619" w:rsidRDefault="00DD2E8C" w:rsidP="000B2ECF">
            <w:pPr>
              <w:spacing w:before="120" w:after="120"/>
              <w:jc w:val="center"/>
              <w:rPr>
                <w:b/>
                <w:lang w:val="en-GB"/>
              </w:rPr>
            </w:pPr>
            <w:r w:rsidRPr="00BF4619">
              <w:rPr>
                <w:b/>
                <w:lang w:val="en-GB"/>
              </w:rPr>
              <w:t>Implementation 1</w:t>
            </w:r>
          </w:p>
        </w:tc>
      </w:tr>
      <w:tr w:rsidR="00DD2E8C" w:rsidRPr="00BF4619" w14:paraId="6C17461E"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1A35E05E" w14:textId="77777777" w:rsidR="00DD2E8C" w:rsidRPr="00BF4619" w:rsidRDefault="00DD2E8C" w:rsidP="000B2ECF">
            <w:pPr>
              <w:spacing w:before="120" w:after="120"/>
              <w:rPr>
                <w:b/>
                <w:lang w:val="en-GB"/>
              </w:rPr>
            </w:pPr>
            <w:r w:rsidRPr="00BF4619">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14:paraId="1FED425A" w14:textId="77777777" w:rsidR="00DD2E8C" w:rsidRPr="00BF4619" w:rsidRDefault="002C41E7" w:rsidP="00DD2E8C">
            <w:pPr>
              <w:spacing w:before="120" w:after="120"/>
              <w:rPr>
                <w:lang w:val="en-GB"/>
              </w:rPr>
            </w:pPr>
            <w:r>
              <w:rPr>
                <w:lang w:val="en-GB"/>
              </w:rPr>
              <w:t>energy.usef</w:t>
            </w:r>
            <w:r w:rsidR="00DD2E8C" w:rsidRPr="00BF4619">
              <w:rPr>
                <w:lang w:val="en-GB"/>
              </w:rPr>
              <w:t>.brp.workflow.step.BrpCreateMissingAPlansStub</w:t>
            </w:r>
          </w:p>
        </w:tc>
      </w:tr>
      <w:tr w:rsidR="00DD2E8C" w:rsidRPr="00BF4619" w14:paraId="2C0B29F7"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53E9DB6B" w14:textId="77777777" w:rsidR="00DD2E8C" w:rsidRPr="00BF4619" w:rsidRDefault="00DD2E8C" w:rsidP="000B2ECF">
            <w:pPr>
              <w:spacing w:before="120" w:after="120"/>
              <w:rPr>
                <w:b/>
                <w:lang w:val="en-GB"/>
              </w:rPr>
            </w:pPr>
            <w:r w:rsidRPr="00BF4619">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14:paraId="4D936EB6" w14:textId="77777777" w:rsidR="00DD2E8C" w:rsidRPr="00BF4619" w:rsidRDefault="00DD2E8C" w:rsidP="000B2ECF">
            <w:pPr>
              <w:spacing w:before="120" w:after="120"/>
              <w:rPr>
                <w:lang w:val="en-GB"/>
              </w:rPr>
            </w:pPr>
            <w:r w:rsidRPr="00BF4619">
              <w:rPr>
                <w:lang w:val="en-GB"/>
              </w:rPr>
              <w:t>usef-simulation-brp</w:t>
            </w:r>
          </w:p>
        </w:tc>
      </w:tr>
      <w:tr w:rsidR="00DD2E8C" w:rsidRPr="00F63393" w14:paraId="26176E3E" w14:textId="77777777"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14:paraId="4355A725" w14:textId="77777777" w:rsidR="00DD2E8C" w:rsidRPr="00BF4619" w:rsidRDefault="00DD2E8C" w:rsidP="000B2ECF">
            <w:pPr>
              <w:spacing w:before="120" w:after="120"/>
              <w:rPr>
                <w:b/>
                <w:lang w:val="en-GB"/>
              </w:rPr>
            </w:pPr>
            <w:r w:rsidRPr="00BF4619">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14:paraId="47FA1C0B" w14:textId="77777777" w:rsidR="00DD2E8C" w:rsidRPr="00BF4619" w:rsidRDefault="00DD2E8C" w:rsidP="000B2ECF">
            <w:pPr>
              <w:spacing w:before="120" w:after="120"/>
              <w:rPr>
                <w:lang w:val="en-GB"/>
              </w:rPr>
            </w:pPr>
            <w:r w:rsidRPr="00BF4619">
              <w:rPr>
                <w:lang w:val="en-GB"/>
              </w:rPr>
              <w:t>This stub performs the following steps to create missing A-plans at day-ahead gate closure.</w:t>
            </w:r>
          </w:p>
          <w:p w14:paraId="6112B786" w14:textId="77777777" w:rsidR="00DD2E8C" w:rsidRPr="00F63393" w:rsidRDefault="00DD2E8C" w:rsidP="00BF4619">
            <w:pPr>
              <w:rPr>
                <w:lang w:val="en-GB"/>
              </w:rPr>
            </w:pPr>
            <w:r w:rsidRPr="00BF4619">
              <w:rPr>
                <w:lang w:val="en-GB"/>
              </w:rPr>
              <w:t>T</w:t>
            </w:r>
            <w:r w:rsidRPr="00DD2E8C">
              <w:rPr>
                <w:lang w:val="en-GB"/>
              </w:rPr>
              <w:t xml:space="preserve">his PBC will generate a replacement A-plan with a random power value for each PTU equal to the </w:t>
            </w:r>
            <w:r w:rsidR="00BF4619" w:rsidRPr="00DD2E8C">
              <w:rPr>
                <w:lang w:val="en-GB"/>
              </w:rPr>
              <w:t xml:space="preserve">number of AGR connections </w:t>
            </w:r>
            <w:r w:rsidR="00BF4619" w:rsidRPr="00BF4619">
              <w:rPr>
                <w:lang w:val="en-GB"/>
              </w:rPr>
              <w:t>from the input times a</w:t>
            </w:r>
            <w:r w:rsidRPr="00BF4619">
              <w:rPr>
                <w:lang w:val="en-GB"/>
              </w:rPr>
              <w:t xml:space="preserve"> </w:t>
            </w:r>
            <w:r w:rsidRPr="00DD2E8C">
              <w:rPr>
                <w:lang w:val="en-GB"/>
              </w:rPr>
              <w:t>random numbers between -500 and 500</w:t>
            </w:r>
            <w:r w:rsidR="00BF4619" w:rsidRPr="00BF4619">
              <w:rPr>
                <w:lang w:val="en-GB"/>
              </w:rPr>
              <w:t>.</w:t>
            </w:r>
          </w:p>
        </w:tc>
      </w:tr>
    </w:tbl>
    <w:p w14:paraId="6BECFCD7" w14:textId="77777777" w:rsidR="00DD2E8C" w:rsidRPr="00F63393" w:rsidRDefault="00DD2E8C" w:rsidP="00B92CAD">
      <w:pPr>
        <w:rPr>
          <w:lang w:val="en-GB"/>
        </w:rPr>
      </w:pPr>
    </w:p>
    <w:p w14:paraId="7DACA668" w14:textId="77777777" w:rsidR="008D6A83" w:rsidRPr="0007307C" w:rsidRDefault="008D6A83" w:rsidP="008D6A83">
      <w:pPr>
        <w:pStyle w:val="Kop3"/>
        <w:ind w:left="357" w:hanging="357"/>
        <w:rPr>
          <w:lang w:val="en-GB"/>
        </w:rPr>
      </w:pPr>
      <w:r w:rsidRPr="0007307C">
        <w:rPr>
          <w:lang w:val="en-GB"/>
        </w:rPr>
        <w:t xml:space="preserve">Initiate Settlement </w:t>
      </w:r>
    </w:p>
    <w:tbl>
      <w:tblPr>
        <w:tblW w:w="8760" w:type="dxa"/>
        <w:tblInd w:w="-5" w:type="dxa"/>
        <w:tblLayout w:type="fixed"/>
        <w:tblLook w:val="0000" w:firstRow="0" w:lastRow="0" w:firstColumn="0" w:lastColumn="0" w:noHBand="0" w:noVBand="0"/>
      </w:tblPr>
      <w:tblGrid>
        <w:gridCol w:w="1838"/>
        <w:gridCol w:w="6922"/>
      </w:tblGrid>
      <w:tr w:rsidR="008D6A83" w:rsidRPr="00FF4A32" w14:paraId="319AF79A" w14:textId="77777777"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6378EFF8" w14:textId="77777777"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14:paraId="3F13BEAD" w14:textId="77777777" w:rsidTr="003F6061">
        <w:tc>
          <w:tcPr>
            <w:tcW w:w="1838" w:type="dxa"/>
            <w:tcBorders>
              <w:top w:val="single" w:sz="4" w:space="0" w:color="000000"/>
              <w:left w:val="single" w:sz="4" w:space="0" w:color="000000"/>
              <w:bottom w:val="single" w:sz="4" w:space="0" w:color="000000"/>
            </w:tcBorders>
            <w:shd w:val="clear" w:color="auto" w:fill="D9E2F3"/>
          </w:tcPr>
          <w:p w14:paraId="2119A81D" w14:textId="77777777"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705319DA" w14:textId="77777777" w:rsidR="008D6A83" w:rsidRPr="00FF4A32" w:rsidRDefault="002C41E7" w:rsidP="003F6061">
            <w:pPr>
              <w:snapToGrid w:val="0"/>
              <w:spacing w:before="120" w:after="120"/>
              <w:rPr>
                <w:lang w:val="en-GB"/>
              </w:rPr>
            </w:pPr>
            <w:r>
              <w:rPr>
                <w:lang w:val="en-GB"/>
              </w:rPr>
              <w:t>energy.usef</w:t>
            </w:r>
            <w:r w:rsidR="008D6A83" w:rsidRPr="00FF4A32">
              <w:rPr>
                <w:lang w:val="en-GB"/>
              </w:rPr>
              <w:t>.brp.workflow.step.</w:t>
            </w:r>
            <w:r w:rsidR="00EC159C">
              <w:rPr>
                <w:lang w:val="en-GB"/>
              </w:rPr>
              <w:t>BrpInitiateSettlement</w:t>
            </w:r>
            <w:r w:rsidR="008D6A83" w:rsidRPr="0007307C">
              <w:rPr>
                <w:lang w:val="en-GB"/>
              </w:rPr>
              <w:t>Stub</w:t>
            </w:r>
          </w:p>
        </w:tc>
      </w:tr>
      <w:tr w:rsidR="008D6A83" w:rsidRPr="00FF4A32" w14:paraId="10167915" w14:textId="77777777" w:rsidTr="003F6061">
        <w:tc>
          <w:tcPr>
            <w:tcW w:w="1838" w:type="dxa"/>
            <w:tcBorders>
              <w:top w:val="single" w:sz="4" w:space="0" w:color="000000"/>
              <w:left w:val="single" w:sz="4" w:space="0" w:color="000000"/>
              <w:bottom w:val="single" w:sz="4" w:space="0" w:color="000000"/>
            </w:tcBorders>
            <w:shd w:val="clear" w:color="auto" w:fill="D9E2F3"/>
          </w:tcPr>
          <w:p w14:paraId="7386BDB3" w14:textId="77777777"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1328677A" w14:textId="77777777" w:rsidR="008D6A83" w:rsidRPr="00FF4A32" w:rsidRDefault="008D6A83" w:rsidP="003F6061">
            <w:pPr>
              <w:snapToGrid w:val="0"/>
              <w:spacing w:before="120" w:after="120"/>
              <w:rPr>
                <w:lang w:val="en-GB"/>
              </w:rPr>
            </w:pPr>
            <w:r w:rsidRPr="00FF4A32">
              <w:rPr>
                <w:lang w:val="en-GB"/>
              </w:rPr>
              <w:t>usef-simulation-brp</w:t>
            </w:r>
          </w:p>
        </w:tc>
      </w:tr>
      <w:tr w:rsidR="008D6A83" w:rsidRPr="00FF4A32" w14:paraId="63A142E0" w14:textId="77777777" w:rsidTr="003F6061">
        <w:tc>
          <w:tcPr>
            <w:tcW w:w="1838" w:type="dxa"/>
            <w:tcBorders>
              <w:top w:val="single" w:sz="4" w:space="0" w:color="000000"/>
              <w:left w:val="single" w:sz="4" w:space="0" w:color="000000"/>
              <w:bottom w:val="single" w:sz="4" w:space="0" w:color="000000"/>
            </w:tcBorders>
            <w:shd w:val="clear" w:color="auto" w:fill="D9E2F3"/>
          </w:tcPr>
          <w:p w14:paraId="492FD23A" w14:textId="77777777" w:rsidR="008D6A83" w:rsidRPr="00FF4A32" w:rsidRDefault="008D6A83" w:rsidP="007E1D50">
            <w:pPr>
              <w:spacing w:before="120" w:after="120"/>
              <w:rPr>
                <w:b/>
                <w:lang w:val="en-GB"/>
              </w:rPr>
            </w:pPr>
            <w:r w:rsidRPr="00FF4A32">
              <w:rPr>
                <w:b/>
                <w:lang w:val="en-GB"/>
              </w:rPr>
              <w:lastRenderedPageBreak/>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4AA0CC5E" w14:textId="77777777" w:rsidR="008D6A83" w:rsidRPr="00FF4A32" w:rsidRDefault="008D6A83" w:rsidP="007E1D50">
            <w:pPr>
              <w:spacing w:before="120" w:after="120"/>
              <w:rPr>
                <w:lang w:val="en-GB"/>
              </w:rPr>
            </w:pPr>
            <w:r w:rsidRPr="00FF4A32">
              <w:rPr>
                <w:lang w:val="en-GB"/>
              </w:rPr>
              <w:t xml:space="preserve">This stub performs the following steps to create a </w:t>
            </w:r>
            <w:r w:rsidRPr="00BE649B">
              <w:rPr>
                <w:lang w:val="en-GB"/>
              </w:rPr>
              <w:t xml:space="preserve">list of settlement </w:t>
            </w:r>
            <w:r>
              <w:rPr>
                <w:lang w:val="en-GB"/>
              </w:rPr>
              <w:t>items for the specified period.</w:t>
            </w:r>
          </w:p>
          <w:p w14:paraId="15CD0F10"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76C79547" w14:textId="77777777" w:rsidR="008D6A83" w:rsidRPr="00A61165" w:rsidRDefault="008D6A83" w:rsidP="007E1D50">
            <w:pPr>
              <w:numPr>
                <w:ilvl w:val="0"/>
                <w:numId w:val="13"/>
              </w:numPr>
              <w:spacing w:before="120" w:after="120"/>
              <w:rPr>
                <w:lang w:val="en-GB"/>
              </w:rPr>
            </w:pPr>
            <w:r w:rsidRPr="00BE649B">
              <w:rPr>
                <w:lang w:val="en-GB"/>
              </w:rPr>
              <w:t xml:space="preserve">For each </w:t>
            </w:r>
            <w:r w:rsidRPr="00A61165">
              <w:rPr>
                <w:lang w:val="en-GB"/>
              </w:rPr>
              <w:t>connection group:</w:t>
            </w:r>
          </w:p>
          <w:p w14:paraId="61B6B509" w14:textId="77777777"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14:paraId="394BF801" w14:textId="77777777"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14:paraId="3276211F"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78E1652B" w14:textId="77777777" w:rsidR="008D6A83" w:rsidRPr="00A61165" w:rsidRDefault="008D6A83" w:rsidP="007E1D50">
            <w:pPr>
              <w:numPr>
                <w:ilvl w:val="1"/>
                <w:numId w:val="13"/>
              </w:numPr>
              <w:spacing w:before="120" w:after="120"/>
              <w:rPr>
                <w:lang w:val="en-GB"/>
              </w:rPr>
            </w:pPr>
            <w:r w:rsidRPr="00A61165">
              <w:rPr>
                <w:lang w:val="en-GB"/>
              </w:rPr>
              <w:t>For each PTU:</w:t>
            </w:r>
          </w:p>
          <w:p w14:paraId="79F32AB0"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BE649B">
              <w:rPr>
                <w:lang w:val="en-GB"/>
              </w:rPr>
              <w:t xml:space="preserve"> actual power value </w:t>
            </w:r>
            <w:r w:rsidRPr="00A61165">
              <w:rPr>
                <w:lang w:val="en-GB"/>
              </w:rPr>
              <w:t xml:space="preserve">for that PTU from the </w:t>
            </w:r>
            <w:r>
              <w:rPr>
                <w:lang w:val="en-GB"/>
              </w:rPr>
              <w:t>supplied meter data.</w:t>
            </w:r>
          </w:p>
          <w:p w14:paraId="00B99CC0"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BE649B">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6BBF1A22" w14:textId="77777777" w:rsidR="008D6A83" w:rsidRPr="00A61165" w:rsidRDefault="008D6A83" w:rsidP="007E1D50">
            <w:pPr>
              <w:numPr>
                <w:ilvl w:val="2"/>
                <w:numId w:val="13"/>
              </w:numPr>
              <w:spacing w:before="120" w:after="120"/>
              <w:rPr>
                <w:lang w:val="en-GB"/>
              </w:rPr>
            </w:pPr>
            <w:r>
              <w:rPr>
                <w:lang w:val="en-GB"/>
              </w:rPr>
              <w:t>For each flex order from the sorted list:</w:t>
            </w:r>
          </w:p>
          <w:p w14:paraId="1D5A86E3" w14:textId="77777777" w:rsidR="008D6A83" w:rsidRPr="00BE649B" w:rsidRDefault="008D6A83" w:rsidP="003F6061">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w:t>
            </w:r>
            <w:r w:rsidRPr="00BE649B">
              <w:rPr>
                <w:lang w:val="en-GB"/>
              </w:rPr>
              <w:t xml:space="preserve"> value </w:t>
            </w:r>
            <w:r w:rsidRPr="0007307C">
              <w:rPr>
                <w:lang w:val="en-GB"/>
              </w:rPr>
              <w:t>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34F56D22" w14:textId="77777777"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14:paraId="466893CF" w14:textId="77777777"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34FB399A"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24DD94C6" w14:textId="77777777" w:rsidR="008D6A83" w:rsidRPr="00FF4A32" w:rsidRDefault="008D6A83" w:rsidP="007E1D50">
            <w:pPr>
              <w:numPr>
                <w:ilvl w:val="0"/>
                <w:numId w:val="13"/>
              </w:numPr>
              <w:spacing w:before="120" w:after="120"/>
              <w:rPr>
                <w:lang w:val="en-GB"/>
              </w:rPr>
            </w:pPr>
            <w:r>
              <w:rPr>
                <w:lang w:val="en-GB"/>
              </w:rPr>
              <w:t>Return the list of settlement items.</w:t>
            </w:r>
          </w:p>
        </w:tc>
      </w:tr>
    </w:tbl>
    <w:p w14:paraId="3C8F6823" w14:textId="77777777" w:rsidR="008D6A83" w:rsidRPr="00337155" w:rsidRDefault="008D6A83" w:rsidP="008D6A83">
      <w:pPr>
        <w:rPr>
          <w:lang w:val="en-GB"/>
        </w:rPr>
      </w:pPr>
    </w:p>
    <w:p w14:paraId="649ADB9B" w14:textId="77777777" w:rsidR="000E652D" w:rsidRPr="00F63393" w:rsidRDefault="000E652D" w:rsidP="000E652D">
      <w:pPr>
        <w:pStyle w:val="Kop3"/>
        <w:rPr>
          <w:lang w:val="en-GB"/>
        </w:rPr>
      </w:pPr>
      <w:r w:rsidRPr="00F63393">
        <w:rPr>
          <w:lang w:val="en-GB"/>
        </w:rPr>
        <w:t>Calculate Penalty Amount</w:t>
      </w:r>
    </w:p>
    <w:p w14:paraId="23E7C1CC" w14:textId="77777777" w:rsidR="000E652D" w:rsidRPr="00F63393" w:rsidRDefault="000E652D" w:rsidP="000E652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0E652D" w:rsidRPr="00F63393" w14:paraId="2FFFE0FE"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0D026596" w14:textId="77777777" w:rsidR="000E652D" w:rsidRPr="00F63393" w:rsidRDefault="000E652D" w:rsidP="00E2221A">
            <w:pPr>
              <w:spacing w:before="120" w:after="120"/>
              <w:jc w:val="center"/>
              <w:rPr>
                <w:b/>
                <w:lang w:val="en-GB"/>
              </w:rPr>
            </w:pPr>
            <w:r w:rsidRPr="00F63393">
              <w:rPr>
                <w:b/>
                <w:lang w:val="en-GB"/>
              </w:rPr>
              <w:lastRenderedPageBreak/>
              <w:t>Implementation 1</w:t>
            </w:r>
          </w:p>
        </w:tc>
      </w:tr>
      <w:tr w:rsidR="000E652D" w:rsidRPr="00F63393" w14:paraId="6BD2CBEB"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06673E47" w14:textId="77777777" w:rsidR="000E652D" w:rsidRPr="00F63393" w:rsidRDefault="000E652D" w:rsidP="00E2221A">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14:paraId="41CCE0A4" w14:textId="77777777" w:rsidR="000E652D" w:rsidRPr="00F63393" w:rsidRDefault="002C41E7" w:rsidP="00E2221A">
            <w:pPr>
              <w:spacing w:before="120" w:after="120"/>
              <w:rPr>
                <w:lang w:val="en-GB"/>
              </w:rPr>
            </w:pPr>
            <w:r>
              <w:rPr>
                <w:lang w:val="en-GB"/>
              </w:rPr>
              <w:t>energy.usef</w:t>
            </w:r>
            <w:r w:rsidR="000E652D" w:rsidRPr="00F63393">
              <w:rPr>
                <w:lang w:val="en-GB"/>
              </w:rPr>
              <w:t>.brp.workflow.step.</w:t>
            </w:r>
            <w:r w:rsidR="00B85A21" w:rsidRPr="00F63393">
              <w:rPr>
                <w:lang w:val="en-GB"/>
              </w:rPr>
              <w:t>BrpRequestPenaltyDataStub</w:t>
            </w:r>
          </w:p>
        </w:tc>
      </w:tr>
      <w:tr w:rsidR="000E652D" w:rsidRPr="00F63393" w14:paraId="33075261"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10E5D622" w14:textId="77777777" w:rsidR="000E652D" w:rsidRPr="00F63393" w:rsidRDefault="000E652D" w:rsidP="00E2221A">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14:paraId="5C548F39" w14:textId="77777777" w:rsidR="000E652D" w:rsidRPr="00F63393" w:rsidRDefault="000E652D" w:rsidP="00E2221A">
            <w:pPr>
              <w:spacing w:before="120" w:after="120"/>
              <w:rPr>
                <w:lang w:val="en-GB"/>
              </w:rPr>
            </w:pPr>
            <w:r w:rsidRPr="00F63393">
              <w:rPr>
                <w:lang w:val="en-GB"/>
              </w:rPr>
              <w:t>usef-simulation-brp</w:t>
            </w:r>
          </w:p>
        </w:tc>
      </w:tr>
      <w:tr w:rsidR="000E652D" w:rsidRPr="00F63393" w14:paraId="7DD08A42" w14:textId="77777777"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14:paraId="3AF01075" w14:textId="77777777" w:rsidR="000E652D" w:rsidRPr="00F63393" w:rsidRDefault="000E652D" w:rsidP="00E2221A">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14:paraId="26B41B58" w14:textId="77777777" w:rsidR="00BE649B" w:rsidRPr="00F63393" w:rsidRDefault="00BE649B" w:rsidP="00BE649B">
            <w:pPr>
              <w:spacing w:before="120" w:after="120"/>
              <w:rPr>
                <w:lang w:val="en-GB"/>
              </w:rPr>
            </w:pPr>
            <w:r w:rsidRPr="00F63393">
              <w:rPr>
                <w:lang w:val="en-GB"/>
              </w:rPr>
              <w:t>This stub performs the following steps to create a list of settlement objects updated with penalty data:</w:t>
            </w:r>
          </w:p>
          <w:p w14:paraId="6689B357" w14:textId="77777777" w:rsidR="00BE649B" w:rsidRPr="00F63393" w:rsidRDefault="00BE649B" w:rsidP="00BE649B">
            <w:pPr>
              <w:numPr>
                <w:ilvl w:val="0"/>
                <w:numId w:val="13"/>
              </w:numPr>
              <w:spacing w:before="120" w:after="120"/>
              <w:rPr>
                <w:lang w:val="en-GB"/>
              </w:rPr>
            </w:pPr>
            <w:r w:rsidRPr="00F63393">
              <w:rPr>
                <w:lang w:val="en-GB"/>
              </w:rPr>
              <w:t>The ApxPrices are retrieved from the PBCFeeder</w:t>
            </w:r>
          </w:p>
          <w:p w14:paraId="4BB20F89" w14:textId="77777777" w:rsidR="00BE649B" w:rsidRPr="00F63393" w:rsidRDefault="00BE649B" w:rsidP="00BE649B">
            <w:pPr>
              <w:numPr>
                <w:ilvl w:val="0"/>
                <w:numId w:val="13"/>
              </w:numPr>
              <w:spacing w:before="120" w:after="120"/>
              <w:rPr>
                <w:lang w:val="en-GB"/>
              </w:rPr>
            </w:pPr>
            <w:r w:rsidRPr="00F63393">
              <w:rPr>
                <w:lang w:val="en-GB"/>
              </w:rPr>
              <w:t>For each Settlement object where actual power value &lt;&gt; prognosis value, the penalty value = APX price</w:t>
            </w:r>
          </w:p>
          <w:p w14:paraId="090AC913" w14:textId="77777777" w:rsidR="00BE649B" w:rsidRPr="00F63393" w:rsidRDefault="00BE649B" w:rsidP="00BE649B">
            <w:pPr>
              <w:numPr>
                <w:ilvl w:val="0"/>
                <w:numId w:val="13"/>
              </w:numPr>
              <w:spacing w:before="120" w:after="120"/>
              <w:rPr>
                <w:lang w:val="en-GB"/>
              </w:rPr>
            </w:pPr>
            <w:r w:rsidRPr="00F63393">
              <w:rPr>
                <w:lang w:val="en-GB"/>
              </w:rPr>
              <w:t>The list of Settlement objects is updated with the penalty data and returned</w:t>
            </w:r>
          </w:p>
        </w:tc>
      </w:tr>
    </w:tbl>
    <w:p w14:paraId="4454F432" w14:textId="77777777" w:rsidR="000E652D" w:rsidRPr="00F63393" w:rsidRDefault="000E652D" w:rsidP="00E44574">
      <w:pPr>
        <w:rPr>
          <w:lang w:val="en-GB"/>
        </w:rPr>
      </w:pPr>
    </w:p>
    <w:p w14:paraId="0A290380" w14:textId="77777777" w:rsidR="00E44574" w:rsidRPr="00F63393" w:rsidRDefault="00E44574" w:rsidP="00E44574">
      <w:pPr>
        <w:pStyle w:val="Kop2"/>
        <w:rPr>
          <w:lang w:val="en-GB"/>
        </w:rPr>
      </w:pPr>
      <w:bookmarkStart w:id="42" w:name="_Toc450634996"/>
      <w:r w:rsidRPr="00F63393">
        <w:rPr>
          <w:lang w:val="en-GB"/>
        </w:rPr>
        <w:t>Distribution System Operator</w:t>
      </w:r>
      <w:bookmarkEnd w:id="42"/>
    </w:p>
    <w:p w14:paraId="6277F71A" w14:textId="77777777" w:rsidR="00E44574" w:rsidRPr="00F63393" w:rsidRDefault="00E44574" w:rsidP="00E44574">
      <w:pPr>
        <w:pStyle w:val="Kop3"/>
        <w:rPr>
          <w:lang w:val="en-GB"/>
        </w:rPr>
      </w:pPr>
      <w:r w:rsidRPr="00F63393">
        <w:rPr>
          <w:lang w:val="en-GB"/>
        </w:rPr>
        <w:t>Create Non Aggregator Forecast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B94930" w:rsidRPr="00F63393" w14:paraId="187D43E6"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2F4F83BA" w14:textId="77777777" w:rsidR="00B94930" w:rsidRPr="00F63393" w:rsidRDefault="00B94930" w:rsidP="00FE51A1">
            <w:pPr>
              <w:spacing w:before="120" w:after="120"/>
              <w:jc w:val="center"/>
              <w:rPr>
                <w:b/>
                <w:lang w:val="en-GB"/>
              </w:rPr>
            </w:pPr>
            <w:r w:rsidRPr="00F63393">
              <w:rPr>
                <w:b/>
                <w:lang w:val="en-GB"/>
              </w:rPr>
              <w:t>Implementation 1</w:t>
            </w:r>
          </w:p>
        </w:tc>
      </w:tr>
      <w:tr w:rsidR="00B94930" w:rsidRPr="00F63393" w14:paraId="433483CA"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18A2936B" w14:textId="77777777" w:rsidR="00B94930" w:rsidRPr="00F63393" w:rsidRDefault="00B94930" w:rsidP="00B94930">
            <w:pPr>
              <w:spacing w:before="120" w:after="120"/>
              <w:rPr>
                <w:b/>
                <w:lang w:val="en-GB"/>
              </w:rPr>
            </w:pPr>
            <w:r w:rsidRPr="00F63393">
              <w:rPr>
                <w:b/>
                <w:lang w:val="en-GB"/>
              </w:rPr>
              <w:t>Class</w:t>
            </w:r>
          </w:p>
        </w:tc>
        <w:tc>
          <w:tcPr>
            <w:tcW w:w="7091" w:type="dxa"/>
            <w:tcBorders>
              <w:top w:val="single" w:sz="4" w:space="0" w:color="auto"/>
              <w:left w:val="single" w:sz="4" w:space="0" w:color="auto"/>
              <w:bottom w:val="single" w:sz="4" w:space="0" w:color="auto"/>
              <w:right w:val="single" w:sz="4" w:space="0" w:color="auto"/>
            </w:tcBorders>
            <w:hideMark/>
          </w:tcPr>
          <w:p w14:paraId="2FFE2093" w14:textId="77777777" w:rsidR="00B94930" w:rsidRPr="00F63393" w:rsidRDefault="002C41E7" w:rsidP="00B94930">
            <w:pPr>
              <w:spacing w:before="120" w:after="120"/>
              <w:rPr>
                <w:lang w:val="en-GB"/>
              </w:rPr>
            </w:pPr>
            <w:r>
              <w:rPr>
                <w:lang w:val="en-GB"/>
              </w:rPr>
              <w:t>energy.usef</w:t>
            </w:r>
            <w:r w:rsidR="00B94930" w:rsidRPr="00F63393">
              <w:rPr>
                <w:lang w:val="en-GB"/>
              </w:rPr>
              <w:t>.dso.workflow.step.Dso</w:t>
            </w:r>
            <w:r w:rsidR="00984408" w:rsidRPr="00F63393">
              <w:rPr>
                <w:lang w:val="en-GB"/>
              </w:rPr>
              <w:t>Create</w:t>
            </w:r>
            <w:r w:rsidR="00B94930" w:rsidRPr="00F63393">
              <w:rPr>
                <w:lang w:val="en-GB"/>
              </w:rPr>
              <w:t>NonAggregatorForecastStub</w:t>
            </w:r>
          </w:p>
        </w:tc>
      </w:tr>
      <w:tr w:rsidR="00B94930" w:rsidRPr="00F63393" w14:paraId="0968D8B5"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50B0B4CC" w14:textId="77777777" w:rsidR="00B94930" w:rsidRPr="00F63393" w:rsidRDefault="00B94930" w:rsidP="00FE51A1">
            <w:pPr>
              <w:spacing w:before="120" w:after="120"/>
              <w:rPr>
                <w:b/>
                <w:lang w:val="en-GB"/>
              </w:rPr>
            </w:pPr>
            <w:r w:rsidRPr="00F63393">
              <w:rPr>
                <w:b/>
                <w:lang w:val="en-GB"/>
              </w:rPr>
              <w:t>Project</w:t>
            </w:r>
          </w:p>
        </w:tc>
        <w:tc>
          <w:tcPr>
            <w:tcW w:w="7091" w:type="dxa"/>
            <w:tcBorders>
              <w:top w:val="single" w:sz="4" w:space="0" w:color="auto"/>
              <w:left w:val="single" w:sz="4" w:space="0" w:color="auto"/>
              <w:bottom w:val="single" w:sz="4" w:space="0" w:color="auto"/>
              <w:right w:val="single" w:sz="4" w:space="0" w:color="auto"/>
            </w:tcBorders>
            <w:hideMark/>
          </w:tcPr>
          <w:p w14:paraId="2614DCD7" w14:textId="77777777" w:rsidR="00B94930" w:rsidRPr="00F63393" w:rsidRDefault="00B94930" w:rsidP="00FE51A1">
            <w:pPr>
              <w:spacing w:before="120" w:after="120"/>
              <w:rPr>
                <w:lang w:val="en-GB"/>
              </w:rPr>
            </w:pPr>
            <w:r w:rsidRPr="00F63393">
              <w:rPr>
                <w:lang w:val="en-GB"/>
              </w:rPr>
              <w:t>usef-simulation-dso</w:t>
            </w:r>
          </w:p>
        </w:tc>
      </w:tr>
      <w:tr w:rsidR="00FD76B2" w:rsidRPr="00F63393" w14:paraId="3A1E8819" w14:textId="77777777"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14:paraId="164E5EDD" w14:textId="77777777" w:rsidR="00FD76B2" w:rsidRPr="00F63393" w:rsidRDefault="00FD76B2" w:rsidP="00FD76B2">
            <w:pPr>
              <w:spacing w:before="120" w:after="120"/>
              <w:rPr>
                <w:b/>
                <w:lang w:val="en-GB"/>
              </w:rPr>
            </w:pPr>
            <w:r w:rsidRPr="00F63393">
              <w:rPr>
                <w:b/>
                <w:lang w:val="en-GB"/>
              </w:rPr>
              <w:t>Description</w:t>
            </w:r>
          </w:p>
        </w:tc>
        <w:tc>
          <w:tcPr>
            <w:tcW w:w="7091" w:type="dxa"/>
            <w:tcBorders>
              <w:top w:val="single" w:sz="4" w:space="0" w:color="auto"/>
              <w:left w:val="single" w:sz="4" w:space="0" w:color="auto"/>
              <w:bottom w:val="single" w:sz="4" w:space="0" w:color="auto"/>
              <w:right w:val="single" w:sz="4" w:space="0" w:color="auto"/>
            </w:tcBorders>
            <w:hideMark/>
          </w:tcPr>
          <w:p w14:paraId="579A0639" w14:textId="77777777" w:rsidR="006E34FB" w:rsidRPr="00F63393" w:rsidRDefault="006E34FB" w:rsidP="006E34FB">
            <w:pPr>
              <w:spacing w:before="120" w:after="120"/>
              <w:rPr>
                <w:lang w:val="en-GB"/>
              </w:rPr>
            </w:pPr>
            <w:r w:rsidRPr="00F63393">
              <w:rPr>
                <w:lang w:val="en-GB"/>
              </w:rPr>
              <w:t>This stub performs the following steps to create a Non-Aggregator forecast:</w:t>
            </w:r>
          </w:p>
          <w:p w14:paraId="4AED8C8D" w14:textId="77777777" w:rsidR="006E34FB" w:rsidRPr="00F63393" w:rsidRDefault="006E34FB" w:rsidP="006E34FB">
            <w:pPr>
              <w:numPr>
                <w:ilvl w:val="0"/>
                <w:numId w:val="13"/>
              </w:numPr>
              <w:spacing w:before="120" w:after="120"/>
              <w:rPr>
                <w:lang w:val="en-GB"/>
              </w:rPr>
            </w:pPr>
            <w:r w:rsidRPr="00F63393">
              <w:rPr>
                <w:lang w:val="en-GB"/>
              </w:rPr>
              <w:t>Based on the PTU_DURATION the number of PTUs per day is determined.</w:t>
            </w:r>
          </w:p>
          <w:p w14:paraId="1635E0E1" w14:textId="77777777" w:rsidR="006E34FB" w:rsidRPr="00F63393" w:rsidRDefault="006E34FB" w:rsidP="006E34FB">
            <w:pPr>
              <w:numPr>
                <w:ilvl w:val="0"/>
                <w:numId w:val="13"/>
              </w:numPr>
              <w:spacing w:before="120" w:after="120"/>
              <w:rPr>
                <w:lang w:val="en-GB"/>
              </w:rPr>
            </w:pPr>
            <w:r w:rsidRPr="00F63393">
              <w:rPr>
                <w:lang w:val="en-GB"/>
              </w:rPr>
              <w:t>The list of Non-Aggregator connections for the Congestion Point is retrieved from the Common Reference.</w:t>
            </w:r>
          </w:p>
          <w:p w14:paraId="2C00E18B" w14:textId="77777777" w:rsidR="006E34FB" w:rsidRPr="00F63393" w:rsidRDefault="006E34FB" w:rsidP="006E34FB">
            <w:pPr>
              <w:numPr>
                <w:ilvl w:val="0"/>
                <w:numId w:val="13"/>
              </w:numPr>
              <w:spacing w:before="120" w:after="120"/>
              <w:rPr>
                <w:lang w:val="en-GB"/>
              </w:rPr>
            </w:pPr>
            <w:r w:rsidRPr="00F63393">
              <w:rPr>
                <w:lang w:val="en-GB"/>
              </w:rPr>
              <w:t>The UncontrolledLoad and PvLoadForecast are retrieved from the PBC</w:t>
            </w:r>
            <w:r w:rsidR="009D08A8">
              <w:rPr>
                <w:lang w:val="en-GB"/>
              </w:rPr>
              <w:t xml:space="preserve"> </w:t>
            </w:r>
            <w:r w:rsidRPr="00F63393">
              <w:rPr>
                <w:lang w:val="en-GB"/>
              </w:rPr>
              <w:t>Feeder for all connections and PTUs in the current day.</w:t>
            </w:r>
          </w:p>
          <w:p w14:paraId="38D9681D" w14:textId="77777777" w:rsidR="006E34FB" w:rsidRPr="00F63393" w:rsidRDefault="006E34FB" w:rsidP="006E34FB">
            <w:pPr>
              <w:numPr>
                <w:ilvl w:val="0"/>
                <w:numId w:val="13"/>
              </w:numPr>
              <w:spacing w:before="120" w:after="120"/>
              <w:rPr>
                <w:lang w:val="en-GB"/>
              </w:rPr>
            </w:pPr>
            <w:r w:rsidRPr="00F63393">
              <w:rPr>
                <w:lang w:val="en-GB"/>
              </w:rPr>
              <w:t>The total forecast is generated by summing up all retrieved UncontrolledLoad and PvLoadForecast for each PTU</w:t>
            </w:r>
          </w:p>
          <w:p w14:paraId="077BF97B" w14:textId="77777777" w:rsidR="00FD76B2" w:rsidRPr="00F63393" w:rsidRDefault="006E34FB" w:rsidP="006E34FB">
            <w:pPr>
              <w:numPr>
                <w:ilvl w:val="0"/>
                <w:numId w:val="13"/>
              </w:numPr>
              <w:spacing w:before="120" w:after="120"/>
              <w:rPr>
                <w:lang w:val="en-GB"/>
              </w:rPr>
            </w:pPr>
            <w:r w:rsidRPr="00F63393">
              <w:rPr>
                <w:lang w:val="en-GB"/>
              </w:rPr>
              <w:t>The total forecast for all PTUs in a day for the connections not served by an Aggregator is returned.</w:t>
            </w:r>
          </w:p>
        </w:tc>
      </w:tr>
    </w:tbl>
    <w:p w14:paraId="40580B90" w14:textId="77777777" w:rsidR="00E44574" w:rsidRPr="00F63393" w:rsidRDefault="00E44574" w:rsidP="00E44574">
      <w:pPr>
        <w:rPr>
          <w:lang w:val="en-GB"/>
        </w:rPr>
      </w:pPr>
    </w:p>
    <w:p w14:paraId="0CC05D0C" w14:textId="77777777" w:rsidR="00F610A4" w:rsidRPr="00F63393" w:rsidRDefault="00F610A4" w:rsidP="00F610A4">
      <w:pPr>
        <w:pStyle w:val="Kop3"/>
        <w:rPr>
          <w:lang w:val="en-GB"/>
        </w:rPr>
      </w:pPr>
      <w:r w:rsidRPr="00F63393">
        <w:rPr>
          <w:lang w:val="en-GB"/>
        </w:rPr>
        <w:t>Create Missing D-prognoses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F610A4" w:rsidRPr="00F63393" w14:paraId="7F761D00"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4ABE3EA5" w14:textId="77777777" w:rsidR="00F610A4" w:rsidRPr="00F63393" w:rsidRDefault="00F610A4" w:rsidP="00077120">
            <w:pPr>
              <w:spacing w:before="120" w:after="120"/>
              <w:jc w:val="center"/>
              <w:rPr>
                <w:b/>
                <w:lang w:val="en-GB"/>
              </w:rPr>
            </w:pPr>
            <w:r w:rsidRPr="00F63393">
              <w:rPr>
                <w:b/>
                <w:lang w:val="en-GB"/>
              </w:rPr>
              <w:t>Implementation 1</w:t>
            </w:r>
          </w:p>
        </w:tc>
      </w:tr>
      <w:tr w:rsidR="00F610A4" w:rsidRPr="00F63393" w14:paraId="454C552C"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714379C4" w14:textId="77777777" w:rsidR="00F610A4" w:rsidRPr="00F63393" w:rsidRDefault="00F610A4" w:rsidP="00077120">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14:paraId="44A33C47" w14:textId="77777777" w:rsidR="00F610A4" w:rsidRPr="00F63393" w:rsidRDefault="002C41E7" w:rsidP="00D454B8">
            <w:pPr>
              <w:spacing w:before="120" w:after="120"/>
              <w:rPr>
                <w:lang w:val="en-GB"/>
              </w:rPr>
            </w:pPr>
            <w:r>
              <w:rPr>
                <w:lang w:val="en-GB"/>
              </w:rPr>
              <w:t>energy.usef</w:t>
            </w:r>
            <w:r w:rsidR="00F610A4" w:rsidRPr="00F63393">
              <w:rPr>
                <w:lang w:val="en-GB"/>
              </w:rPr>
              <w:t>.dso.workflow.step.DsoCreateMissingDPrognosisStub</w:t>
            </w:r>
          </w:p>
        </w:tc>
      </w:tr>
      <w:tr w:rsidR="00F610A4" w:rsidRPr="00F63393" w14:paraId="0E9F7AFE"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C6C499C" w14:textId="77777777" w:rsidR="00F610A4" w:rsidRPr="00F63393" w:rsidRDefault="00F610A4" w:rsidP="00077120">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14:paraId="0150AA3C" w14:textId="77777777" w:rsidR="00F610A4" w:rsidRPr="00F63393" w:rsidRDefault="00F610A4" w:rsidP="00077120">
            <w:pPr>
              <w:spacing w:before="120" w:after="120"/>
              <w:rPr>
                <w:lang w:val="en-GB"/>
              </w:rPr>
            </w:pPr>
            <w:r w:rsidRPr="00F63393">
              <w:rPr>
                <w:lang w:val="en-GB"/>
              </w:rPr>
              <w:t>usef-simulation-dso</w:t>
            </w:r>
          </w:p>
        </w:tc>
      </w:tr>
      <w:tr w:rsidR="00F610A4" w:rsidRPr="00F63393" w14:paraId="54932BC2" w14:textId="77777777"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14:paraId="173E28C9" w14:textId="77777777" w:rsidR="00F610A4" w:rsidRPr="00F63393" w:rsidRDefault="00F610A4" w:rsidP="00077120">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14:paraId="46AF6313" w14:textId="77777777" w:rsidR="00D454B8" w:rsidRPr="00F63393" w:rsidRDefault="00D454B8" w:rsidP="00D454B8">
            <w:pPr>
              <w:spacing w:before="120" w:after="120"/>
              <w:rPr>
                <w:lang w:val="en-GB"/>
              </w:rPr>
            </w:pPr>
            <w:r w:rsidRPr="00F63393">
              <w:rPr>
                <w:lang w:val="en-GB"/>
              </w:rPr>
              <w:t xml:space="preserve">This </w:t>
            </w:r>
            <w:r w:rsidR="00F610A4" w:rsidRPr="00F63393">
              <w:rPr>
                <w:lang w:val="en-GB"/>
              </w:rPr>
              <w:t xml:space="preserve">stub </w:t>
            </w:r>
            <w:r w:rsidRPr="00F63393">
              <w:rPr>
                <w:lang w:val="en-GB"/>
              </w:rPr>
              <w:t>performs the following steps to create missing D-prognoses:</w:t>
            </w:r>
          </w:p>
          <w:p w14:paraId="5178AD00" w14:textId="77777777" w:rsidR="00706281" w:rsidRPr="00F63393" w:rsidRDefault="006A34A8" w:rsidP="006A34A8">
            <w:pPr>
              <w:numPr>
                <w:ilvl w:val="0"/>
                <w:numId w:val="13"/>
              </w:numPr>
              <w:spacing w:before="120" w:after="120"/>
              <w:rPr>
                <w:lang w:val="en-GB"/>
              </w:rPr>
            </w:pPr>
            <w:r w:rsidRPr="00F63393">
              <w:rPr>
                <w:lang w:val="en-GB"/>
              </w:rPr>
              <w:t>For each PTU, a D-prognosis is created</w:t>
            </w:r>
            <w:r w:rsidR="00706281" w:rsidRPr="00F63393">
              <w:rPr>
                <w:lang w:val="en-GB"/>
              </w:rPr>
              <w:t xml:space="preserve"> for the specified congestion point.</w:t>
            </w:r>
          </w:p>
          <w:p w14:paraId="1D91BA1C" w14:textId="77777777" w:rsidR="007F55B3" w:rsidRPr="00F63393" w:rsidRDefault="00706281" w:rsidP="007F55B3">
            <w:pPr>
              <w:numPr>
                <w:ilvl w:val="0"/>
                <w:numId w:val="13"/>
              </w:numPr>
              <w:spacing w:before="120" w:after="120"/>
              <w:rPr>
                <w:lang w:val="en-GB"/>
              </w:rPr>
            </w:pPr>
            <w:r w:rsidRPr="00F63393">
              <w:rPr>
                <w:lang w:val="en-GB"/>
              </w:rPr>
              <w:t xml:space="preserve">The power value is set equal to </w:t>
            </w:r>
            <w:r w:rsidR="007F55B3" w:rsidRPr="00F63393">
              <w:rPr>
                <w:lang w:val="en-GB"/>
              </w:rPr>
              <w:t xml:space="preserve">M*N, </w:t>
            </w:r>
            <w:r w:rsidR="00F610A4" w:rsidRPr="00F63393">
              <w:rPr>
                <w:lang w:val="en-GB"/>
              </w:rPr>
              <w:t xml:space="preserve">where </w:t>
            </w:r>
          </w:p>
          <w:p w14:paraId="7A9D873B" w14:textId="77777777" w:rsidR="00706281" w:rsidRPr="00F63393" w:rsidRDefault="00F610A4" w:rsidP="00FA10BF">
            <w:pPr>
              <w:numPr>
                <w:ilvl w:val="1"/>
                <w:numId w:val="13"/>
              </w:numPr>
              <w:spacing w:before="120" w:after="120"/>
              <w:rPr>
                <w:lang w:val="en-GB"/>
              </w:rPr>
            </w:pPr>
            <w:r w:rsidRPr="00F63393">
              <w:rPr>
                <w:lang w:val="en-GB"/>
              </w:rPr>
              <w:lastRenderedPageBreak/>
              <w:t xml:space="preserve">M is the number of AGR </w:t>
            </w:r>
            <w:r w:rsidR="00706281" w:rsidRPr="00F63393">
              <w:rPr>
                <w:lang w:val="en-GB"/>
              </w:rPr>
              <w:t>connections from the PBC input</w:t>
            </w:r>
          </w:p>
          <w:p w14:paraId="0859D215" w14:textId="77777777" w:rsidR="00F610A4" w:rsidRPr="00F63393" w:rsidRDefault="00F610A4" w:rsidP="00706281">
            <w:pPr>
              <w:numPr>
                <w:ilvl w:val="1"/>
                <w:numId w:val="13"/>
              </w:numPr>
              <w:spacing w:before="120" w:after="120"/>
              <w:rPr>
                <w:lang w:val="en-GB"/>
              </w:rPr>
            </w:pPr>
            <w:r w:rsidRPr="00F63393">
              <w:rPr>
                <w:lang w:val="en-GB"/>
              </w:rPr>
              <w:t xml:space="preserve">N </w:t>
            </w:r>
            <w:r w:rsidR="00706281" w:rsidRPr="00F63393">
              <w:rPr>
                <w:lang w:val="en-GB"/>
              </w:rPr>
              <w:t xml:space="preserve">is </w:t>
            </w:r>
            <w:r w:rsidRPr="00F63393">
              <w:rPr>
                <w:lang w:val="en-GB"/>
              </w:rPr>
              <w:t>a random value between -500 and 500.</w:t>
            </w:r>
          </w:p>
          <w:p w14:paraId="78DD159D" w14:textId="77777777" w:rsidR="00706281" w:rsidRPr="00F63393" w:rsidRDefault="00706281" w:rsidP="00706281">
            <w:pPr>
              <w:spacing w:before="120" w:after="120"/>
              <w:rPr>
                <w:lang w:val="en-GB"/>
              </w:rPr>
            </w:pPr>
            <w:r w:rsidRPr="00F63393">
              <w:rPr>
                <w:lang w:val="en-GB"/>
              </w:rPr>
              <w:t>This list of generated D-prognoses is returned.</w:t>
            </w:r>
          </w:p>
        </w:tc>
      </w:tr>
    </w:tbl>
    <w:p w14:paraId="2D0297E8" w14:textId="77777777" w:rsidR="00F610A4" w:rsidRPr="00F63393" w:rsidRDefault="00F610A4" w:rsidP="00E44574">
      <w:pPr>
        <w:rPr>
          <w:lang w:val="en-GB"/>
        </w:rPr>
      </w:pPr>
    </w:p>
    <w:p w14:paraId="578A5E5F" w14:textId="77777777" w:rsidR="00E44574" w:rsidRPr="00F63393" w:rsidRDefault="00E44574" w:rsidP="00E44574">
      <w:pPr>
        <w:pStyle w:val="Kop3"/>
        <w:rPr>
          <w:lang w:val="en-GB"/>
        </w:rPr>
      </w:pPr>
      <w:r w:rsidRPr="00F63393">
        <w:rPr>
          <w:lang w:val="en-GB"/>
        </w:rPr>
        <w:t>Perform Grid Safety Analysis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080"/>
      </w:tblGrid>
      <w:tr w:rsidR="00E44574" w:rsidRPr="00F63393" w14:paraId="7DE8DE3E"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72533A1A" w14:textId="77777777" w:rsidR="00E44574" w:rsidRPr="00F63393" w:rsidRDefault="00E44574" w:rsidP="00765BA8">
            <w:pPr>
              <w:spacing w:before="120" w:after="120"/>
              <w:jc w:val="center"/>
              <w:rPr>
                <w:b/>
                <w:lang w:val="en-GB"/>
              </w:rPr>
            </w:pPr>
            <w:r w:rsidRPr="00F63393">
              <w:rPr>
                <w:b/>
                <w:lang w:val="en-GB"/>
              </w:rPr>
              <w:t>Implementation 1</w:t>
            </w:r>
          </w:p>
        </w:tc>
      </w:tr>
      <w:tr w:rsidR="00E44574" w:rsidRPr="00F63393" w14:paraId="54FA6CF9"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69A2F8D1" w14:textId="77777777" w:rsidR="00E44574" w:rsidRPr="00F63393" w:rsidRDefault="00E44574" w:rsidP="00765BA8">
            <w:pPr>
              <w:spacing w:before="120" w:after="120"/>
              <w:rPr>
                <w:b/>
                <w:lang w:val="en-GB"/>
              </w:rPr>
            </w:pPr>
            <w:r w:rsidRPr="00F63393">
              <w:rPr>
                <w:b/>
                <w:lang w:val="en-GB"/>
              </w:rPr>
              <w:t>Class</w:t>
            </w:r>
          </w:p>
        </w:tc>
        <w:tc>
          <w:tcPr>
            <w:tcW w:w="7080" w:type="dxa"/>
            <w:tcBorders>
              <w:top w:val="single" w:sz="4" w:space="0" w:color="auto"/>
              <w:left w:val="single" w:sz="4" w:space="0" w:color="auto"/>
              <w:bottom w:val="single" w:sz="4" w:space="0" w:color="auto"/>
              <w:right w:val="single" w:sz="4" w:space="0" w:color="auto"/>
            </w:tcBorders>
            <w:hideMark/>
          </w:tcPr>
          <w:p w14:paraId="2C30535A" w14:textId="77777777" w:rsidR="00E44574" w:rsidRPr="00F63393" w:rsidRDefault="002C41E7" w:rsidP="00765BA8">
            <w:pPr>
              <w:spacing w:before="120" w:after="120"/>
              <w:rPr>
                <w:lang w:val="en-GB"/>
              </w:rPr>
            </w:pPr>
            <w:r>
              <w:rPr>
                <w:lang w:val="en-GB"/>
              </w:rPr>
              <w:t>energy.usef</w:t>
            </w:r>
            <w:r w:rsidR="00E44574" w:rsidRPr="00F63393">
              <w:rPr>
                <w:lang w:val="en-GB"/>
              </w:rPr>
              <w:t>.dso.workflow.step.DsoCreateGridSafetyAnalysisStub</w:t>
            </w:r>
          </w:p>
        </w:tc>
      </w:tr>
      <w:tr w:rsidR="00E44574" w:rsidRPr="00F63393" w14:paraId="3C2E7A77"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26337F06" w14:textId="77777777" w:rsidR="00E44574" w:rsidRPr="00F63393" w:rsidRDefault="00E44574" w:rsidP="00765BA8">
            <w:pPr>
              <w:spacing w:before="120" w:after="120"/>
              <w:rPr>
                <w:b/>
                <w:lang w:val="en-GB"/>
              </w:rPr>
            </w:pPr>
            <w:r w:rsidRPr="00F63393">
              <w:rPr>
                <w:b/>
                <w:lang w:val="en-GB"/>
              </w:rPr>
              <w:t>Project</w:t>
            </w:r>
          </w:p>
        </w:tc>
        <w:tc>
          <w:tcPr>
            <w:tcW w:w="7080" w:type="dxa"/>
            <w:tcBorders>
              <w:top w:val="single" w:sz="4" w:space="0" w:color="auto"/>
              <w:left w:val="single" w:sz="4" w:space="0" w:color="auto"/>
              <w:bottom w:val="single" w:sz="4" w:space="0" w:color="auto"/>
              <w:right w:val="single" w:sz="4" w:space="0" w:color="auto"/>
            </w:tcBorders>
            <w:hideMark/>
          </w:tcPr>
          <w:p w14:paraId="209CD89B" w14:textId="77777777" w:rsidR="00E44574" w:rsidRPr="00F63393" w:rsidRDefault="00E44574" w:rsidP="00765BA8">
            <w:pPr>
              <w:spacing w:before="120" w:after="120"/>
              <w:rPr>
                <w:lang w:val="en-GB"/>
              </w:rPr>
            </w:pPr>
            <w:r w:rsidRPr="00F63393">
              <w:rPr>
                <w:lang w:val="en-GB"/>
              </w:rPr>
              <w:t>usef-simulation-dso</w:t>
            </w:r>
          </w:p>
        </w:tc>
      </w:tr>
      <w:tr w:rsidR="00E44574" w:rsidRPr="00F63393" w14:paraId="6B25FFFA" w14:textId="77777777"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14:paraId="5E1CFDFF" w14:textId="77777777" w:rsidR="00E44574" w:rsidRPr="00F63393" w:rsidRDefault="00E44574" w:rsidP="00B16E85">
            <w:pPr>
              <w:spacing w:before="120" w:after="120"/>
              <w:rPr>
                <w:lang w:val="en-GB"/>
              </w:rPr>
            </w:pPr>
            <w:r w:rsidRPr="00F63393">
              <w:rPr>
                <w:b/>
                <w:lang w:val="en-GB"/>
              </w:rPr>
              <w:t>Description</w:t>
            </w:r>
          </w:p>
        </w:tc>
        <w:tc>
          <w:tcPr>
            <w:tcW w:w="7080" w:type="dxa"/>
            <w:tcBorders>
              <w:top w:val="single" w:sz="4" w:space="0" w:color="auto"/>
              <w:left w:val="single" w:sz="4" w:space="0" w:color="auto"/>
              <w:bottom w:val="single" w:sz="4" w:space="0" w:color="auto"/>
              <w:right w:val="single" w:sz="4" w:space="0" w:color="auto"/>
            </w:tcBorders>
            <w:hideMark/>
          </w:tcPr>
          <w:p w14:paraId="19490684" w14:textId="77777777" w:rsidR="00FD76B2" w:rsidRPr="00F63393" w:rsidRDefault="00FD76B2" w:rsidP="00FD76B2">
            <w:pPr>
              <w:spacing w:before="120" w:after="120"/>
              <w:rPr>
                <w:lang w:val="en-GB"/>
              </w:rPr>
            </w:pPr>
            <w:r w:rsidRPr="00F63393">
              <w:rPr>
                <w:lang w:val="en-GB"/>
              </w:rPr>
              <w:t>This PBC generates a Grid Safety Analysis for a congestion point based on the provided D-prognoses and Non-Aggregator forecasts.</w:t>
            </w:r>
          </w:p>
          <w:p w14:paraId="218BB87E" w14:textId="77777777" w:rsidR="00FB1868" w:rsidRPr="00F63393" w:rsidRDefault="00FB1868" w:rsidP="00FB1868">
            <w:pPr>
              <w:spacing w:before="120" w:after="120"/>
              <w:rPr>
                <w:lang w:val="en-GB"/>
              </w:rPr>
            </w:pPr>
            <w:r w:rsidRPr="00F63393">
              <w:rPr>
                <w:lang w:val="en-GB"/>
              </w:rPr>
              <w:t>This stub performs the following steps to generate the result:</w:t>
            </w:r>
          </w:p>
          <w:p w14:paraId="083178A4" w14:textId="77777777" w:rsidR="00FB1868" w:rsidRPr="00F63393" w:rsidRDefault="00FB1868" w:rsidP="00FB1868">
            <w:pPr>
              <w:numPr>
                <w:ilvl w:val="0"/>
                <w:numId w:val="13"/>
              </w:numPr>
              <w:spacing w:before="120" w:after="120"/>
              <w:rPr>
                <w:lang w:val="en-GB"/>
              </w:rPr>
            </w:pPr>
            <w:r w:rsidRPr="00F63393">
              <w:rPr>
                <w:lang w:val="en-GB"/>
              </w:rPr>
              <w:t>Retrieve ConsumptionLimit and ProductionLimit from the PBC</w:t>
            </w:r>
            <w:r w:rsidR="009D08A8">
              <w:rPr>
                <w:lang w:val="en-GB"/>
              </w:rPr>
              <w:t xml:space="preserve"> </w:t>
            </w:r>
            <w:r w:rsidRPr="00F63393">
              <w:rPr>
                <w:lang w:val="en-GB"/>
              </w:rPr>
              <w:t>Feeder for this congestion point.</w:t>
            </w:r>
          </w:p>
          <w:p w14:paraId="6CEDEE43" w14:textId="77777777" w:rsidR="00FB1868" w:rsidRPr="00F63393" w:rsidRDefault="00FB1868" w:rsidP="00FB1868">
            <w:pPr>
              <w:numPr>
                <w:ilvl w:val="0"/>
                <w:numId w:val="13"/>
              </w:numPr>
              <w:spacing w:before="120" w:after="120"/>
              <w:rPr>
                <w:lang w:val="en-GB"/>
              </w:rPr>
            </w:pPr>
            <w:r w:rsidRPr="00F63393">
              <w:rPr>
                <w:lang w:val="en-GB"/>
              </w:rPr>
              <w:t xml:space="preserve">Calculate the TotalLoad by adding up the non aggregator forecast and D-prognoses. For each PTU, </w:t>
            </w:r>
            <w:r w:rsidRPr="00F63393">
              <w:rPr>
                <w:lang w:val="en-GB"/>
              </w:rPr>
              <w:br/>
              <w:t xml:space="preserve">if the TotalLoad &lt;= ConsumptionLimit OR TotalLoad &gt;= ProductionLimit the disposition is AVAILABLE, </w:t>
            </w:r>
            <w:r w:rsidRPr="00F63393">
              <w:rPr>
                <w:lang w:val="en-GB"/>
              </w:rPr>
              <w:br/>
              <w:t>otherwise REQUESTED.</w:t>
            </w:r>
          </w:p>
          <w:p w14:paraId="7EDA7380" w14:textId="77777777" w:rsidR="00FB1868" w:rsidRPr="00F63393" w:rsidRDefault="00FB1868" w:rsidP="00FB1868">
            <w:pPr>
              <w:numPr>
                <w:ilvl w:val="0"/>
                <w:numId w:val="13"/>
              </w:numPr>
              <w:spacing w:before="120" w:after="120"/>
              <w:rPr>
                <w:lang w:val="en-GB"/>
              </w:rPr>
            </w:pPr>
            <w:r w:rsidRPr="00F63393">
              <w:rPr>
                <w:lang w:val="en-GB"/>
              </w:rPr>
              <w:t>The associated returned power value for REQUESTED PTUs equals the TotalLoad above ConsumptionLimit OR the TotalLoad above ProductionLimit.</w:t>
            </w:r>
          </w:p>
          <w:p w14:paraId="1D8DFCBF" w14:textId="77777777" w:rsidR="00B16E85" w:rsidRPr="00F63393" w:rsidRDefault="00FB1868" w:rsidP="00FB1868">
            <w:pPr>
              <w:numPr>
                <w:ilvl w:val="0"/>
                <w:numId w:val="13"/>
              </w:numPr>
              <w:spacing w:before="120" w:after="120"/>
              <w:rPr>
                <w:lang w:val="en-GB"/>
              </w:rPr>
            </w:pPr>
            <w:r w:rsidRPr="00F63393">
              <w:rPr>
                <w:lang w:val="en-GB"/>
              </w:rPr>
              <w:t>The associated returned power value for AVAILABLE PTUs equals the available load between TotalLoad and ConsumptionLimit OR the available load between TotalLoad and ProductionLimit.</w:t>
            </w:r>
          </w:p>
        </w:tc>
      </w:tr>
    </w:tbl>
    <w:p w14:paraId="2BDA1CCC" w14:textId="77777777" w:rsidR="00E44574" w:rsidRPr="00F63393" w:rsidRDefault="00E44574" w:rsidP="006467B5">
      <w:pPr>
        <w:spacing w:before="120" w:after="120"/>
        <w:rPr>
          <w:lang w:val="en-GB"/>
        </w:rPr>
      </w:pPr>
    </w:p>
    <w:p w14:paraId="698F8510" w14:textId="77777777" w:rsidR="00660289" w:rsidRPr="00F63393" w:rsidRDefault="00660289" w:rsidP="00636942">
      <w:pPr>
        <w:pStyle w:val="Kop3"/>
        <w:rPr>
          <w:lang w:val="en-GB"/>
        </w:rPr>
      </w:pPr>
      <w:r w:rsidRPr="00F63393">
        <w:rPr>
          <w:lang w:val="en-GB"/>
        </w:rPr>
        <w:t>Post Coloring Process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7051"/>
      </w:tblGrid>
      <w:tr w:rsidR="00660289" w:rsidRPr="00F63393" w14:paraId="4ABE0538" w14:textId="77777777" w:rsidTr="00736878">
        <w:tc>
          <w:tcPr>
            <w:tcW w:w="8784" w:type="dxa"/>
            <w:gridSpan w:val="2"/>
            <w:shd w:val="clear" w:color="auto" w:fill="D9E2F3"/>
          </w:tcPr>
          <w:p w14:paraId="41F0B78A"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4062389F" w14:textId="77777777" w:rsidTr="00736878">
        <w:tc>
          <w:tcPr>
            <w:tcW w:w="1733" w:type="dxa"/>
            <w:shd w:val="clear" w:color="auto" w:fill="D9E2F3"/>
          </w:tcPr>
          <w:p w14:paraId="76DB183F" w14:textId="77777777" w:rsidR="00660289" w:rsidRPr="00F63393" w:rsidRDefault="00660289" w:rsidP="00B45EFE">
            <w:pPr>
              <w:spacing w:before="120" w:after="120"/>
              <w:rPr>
                <w:b/>
                <w:lang w:val="en-GB"/>
              </w:rPr>
            </w:pPr>
            <w:r w:rsidRPr="00F63393">
              <w:rPr>
                <w:b/>
                <w:lang w:val="en-GB"/>
              </w:rPr>
              <w:t>Class</w:t>
            </w:r>
          </w:p>
        </w:tc>
        <w:tc>
          <w:tcPr>
            <w:tcW w:w="7051" w:type="dxa"/>
            <w:shd w:val="clear" w:color="auto" w:fill="auto"/>
          </w:tcPr>
          <w:p w14:paraId="4E3E2019" w14:textId="77777777" w:rsidR="00660289" w:rsidRPr="00F63393" w:rsidRDefault="002C41E7" w:rsidP="00B45EFE">
            <w:pPr>
              <w:spacing w:before="120" w:after="120"/>
              <w:rPr>
                <w:lang w:val="en-GB"/>
              </w:rPr>
            </w:pPr>
            <w:r>
              <w:rPr>
                <w:lang w:val="en-GB"/>
              </w:rPr>
              <w:t>energy.usef</w:t>
            </w:r>
            <w:r w:rsidR="00660289" w:rsidRPr="00F63393">
              <w:rPr>
                <w:lang w:val="en-GB"/>
              </w:rPr>
              <w:t>.dso.workflow.step.DsoPostColoringProcessStub</w:t>
            </w:r>
          </w:p>
        </w:tc>
      </w:tr>
      <w:tr w:rsidR="00660289" w:rsidRPr="00F63393" w14:paraId="41E37766" w14:textId="77777777" w:rsidTr="00736878">
        <w:tc>
          <w:tcPr>
            <w:tcW w:w="1733" w:type="dxa"/>
            <w:shd w:val="clear" w:color="auto" w:fill="D9E2F3"/>
          </w:tcPr>
          <w:p w14:paraId="132307ED" w14:textId="77777777" w:rsidR="00660289" w:rsidRPr="00F63393" w:rsidRDefault="00660289" w:rsidP="00B45EFE">
            <w:pPr>
              <w:spacing w:before="120" w:after="120"/>
              <w:rPr>
                <w:b/>
                <w:lang w:val="en-GB"/>
              </w:rPr>
            </w:pPr>
            <w:r w:rsidRPr="00F63393">
              <w:rPr>
                <w:b/>
                <w:lang w:val="en-GB"/>
              </w:rPr>
              <w:t>Project</w:t>
            </w:r>
          </w:p>
        </w:tc>
        <w:tc>
          <w:tcPr>
            <w:tcW w:w="7051" w:type="dxa"/>
            <w:shd w:val="clear" w:color="auto" w:fill="auto"/>
          </w:tcPr>
          <w:p w14:paraId="41F3D29C" w14:textId="77777777" w:rsidR="00660289" w:rsidRPr="00F63393" w:rsidRDefault="00660289" w:rsidP="00B45EFE">
            <w:pPr>
              <w:spacing w:before="120" w:after="120"/>
              <w:rPr>
                <w:lang w:val="en-GB"/>
              </w:rPr>
            </w:pPr>
            <w:r w:rsidRPr="00F63393">
              <w:rPr>
                <w:lang w:val="en-GB"/>
              </w:rPr>
              <w:t>usef-simulation-dso</w:t>
            </w:r>
          </w:p>
        </w:tc>
      </w:tr>
      <w:tr w:rsidR="00660289" w:rsidRPr="00F63393" w14:paraId="0750F914" w14:textId="77777777" w:rsidTr="00736878">
        <w:tc>
          <w:tcPr>
            <w:tcW w:w="1733" w:type="dxa"/>
            <w:shd w:val="clear" w:color="auto" w:fill="D9E2F3"/>
          </w:tcPr>
          <w:p w14:paraId="4E685DE5" w14:textId="77777777" w:rsidR="00660289" w:rsidRPr="00F63393" w:rsidRDefault="00660289" w:rsidP="00B45EFE">
            <w:pPr>
              <w:spacing w:before="120" w:after="120"/>
              <w:rPr>
                <w:b/>
                <w:lang w:val="en-GB"/>
              </w:rPr>
            </w:pPr>
            <w:r w:rsidRPr="00F63393">
              <w:rPr>
                <w:b/>
                <w:lang w:val="en-GB"/>
              </w:rPr>
              <w:t>Description</w:t>
            </w:r>
          </w:p>
        </w:tc>
        <w:tc>
          <w:tcPr>
            <w:tcW w:w="7051" w:type="dxa"/>
            <w:shd w:val="clear" w:color="auto" w:fill="auto"/>
          </w:tcPr>
          <w:p w14:paraId="14E6EBDE" w14:textId="77777777" w:rsidR="00636942" w:rsidRPr="00F63393" w:rsidRDefault="00636942" w:rsidP="00B45EFE">
            <w:pPr>
              <w:spacing w:before="120" w:after="120"/>
              <w:rPr>
                <w:lang w:val="en-GB"/>
              </w:rPr>
            </w:pPr>
            <w:r w:rsidRPr="00F63393">
              <w:rPr>
                <w:lang w:val="en-GB"/>
              </w:rPr>
              <w:t>This stub takes further action, once the coloring process is done.</w:t>
            </w:r>
          </w:p>
          <w:p w14:paraId="79F356AC" w14:textId="77777777" w:rsidR="00660289" w:rsidRPr="00F63393" w:rsidRDefault="00660289" w:rsidP="00636942">
            <w:pPr>
              <w:spacing w:before="120" w:after="120"/>
              <w:rPr>
                <w:lang w:val="en-GB"/>
              </w:rPr>
            </w:pPr>
            <w:r w:rsidRPr="00F63393">
              <w:rPr>
                <w:lang w:val="en-GB"/>
              </w:rPr>
              <w:t>Th</w:t>
            </w:r>
            <w:r w:rsidR="00636942" w:rsidRPr="00F63393">
              <w:rPr>
                <w:lang w:val="en-GB"/>
              </w:rPr>
              <w:t xml:space="preserve">e current implementation has no input and output parameters and </w:t>
            </w:r>
            <w:r w:rsidRPr="00F63393">
              <w:rPr>
                <w:lang w:val="en-GB"/>
              </w:rPr>
              <w:t>does nothing.</w:t>
            </w:r>
          </w:p>
        </w:tc>
      </w:tr>
    </w:tbl>
    <w:p w14:paraId="487019A8" w14:textId="77777777" w:rsidR="00660289" w:rsidRPr="00F63393" w:rsidRDefault="00660289" w:rsidP="00660289">
      <w:pPr>
        <w:rPr>
          <w:lang w:val="en-GB"/>
        </w:rPr>
      </w:pPr>
    </w:p>
    <w:p w14:paraId="0F950E03" w14:textId="77777777" w:rsidR="00660289" w:rsidRPr="00F63393" w:rsidRDefault="00660289" w:rsidP="001B3B3A">
      <w:pPr>
        <w:pStyle w:val="Kop3"/>
        <w:rPr>
          <w:lang w:val="en-GB"/>
        </w:rPr>
      </w:pPr>
      <w:r w:rsidRPr="00F63393">
        <w:rPr>
          <w:lang w:val="en-GB"/>
        </w:rPr>
        <w:t>Prepare Stepwise Limiting</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057"/>
      </w:tblGrid>
      <w:tr w:rsidR="00660289" w:rsidRPr="00F63393" w14:paraId="1CF98C32" w14:textId="77777777" w:rsidTr="00736878">
        <w:tc>
          <w:tcPr>
            <w:tcW w:w="8784" w:type="dxa"/>
            <w:gridSpan w:val="2"/>
            <w:shd w:val="clear" w:color="auto" w:fill="D9E2F3"/>
          </w:tcPr>
          <w:p w14:paraId="6447439B" w14:textId="77777777" w:rsidR="00660289" w:rsidRPr="00F63393" w:rsidRDefault="00660289" w:rsidP="00B45EFE">
            <w:pPr>
              <w:spacing w:before="120" w:after="120"/>
              <w:jc w:val="center"/>
              <w:rPr>
                <w:b/>
                <w:lang w:val="en-GB"/>
              </w:rPr>
            </w:pPr>
            <w:r w:rsidRPr="00F63393">
              <w:rPr>
                <w:b/>
                <w:lang w:val="en-GB"/>
              </w:rPr>
              <w:t>Implementation 1</w:t>
            </w:r>
          </w:p>
        </w:tc>
      </w:tr>
      <w:tr w:rsidR="00660289" w:rsidRPr="00F63393" w14:paraId="098A2CC4" w14:textId="77777777" w:rsidTr="00736878">
        <w:tc>
          <w:tcPr>
            <w:tcW w:w="1727" w:type="dxa"/>
            <w:shd w:val="clear" w:color="auto" w:fill="D9E2F3"/>
          </w:tcPr>
          <w:p w14:paraId="2C840972" w14:textId="77777777" w:rsidR="00660289" w:rsidRPr="00F63393" w:rsidRDefault="00660289" w:rsidP="00B45EFE">
            <w:pPr>
              <w:spacing w:before="120" w:after="120"/>
              <w:rPr>
                <w:b/>
                <w:lang w:val="en-GB"/>
              </w:rPr>
            </w:pPr>
            <w:r w:rsidRPr="00F63393">
              <w:rPr>
                <w:b/>
                <w:lang w:val="en-GB"/>
              </w:rPr>
              <w:t>Class</w:t>
            </w:r>
          </w:p>
        </w:tc>
        <w:tc>
          <w:tcPr>
            <w:tcW w:w="7057" w:type="dxa"/>
            <w:shd w:val="clear" w:color="auto" w:fill="auto"/>
          </w:tcPr>
          <w:p w14:paraId="606B257E" w14:textId="77777777" w:rsidR="00660289" w:rsidRPr="00F63393" w:rsidRDefault="002C41E7" w:rsidP="00B45EFE">
            <w:pPr>
              <w:spacing w:before="120" w:after="120"/>
              <w:rPr>
                <w:lang w:val="en-GB"/>
              </w:rPr>
            </w:pPr>
            <w:r>
              <w:rPr>
                <w:lang w:val="en-GB"/>
              </w:rPr>
              <w:t>energy.usef</w:t>
            </w:r>
            <w:r w:rsidR="00660289" w:rsidRPr="00F63393">
              <w:rPr>
                <w:lang w:val="en-GB"/>
              </w:rPr>
              <w:t>.dso.workflow.step.DsoPrepareStepwiseLimitingStub</w:t>
            </w:r>
          </w:p>
        </w:tc>
      </w:tr>
      <w:tr w:rsidR="00660289" w:rsidRPr="00F63393" w14:paraId="20BA6313" w14:textId="77777777" w:rsidTr="00736878">
        <w:tc>
          <w:tcPr>
            <w:tcW w:w="1727" w:type="dxa"/>
            <w:shd w:val="clear" w:color="auto" w:fill="D9E2F3"/>
          </w:tcPr>
          <w:p w14:paraId="14E41474" w14:textId="77777777" w:rsidR="00660289" w:rsidRPr="00F63393" w:rsidRDefault="00660289" w:rsidP="00B45EFE">
            <w:pPr>
              <w:spacing w:before="120" w:after="120"/>
              <w:rPr>
                <w:b/>
                <w:lang w:val="en-GB"/>
              </w:rPr>
            </w:pPr>
            <w:r w:rsidRPr="00F63393">
              <w:rPr>
                <w:b/>
                <w:lang w:val="en-GB"/>
              </w:rPr>
              <w:lastRenderedPageBreak/>
              <w:t>Project</w:t>
            </w:r>
          </w:p>
        </w:tc>
        <w:tc>
          <w:tcPr>
            <w:tcW w:w="7057" w:type="dxa"/>
            <w:shd w:val="clear" w:color="auto" w:fill="auto"/>
          </w:tcPr>
          <w:p w14:paraId="0CF150EE" w14:textId="77777777" w:rsidR="00660289" w:rsidRPr="00F63393" w:rsidRDefault="00660289" w:rsidP="00B45EFE">
            <w:pPr>
              <w:spacing w:before="120" w:after="120"/>
              <w:rPr>
                <w:lang w:val="en-GB"/>
              </w:rPr>
            </w:pPr>
            <w:r w:rsidRPr="00F63393">
              <w:rPr>
                <w:lang w:val="en-GB"/>
              </w:rPr>
              <w:t>usef-simulation-dso</w:t>
            </w:r>
          </w:p>
        </w:tc>
      </w:tr>
      <w:tr w:rsidR="00660289" w:rsidRPr="00F63393" w14:paraId="39E6F6A1" w14:textId="77777777" w:rsidTr="00736878">
        <w:tc>
          <w:tcPr>
            <w:tcW w:w="1727" w:type="dxa"/>
            <w:shd w:val="clear" w:color="auto" w:fill="D9E2F3"/>
          </w:tcPr>
          <w:p w14:paraId="2977949D" w14:textId="77777777" w:rsidR="00660289" w:rsidRPr="00F63393" w:rsidRDefault="00660289" w:rsidP="00B45EFE">
            <w:pPr>
              <w:spacing w:before="120" w:after="120"/>
              <w:rPr>
                <w:b/>
                <w:lang w:val="en-GB"/>
              </w:rPr>
            </w:pPr>
            <w:r w:rsidRPr="00F63393">
              <w:rPr>
                <w:b/>
                <w:lang w:val="en-GB"/>
              </w:rPr>
              <w:t>Description</w:t>
            </w:r>
          </w:p>
        </w:tc>
        <w:tc>
          <w:tcPr>
            <w:tcW w:w="7057" w:type="dxa"/>
            <w:shd w:val="clear" w:color="auto" w:fill="auto"/>
          </w:tcPr>
          <w:p w14:paraId="6B8D142A" w14:textId="77777777" w:rsidR="00063B04" w:rsidRPr="00F63393" w:rsidRDefault="00063B04" w:rsidP="00063B04">
            <w:pPr>
              <w:spacing w:before="60" w:after="60"/>
              <w:rPr>
                <w:lang w:val="en-GB"/>
              </w:rPr>
            </w:pPr>
            <w:r w:rsidRPr="00F63393">
              <w:rPr>
                <w:lang w:val="en-GB"/>
              </w:rPr>
              <w:t>In case PTUS are colored orange, a plan is created for limiting the connections in these PTUs, in order to perform stepwise connection limiting in the Operate phase.</w:t>
            </w:r>
          </w:p>
          <w:p w14:paraId="1E4B73E4" w14:textId="77777777" w:rsidR="00063B04" w:rsidRPr="00F63393" w:rsidRDefault="00063B04" w:rsidP="00063B04">
            <w:pPr>
              <w:spacing w:before="120" w:after="120"/>
              <w:rPr>
                <w:lang w:val="en-GB"/>
              </w:rPr>
            </w:pPr>
            <w:r w:rsidRPr="00F63393">
              <w:rPr>
                <w:lang w:val="en-GB"/>
              </w:rPr>
              <w:t>This stub creates this plan based on the Congestion Point and the applicable PTU list.</w:t>
            </w:r>
          </w:p>
          <w:p w14:paraId="4FA9A335" w14:textId="77777777" w:rsidR="00660289" w:rsidRPr="00F63393" w:rsidRDefault="00660289" w:rsidP="00063B04">
            <w:pPr>
              <w:spacing w:before="120" w:after="120"/>
              <w:rPr>
                <w:lang w:val="en-GB"/>
              </w:rPr>
            </w:pPr>
            <w:r w:rsidRPr="00F63393">
              <w:rPr>
                <w:lang w:val="en-GB"/>
              </w:rPr>
              <w:t xml:space="preserve">This </w:t>
            </w:r>
            <w:r w:rsidR="00063B04" w:rsidRPr="00F63393">
              <w:rPr>
                <w:lang w:val="en-GB"/>
              </w:rPr>
              <w:t xml:space="preserve">current implementation of the </w:t>
            </w:r>
            <w:r w:rsidRPr="00F63393">
              <w:rPr>
                <w:lang w:val="en-GB"/>
              </w:rPr>
              <w:t>stub does nothing.</w:t>
            </w:r>
          </w:p>
        </w:tc>
      </w:tr>
    </w:tbl>
    <w:p w14:paraId="6C90582D" w14:textId="77777777" w:rsidR="00660289" w:rsidRPr="00F63393" w:rsidRDefault="00660289" w:rsidP="00660289">
      <w:pPr>
        <w:rPr>
          <w:lang w:val="en-GB"/>
        </w:rPr>
      </w:pPr>
    </w:p>
    <w:p w14:paraId="7893A071" w14:textId="77777777" w:rsidR="00E44574" w:rsidRPr="00F63393" w:rsidRDefault="00E44574" w:rsidP="00E44574">
      <w:pPr>
        <w:pStyle w:val="Kop3"/>
        <w:rPr>
          <w:lang w:val="en-GB"/>
        </w:rPr>
      </w:pPr>
      <w:r w:rsidRPr="00F63393">
        <w:rPr>
          <w:lang w:val="en-GB"/>
        </w:rPr>
        <w:t>Create Flex Requests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059"/>
      </w:tblGrid>
      <w:tr w:rsidR="00E44574" w:rsidRPr="00F63393" w14:paraId="70A3F4E8"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527F170B" w14:textId="77777777" w:rsidR="00E44574" w:rsidRPr="00F63393" w:rsidRDefault="00E44574" w:rsidP="00765BA8">
            <w:pPr>
              <w:spacing w:before="120" w:after="120"/>
              <w:jc w:val="center"/>
              <w:rPr>
                <w:b/>
                <w:lang w:val="en-GB"/>
              </w:rPr>
            </w:pPr>
            <w:r w:rsidRPr="00F63393">
              <w:rPr>
                <w:b/>
                <w:lang w:val="en-GB"/>
              </w:rPr>
              <w:t>Implementation 1</w:t>
            </w:r>
          </w:p>
        </w:tc>
      </w:tr>
      <w:tr w:rsidR="00E44574" w:rsidRPr="00F63393" w14:paraId="6E7C7815"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5CF76868" w14:textId="77777777" w:rsidR="00E44574" w:rsidRPr="00F63393" w:rsidRDefault="00E44574" w:rsidP="00765BA8">
            <w:pPr>
              <w:spacing w:before="120" w:after="120"/>
              <w:rPr>
                <w:b/>
                <w:lang w:val="en-GB"/>
              </w:rPr>
            </w:pPr>
            <w:r w:rsidRPr="00F63393">
              <w:rPr>
                <w:b/>
                <w:lang w:val="en-GB"/>
              </w:rPr>
              <w:t>Class</w:t>
            </w:r>
          </w:p>
        </w:tc>
        <w:tc>
          <w:tcPr>
            <w:tcW w:w="7059" w:type="dxa"/>
            <w:tcBorders>
              <w:top w:val="single" w:sz="4" w:space="0" w:color="auto"/>
              <w:left w:val="single" w:sz="4" w:space="0" w:color="auto"/>
              <w:bottom w:val="single" w:sz="4" w:space="0" w:color="auto"/>
              <w:right w:val="single" w:sz="4" w:space="0" w:color="auto"/>
            </w:tcBorders>
            <w:hideMark/>
          </w:tcPr>
          <w:p w14:paraId="1A6D4F00" w14:textId="77777777" w:rsidR="00E44574" w:rsidRPr="00F63393" w:rsidRDefault="002C41E7" w:rsidP="00765BA8">
            <w:pPr>
              <w:spacing w:before="120" w:after="120"/>
              <w:rPr>
                <w:lang w:val="en-GB"/>
              </w:rPr>
            </w:pPr>
            <w:r>
              <w:rPr>
                <w:lang w:val="en-GB"/>
              </w:rPr>
              <w:t>energy.usef</w:t>
            </w:r>
            <w:r w:rsidR="00E44574" w:rsidRPr="00F63393">
              <w:rPr>
                <w:lang w:val="en-GB"/>
              </w:rPr>
              <w:t>.dso.workflow.step.DsoCreateFlexRequestStub</w:t>
            </w:r>
          </w:p>
        </w:tc>
      </w:tr>
      <w:tr w:rsidR="00E44574" w:rsidRPr="00F63393" w14:paraId="64490B80"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3817A99A" w14:textId="77777777" w:rsidR="00E44574" w:rsidRPr="00F63393" w:rsidRDefault="00E44574" w:rsidP="00765BA8">
            <w:pPr>
              <w:spacing w:before="120" w:after="120"/>
              <w:rPr>
                <w:b/>
                <w:lang w:val="en-GB"/>
              </w:rPr>
            </w:pPr>
            <w:r w:rsidRPr="00F63393">
              <w:rPr>
                <w:b/>
                <w:lang w:val="en-GB"/>
              </w:rPr>
              <w:t>Project</w:t>
            </w:r>
          </w:p>
        </w:tc>
        <w:tc>
          <w:tcPr>
            <w:tcW w:w="7059" w:type="dxa"/>
            <w:tcBorders>
              <w:top w:val="single" w:sz="4" w:space="0" w:color="auto"/>
              <w:left w:val="single" w:sz="4" w:space="0" w:color="auto"/>
              <w:bottom w:val="single" w:sz="4" w:space="0" w:color="auto"/>
              <w:right w:val="single" w:sz="4" w:space="0" w:color="auto"/>
            </w:tcBorders>
            <w:hideMark/>
          </w:tcPr>
          <w:p w14:paraId="7ED2490A" w14:textId="77777777" w:rsidR="00E44574" w:rsidRPr="00F63393" w:rsidRDefault="00E44574" w:rsidP="00765BA8">
            <w:pPr>
              <w:spacing w:before="120" w:after="120"/>
              <w:rPr>
                <w:lang w:val="en-GB"/>
              </w:rPr>
            </w:pPr>
            <w:r w:rsidRPr="00F63393">
              <w:rPr>
                <w:lang w:val="en-GB"/>
              </w:rPr>
              <w:t>usef-simulation-dso</w:t>
            </w:r>
          </w:p>
        </w:tc>
      </w:tr>
      <w:tr w:rsidR="00E44574" w:rsidRPr="00F63393" w14:paraId="14D28C4B" w14:textId="77777777"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14:paraId="614B2BE7" w14:textId="77777777" w:rsidR="00E44574" w:rsidRPr="00F63393" w:rsidRDefault="00E44574" w:rsidP="00765BA8">
            <w:pPr>
              <w:spacing w:before="120" w:after="120"/>
              <w:rPr>
                <w:b/>
                <w:lang w:val="en-GB"/>
              </w:rPr>
            </w:pPr>
            <w:r w:rsidRPr="00F63393">
              <w:rPr>
                <w:b/>
                <w:lang w:val="en-GB"/>
              </w:rPr>
              <w:t>Description</w:t>
            </w:r>
          </w:p>
        </w:tc>
        <w:tc>
          <w:tcPr>
            <w:tcW w:w="7059" w:type="dxa"/>
            <w:tcBorders>
              <w:top w:val="single" w:sz="4" w:space="0" w:color="auto"/>
              <w:left w:val="single" w:sz="4" w:space="0" w:color="auto"/>
              <w:bottom w:val="single" w:sz="4" w:space="0" w:color="auto"/>
              <w:right w:val="single" w:sz="4" w:space="0" w:color="auto"/>
            </w:tcBorders>
            <w:hideMark/>
          </w:tcPr>
          <w:p w14:paraId="1BE0272B" w14:textId="77777777" w:rsidR="00106265" w:rsidRPr="00F63393" w:rsidRDefault="00106265" w:rsidP="00106265">
            <w:pPr>
              <w:spacing w:before="120" w:after="120"/>
              <w:rPr>
                <w:lang w:val="en-GB"/>
              </w:rPr>
            </w:pPr>
            <w:r w:rsidRPr="00F63393">
              <w:rPr>
                <w:lang w:val="en-GB"/>
              </w:rPr>
              <w:t>This PBC performs the following steps to generate the result:</w:t>
            </w:r>
          </w:p>
          <w:p w14:paraId="014B65D5" w14:textId="77777777" w:rsidR="00106265" w:rsidRPr="00F63393" w:rsidRDefault="00106265" w:rsidP="00106265">
            <w:pPr>
              <w:numPr>
                <w:ilvl w:val="0"/>
                <w:numId w:val="13"/>
              </w:numPr>
              <w:spacing w:before="120" w:after="120"/>
              <w:rPr>
                <w:lang w:val="en-GB"/>
              </w:rPr>
            </w:pPr>
            <w:r w:rsidRPr="00F63393">
              <w:rPr>
                <w:lang w:val="en-GB"/>
              </w:rPr>
              <w:t>The DTOs from the Grid Safety Analysis already contain all the power values for REQUESTED and AVAILABLE PTUs.</w:t>
            </w:r>
          </w:p>
          <w:p w14:paraId="448E3B40" w14:textId="77777777" w:rsidR="00106265" w:rsidRPr="00F63393" w:rsidRDefault="00106265" w:rsidP="00106265">
            <w:pPr>
              <w:numPr>
                <w:ilvl w:val="0"/>
                <w:numId w:val="13"/>
              </w:numPr>
              <w:spacing w:before="120" w:after="120"/>
              <w:rPr>
                <w:lang w:val="en-GB"/>
              </w:rPr>
            </w:pPr>
            <w:r w:rsidRPr="00F63393">
              <w:rPr>
                <w:lang w:val="en-GB"/>
              </w:rPr>
              <w:t>This stub randomly generates 0, 1 or 2 Flex Requests for the given congestion point, day and PTUs.</w:t>
            </w:r>
          </w:p>
          <w:p w14:paraId="1F83D9CC" w14:textId="77777777" w:rsidR="00106265" w:rsidRDefault="00106265" w:rsidP="00106265">
            <w:pPr>
              <w:numPr>
                <w:ilvl w:val="0"/>
                <w:numId w:val="13"/>
              </w:numPr>
              <w:spacing w:before="120" w:after="120"/>
              <w:rPr>
                <w:lang w:val="en-GB"/>
              </w:rPr>
            </w:pPr>
            <w:r w:rsidRPr="00F63393">
              <w:rPr>
                <w:lang w:val="en-GB"/>
              </w:rPr>
              <w:t>A Flex Request is created if at least 2 PTUs with disposition=REQUESTED can be found. The power values from the Grid Safety Analysis input are used. If two Flex Requests are generated, the power values are divided amongst the different Requests (40/60).</w:t>
            </w:r>
          </w:p>
          <w:p w14:paraId="20473A5B" w14:textId="77777777" w:rsidR="00483163" w:rsidRPr="00483163" w:rsidRDefault="00483163" w:rsidP="00483163">
            <w:pPr>
              <w:numPr>
                <w:ilvl w:val="0"/>
                <w:numId w:val="13"/>
              </w:numPr>
              <w:spacing w:before="120" w:after="120"/>
              <w:rPr>
                <w:lang w:val="en-GB"/>
              </w:rPr>
            </w:pPr>
            <w:r>
              <w:rPr>
                <w:lang w:val="en-GB"/>
              </w:rPr>
              <w:t xml:space="preserve">A mandatory expiration date is </w:t>
            </w:r>
            <w:r w:rsidR="00FE20AE">
              <w:rPr>
                <w:lang w:val="en-GB"/>
              </w:rPr>
              <w:t>provided</w:t>
            </w:r>
            <w:r>
              <w:rPr>
                <w:lang w:val="en-GB"/>
              </w:rPr>
              <w:t xml:space="preserve"> for each flex request.</w:t>
            </w:r>
          </w:p>
          <w:p w14:paraId="67968754" w14:textId="77777777" w:rsidR="00870619" w:rsidRPr="00F63393" w:rsidRDefault="00106265" w:rsidP="00106265">
            <w:pPr>
              <w:numPr>
                <w:ilvl w:val="0"/>
                <w:numId w:val="13"/>
              </w:numPr>
              <w:spacing w:before="120" w:after="120"/>
              <w:rPr>
                <w:lang w:val="en-GB"/>
              </w:rPr>
            </w:pPr>
            <w:r w:rsidRPr="00F63393">
              <w:rPr>
                <w:lang w:val="en-GB"/>
              </w:rPr>
              <w:t>The list of generated Flex Requests is returned.</w:t>
            </w:r>
          </w:p>
        </w:tc>
      </w:tr>
    </w:tbl>
    <w:p w14:paraId="6C5CC680" w14:textId="77777777" w:rsidR="00E44574" w:rsidRPr="00F63393" w:rsidRDefault="00E44574" w:rsidP="00E44574">
      <w:pPr>
        <w:rPr>
          <w:lang w:val="en-GB"/>
        </w:rPr>
      </w:pPr>
    </w:p>
    <w:p w14:paraId="3E38119D" w14:textId="77777777" w:rsidR="00E44574" w:rsidRPr="00F63393" w:rsidRDefault="00E44574" w:rsidP="00E44574">
      <w:pPr>
        <w:pStyle w:val="Kop3"/>
        <w:rPr>
          <w:lang w:val="en-GB"/>
        </w:rPr>
      </w:pPr>
      <w:r w:rsidRPr="00F63393">
        <w:rPr>
          <w:lang w:val="en-GB"/>
        </w:rPr>
        <w:t xml:space="preserve">Create </w:t>
      </w:r>
      <w:r w:rsidR="0002753F" w:rsidRPr="00F63393">
        <w:rPr>
          <w:lang w:val="en-GB"/>
        </w:rPr>
        <w:t>Flex Order</w:t>
      </w:r>
      <w:r w:rsidRPr="00F63393">
        <w:rPr>
          <w:lang w:val="en-GB"/>
        </w:rPr>
        <w: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7052"/>
      </w:tblGrid>
      <w:tr w:rsidR="00DD77A4" w:rsidRPr="00F63393" w14:paraId="4AADA241" w14:textId="77777777" w:rsidTr="00736878">
        <w:tc>
          <w:tcPr>
            <w:tcW w:w="8784" w:type="dxa"/>
            <w:gridSpan w:val="2"/>
            <w:shd w:val="clear" w:color="auto" w:fill="D9E2F3"/>
          </w:tcPr>
          <w:p w14:paraId="08088A48" w14:textId="77777777" w:rsidR="00DD77A4" w:rsidRPr="00F63393" w:rsidRDefault="00DD77A4" w:rsidP="0009703A">
            <w:pPr>
              <w:spacing w:before="120" w:after="120"/>
              <w:jc w:val="center"/>
              <w:rPr>
                <w:b/>
                <w:lang w:val="en-GB"/>
              </w:rPr>
            </w:pPr>
            <w:r w:rsidRPr="00F63393">
              <w:rPr>
                <w:b/>
                <w:lang w:val="en-GB"/>
              </w:rPr>
              <w:t>Implementation 1</w:t>
            </w:r>
          </w:p>
        </w:tc>
      </w:tr>
      <w:tr w:rsidR="00DD77A4" w:rsidRPr="00F63393" w14:paraId="0E3CE0DE" w14:textId="77777777" w:rsidTr="00736878">
        <w:tc>
          <w:tcPr>
            <w:tcW w:w="1732" w:type="dxa"/>
            <w:shd w:val="clear" w:color="auto" w:fill="D9E2F3"/>
          </w:tcPr>
          <w:p w14:paraId="02367700" w14:textId="77777777" w:rsidR="00DD77A4" w:rsidRPr="00F63393" w:rsidRDefault="00DD77A4" w:rsidP="0009703A">
            <w:pPr>
              <w:spacing w:before="120" w:after="120"/>
              <w:rPr>
                <w:b/>
                <w:lang w:val="en-GB"/>
              </w:rPr>
            </w:pPr>
            <w:r w:rsidRPr="00F63393">
              <w:rPr>
                <w:b/>
                <w:lang w:val="en-GB"/>
              </w:rPr>
              <w:t>Class</w:t>
            </w:r>
          </w:p>
        </w:tc>
        <w:tc>
          <w:tcPr>
            <w:tcW w:w="7052" w:type="dxa"/>
            <w:shd w:val="clear" w:color="auto" w:fill="auto"/>
          </w:tcPr>
          <w:p w14:paraId="7E7FF73D" w14:textId="77777777" w:rsidR="00DD77A4" w:rsidRPr="00F63393" w:rsidRDefault="002C41E7" w:rsidP="0009703A">
            <w:pPr>
              <w:spacing w:before="120" w:after="120"/>
              <w:rPr>
                <w:lang w:val="en-GB"/>
              </w:rPr>
            </w:pPr>
            <w:r>
              <w:rPr>
                <w:lang w:val="en-GB"/>
              </w:rPr>
              <w:t>energy.usef</w:t>
            </w:r>
            <w:r w:rsidR="00DD77A4" w:rsidRPr="00F63393">
              <w:rPr>
                <w:lang w:val="en-GB"/>
              </w:rPr>
              <w:t>.dso.workflow.step.DsoPlaceFlexOrdersStub</w:t>
            </w:r>
          </w:p>
        </w:tc>
      </w:tr>
      <w:tr w:rsidR="00DD77A4" w:rsidRPr="00F63393" w14:paraId="21EC80E8" w14:textId="77777777" w:rsidTr="00736878">
        <w:tc>
          <w:tcPr>
            <w:tcW w:w="1732" w:type="dxa"/>
            <w:shd w:val="clear" w:color="auto" w:fill="D9E2F3"/>
          </w:tcPr>
          <w:p w14:paraId="508B58DF" w14:textId="77777777" w:rsidR="00DD77A4" w:rsidRPr="00F63393" w:rsidRDefault="00DD77A4" w:rsidP="0009703A">
            <w:pPr>
              <w:spacing w:before="120" w:after="120"/>
              <w:rPr>
                <w:b/>
                <w:lang w:val="en-GB"/>
              </w:rPr>
            </w:pPr>
            <w:r w:rsidRPr="00F63393">
              <w:rPr>
                <w:b/>
                <w:lang w:val="en-GB"/>
              </w:rPr>
              <w:t>Project</w:t>
            </w:r>
          </w:p>
        </w:tc>
        <w:tc>
          <w:tcPr>
            <w:tcW w:w="7052" w:type="dxa"/>
            <w:shd w:val="clear" w:color="auto" w:fill="auto"/>
          </w:tcPr>
          <w:p w14:paraId="0CDD5402" w14:textId="77777777" w:rsidR="00DD77A4" w:rsidRPr="00F63393" w:rsidRDefault="00DD77A4" w:rsidP="0009703A">
            <w:pPr>
              <w:spacing w:before="120" w:after="120"/>
              <w:rPr>
                <w:lang w:val="en-GB"/>
              </w:rPr>
            </w:pPr>
            <w:r w:rsidRPr="00F63393">
              <w:rPr>
                <w:lang w:val="en-GB"/>
              </w:rPr>
              <w:t>usef-simulation-dso</w:t>
            </w:r>
          </w:p>
        </w:tc>
      </w:tr>
      <w:tr w:rsidR="00DD77A4" w:rsidRPr="00F63393" w14:paraId="1EC92A88" w14:textId="77777777" w:rsidTr="00736878">
        <w:tc>
          <w:tcPr>
            <w:tcW w:w="1732" w:type="dxa"/>
            <w:shd w:val="clear" w:color="auto" w:fill="D9E2F3"/>
          </w:tcPr>
          <w:p w14:paraId="091A1642" w14:textId="77777777" w:rsidR="00DD77A4" w:rsidRPr="00F63393" w:rsidRDefault="00DD77A4" w:rsidP="0009703A">
            <w:pPr>
              <w:spacing w:before="120" w:after="120"/>
              <w:rPr>
                <w:b/>
                <w:lang w:val="en-GB"/>
              </w:rPr>
            </w:pPr>
            <w:r w:rsidRPr="00F63393">
              <w:rPr>
                <w:b/>
                <w:lang w:val="en-GB"/>
              </w:rPr>
              <w:t>Description</w:t>
            </w:r>
          </w:p>
        </w:tc>
        <w:tc>
          <w:tcPr>
            <w:tcW w:w="7052" w:type="dxa"/>
            <w:shd w:val="clear" w:color="auto" w:fill="auto"/>
          </w:tcPr>
          <w:p w14:paraId="48D48A83" w14:textId="77777777" w:rsidR="00F840C2" w:rsidRPr="00F63393" w:rsidRDefault="00F840C2" w:rsidP="00F840C2">
            <w:pPr>
              <w:spacing w:before="120" w:after="120"/>
              <w:rPr>
                <w:lang w:val="en-GB"/>
              </w:rPr>
            </w:pPr>
            <w:r w:rsidRPr="00F63393">
              <w:rPr>
                <w:lang w:val="en-GB"/>
              </w:rPr>
              <w:t>This PBC performs the following steps to process the flex offers:</w:t>
            </w:r>
          </w:p>
          <w:p w14:paraId="1CD2A7B2" w14:textId="77777777" w:rsidR="00F840C2" w:rsidRPr="00F63393" w:rsidRDefault="00F840C2" w:rsidP="00F840C2">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14:paraId="587824EA" w14:textId="77777777" w:rsidR="00F840C2" w:rsidRPr="00F63393" w:rsidRDefault="00F840C2" w:rsidP="00F840C2">
            <w:pPr>
              <w:numPr>
                <w:ilvl w:val="0"/>
                <w:numId w:val="13"/>
              </w:numPr>
              <w:spacing w:before="120" w:after="120"/>
              <w:rPr>
                <w:lang w:val="en-GB"/>
              </w:rPr>
            </w:pPr>
            <w:r w:rsidRPr="00F63393">
              <w:rPr>
                <w:lang w:val="en-GB"/>
              </w:rPr>
              <w:t>If the offer price is &lt; 95% of the ApxPrice for that PTU, the offer is accepted</w:t>
            </w:r>
          </w:p>
          <w:p w14:paraId="142D0944" w14:textId="77777777" w:rsidR="00DD77A4" w:rsidRPr="00F63393" w:rsidRDefault="00F840C2" w:rsidP="00D23608">
            <w:pPr>
              <w:numPr>
                <w:ilvl w:val="0"/>
                <w:numId w:val="13"/>
              </w:numPr>
              <w:spacing w:before="120" w:after="120"/>
              <w:rPr>
                <w:lang w:val="en-GB"/>
              </w:rPr>
            </w:pPr>
            <w:r w:rsidRPr="00F63393">
              <w:rPr>
                <w:lang w:val="en-GB"/>
              </w:rPr>
              <w:t>The sequence numbers of all the flex offers which are accepted are returned</w:t>
            </w:r>
          </w:p>
        </w:tc>
      </w:tr>
    </w:tbl>
    <w:p w14:paraId="2671590F" w14:textId="77777777" w:rsidR="00B955C5" w:rsidRPr="00F63393" w:rsidRDefault="00B955C5" w:rsidP="00E44574">
      <w:pPr>
        <w:rPr>
          <w:lang w:val="en-GB"/>
        </w:rPr>
      </w:pPr>
    </w:p>
    <w:p w14:paraId="65724A05" w14:textId="77777777" w:rsidR="00B16376" w:rsidRPr="00F63393" w:rsidRDefault="00B16376" w:rsidP="00B16376">
      <w:pPr>
        <w:pStyle w:val="Kop3"/>
        <w:rPr>
          <w:lang w:val="en-GB"/>
        </w:rPr>
      </w:pPr>
      <w:r w:rsidRPr="00F63393">
        <w:rPr>
          <w:lang w:val="en-GB"/>
        </w:rPr>
        <w:t>Monitor Grid</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041"/>
      </w:tblGrid>
      <w:tr w:rsidR="00A369EF" w:rsidRPr="00F63393" w14:paraId="362F93E5" w14:textId="77777777" w:rsidTr="00736878">
        <w:tc>
          <w:tcPr>
            <w:tcW w:w="8784" w:type="dxa"/>
            <w:gridSpan w:val="2"/>
            <w:shd w:val="clear" w:color="auto" w:fill="D9E2F3"/>
          </w:tcPr>
          <w:p w14:paraId="6C8E9D25"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1E8652B0" w14:textId="77777777" w:rsidTr="00736878">
        <w:tc>
          <w:tcPr>
            <w:tcW w:w="1743" w:type="dxa"/>
            <w:shd w:val="clear" w:color="auto" w:fill="D9E2F3"/>
          </w:tcPr>
          <w:p w14:paraId="5A4990FB" w14:textId="77777777" w:rsidR="00A369EF" w:rsidRPr="00F63393" w:rsidRDefault="00A369EF" w:rsidP="003875A5">
            <w:pPr>
              <w:spacing w:before="120" w:after="120"/>
              <w:rPr>
                <w:b/>
                <w:lang w:val="en-GB"/>
              </w:rPr>
            </w:pPr>
            <w:r w:rsidRPr="00F63393">
              <w:rPr>
                <w:b/>
                <w:lang w:val="en-GB"/>
              </w:rPr>
              <w:lastRenderedPageBreak/>
              <w:t>Class</w:t>
            </w:r>
          </w:p>
        </w:tc>
        <w:tc>
          <w:tcPr>
            <w:tcW w:w="7041" w:type="dxa"/>
            <w:shd w:val="clear" w:color="auto" w:fill="auto"/>
          </w:tcPr>
          <w:p w14:paraId="534BD063" w14:textId="77777777" w:rsidR="00A369EF" w:rsidRPr="00F63393" w:rsidRDefault="002C41E7" w:rsidP="003875A5">
            <w:pPr>
              <w:spacing w:before="120" w:after="120"/>
              <w:rPr>
                <w:lang w:val="en-GB"/>
              </w:rPr>
            </w:pPr>
            <w:r>
              <w:rPr>
                <w:lang w:val="en-GB"/>
              </w:rPr>
              <w:t>energy.usef</w:t>
            </w:r>
            <w:r w:rsidR="00A369EF" w:rsidRPr="00F63393">
              <w:rPr>
                <w:lang w:val="en-GB"/>
              </w:rPr>
              <w:t>.dso.workflow.step.DsoMonitorGridStub</w:t>
            </w:r>
          </w:p>
        </w:tc>
      </w:tr>
      <w:tr w:rsidR="00A369EF" w:rsidRPr="00F63393" w14:paraId="4E8E5DB8" w14:textId="77777777" w:rsidTr="00736878">
        <w:tc>
          <w:tcPr>
            <w:tcW w:w="1743" w:type="dxa"/>
            <w:shd w:val="clear" w:color="auto" w:fill="D9E2F3"/>
          </w:tcPr>
          <w:p w14:paraId="221EF2EB" w14:textId="77777777" w:rsidR="00A369EF" w:rsidRPr="00F63393" w:rsidRDefault="00A369EF" w:rsidP="003875A5">
            <w:pPr>
              <w:spacing w:before="120" w:after="120"/>
              <w:rPr>
                <w:b/>
                <w:lang w:val="en-GB"/>
              </w:rPr>
            </w:pPr>
            <w:r w:rsidRPr="00F63393">
              <w:rPr>
                <w:b/>
                <w:lang w:val="en-GB"/>
              </w:rPr>
              <w:t>Project</w:t>
            </w:r>
          </w:p>
        </w:tc>
        <w:tc>
          <w:tcPr>
            <w:tcW w:w="7041" w:type="dxa"/>
            <w:shd w:val="clear" w:color="auto" w:fill="auto"/>
          </w:tcPr>
          <w:p w14:paraId="1859F811" w14:textId="77777777" w:rsidR="00A369EF" w:rsidRPr="00F63393" w:rsidRDefault="00A369EF" w:rsidP="003875A5">
            <w:pPr>
              <w:spacing w:before="120" w:after="120"/>
              <w:rPr>
                <w:lang w:val="en-GB"/>
              </w:rPr>
            </w:pPr>
            <w:r w:rsidRPr="00F63393">
              <w:rPr>
                <w:lang w:val="en-GB"/>
              </w:rPr>
              <w:t>usef-simulation-dso</w:t>
            </w:r>
          </w:p>
        </w:tc>
      </w:tr>
      <w:tr w:rsidR="00FD76B2" w:rsidRPr="00F63393" w14:paraId="4410E944" w14:textId="77777777" w:rsidTr="00736878">
        <w:tc>
          <w:tcPr>
            <w:tcW w:w="1743" w:type="dxa"/>
            <w:shd w:val="clear" w:color="auto" w:fill="D9E2F3"/>
          </w:tcPr>
          <w:p w14:paraId="46AE48DD" w14:textId="77777777" w:rsidR="00FD76B2" w:rsidRPr="00F63393" w:rsidRDefault="00FD76B2" w:rsidP="00FD76B2">
            <w:pPr>
              <w:spacing w:before="120" w:after="120"/>
              <w:rPr>
                <w:b/>
                <w:lang w:val="en-GB"/>
              </w:rPr>
            </w:pPr>
            <w:r w:rsidRPr="00F63393">
              <w:rPr>
                <w:b/>
                <w:lang w:val="en-GB"/>
              </w:rPr>
              <w:t>Description</w:t>
            </w:r>
          </w:p>
        </w:tc>
        <w:tc>
          <w:tcPr>
            <w:tcW w:w="7041" w:type="dxa"/>
            <w:shd w:val="clear" w:color="auto" w:fill="auto"/>
          </w:tcPr>
          <w:p w14:paraId="272E2B24" w14:textId="77777777" w:rsidR="00FD76B2" w:rsidRPr="00F63393" w:rsidRDefault="00FD76B2" w:rsidP="00FD76B2">
            <w:pPr>
              <w:spacing w:before="60" w:after="60"/>
              <w:rPr>
                <w:lang w:val="en-GB"/>
              </w:rPr>
            </w:pPr>
            <w:r w:rsidRPr="00F63393">
              <w:rPr>
                <w:lang w:val="en-GB"/>
              </w:rPr>
              <w:t xml:space="preserve">For the specified congestion point, this stub generates the actual and maximum load values per-PTU and indicates if congestion is detected. </w:t>
            </w:r>
          </w:p>
          <w:p w14:paraId="3139CA4A" w14:textId="77777777" w:rsidR="00FD76B2" w:rsidRPr="00F63393" w:rsidRDefault="00FD76B2" w:rsidP="00FD76B2">
            <w:pPr>
              <w:spacing w:before="60" w:after="60"/>
              <w:rPr>
                <w:lang w:val="en-GB"/>
              </w:rPr>
            </w:pPr>
            <w:r w:rsidRPr="00F63393">
              <w:rPr>
                <w:lang w:val="en-GB"/>
              </w:rPr>
              <w:t>For this, the following values are generated and returned:</w:t>
            </w:r>
          </w:p>
          <w:p w14:paraId="111233EE" w14:textId="77777777" w:rsidR="000A330B" w:rsidRPr="00F63393" w:rsidRDefault="000A330B" w:rsidP="000A330B">
            <w:pPr>
              <w:numPr>
                <w:ilvl w:val="0"/>
                <w:numId w:val="13"/>
              </w:numPr>
              <w:spacing w:before="120" w:after="120"/>
              <w:rPr>
                <w:lang w:val="en-GB"/>
              </w:rPr>
            </w:pPr>
            <w:r w:rsidRPr="00F63393">
              <w:rPr>
                <w:lang w:val="en-GB"/>
              </w:rPr>
              <w:t>Retrieve ConsumptionLimit and ProductionLimit from PBC</w:t>
            </w:r>
            <w:r w:rsidR="009D08A8">
              <w:rPr>
                <w:lang w:val="en-GB"/>
              </w:rPr>
              <w:t xml:space="preserve"> </w:t>
            </w:r>
            <w:r w:rsidRPr="00F63393">
              <w:rPr>
                <w:lang w:val="en-GB"/>
              </w:rPr>
              <w:t>Feeder for this congestion point.</w:t>
            </w:r>
          </w:p>
          <w:p w14:paraId="025EEA09" w14:textId="77777777" w:rsidR="000A330B" w:rsidRPr="00F63393" w:rsidRDefault="000A330B" w:rsidP="000A330B">
            <w:pPr>
              <w:numPr>
                <w:ilvl w:val="0"/>
                <w:numId w:val="13"/>
              </w:numPr>
              <w:spacing w:before="120" w:after="120"/>
              <w:rPr>
                <w:lang w:val="en-GB"/>
              </w:rPr>
            </w:pPr>
            <w:r w:rsidRPr="00F63393">
              <w:rPr>
                <w:lang w:val="en-GB"/>
              </w:rPr>
              <w:t>Retrieve UncontrolledLoad from PBCFeeder for this congestion point.</w:t>
            </w:r>
          </w:p>
          <w:p w14:paraId="0E451412" w14:textId="77777777" w:rsidR="000A330B" w:rsidRPr="00F63393" w:rsidRDefault="000A330B" w:rsidP="000A330B">
            <w:pPr>
              <w:numPr>
                <w:ilvl w:val="0"/>
                <w:numId w:val="13"/>
              </w:numPr>
              <w:spacing w:before="120" w:after="120"/>
              <w:rPr>
                <w:lang w:val="en-GB"/>
              </w:rPr>
            </w:pPr>
            <w:r w:rsidRPr="00F63393">
              <w:rPr>
                <w:lang w:val="en-GB"/>
              </w:rPr>
              <w:t>Calculate the TotalLoad by subtracting the amount of limited power (input) from the UncontrolledLoad</w:t>
            </w:r>
          </w:p>
          <w:p w14:paraId="0B1F9DE2" w14:textId="77777777" w:rsidR="000A330B" w:rsidRPr="00F63393" w:rsidRDefault="000A330B" w:rsidP="000A330B">
            <w:pPr>
              <w:numPr>
                <w:ilvl w:val="0"/>
                <w:numId w:val="13"/>
              </w:numPr>
              <w:spacing w:before="120" w:after="120"/>
              <w:rPr>
                <w:lang w:val="en-GB"/>
              </w:rPr>
            </w:pPr>
            <w:r w:rsidRPr="00F63393">
              <w:rPr>
                <w:lang w:val="en-GB"/>
              </w:rPr>
              <w:t>For each PTU, if the TotalLoad &lt;= ConsumptionLimit OR TotalLoad &gt;= ProductionLimit the Boolean CONGESTION is TRUE, otherwise FALSE.</w:t>
            </w:r>
          </w:p>
          <w:p w14:paraId="56F89914" w14:textId="77777777" w:rsidR="000A330B" w:rsidRPr="00F63393" w:rsidRDefault="000A330B" w:rsidP="000A330B">
            <w:pPr>
              <w:numPr>
                <w:ilvl w:val="0"/>
                <w:numId w:val="13"/>
              </w:numPr>
              <w:spacing w:before="120" w:after="120"/>
              <w:rPr>
                <w:lang w:val="en-GB"/>
              </w:rPr>
            </w:pPr>
            <w:r w:rsidRPr="00F63393">
              <w:rPr>
                <w:lang w:val="en-GB"/>
              </w:rPr>
              <w:t>The ACTUAL_LOAD is TotalLoad</w:t>
            </w:r>
          </w:p>
          <w:p w14:paraId="1A157407" w14:textId="77777777" w:rsidR="00FD76B2" w:rsidRPr="00F63393" w:rsidRDefault="000A330B" w:rsidP="000A330B">
            <w:pPr>
              <w:numPr>
                <w:ilvl w:val="0"/>
                <w:numId w:val="13"/>
              </w:numPr>
              <w:spacing w:before="120" w:after="120"/>
              <w:rPr>
                <w:lang w:val="en-GB"/>
              </w:rPr>
            </w:pPr>
            <w:r w:rsidRPr="00F63393">
              <w:rPr>
                <w:lang w:val="en-GB"/>
              </w:rPr>
              <w:t>The MAX_LOAD is ConsumptionLimit OR ProductionLimit.</w:t>
            </w:r>
          </w:p>
        </w:tc>
      </w:tr>
    </w:tbl>
    <w:p w14:paraId="57D19C6F" w14:textId="77777777" w:rsidR="00B16376" w:rsidRPr="00F63393" w:rsidRDefault="00B16376" w:rsidP="00AC0C41">
      <w:pPr>
        <w:rPr>
          <w:lang w:val="en-GB"/>
        </w:rPr>
      </w:pPr>
    </w:p>
    <w:p w14:paraId="1F6B3A26" w14:textId="77777777" w:rsidR="00B16376" w:rsidRPr="00F63393" w:rsidRDefault="00B16376" w:rsidP="00B16376">
      <w:pPr>
        <w:pStyle w:val="Kop3"/>
        <w:rPr>
          <w:lang w:val="en-GB"/>
        </w:rPr>
      </w:pPr>
      <w:r w:rsidRPr="00F63393">
        <w:rPr>
          <w:lang w:val="en-GB"/>
        </w:rPr>
        <w:t>Place Operate Flex Orders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7045"/>
      </w:tblGrid>
      <w:tr w:rsidR="00A369EF" w:rsidRPr="00F63393" w14:paraId="48F75D9C" w14:textId="77777777" w:rsidTr="00736878">
        <w:tc>
          <w:tcPr>
            <w:tcW w:w="8784" w:type="dxa"/>
            <w:gridSpan w:val="2"/>
            <w:shd w:val="clear" w:color="auto" w:fill="D9E2F3"/>
          </w:tcPr>
          <w:p w14:paraId="6FA285E4"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69C01F52" w14:textId="77777777" w:rsidTr="00736878">
        <w:tc>
          <w:tcPr>
            <w:tcW w:w="1739" w:type="dxa"/>
            <w:shd w:val="clear" w:color="auto" w:fill="D9E2F3"/>
          </w:tcPr>
          <w:p w14:paraId="54CF0529" w14:textId="77777777" w:rsidR="00A369EF" w:rsidRPr="00F63393" w:rsidRDefault="00A369EF" w:rsidP="003875A5">
            <w:pPr>
              <w:spacing w:before="120" w:after="120"/>
              <w:rPr>
                <w:b/>
                <w:lang w:val="en-GB"/>
              </w:rPr>
            </w:pPr>
            <w:r w:rsidRPr="00F63393">
              <w:rPr>
                <w:b/>
                <w:lang w:val="en-GB"/>
              </w:rPr>
              <w:t>Class</w:t>
            </w:r>
          </w:p>
        </w:tc>
        <w:tc>
          <w:tcPr>
            <w:tcW w:w="7045" w:type="dxa"/>
            <w:shd w:val="clear" w:color="auto" w:fill="auto"/>
          </w:tcPr>
          <w:p w14:paraId="2505C76B" w14:textId="77777777" w:rsidR="00A369EF" w:rsidRPr="00F63393" w:rsidRDefault="002C41E7" w:rsidP="003875A5">
            <w:pPr>
              <w:spacing w:before="120" w:after="120"/>
              <w:rPr>
                <w:lang w:val="en-GB"/>
              </w:rPr>
            </w:pPr>
            <w:r>
              <w:rPr>
                <w:lang w:val="en-GB"/>
              </w:rPr>
              <w:t>energy.usef</w:t>
            </w:r>
            <w:r w:rsidR="00A369EF" w:rsidRPr="00F63393">
              <w:rPr>
                <w:lang w:val="en-GB"/>
              </w:rPr>
              <w:t>.dso.workflow.step.DsoPlaceFlexOrdersStub</w:t>
            </w:r>
          </w:p>
        </w:tc>
      </w:tr>
      <w:tr w:rsidR="00A369EF" w:rsidRPr="00F63393" w14:paraId="466A2939" w14:textId="77777777" w:rsidTr="00736878">
        <w:tc>
          <w:tcPr>
            <w:tcW w:w="1739" w:type="dxa"/>
            <w:shd w:val="clear" w:color="auto" w:fill="D9E2F3"/>
          </w:tcPr>
          <w:p w14:paraId="0A7E89A0" w14:textId="77777777" w:rsidR="00A369EF" w:rsidRPr="00F63393" w:rsidRDefault="00A369EF" w:rsidP="003875A5">
            <w:pPr>
              <w:spacing w:before="120" w:after="120"/>
              <w:rPr>
                <w:b/>
                <w:lang w:val="en-GB"/>
              </w:rPr>
            </w:pPr>
            <w:r w:rsidRPr="00F63393">
              <w:rPr>
                <w:b/>
                <w:lang w:val="en-GB"/>
              </w:rPr>
              <w:t>Project</w:t>
            </w:r>
          </w:p>
        </w:tc>
        <w:tc>
          <w:tcPr>
            <w:tcW w:w="7045" w:type="dxa"/>
            <w:shd w:val="clear" w:color="auto" w:fill="auto"/>
          </w:tcPr>
          <w:p w14:paraId="337263C4" w14:textId="77777777" w:rsidR="00A369EF" w:rsidRPr="00F63393" w:rsidRDefault="00A369EF" w:rsidP="003875A5">
            <w:pPr>
              <w:spacing w:before="120" w:after="120"/>
              <w:rPr>
                <w:lang w:val="en-GB"/>
              </w:rPr>
            </w:pPr>
            <w:r w:rsidRPr="00F63393">
              <w:rPr>
                <w:lang w:val="en-GB"/>
              </w:rPr>
              <w:t>usef-simulation-dso</w:t>
            </w:r>
          </w:p>
        </w:tc>
      </w:tr>
      <w:tr w:rsidR="00A369EF" w:rsidRPr="00F63393" w14:paraId="0CA8BA0C" w14:textId="77777777" w:rsidTr="00736878">
        <w:tc>
          <w:tcPr>
            <w:tcW w:w="1739" w:type="dxa"/>
            <w:shd w:val="clear" w:color="auto" w:fill="D9E2F3"/>
          </w:tcPr>
          <w:p w14:paraId="71BC536F" w14:textId="77777777" w:rsidR="00A369EF" w:rsidRPr="00F63393" w:rsidRDefault="00A369EF" w:rsidP="003875A5">
            <w:pPr>
              <w:spacing w:before="120" w:after="120"/>
              <w:rPr>
                <w:b/>
                <w:lang w:val="en-GB"/>
              </w:rPr>
            </w:pPr>
            <w:r w:rsidRPr="00F63393">
              <w:rPr>
                <w:b/>
                <w:lang w:val="en-GB"/>
              </w:rPr>
              <w:t>Description</w:t>
            </w:r>
          </w:p>
        </w:tc>
        <w:tc>
          <w:tcPr>
            <w:tcW w:w="7045" w:type="dxa"/>
            <w:shd w:val="clear" w:color="auto" w:fill="auto"/>
          </w:tcPr>
          <w:p w14:paraId="60D9C075" w14:textId="77777777" w:rsidR="0076755F" w:rsidRPr="00F63393" w:rsidRDefault="005802C3" w:rsidP="001939C5">
            <w:pPr>
              <w:spacing w:before="120" w:after="120"/>
              <w:rPr>
                <w:lang w:val="en-GB"/>
              </w:rPr>
            </w:pPr>
            <w:r w:rsidRPr="00F63393">
              <w:rPr>
                <w:lang w:val="en-GB"/>
              </w:rPr>
              <w:t xml:space="preserve">This stub makes an ordered list of all supplied </w:t>
            </w:r>
            <w:r w:rsidR="008527E3" w:rsidRPr="00F63393">
              <w:rPr>
                <w:lang w:val="en-GB"/>
              </w:rPr>
              <w:t>flex</w:t>
            </w:r>
            <w:r w:rsidRPr="00F63393">
              <w:rPr>
                <w:lang w:val="en-GB"/>
              </w:rPr>
              <w:t xml:space="preserve"> </w:t>
            </w:r>
            <w:r w:rsidR="008527E3" w:rsidRPr="00F63393">
              <w:rPr>
                <w:lang w:val="en-GB"/>
              </w:rPr>
              <w:t>offe</w:t>
            </w:r>
            <w:r w:rsidRPr="00F63393">
              <w:rPr>
                <w:lang w:val="en-GB"/>
              </w:rPr>
              <w:t>rs for the specified PTU_INDEX</w:t>
            </w:r>
            <w:r w:rsidR="003D4241" w:rsidRPr="00F63393">
              <w:rPr>
                <w:lang w:val="en-GB"/>
              </w:rPr>
              <w:t>:</w:t>
            </w:r>
          </w:p>
          <w:p w14:paraId="1CB94184" w14:textId="77777777" w:rsidR="003D4241" w:rsidRPr="00F63393" w:rsidRDefault="003D4241" w:rsidP="0086782B">
            <w:pPr>
              <w:numPr>
                <w:ilvl w:val="0"/>
                <w:numId w:val="13"/>
              </w:numPr>
              <w:spacing w:before="120" w:after="120"/>
              <w:rPr>
                <w:lang w:val="en-GB"/>
              </w:rPr>
            </w:pPr>
            <w:r w:rsidRPr="00F63393">
              <w:rPr>
                <w:lang w:val="en-GB"/>
              </w:rPr>
              <w:t>Sort the FlexOffer messages by their total Price: lowest to highest</w:t>
            </w:r>
          </w:p>
          <w:p w14:paraId="0A1325D8" w14:textId="77777777" w:rsidR="003D4241" w:rsidRPr="00F63393" w:rsidRDefault="003D4241" w:rsidP="0086782B">
            <w:pPr>
              <w:numPr>
                <w:ilvl w:val="0"/>
                <w:numId w:val="13"/>
              </w:numPr>
              <w:spacing w:before="120" w:after="120"/>
              <w:rPr>
                <w:lang w:val="en-GB"/>
              </w:rPr>
            </w:pPr>
            <w:r w:rsidRPr="00F63393">
              <w:rPr>
                <w:lang w:val="en-GB"/>
              </w:rPr>
              <w:t>Select the Power values for the PTUs with Disposition equal to Requested into the requirement list.</w:t>
            </w:r>
          </w:p>
          <w:p w14:paraId="1B9F8E7C" w14:textId="77777777" w:rsidR="00F5071D" w:rsidRPr="00F63393" w:rsidRDefault="003D4241" w:rsidP="0086782B">
            <w:pPr>
              <w:numPr>
                <w:ilvl w:val="0"/>
                <w:numId w:val="13"/>
              </w:numPr>
              <w:spacing w:before="120" w:after="120"/>
              <w:rPr>
                <w:lang w:val="en-GB"/>
              </w:rPr>
            </w:pPr>
            <w:r w:rsidRPr="00F63393">
              <w:rPr>
                <w:lang w:val="en-GB"/>
              </w:rPr>
              <w:t>Iterate through the sorted FlexOffer list, accept the offer, add the appropriate Power to the requirement list, until all requirement values are &gt; 0, or there are no more offers.</w:t>
            </w:r>
          </w:p>
          <w:p w14:paraId="5329FBAB" w14:textId="77777777" w:rsidR="0086782B" w:rsidRPr="00F63393" w:rsidRDefault="0086782B" w:rsidP="00CE75BC">
            <w:pPr>
              <w:spacing w:before="120" w:after="120"/>
              <w:rPr>
                <w:lang w:val="en-GB"/>
              </w:rPr>
            </w:pPr>
            <w:r w:rsidRPr="00F63393">
              <w:rPr>
                <w:lang w:val="en-GB"/>
              </w:rPr>
              <w:t>The list of (zero or more) (identifiers of) FlexOffer messages to be accepted is returned.</w:t>
            </w:r>
          </w:p>
        </w:tc>
      </w:tr>
    </w:tbl>
    <w:p w14:paraId="3FF6198E" w14:textId="77777777" w:rsidR="00B16376" w:rsidRPr="00F63393" w:rsidRDefault="00B16376" w:rsidP="00AC0C41">
      <w:pPr>
        <w:rPr>
          <w:lang w:val="en-GB"/>
        </w:rPr>
      </w:pPr>
    </w:p>
    <w:p w14:paraId="5F3F2318" w14:textId="77777777" w:rsidR="00B16376" w:rsidRPr="00F63393" w:rsidRDefault="00B16376" w:rsidP="00B16376">
      <w:pPr>
        <w:pStyle w:val="Kop3"/>
        <w:rPr>
          <w:lang w:val="en-GB"/>
        </w:rPr>
      </w:pPr>
      <w:r w:rsidRPr="00F63393">
        <w:rPr>
          <w:lang w:val="en-GB"/>
        </w:rPr>
        <w:t>Limit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7046"/>
      </w:tblGrid>
      <w:tr w:rsidR="00A369EF" w:rsidRPr="00F63393" w14:paraId="630109AA" w14:textId="77777777" w:rsidTr="00736878">
        <w:tc>
          <w:tcPr>
            <w:tcW w:w="8784" w:type="dxa"/>
            <w:gridSpan w:val="2"/>
            <w:shd w:val="clear" w:color="auto" w:fill="D9E2F3"/>
          </w:tcPr>
          <w:p w14:paraId="143226A3"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2ADFF60E" w14:textId="77777777" w:rsidTr="00736878">
        <w:tc>
          <w:tcPr>
            <w:tcW w:w="1738" w:type="dxa"/>
            <w:shd w:val="clear" w:color="auto" w:fill="D9E2F3"/>
          </w:tcPr>
          <w:p w14:paraId="39DC9F6A" w14:textId="77777777" w:rsidR="00A369EF" w:rsidRPr="00F63393" w:rsidRDefault="00A369EF" w:rsidP="003875A5">
            <w:pPr>
              <w:spacing w:before="120" w:after="120"/>
              <w:rPr>
                <w:b/>
                <w:lang w:val="en-GB"/>
              </w:rPr>
            </w:pPr>
            <w:r w:rsidRPr="00F63393">
              <w:rPr>
                <w:b/>
                <w:lang w:val="en-GB"/>
              </w:rPr>
              <w:t>Class</w:t>
            </w:r>
          </w:p>
        </w:tc>
        <w:tc>
          <w:tcPr>
            <w:tcW w:w="7046" w:type="dxa"/>
            <w:shd w:val="clear" w:color="auto" w:fill="auto"/>
          </w:tcPr>
          <w:p w14:paraId="5FDC8B7C" w14:textId="77777777" w:rsidR="00A369EF" w:rsidRPr="00F63393" w:rsidRDefault="002C41E7" w:rsidP="001939C5">
            <w:pPr>
              <w:spacing w:before="120" w:after="120"/>
              <w:rPr>
                <w:lang w:val="en-GB"/>
              </w:rPr>
            </w:pPr>
            <w:r>
              <w:rPr>
                <w:lang w:val="en-GB"/>
              </w:rPr>
              <w:t>energy.usef</w:t>
            </w:r>
            <w:r w:rsidR="00A369EF" w:rsidRPr="00F63393">
              <w:rPr>
                <w:lang w:val="en-GB"/>
              </w:rPr>
              <w:t>.dso.workflow.step.DsoLimitConnectionsStub</w:t>
            </w:r>
          </w:p>
        </w:tc>
      </w:tr>
      <w:tr w:rsidR="00A369EF" w:rsidRPr="00F63393" w14:paraId="3BFD5F49" w14:textId="77777777" w:rsidTr="00736878">
        <w:tc>
          <w:tcPr>
            <w:tcW w:w="1738" w:type="dxa"/>
            <w:shd w:val="clear" w:color="auto" w:fill="D9E2F3"/>
          </w:tcPr>
          <w:p w14:paraId="6CEF410A" w14:textId="77777777" w:rsidR="00A369EF" w:rsidRPr="00F63393" w:rsidRDefault="00A369EF" w:rsidP="003875A5">
            <w:pPr>
              <w:spacing w:before="120" w:after="120"/>
              <w:rPr>
                <w:b/>
                <w:lang w:val="en-GB"/>
              </w:rPr>
            </w:pPr>
            <w:r w:rsidRPr="00F63393">
              <w:rPr>
                <w:b/>
                <w:lang w:val="en-GB"/>
              </w:rPr>
              <w:t>Project</w:t>
            </w:r>
          </w:p>
        </w:tc>
        <w:tc>
          <w:tcPr>
            <w:tcW w:w="7046" w:type="dxa"/>
            <w:shd w:val="clear" w:color="auto" w:fill="auto"/>
          </w:tcPr>
          <w:p w14:paraId="319F0130" w14:textId="77777777" w:rsidR="00A369EF" w:rsidRPr="00F63393" w:rsidRDefault="00A369EF" w:rsidP="003875A5">
            <w:pPr>
              <w:spacing w:before="120" w:after="120"/>
              <w:rPr>
                <w:lang w:val="en-GB"/>
              </w:rPr>
            </w:pPr>
            <w:r w:rsidRPr="00F63393">
              <w:rPr>
                <w:lang w:val="en-GB"/>
              </w:rPr>
              <w:t>usef-simulation-dso</w:t>
            </w:r>
          </w:p>
        </w:tc>
      </w:tr>
      <w:tr w:rsidR="00A369EF" w:rsidRPr="00F63393" w14:paraId="48262460" w14:textId="77777777" w:rsidTr="00736878">
        <w:tc>
          <w:tcPr>
            <w:tcW w:w="1738" w:type="dxa"/>
            <w:shd w:val="clear" w:color="auto" w:fill="D9E2F3"/>
          </w:tcPr>
          <w:p w14:paraId="023D4CFD" w14:textId="77777777" w:rsidR="00A369EF" w:rsidRPr="00F63393" w:rsidRDefault="00A369EF" w:rsidP="003875A5">
            <w:pPr>
              <w:spacing w:before="120" w:after="120"/>
              <w:rPr>
                <w:b/>
                <w:lang w:val="en-GB"/>
              </w:rPr>
            </w:pPr>
            <w:r w:rsidRPr="00F63393">
              <w:rPr>
                <w:b/>
                <w:lang w:val="en-GB"/>
              </w:rPr>
              <w:lastRenderedPageBreak/>
              <w:t>Description</w:t>
            </w:r>
          </w:p>
        </w:tc>
        <w:tc>
          <w:tcPr>
            <w:tcW w:w="7046" w:type="dxa"/>
            <w:shd w:val="clear" w:color="auto" w:fill="auto"/>
          </w:tcPr>
          <w:p w14:paraId="04BF34BF" w14:textId="77777777" w:rsidR="00105EF1" w:rsidRPr="00F63393" w:rsidRDefault="005802C3" w:rsidP="00105EF1">
            <w:pPr>
              <w:spacing w:before="120" w:after="120"/>
              <w:rPr>
                <w:lang w:val="en-GB"/>
              </w:rPr>
            </w:pPr>
            <w:r w:rsidRPr="00F63393">
              <w:rPr>
                <w:lang w:val="en-GB"/>
              </w:rPr>
              <w:t>This s</w:t>
            </w:r>
            <w:r w:rsidR="008527E3" w:rsidRPr="00F63393">
              <w:rPr>
                <w:lang w:val="en-GB"/>
              </w:rPr>
              <w:t xml:space="preserve">tub </w:t>
            </w:r>
            <w:r w:rsidR="00105EF1" w:rsidRPr="00F63393">
              <w:rPr>
                <w:lang w:val="en-GB"/>
              </w:rPr>
              <w:t>retrieves UncontrolledLoad from PBC</w:t>
            </w:r>
            <w:r w:rsidR="009D08A8">
              <w:rPr>
                <w:lang w:val="en-GB"/>
              </w:rPr>
              <w:t xml:space="preserve"> </w:t>
            </w:r>
            <w:r w:rsidR="00105EF1" w:rsidRPr="00F63393">
              <w:rPr>
                <w:lang w:val="en-GB"/>
              </w:rPr>
              <w:t>Feeder for this congestion point and determines the maximum load.</w:t>
            </w:r>
          </w:p>
          <w:p w14:paraId="365724A8" w14:textId="77777777" w:rsidR="00A369EF" w:rsidRPr="00F63393" w:rsidRDefault="00105EF1" w:rsidP="00105EF1">
            <w:pPr>
              <w:spacing w:before="120" w:after="120"/>
              <w:rPr>
                <w:lang w:val="en-GB"/>
              </w:rPr>
            </w:pPr>
            <w:r w:rsidRPr="00F63393">
              <w:rPr>
                <w:lang w:val="en-GB"/>
              </w:rPr>
              <w:t>This stub returns a power decrease for the specified congestion point. This is a random number between 50% and 75% of the maximum UncontrolledLoad.</w:t>
            </w:r>
          </w:p>
        </w:tc>
      </w:tr>
    </w:tbl>
    <w:p w14:paraId="7A4E623E" w14:textId="77777777" w:rsidR="00B16376" w:rsidRPr="00F63393" w:rsidRDefault="00B16376" w:rsidP="00AC0C41">
      <w:pPr>
        <w:rPr>
          <w:lang w:val="en-GB"/>
        </w:rPr>
      </w:pPr>
    </w:p>
    <w:p w14:paraId="2C1BEFE4" w14:textId="77777777" w:rsidR="00B16376" w:rsidRPr="00F63393" w:rsidRDefault="00B16376" w:rsidP="00B16376">
      <w:pPr>
        <w:pStyle w:val="Kop3"/>
        <w:rPr>
          <w:lang w:val="en-GB"/>
        </w:rPr>
      </w:pPr>
      <w:r w:rsidRPr="00F63393">
        <w:rPr>
          <w:lang w:val="en-GB"/>
        </w:rPr>
        <w:t>Restore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14:paraId="075A16A0" w14:textId="77777777" w:rsidTr="00736878">
        <w:tc>
          <w:tcPr>
            <w:tcW w:w="8784" w:type="dxa"/>
            <w:gridSpan w:val="2"/>
            <w:shd w:val="clear" w:color="auto" w:fill="D9E2F3"/>
          </w:tcPr>
          <w:p w14:paraId="46CED1F9"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03183E43" w14:textId="77777777" w:rsidTr="00736878">
        <w:tc>
          <w:tcPr>
            <w:tcW w:w="1734" w:type="dxa"/>
            <w:shd w:val="clear" w:color="auto" w:fill="D9E2F3"/>
          </w:tcPr>
          <w:p w14:paraId="2622B172" w14:textId="77777777"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14:paraId="1BFE3A88" w14:textId="77777777" w:rsidR="00A369EF" w:rsidRPr="00F63393" w:rsidRDefault="002C41E7" w:rsidP="003875A5">
            <w:pPr>
              <w:spacing w:before="120" w:after="120"/>
              <w:rPr>
                <w:lang w:val="en-GB"/>
              </w:rPr>
            </w:pPr>
            <w:r>
              <w:rPr>
                <w:lang w:val="en-GB"/>
              </w:rPr>
              <w:t>energy.usef</w:t>
            </w:r>
            <w:r w:rsidR="00A369EF" w:rsidRPr="00F63393">
              <w:rPr>
                <w:lang w:val="en-GB"/>
              </w:rPr>
              <w:t>.dso.workflow.step.DsoRestoreConnectionsStub</w:t>
            </w:r>
          </w:p>
        </w:tc>
      </w:tr>
      <w:tr w:rsidR="00A369EF" w:rsidRPr="00F63393" w14:paraId="6D4E6447" w14:textId="77777777" w:rsidTr="00736878">
        <w:tc>
          <w:tcPr>
            <w:tcW w:w="1734" w:type="dxa"/>
            <w:shd w:val="clear" w:color="auto" w:fill="D9E2F3"/>
          </w:tcPr>
          <w:p w14:paraId="5419556C" w14:textId="77777777"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14:paraId="6AEEFC35" w14:textId="77777777" w:rsidR="00A369EF" w:rsidRPr="00F63393" w:rsidRDefault="00A369EF" w:rsidP="003875A5">
            <w:pPr>
              <w:spacing w:before="120" w:after="120"/>
              <w:rPr>
                <w:lang w:val="en-GB"/>
              </w:rPr>
            </w:pPr>
            <w:r w:rsidRPr="00F63393">
              <w:rPr>
                <w:lang w:val="en-GB"/>
              </w:rPr>
              <w:t>usef-simulation-dso</w:t>
            </w:r>
          </w:p>
        </w:tc>
      </w:tr>
      <w:tr w:rsidR="00A369EF" w:rsidRPr="00F63393" w14:paraId="1FA9C739" w14:textId="77777777" w:rsidTr="00736878">
        <w:tc>
          <w:tcPr>
            <w:tcW w:w="1734" w:type="dxa"/>
            <w:shd w:val="clear" w:color="auto" w:fill="D9E2F3"/>
          </w:tcPr>
          <w:p w14:paraId="7369EEB4" w14:textId="77777777" w:rsidR="00A369EF" w:rsidRPr="00F63393" w:rsidRDefault="00A369EF" w:rsidP="003875A5">
            <w:pPr>
              <w:spacing w:before="120" w:after="120"/>
              <w:rPr>
                <w:b/>
                <w:lang w:val="en-GB"/>
              </w:rPr>
            </w:pPr>
            <w:r w:rsidRPr="00F63393">
              <w:rPr>
                <w:b/>
                <w:lang w:val="en-GB"/>
              </w:rPr>
              <w:t>Description</w:t>
            </w:r>
          </w:p>
        </w:tc>
        <w:tc>
          <w:tcPr>
            <w:tcW w:w="7050" w:type="dxa"/>
            <w:shd w:val="clear" w:color="auto" w:fill="auto"/>
          </w:tcPr>
          <w:p w14:paraId="41F7536C" w14:textId="77777777" w:rsidR="00063B04" w:rsidRPr="00F63393" w:rsidRDefault="00063B04" w:rsidP="00063B04">
            <w:pPr>
              <w:spacing w:before="60" w:after="60"/>
              <w:rPr>
                <w:lang w:val="en-GB"/>
              </w:rPr>
            </w:pPr>
            <w:r w:rsidRPr="00F63393">
              <w:rPr>
                <w:lang w:val="en-GB"/>
              </w:rPr>
              <w:t>When the load no longer exceeds the connection capacity limit the DSO can restore the connections that have been limited earlier.</w:t>
            </w:r>
          </w:p>
          <w:p w14:paraId="48481C98" w14:textId="77777777" w:rsidR="00063B04" w:rsidRPr="00F63393" w:rsidRDefault="00063B04" w:rsidP="00063B04">
            <w:pPr>
              <w:spacing w:before="120" w:after="120"/>
              <w:rPr>
                <w:lang w:val="en-GB"/>
              </w:rPr>
            </w:pPr>
            <w:r w:rsidRPr="00F63393">
              <w:rPr>
                <w:lang w:val="en-GB"/>
              </w:rPr>
              <w:t>This stub restores the connections that were previously limited for the specified congestion point, period and PTU index.</w:t>
            </w:r>
          </w:p>
          <w:p w14:paraId="117DBC34" w14:textId="77777777" w:rsidR="00A369EF" w:rsidRPr="00F63393" w:rsidRDefault="00063B04" w:rsidP="00063B04">
            <w:pPr>
              <w:spacing w:before="120" w:after="120"/>
              <w:rPr>
                <w:lang w:val="en-GB"/>
              </w:rPr>
            </w:pPr>
            <w:r w:rsidRPr="00F63393">
              <w:rPr>
                <w:lang w:val="en-GB"/>
              </w:rPr>
              <w:t xml:space="preserve">The current implementation of this </w:t>
            </w:r>
            <w:r w:rsidR="005802C3" w:rsidRPr="00F63393">
              <w:rPr>
                <w:lang w:val="en-GB"/>
              </w:rPr>
              <w:t>s</w:t>
            </w:r>
            <w:r w:rsidR="008527E3" w:rsidRPr="00F63393">
              <w:rPr>
                <w:lang w:val="en-GB"/>
              </w:rPr>
              <w:t>tub does nothing.</w:t>
            </w:r>
          </w:p>
        </w:tc>
      </w:tr>
    </w:tbl>
    <w:p w14:paraId="4F4C8F40" w14:textId="77777777" w:rsidR="00B16376" w:rsidRPr="00F63393" w:rsidRDefault="00B16376" w:rsidP="00AC0C41">
      <w:pPr>
        <w:rPr>
          <w:lang w:val="en-GB"/>
        </w:rPr>
      </w:pPr>
    </w:p>
    <w:p w14:paraId="47207745" w14:textId="77777777" w:rsidR="008D6A83" w:rsidRPr="0007307C" w:rsidRDefault="00EC159C" w:rsidP="008D6A83">
      <w:pPr>
        <w:pStyle w:val="Kop3"/>
        <w:ind w:left="357" w:hanging="357"/>
        <w:rPr>
          <w:lang w:val="en-GB"/>
        </w:rPr>
      </w:pPr>
      <w:r>
        <w:rPr>
          <w:lang w:val="en-GB"/>
        </w:rPr>
        <w:t>Initiate Settlement</w:t>
      </w:r>
    </w:p>
    <w:tbl>
      <w:tblPr>
        <w:tblW w:w="8760" w:type="dxa"/>
        <w:tblInd w:w="-5" w:type="dxa"/>
        <w:tblLayout w:type="fixed"/>
        <w:tblLook w:val="0000" w:firstRow="0" w:lastRow="0" w:firstColumn="0" w:lastColumn="0" w:noHBand="0" w:noVBand="0"/>
      </w:tblPr>
      <w:tblGrid>
        <w:gridCol w:w="1838"/>
        <w:gridCol w:w="6922"/>
      </w:tblGrid>
      <w:tr w:rsidR="008D6A83" w:rsidRPr="00FF4A32" w14:paraId="7EBB01F0" w14:textId="77777777"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14:paraId="438C76EC" w14:textId="77777777"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14:paraId="44BE6A59" w14:textId="77777777" w:rsidTr="003F6061">
        <w:tc>
          <w:tcPr>
            <w:tcW w:w="1838" w:type="dxa"/>
            <w:tcBorders>
              <w:top w:val="single" w:sz="4" w:space="0" w:color="000000"/>
              <w:left w:val="single" w:sz="4" w:space="0" w:color="000000"/>
              <w:bottom w:val="single" w:sz="4" w:space="0" w:color="000000"/>
            </w:tcBorders>
            <w:shd w:val="clear" w:color="auto" w:fill="D9E2F3"/>
          </w:tcPr>
          <w:p w14:paraId="67465BF5" w14:textId="77777777"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14:paraId="1142A4F1" w14:textId="77777777" w:rsidR="008D6A83" w:rsidRPr="00FF4A32" w:rsidRDefault="002C41E7" w:rsidP="00EC159C">
            <w:pPr>
              <w:snapToGrid w:val="0"/>
              <w:spacing w:before="120" w:after="120"/>
              <w:rPr>
                <w:lang w:val="en-GB"/>
              </w:rPr>
            </w:pPr>
            <w:r>
              <w:rPr>
                <w:lang w:val="en-GB"/>
              </w:rPr>
              <w:t>energy.usef</w:t>
            </w:r>
            <w:r w:rsidR="008D6A83" w:rsidRPr="00FF4A32">
              <w:rPr>
                <w:lang w:val="en-GB"/>
              </w:rPr>
              <w:t>.dso.workflow.step.</w:t>
            </w:r>
            <w:r w:rsidR="00EC159C">
              <w:rPr>
                <w:lang w:val="en-GB"/>
              </w:rPr>
              <w:t>DsoInitiateSettlement</w:t>
            </w:r>
            <w:r w:rsidR="008D6A83" w:rsidRPr="0007307C">
              <w:rPr>
                <w:lang w:val="en-GB"/>
              </w:rPr>
              <w:t>Stub</w:t>
            </w:r>
          </w:p>
        </w:tc>
      </w:tr>
      <w:tr w:rsidR="008D6A83" w:rsidRPr="00FF4A32" w14:paraId="6FC1EB21" w14:textId="77777777" w:rsidTr="003F6061">
        <w:tc>
          <w:tcPr>
            <w:tcW w:w="1838" w:type="dxa"/>
            <w:tcBorders>
              <w:top w:val="single" w:sz="4" w:space="0" w:color="000000"/>
              <w:left w:val="single" w:sz="4" w:space="0" w:color="000000"/>
              <w:bottom w:val="single" w:sz="4" w:space="0" w:color="000000"/>
            </w:tcBorders>
            <w:shd w:val="clear" w:color="auto" w:fill="D9E2F3"/>
          </w:tcPr>
          <w:p w14:paraId="5802A608" w14:textId="77777777"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78A8689B" w14:textId="77777777" w:rsidR="008D6A83" w:rsidRPr="00FF4A32" w:rsidRDefault="008D6A83" w:rsidP="003F6061">
            <w:pPr>
              <w:snapToGrid w:val="0"/>
              <w:spacing w:before="120" w:after="120"/>
              <w:rPr>
                <w:lang w:val="en-GB"/>
              </w:rPr>
            </w:pPr>
            <w:r w:rsidRPr="00FF4A32">
              <w:rPr>
                <w:lang w:val="en-GB"/>
              </w:rPr>
              <w:t>usef-simulation-dso</w:t>
            </w:r>
          </w:p>
        </w:tc>
      </w:tr>
      <w:tr w:rsidR="008D6A83" w:rsidRPr="00FF4A32" w14:paraId="6A632DDC" w14:textId="77777777" w:rsidTr="003F6061">
        <w:tc>
          <w:tcPr>
            <w:tcW w:w="1838" w:type="dxa"/>
            <w:tcBorders>
              <w:top w:val="single" w:sz="4" w:space="0" w:color="000000"/>
              <w:left w:val="single" w:sz="4" w:space="0" w:color="000000"/>
              <w:bottom w:val="single" w:sz="4" w:space="0" w:color="000000"/>
            </w:tcBorders>
            <w:shd w:val="clear" w:color="auto" w:fill="D9E2F3"/>
          </w:tcPr>
          <w:p w14:paraId="7D6655AF" w14:textId="77777777"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14:paraId="59F20EC9" w14:textId="77777777" w:rsidR="008D6A83" w:rsidRPr="00882F15" w:rsidRDefault="008D6A83" w:rsidP="007E1D50">
            <w:pPr>
              <w:spacing w:before="120" w:after="120"/>
              <w:rPr>
                <w:lang w:val="en-GB"/>
              </w:rPr>
            </w:pPr>
            <w:r w:rsidRPr="00A9260F">
              <w:rPr>
                <w:lang w:val="en-GB"/>
              </w:rPr>
              <w:t xml:space="preserve">This </w:t>
            </w:r>
            <w:r w:rsidRPr="00882F15">
              <w:rPr>
                <w:lang w:val="en-GB"/>
              </w:rPr>
              <w:t>stub</w:t>
            </w:r>
            <w:r w:rsidRPr="00A9260F">
              <w:rPr>
                <w:lang w:val="en-GB"/>
              </w:rPr>
              <w:t xml:space="preserve"> performs the following steps to </w:t>
            </w:r>
            <w:r>
              <w:rPr>
                <w:lang w:val="en-GB"/>
              </w:rPr>
              <w:t>create a list of settlement items for the specified period.</w:t>
            </w:r>
          </w:p>
          <w:p w14:paraId="362E2ABC" w14:textId="77777777" w:rsidR="008D6A83" w:rsidRDefault="008D6A83" w:rsidP="007E1D50">
            <w:pPr>
              <w:numPr>
                <w:ilvl w:val="0"/>
                <w:numId w:val="13"/>
              </w:numPr>
              <w:spacing w:before="120" w:after="120"/>
              <w:rPr>
                <w:lang w:val="en-GB"/>
              </w:rPr>
            </w:pPr>
            <w:r>
              <w:rPr>
                <w:lang w:val="en-GB"/>
              </w:rPr>
              <w:t>From the list of prognoses, retrieve the different connection groups.</w:t>
            </w:r>
          </w:p>
          <w:p w14:paraId="242A2F7D" w14:textId="77777777" w:rsidR="008D6A83" w:rsidRPr="00A61165" w:rsidRDefault="008D6A83" w:rsidP="007E1D50">
            <w:pPr>
              <w:numPr>
                <w:ilvl w:val="0"/>
                <w:numId w:val="13"/>
              </w:numPr>
              <w:spacing w:before="120" w:after="120"/>
              <w:rPr>
                <w:lang w:val="en-GB"/>
              </w:rPr>
            </w:pPr>
            <w:r w:rsidRPr="00A61165">
              <w:rPr>
                <w:lang w:val="en-GB"/>
              </w:rPr>
              <w:t>For each connection group:</w:t>
            </w:r>
          </w:p>
          <w:p w14:paraId="016C82F0" w14:textId="77777777" w:rsidR="008D6A83" w:rsidRPr="00A9260F" w:rsidRDefault="008D6A83" w:rsidP="003F6061">
            <w:pPr>
              <w:numPr>
                <w:ilvl w:val="1"/>
                <w:numId w:val="13"/>
              </w:numPr>
              <w:spacing w:before="120" w:after="120"/>
              <w:rPr>
                <w:lang w:val="en-GB"/>
              </w:rPr>
            </w:pPr>
            <w:r w:rsidRPr="00A61165">
              <w:rPr>
                <w:lang w:val="en-GB"/>
              </w:rPr>
              <w:t>Retrieve</w:t>
            </w:r>
            <w:r w:rsidRPr="00A9260F">
              <w:rPr>
                <w:lang w:val="en-GB"/>
              </w:rPr>
              <w:t xml:space="preserve"> the flex </w:t>
            </w:r>
            <w:r w:rsidRPr="00A61165">
              <w:rPr>
                <w:lang w:val="en-GB"/>
              </w:rPr>
              <w:t>orders and prognoses for the connection group</w:t>
            </w:r>
            <w:r>
              <w:rPr>
                <w:lang w:val="en-GB"/>
              </w:rPr>
              <w:t>.</w:t>
            </w:r>
          </w:p>
          <w:p w14:paraId="3AE7F154" w14:textId="77777777" w:rsidR="008D6A83" w:rsidRPr="00A9260F" w:rsidRDefault="008D6A83" w:rsidP="003F6061">
            <w:pPr>
              <w:numPr>
                <w:ilvl w:val="1"/>
                <w:numId w:val="13"/>
              </w:numPr>
              <w:spacing w:before="120" w:after="120"/>
              <w:rPr>
                <w:lang w:val="en-GB"/>
              </w:rPr>
            </w:pPr>
            <w:r w:rsidRPr="00A61165">
              <w:rPr>
                <w:lang w:val="en-GB"/>
              </w:rPr>
              <w:t>Determine</w:t>
            </w:r>
            <w:r w:rsidRPr="00A9260F">
              <w:rPr>
                <w:lang w:val="en-GB"/>
              </w:rPr>
              <w:t xml:space="preserve"> the </w:t>
            </w:r>
            <w:r w:rsidRPr="00A61165">
              <w:rPr>
                <w:lang w:val="en-GB"/>
              </w:rPr>
              <w:t xml:space="preserve">last </w:t>
            </w:r>
            <w:r>
              <w:rPr>
                <w:lang w:val="en-GB"/>
              </w:rPr>
              <w:t xml:space="preserve">(non-rejected) </w:t>
            </w:r>
            <w:r w:rsidRPr="00A61165">
              <w:rPr>
                <w:lang w:val="en-GB"/>
              </w:rPr>
              <w:t>pro</w:t>
            </w:r>
            <w:r>
              <w:rPr>
                <w:lang w:val="en-GB"/>
              </w:rPr>
              <w:t>gnosis</w:t>
            </w:r>
            <w:r w:rsidRPr="003F6061">
              <w:rPr>
                <w:lang w:val="en-GB"/>
              </w:rPr>
              <w:t xml:space="preserve"> for the </w:t>
            </w:r>
            <w:r>
              <w:rPr>
                <w:lang w:val="en-GB"/>
              </w:rPr>
              <w:t>connection group</w:t>
            </w:r>
            <w:r w:rsidRPr="003F6061">
              <w:rPr>
                <w:lang w:val="en-GB"/>
              </w:rPr>
              <w:t>.</w:t>
            </w:r>
          </w:p>
          <w:p w14:paraId="6F21E992" w14:textId="77777777"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14:paraId="030A8B57" w14:textId="77777777" w:rsidR="008D6A83" w:rsidRPr="00A61165" w:rsidRDefault="008D6A83" w:rsidP="007E1D50">
            <w:pPr>
              <w:numPr>
                <w:ilvl w:val="1"/>
                <w:numId w:val="13"/>
              </w:numPr>
              <w:spacing w:before="120" w:after="120"/>
              <w:rPr>
                <w:lang w:val="en-GB"/>
              </w:rPr>
            </w:pPr>
            <w:r w:rsidRPr="00A9260F">
              <w:rPr>
                <w:lang w:val="en-GB"/>
              </w:rPr>
              <w:t xml:space="preserve">For each </w:t>
            </w:r>
            <w:r w:rsidRPr="00A61165">
              <w:rPr>
                <w:lang w:val="en-GB"/>
              </w:rPr>
              <w:t>PTU:</w:t>
            </w:r>
          </w:p>
          <w:p w14:paraId="4690417A" w14:textId="77777777"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A9260F">
              <w:rPr>
                <w:lang w:val="en-GB"/>
              </w:rPr>
              <w:t xml:space="preserve"> actual power value </w:t>
            </w:r>
            <w:r w:rsidRPr="00A61165">
              <w:rPr>
                <w:lang w:val="en-GB"/>
              </w:rPr>
              <w:t xml:space="preserve">for that PTU from the </w:t>
            </w:r>
            <w:r>
              <w:rPr>
                <w:lang w:val="en-GB"/>
              </w:rPr>
              <w:t>supplied meter data.</w:t>
            </w:r>
          </w:p>
          <w:p w14:paraId="272CB9FE" w14:textId="77777777"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A9260F">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14:paraId="79E8197D" w14:textId="77777777" w:rsidR="008D6A83" w:rsidRPr="00A61165" w:rsidRDefault="008D6A83" w:rsidP="007E1D50">
            <w:pPr>
              <w:numPr>
                <w:ilvl w:val="2"/>
                <w:numId w:val="13"/>
              </w:numPr>
              <w:spacing w:before="120" w:after="120"/>
              <w:rPr>
                <w:lang w:val="en-GB"/>
              </w:rPr>
            </w:pPr>
            <w:r>
              <w:rPr>
                <w:lang w:val="en-GB"/>
              </w:rPr>
              <w:lastRenderedPageBreak/>
              <w:t>For each flex order from the sorted list:</w:t>
            </w:r>
          </w:p>
          <w:p w14:paraId="5826D6E8" w14:textId="77777777"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sidRPr="0007307C">
              <w:rPr>
                <w:lang w:val="en-GB"/>
              </w:rPr>
              <w:t>the aggregator</w:t>
            </w:r>
            <w:r w:rsidRPr="00A61165">
              <w:rPr>
                <w:lang w:val="en-GB"/>
              </w:rPr>
              <w:t xml:space="preserve"> can only have deficiency if </w:t>
            </w:r>
            <w:r w:rsidRPr="0007307C">
              <w:rPr>
                <w:lang w:val="en-GB"/>
              </w:rPr>
              <w:t xml:space="preserve">the aggregator </w:t>
            </w:r>
            <w:r w:rsidRPr="00A61165">
              <w:rPr>
                <w:lang w:val="en-GB"/>
              </w:rPr>
              <w:t>consumed/produced</w:t>
            </w:r>
            <w:r>
              <w:rPr>
                <w:lang w:val="en-GB"/>
              </w:rPr>
              <w:t xml:space="preserve"> less and the other way around.</w:t>
            </w:r>
            <w:r>
              <w:rPr>
                <w:lang w:val="en-GB"/>
              </w:rPr>
              <w:br/>
            </w:r>
            <w:r w:rsidRPr="00A61165">
              <w:rPr>
                <w:lang w:val="en-GB"/>
              </w:rPr>
              <w:t>If this is the case, the absol</w:t>
            </w:r>
            <w:r w:rsidRPr="0007307C">
              <w:rPr>
                <w:lang w:val="en-GB"/>
              </w:rPr>
              <w:t>ute</w:t>
            </w:r>
            <w:r w:rsidRPr="00A9260F">
              <w:rPr>
                <w:lang w:val="en-GB"/>
              </w:rPr>
              <w:t xml:space="preserve"> value</w:t>
            </w:r>
            <w:r w:rsidRPr="0007307C">
              <w:rPr>
                <w:lang w:val="en-GB"/>
              </w:rPr>
              <w:t xml:space="preserv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14:paraId="650F5DEB" w14:textId="77777777" w:rsidR="008D6A83" w:rsidRPr="00A9260F" w:rsidRDefault="008D6A83" w:rsidP="003F6061">
            <w:pPr>
              <w:numPr>
                <w:ilvl w:val="3"/>
                <w:numId w:val="13"/>
              </w:numPr>
              <w:spacing w:before="120" w:after="120"/>
              <w:rPr>
                <w:lang w:val="en-GB"/>
              </w:rPr>
            </w:pPr>
            <w:r w:rsidRPr="0007307C">
              <w:rPr>
                <w:lang w:val="en-GB"/>
              </w:rPr>
              <w:t>C</w:t>
            </w:r>
            <w:r w:rsidRPr="00A61165">
              <w:rPr>
                <w:lang w:val="en-GB"/>
              </w:rPr>
              <w:t xml:space="preserve">alculate the delivered flex order </w:t>
            </w:r>
            <w:r w:rsidRPr="00A9260F">
              <w:rPr>
                <w:lang w:val="en-GB"/>
              </w:rPr>
              <w:t xml:space="preserve">power </w:t>
            </w:r>
            <w:r w:rsidRPr="00A61165">
              <w:rPr>
                <w:lang w:val="en-GB"/>
              </w:rPr>
              <w:t xml:space="preserve">with delivered flex order power = flex order power + </w:t>
            </w:r>
            <w:r w:rsidRPr="00A9260F">
              <w:rPr>
                <w:lang w:val="en-GB"/>
              </w:rPr>
              <w:t>deficiency</w:t>
            </w:r>
            <w:r>
              <w:rPr>
                <w:lang w:val="en-GB"/>
              </w:rPr>
              <w:t>.</w:t>
            </w:r>
          </w:p>
          <w:p w14:paraId="1992DFD5" w14:textId="77777777"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14:paraId="32A1B197" w14:textId="77777777"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14:paraId="0026C514" w14:textId="77777777" w:rsidR="008D6A83" w:rsidRPr="00FF4A32" w:rsidRDefault="008D6A83" w:rsidP="007E1D50">
            <w:pPr>
              <w:numPr>
                <w:ilvl w:val="0"/>
                <w:numId w:val="13"/>
              </w:numPr>
              <w:spacing w:before="120" w:after="120"/>
              <w:rPr>
                <w:lang w:val="en-GB"/>
              </w:rPr>
            </w:pPr>
            <w:r>
              <w:rPr>
                <w:lang w:val="en-GB"/>
              </w:rPr>
              <w:t>Return the list of settlement items.</w:t>
            </w:r>
          </w:p>
        </w:tc>
      </w:tr>
    </w:tbl>
    <w:p w14:paraId="79E34775" w14:textId="77777777" w:rsidR="008D6A83" w:rsidRPr="00337155" w:rsidRDefault="008D6A83" w:rsidP="008D6A83"/>
    <w:p w14:paraId="1F39495E" w14:textId="77777777" w:rsidR="00B16376" w:rsidRPr="00F63393" w:rsidRDefault="00B04B6F" w:rsidP="00AC0C41">
      <w:pPr>
        <w:pStyle w:val="Kop3"/>
        <w:rPr>
          <w:lang w:val="en-GB"/>
        </w:rPr>
      </w:pPr>
      <w:r w:rsidRPr="00F63393">
        <w:rPr>
          <w:lang w:val="en-GB"/>
        </w:rPr>
        <w:t>Calculate Penalty Amount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14:paraId="37BCB1F2" w14:textId="77777777" w:rsidTr="00736878">
        <w:tc>
          <w:tcPr>
            <w:tcW w:w="8784" w:type="dxa"/>
            <w:gridSpan w:val="2"/>
            <w:shd w:val="clear" w:color="auto" w:fill="D9E2F3"/>
          </w:tcPr>
          <w:p w14:paraId="73C06A58" w14:textId="77777777" w:rsidR="00A369EF" w:rsidRPr="00F63393" w:rsidRDefault="00A369EF" w:rsidP="003875A5">
            <w:pPr>
              <w:spacing w:before="120" w:after="120"/>
              <w:jc w:val="center"/>
              <w:rPr>
                <w:b/>
                <w:lang w:val="en-GB"/>
              </w:rPr>
            </w:pPr>
            <w:r w:rsidRPr="00F63393">
              <w:rPr>
                <w:b/>
                <w:lang w:val="en-GB"/>
              </w:rPr>
              <w:t>Implementation 1</w:t>
            </w:r>
          </w:p>
        </w:tc>
      </w:tr>
      <w:tr w:rsidR="00A369EF" w:rsidRPr="00F63393" w14:paraId="386E25DA" w14:textId="77777777" w:rsidTr="00736878">
        <w:tc>
          <w:tcPr>
            <w:tcW w:w="1734" w:type="dxa"/>
            <w:shd w:val="clear" w:color="auto" w:fill="D9E2F3"/>
          </w:tcPr>
          <w:p w14:paraId="5D03740B" w14:textId="77777777"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14:paraId="6887AFBF" w14:textId="77777777" w:rsidR="00A369EF" w:rsidRPr="00F63393" w:rsidRDefault="002C41E7" w:rsidP="003875A5">
            <w:pPr>
              <w:spacing w:before="120" w:after="120"/>
              <w:rPr>
                <w:lang w:val="en-GB"/>
              </w:rPr>
            </w:pPr>
            <w:r>
              <w:rPr>
                <w:lang w:val="en-GB"/>
              </w:rPr>
              <w:t>energy.usef</w:t>
            </w:r>
            <w:r w:rsidR="00A369EF" w:rsidRPr="00F63393">
              <w:rPr>
                <w:lang w:val="en-GB"/>
              </w:rPr>
              <w:t>.dso.workflow.step.DsoRequestPenaltyDataStub</w:t>
            </w:r>
          </w:p>
        </w:tc>
      </w:tr>
      <w:tr w:rsidR="00A369EF" w:rsidRPr="00F63393" w14:paraId="1DA1EE28" w14:textId="77777777" w:rsidTr="00736878">
        <w:tc>
          <w:tcPr>
            <w:tcW w:w="1734" w:type="dxa"/>
            <w:shd w:val="clear" w:color="auto" w:fill="D9E2F3"/>
          </w:tcPr>
          <w:p w14:paraId="74AEF283" w14:textId="77777777"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14:paraId="769A6F04" w14:textId="77777777" w:rsidR="00A369EF" w:rsidRPr="00F63393" w:rsidRDefault="00A369EF" w:rsidP="003875A5">
            <w:pPr>
              <w:spacing w:before="120" w:after="120"/>
              <w:rPr>
                <w:lang w:val="en-GB"/>
              </w:rPr>
            </w:pPr>
            <w:r w:rsidRPr="00F63393">
              <w:rPr>
                <w:lang w:val="en-GB"/>
              </w:rPr>
              <w:t>usef-simulation-dso</w:t>
            </w:r>
          </w:p>
        </w:tc>
      </w:tr>
      <w:tr w:rsidR="003618AE" w:rsidRPr="00F63393" w14:paraId="548EB1CD" w14:textId="77777777" w:rsidTr="00736878">
        <w:tc>
          <w:tcPr>
            <w:tcW w:w="1734" w:type="dxa"/>
            <w:shd w:val="clear" w:color="auto" w:fill="D9E2F3"/>
          </w:tcPr>
          <w:p w14:paraId="683A3830" w14:textId="77777777" w:rsidR="003618AE" w:rsidRPr="00F63393" w:rsidRDefault="003618AE" w:rsidP="003618AE">
            <w:pPr>
              <w:spacing w:before="120" w:after="120"/>
              <w:rPr>
                <w:b/>
                <w:lang w:val="en-GB"/>
              </w:rPr>
            </w:pPr>
            <w:r w:rsidRPr="00F63393">
              <w:rPr>
                <w:b/>
                <w:lang w:val="en-GB"/>
              </w:rPr>
              <w:t>Description</w:t>
            </w:r>
          </w:p>
        </w:tc>
        <w:tc>
          <w:tcPr>
            <w:tcW w:w="7050" w:type="dxa"/>
            <w:shd w:val="clear" w:color="auto" w:fill="auto"/>
          </w:tcPr>
          <w:p w14:paraId="1C8A8A77" w14:textId="77777777" w:rsidR="00A9260F" w:rsidRPr="00F63393" w:rsidRDefault="00A9260F" w:rsidP="00A9260F">
            <w:pPr>
              <w:spacing w:before="120" w:after="120"/>
              <w:rPr>
                <w:lang w:val="en-GB"/>
              </w:rPr>
            </w:pPr>
            <w:r w:rsidRPr="00F63393">
              <w:rPr>
                <w:lang w:val="en-GB"/>
              </w:rPr>
              <w:t>This PBC performs the following steps to process the flex offers:</w:t>
            </w:r>
          </w:p>
          <w:p w14:paraId="09EEC8D5" w14:textId="77777777" w:rsidR="00A9260F" w:rsidRPr="00F63393" w:rsidRDefault="00A9260F" w:rsidP="00A9260F">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14:paraId="289B3F70" w14:textId="77777777" w:rsidR="00A9260F" w:rsidRPr="00F63393" w:rsidRDefault="00A9260F" w:rsidP="00A9260F">
            <w:pPr>
              <w:numPr>
                <w:ilvl w:val="0"/>
                <w:numId w:val="13"/>
              </w:numPr>
              <w:spacing w:before="120" w:after="120"/>
              <w:rPr>
                <w:lang w:val="en-GB"/>
              </w:rPr>
            </w:pPr>
            <w:r w:rsidRPr="00B350C7">
              <w:rPr>
                <w:lang w:val="en-GB"/>
              </w:rPr>
              <w:t>The power in flex offers is in Watt for one ptu, the price in flex offers is per ptu. The APX price is in MWh.</w:t>
            </w:r>
          </w:p>
          <w:p w14:paraId="66DD7E08" w14:textId="77777777" w:rsidR="00A9260F" w:rsidRPr="00F63393" w:rsidRDefault="00A9260F" w:rsidP="00A9260F">
            <w:pPr>
              <w:numPr>
                <w:ilvl w:val="0"/>
                <w:numId w:val="13"/>
              </w:numPr>
              <w:spacing w:before="120" w:after="120"/>
              <w:rPr>
                <w:lang w:val="en-GB"/>
              </w:rPr>
            </w:pPr>
            <w:r w:rsidRPr="00F63393">
              <w:rPr>
                <w:lang w:val="en-GB"/>
              </w:rPr>
              <w:t>For each Settlement object where actual power value &lt;&gt; prognosis value, the penalty value = (APX price / 1.000.000 / 4) * power deficiency</w:t>
            </w:r>
          </w:p>
          <w:p w14:paraId="5A38EAA5" w14:textId="77777777" w:rsidR="003618AE" w:rsidRPr="00F63393" w:rsidRDefault="00A9260F" w:rsidP="00A9260F">
            <w:pPr>
              <w:numPr>
                <w:ilvl w:val="0"/>
                <w:numId w:val="13"/>
              </w:numPr>
              <w:spacing w:before="120" w:after="120"/>
              <w:rPr>
                <w:lang w:val="en-GB"/>
              </w:rPr>
            </w:pPr>
            <w:r w:rsidRPr="00F63393">
              <w:rPr>
                <w:lang w:val="en-GB"/>
              </w:rPr>
              <w:t>The list of Settlement objects is updated with the penalty data and returned</w:t>
            </w:r>
          </w:p>
        </w:tc>
      </w:tr>
    </w:tbl>
    <w:p w14:paraId="0147FAF7" w14:textId="77777777" w:rsidR="00B02AB4" w:rsidRPr="00F63393" w:rsidRDefault="00B02AB4" w:rsidP="00B02AB4">
      <w:pPr>
        <w:rPr>
          <w:lang w:val="en-GB"/>
        </w:rPr>
      </w:pPr>
    </w:p>
    <w:p w14:paraId="41738203" w14:textId="77777777" w:rsidR="00B35ED3" w:rsidRPr="00F63393" w:rsidRDefault="00B35ED3" w:rsidP="00B35ED3">
      <w:pPr>
        <w:pStyle w:val="Kop3"/>
        <w:rPr>
          <w:lang w:val="en-GB"/>
        </w:rPr>
      </w:pPr>
      <w:r w:rsidRPr="00F63393">
        <w:rPr>
          <w:lang w:val="en-GB"/>
        </w:rPr>
        <w:t>Generate Connection Meter Events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55"/>
      </w:tblGrid>
      <w:tr w:rsidR="00B35ED3" w:rsidRPr="00F63393" w14:paraId="12FABE73" w14:textId="77777777" w:rsidTr="00736878">
        <w:tc>
          <w:tcPr>
            <w:tcW w:w="8784" w:type="dxa"/>
            <w:gridSpan w:val="2"/>
            <w:shd w:val="clear" w:color="auto" w:fill="D9E2F3"/>
          </w:tcPr>
          <w:p w14:paraId="074F9459"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575DBF13" w14:textId="77777777" w:rsidTr="00736878">
        <w:tc>
          <w:tcPr>
            <w:tcW w:w="1729" w:type="dxa"/>
            <w:shd w:val="clear" w:color="auto" w:fill="D9E2F3"/>
          </w:tcPr>
          <w:p w14:paraId="38690A62" w14:textId="77777777" w:rsidR="00B35ED3" w:rsidRPr="00F63393" w:rsidRDefault="00B35ED3" w:rsidP="00117B9E">
            <w:pPr>
              <w:spacing w:before="120" w:after="120"/>
              <w:rPr>
                <w:b/>
                <w:lang w:val="en-GB"/>
              </w:rPr>
            </w:pPr>
            <w:r w:rsidRPr="00F63393">
              <w:rPr>
                <w:b/>
                <w:lang w:val="en-GB"/>
              </w:rPr>
              <w:t>Class</w:t>
            </w:r>
          </w:p>
        </w:tc>
        <w:tc>
          <w:tcPr>
            <w:tcW w:w="7055" w:type="dxa"/>
            <w:shd w:val="clear" w:color="auto" w:fill="auto"/>
          </w:tcPr>
          <w:p w14:paraId="30C02BD1" w14:textId="77777777" w:rsidR="00B35ED3" w:rsidRPr="00F63393" w:rsidRDefault="002C41E7" w:rsidP="00117B9E">
            <w:pPr>
              <w:spacing w:before="120" w:after="120"/>
              <w:rPr>
                <w:lang w:val="en-GB"/>
              </w:rPr>
            </w:pPr>
            <w:r>
              <w:rPr>
                <w:lang w:val="en-GB"/>
              </w:rPr>
              <w:t>energy.usef</w:t>
            </w:r>
            <w:r w:rsidR="00B35ED3" w:rsidRPr="00F63393">
              <w:rPr>
                <w:lang w:val="en-GB"/>
              </w:rPr>
              <w:t>.dso.workflow.step.DsoMeterDataQueryEventsStub</w:t>
            </w:r>
          </w:p>
        </w:tc>
      </w:tr>
      <w:tr w:rsidR="00B35ED3" w:rsidRPr="00F63393" w14:paraId="1E7671CD" w14:textId="77777777" w:rsidTr="00736878">
        <w:tc>
          <w:tcPr>
            <w:tcW w:w="1729" w:type="dxa"/>
            <w:shd w:val="clear" w:color="auto" w:fill="D9E2F3"/>
          </w:tcPr>
          <w:p w14:paraId="4278270D" w14:textId="77777777" w:rsidR="00B35ED3" w:rsidRPr="00F63393" w:rsidRDefault="00B35ED3" w:rsidP="00117B9E">
            <w:pPr>
              <w:spacing w:before="120" w:after="120"/>
              <w:rPr>
                <w:b/>
                <w:lang w:val="en-GB"/>
              </w:rPr>
            </w:pPr>
            <w:r w:rsidRPr="00F63393">
              <w:rPr>
                <w:b/>
                <w:lang w:val="en-GB"/>
              </w:rPr>
              <w:lastRenderedPageBreak/>
              <w:t>Project</w:t>
            </w:r>
          </w:p>
        </w:tc>
        <w:tc>
          <w:tcPr>
            <w:tcW w:w="7055" w:type="dxa"/>
            <w:shd w:val="clear" w:color="auto" w:fill="auto"/>
          </w:tcPr>
          <w:p w14:paraId="167EEDD3" w14:textId="77777777" w:rsidR="00B35ED3" w:rsidRPr="00F63393" w:rsidRDefault="00B35ED3" w:rsidP="00117B9E">
            <w:pPr>
              <w:spacing w:before="120" w:after="120"/>
              <w:rPr>
                <w:lang w:val="en-GB"/>
              </w:rPr>
            </w:pPr>
            <w:r w:rsidRPr="00F63393">
              <w:rPr>
                <w:lang w:val="en-GB"/>
              </w:rPr>
              <w:t>usef-simulation-dso</w:t>
            </w:r>
          </w:p>
        </w:tc>
      </w:tr>
      <w:tr w:rsidR="00B35ED3" w:rsidRPr="00F63393" w14:paraId="1ACA1C4B" w14:textId="77777777" w:rsidTr="00736878">
        <w:tc>
          <w:tcPr>
            <w:tcW w:w="1729" w:type="dxa"/>
            <w:shd w:val="clear" w:color="auto" w:fill="D9E2F3"/>
          </w:tcPr>
          <w:p w14:paraId="40F87726" w14:textId="77777777" w:rsidR="00B35ED3" w:rsidRPr="00F63393" w:rsidRDefault="00B35ED3" w:rsidP="00117B9E">
            <w:pPr>
              <w:spacing w:before="120" w:after="120"/>
              <w:rPr>
                <w:b/>
                <w:lang w:val="en-GB"/>
              </w:rPr>
            </w:pPr>
            <w:r w:rsidRPr="00F63393">
              <w:rPr>
                <w:b/>
                <w:lang w:val="en-GB"/>
              </w:rPr>
              <w:t>Description</w:t>
            </w:r>
          </w:p>
        </w:tc>
        <w:tc>
          <w:tcPr>
            <w:tcW w:w="7055" w:type="dxa"/>
            <w:shd w:val="clear" w:color="auto" w:fill="auto"/>
          </w:tcPr>
          <w:p w14:paraId="16FFD70E" w14:textId="77777777" w:rsidR="00D243FB" w:rsidRPr="00F63393" w:rsidRDefault="00D243FB" w:rsidP="00D243FB">
            <w:pPr>
              <w:spacing w:before="60" w:after="60"/>
              <w:rPr>
                <w:rFonts w:cs="Arial"/>
                <w:color w:val="000000"/>
                <w:szCs w:val="18"/>
                <w:lang w:val="en-GB" w:eastAsia="en-GB"/>
              </w:rPr>
            </w:pPr>
            <w:r w:rsidRPr="00F63393">
              <w:rPr>
                <w:rFonts w:cs="Arial"/>
                <w:color w:val="000000"/>
                <w:szCs w:val="18"/>
                <w:lang w:val="en-GB" w:eastAsia="en-GB"/>
              </w:rPr>
              <w:t>This stub implementation generates meter data for the specified connections during the specified date range (including the specified start and end dates) with the following values:</w:t>
            </w:r>
          </w:p>
          <w:p w14:paraId="6FE9FD4A" w14:textId="77777777" w:rsidR="00D243FB" w:rsidRPr="00F63393" w:rsidRDefault="00D243FB" w:rsidP="00D243FB">
            <w:pPr>
              <w:numPr>
                <w:ilvl w:val="0"/>
                <w:numId w:val="13"/>
              </w:numPr>
              <w:spacing w:before="120" w:after="120"/>
              <w:rPr>
                <w:lang w:val="en-GB"/>
              </w:rPr>
            </w:pPr>
            <w:r w:rsidRPr="00F63393">
              <w:rPr>
                <w:lang w:val="en-GB"/>
              </w:rPr>
              <w:t>Type= CAPACITY_MANAGEMENT (33% chance) with random power value between -500 and 500</w:t>
            </w:r>
          </w:p>
          <w:p w14:paraId="7EA6EB7A" w14:textId="77777777" w:rsidR="00D243FB" w:rsidRPr="00F63393" w:rsidRDefault="00D243FB" w:rsidP="00D243FB">
            <w:pPr>
              <w:numPr>
                <w:ilvl w:val="0"/>
                <w:numId w:val="13"/>
              </w:numPr>
              <w:spacing w:before="120" w:after="120"/>
              <w:rPr>
                <w:lang w:val="en-GB"/>
              </w:rPr>
            </w:pPr>
            <w:r w:rsidRPr="00F63393">
              <w:rPr>
                <w:lang w:val="en-GB"/>
              </w:rPr>
              <w:t>Type= CONNECTION_INTERRUPTION (33% chance)</w:t>
            </w:r>
          </w:p>
          <w:p w14:paraId="64A4A13A" w14:textId="77777777" w:rsidR="00B35ED3" w:rsidRPr="00F63393" w:rsidRDefault="00D243FB" w:rsidP="00D243FB">
            <w:pPr>
              <w:numPr>
                <w:ilvl w:val="0"/>
                <w:numId w:val="13"/>
              </w:numPr>
              <w:spacing w:before="120" w:after="120"/>
              <w:rPr>
                <w:lang w:val="en-GB"/>
              </w:rPr>
            </w:pPr>
            <w:r w:rsidRPr="00F63393">
              <w:rPr>
                <w:lang w:val="en-GB"/>
              </w:rPr>
              <w:t>Type= CONNECTION_RESUMPTION (33% chance)</w:t>
            </w:r>
          </w:p>
        </w:tc>
      </w:tr>
    </w:tbl>
    <w:p w14:paraId="56AC2424" w14:textId="77777777" w:rsidR="00B35ED3" w:rsidRPr="00F63393" w:rsidRDefault="00B35ED3" w:rsidP="00B35ED3">
      <w:pPr>
        <w:rPr>
          <w:lang w:val="en-GB"/>
        </w:rPr>
      </w:pPr>
    </w:p>
    <w:p w14:paraId="24F34A14" w14:textId="77777777" w:rsidR="00B35ED3" w:rsidRPr="00F63393" w:rsidRDefault="00B35ED3" w:rsidP="00B35ED3">
      <w:pPr>
        <w:pStyle w:val="Kop3"/>
        <w:rPr>
          <w:lang w:val="en-GB"/>
        </w:rPr>
      </w:pPr>
      <w:r w:rsidRPr="00F63393">
        <w:rPr>
          <w:lang w:val="en-GB"/>
        </w:rPr>
        <w:t>Determine Outage Durations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077"/>
      </w:tblGrid>
      <w:tr w:rsidR="00B35ED3" w:rsidRPr="00F63393" w14:paraId="1CF8574A" w14:textId="77777777" w:rsidTr="00736878">
        <w:tc>
          <w:tcPr>
            <w:tcW w:w="8784" w:type="dxa"/>
            <w:gridSpan w:val="2"/>
            <w:shd w:val="clear" w:color="auto" w:fill="D9E2F3"/>
          </w:tcPr>
          <w:p w14:paraId="246DA24E"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6B1B75AD" w14:textId="77777777" w:rsidTr="00736878">
        <w:tc>
          <w:tcPr>
            <w:tcW w:w="1707" w:type="dxa"/>
            <w:shd w:val="clear" w:color="auto" w:fill="D9E2F3"/>
          </w:tcPr>
          <w:p w14:paraId="7E397A43" w14:textId="77777777" w:rsidR="00B35ED3" w:rsidRPr="00F63393" w:rsidRDefault="00B35ED3" w:rsidP="00117B9E">
            <w:pPr>
              <w:spacing w:before="120" w:after="120"/>
              <w:rPr>
                <w:b/>
                <w:lang w:val="en-GB"/>
              </w:rPr>
            </w:pPr>
            <w:r w:rsidRPr="00F63393">
              <w:rPr>
                <w:b/>
                <w:lang w:val="en-GB"/>
              </w:rPr>
              <w:t>Class</w:t>
            </w:r>
          </w:p>
        </w:tc>
        <w:tc>
          <w:tcPr>
            <w:tcW w:w="7077" w:type="dxa"/>
            <w:shd w:val="clear" w:color="auto" w:fill="auto"/>
          </w:tcPr>
          <w:p w14:paraId="7E144802"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.dso.workflow.step.DsoDetermineOrangeOutagePeriodsStub</w:t>
            </w:r>
          </w:p>
        </w:tc>
      </w:tr>
      <w:tr w:rsidR="00B35ED3" w:rsidRPr="00F63393" w14:paraId="787EE009" w14:textId="77777777" w:rsidTr="00736878">
        <w:tc>
          <w:tcPr>
            <w:tcW w:w="1707" w:type="dxa"/>
            <w:shd w:val="clear" w:color="auto" w:fill="D9E2F3"/>
          </w:tcPr>
          <w:p w14:paraId="177E5EEB" w14:textId="77777777" w:rsidR="00B35ED3" w:rsidRPr="00F63393" w:rsidRDefault="00B35ED3" w:rsidP="00117B9E">
            <w:pPr>
              <w:spacing w:before="120" w:after="120"/>
              <w:rPr>
                <w:b/>
                <w:lang w:val="en-GB"/>
              </w:rPr>
            </w:pPr>
            <w:r w:rsidRPr="00F63393">
              <w:rPr>
                <w:b/>
                <w:lang w:val="en-GB"/>
              </w:rPr>
              <w:t>Project</w:t>
            </w:r>
          </w:p>
        </w:tc>
        <w:tc>
          <w:tcPr>
            <w:tcW w:w="7077" w:type="dxa"/>
            <w:shd w:val="clear" w:color="auto" w:fill="auto"/>
          </w:tcPr>
          <w:p w14:paraId="660C1497" w14:textId="77777777" w:rsidR="00B35ED3" w:rsidRPr="00F63393" w:rsidRDefault="00B35ED3" w:rsidP="00117B9E">
            <w:pPr>
              <w:spacing w:before="120" w:after="120"/>
              <w:rPr>
                <w:lang w:val="en-GB"/>
              </w:rPr>
            </w:pPr>
            <w:r w:rsidRPr="00F63393">
              <w:rPr>
                <w:lang w:val="en-GB"/>
              </w:rPr>
              <w:t>usef-simulation-dso</w:t>
            </w:r>
          </w:p>
        </w:tc>
      </w:tr>
      <w:tr w:rsidR="00B35ED3" w:rsidRPr="00F63393" w14:paraId="76024F2D" w14:textId="77777777" w:rsidTr="00736878">
        <w:tc>
          <w:tcPr>
            <w:tcW w:w="1707" w:type="dxa"/>
            <w:shd w:val="clear" w:color="auto" w:fill="D9E2F3"/>
          </w:tcPr>
          <w:p w14:paraId="3665AAC9" w14:textId="77777777" w:rsidR="00B35ED3" w:rsidRPr="00F63393" w:rsidRDefault="00B35ED3" w:rsidP="00117B9E">
            <w:pPr>
              <w:spacing w:before="120" w:after="120"/>
              <w:rPr>
                <w:b/>
                <w:lang w:val="en-GB"/>
              </w:rPr>
            </w:pPr>
            <w:r w:rsidRPr="00F63393">
              <w:rPr>
                <w:b/>
                <w:lang w:val="en-GB"/>
              </w:rPr>
              <w:t>Description</w:t>
            </w:r>
          </w:p>
        </w:tc>
        <w:tc>
          <w:tcPr>
            <w:tcW w:w="7077" w:type="dxa"/>
            <w:shd w:val="clear" w:color="auto" w:fill="auto"/>
          </w:tcPr>
          <w:p w14:paraId="7555C20C" w14:textId="77777777" w:rsidR="00B35ED3" w:rsidRPr="00F63393" w:rsidRDefault="00145F94" w:rsidP="003B76CC">
            <w:pPr>
              <w:spacing w:before="120" w:after="120"/>
              <w:rPr>
                <w:lang w:val="en-GB"/>
              </w:rPr>
            </w:pPr>
            <w:r w:rsidRPr="00F63393">
              <w:rPr>
                <w:rFonts w:cs="Arial"/>
                <w:color w:val="000000"/>
                <w:szCs w:val="18"/>
                <w:lang w:val="en-GB" w:eastAsia="en-GB"/>
              </w:rPr>
              <w:t xml:space="preserve">This stub implementation generates </w:t>
            </w:r>
            <w:r w:rsidR="003B76CC" w:rsidRPr="00F63393">
              <w:rPr>
                <w:rFonts w:cs="Arial"/>
                <w:color w:val="000000"/>
                <w:szCs w:val="18"/>
                <w:lang w:val="en-GB" w:eastAsia="en-GB"/>
              </w:rPr>
              <w:t>a list of outage periods based in the connection meter events supplied in the input. The stub matches outage start and end events to create the outage periods.</w:t>
            </w:r>
          </w:p>
        </w:tc>
      </w:tr>
    </w:tbl>
    <w:p w14:paraId="51A46543" w14:textId="77777777" w:rsidR="00B35ED3" w:rsidRPr="00F63393" w:rsidRDefault="00B35ED3" w:rsidP="00B35ED3">
      <w:pPr>
        <w:rPr>
          <w:lang w:val="en-GB"/>
        </w:rPr>
      </w:pPr>
    </w:p>
    <w:p w14:paraId="2ACD952E" w14:textId="77777777" w:rsidR="00B35ED3" w:rsidRPr="00F63393" w:rsidRDefault="00B35ED3" w:rsidP="00B35ED3">
      <w:pPr>
        <w:pStyle w:val="Kop3"/>
        <w:rPr>
          <w:lang w:val="en-GB"/>
        </w:rPr>
      </w:pPr>
      <w:r w:rsidRPr="00F63393">
        <w:rPr>
          <w:lang w:val="en-GB"/>
        </w:rPr>
        <w:t>Determine Reduction Periods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087"/>
      </w:tblGrid>
      <w:tr w:rsidR="00B35ED3" w:rsidRPr="00F63393" w14:paraId="6BB3A3FD" w14:textId="77777777" w:rsidTr="00736878">
        <w:tc>
          <w:tcPr>
            <w:tcW w:w="8784" w:type="dxa"/>
            <w:gridSpan w:val="2"/>
            <w:shd w:val="clear" w:color="auto" w:fill="D9E2F3"/>
          </w:tcPr>
          <w:p w14:paraId="2BE0D762"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0A80D898" w14:textId="77777777" w:rsidTr="00736878">
        <w:tc>
          <w:tcPr>
            <w:tcW w:w="1697" w:type="dxa"/>
            <w:shd w:val="clear" w:color="auto" w:fill="D9E2F3"/>
          </w:tcPr>
          <w:p w14:paraId="65A7157F" w14:textId="77777777" w:rsidR="00B35ED3" w:rsidRPr="00F63393" w:rsidRDefault="00B35ED3" w:rsidP="00117B9E">
            <w:pPr>
              <w:spacing w:before="120" w:after="120"/>
              <w:rPr>
                <w:b/>
                <w:lang w:val="en-GB"/>
              </w:rPr>
            </w:pPr>
            <w:r w:rsidRPr="00F63393">
              <w:rPr>
                <w:b/>
                <w:lang w:val="en-GB"/>
              </w:rPr>
              <w:t>Class</w:t>
            </w:r>
          </w:p>
        </w:tc>
        <w:tc>
          <w:tcPr>
            <w:tcW w:w="7087" w:type="dxa"/>
            <w:shd w:val="clear" w:color="auto" w:fill="auto"/>
          </w:tcPr>
          <w:p w14:paraId="55F09B40"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.dso.workflow.step.DsoDetermineOrangeReductionPeriodsStub</w:t>
            </w:r>
          </w:p>
        </w:tc>
      </w:tr>
      <w:tr w:rsidR="00B35ED3" w:rsidRPr="00F63393" w14:paraId="3E32665B" w14:textId="77777777" w:rsidTr="00736878">
        <w:tc>
          <w:tcPr>
            <w:tcW w:w="1697" w:type="dxa"/>
            <w:shd w:val="clear" w:color="auto" w:fill="D9E2F3"/>
          </w:tcPr>
          <w:p w14:paraId="0C01F9BE" w14:textId="77777777" w:rsidR="00B35ED3" w:rsidRPr="00F63393" w:rsidRDefault="00B35ED3" w:rsidP="00117B9E">
            <w:pPr>
              <w:spacing w:before="120" w:after="120"/>
              <w:rPr>
                <w:b/>
                <w:lang w:val="en-GB"/>
              </w:rPr>
            </w:pPr>
            <w:r w:rsidRPr="00F63393">
              <w:rPr>
                <w:b/>
                <w:lang w:val="en-GB"/>
              </w:rPr>
              <w:t>Project</w:t>
            </w:r>
          </w:p>
        </w:tc>
        <w:tc>
          <w:tcPr>
            <w:tcW w:w="7087" w:type="dxa"/>
            <w:shd w:val="clear" w:color="auto" w:fill="auto"/>
          </w:tcPr>
          <w:p w14:paraId="42D69C2E" w14:textId="77777777" w:rsidR="00B35ED3" w:rsidRPr="00F63393" w:rsidRDefault="00B35ED3" w:rsidP="00117B9E">
            <w:pPr>
              <w:spacing w:before="120" w:after="120"/>
              <w:rPr>
                <w:lang w:val="en-GB"/>
              </w:rPr>
            </w:pPr>
            <w:r w:rsidRPr="00F63393">
              <w:rPr>
                <w:lang w:val="en-GB"/>
              </w:rPr>
              <w:t>usef-simulation-dso</w:t>
            </w:r>
          </w:p>
        </w:tc>
      </w:tr>
      <w:tr w:rsidR="00B35ED3" w:rsidRPr="00F63393" w14:paraId="25ECED00" w14:textId="77777777" w:rsidTr="00736878">
        <w:tc>
          <w:tcPr>
            <w:tcW w:w="1697" w:type="dxa"/>
            <w:shd w:val="clear" w:color="auto" w:fill="D9E2F3"/>
          </w:tcPr>
          <w:p w14:paraId="2E8D7C23" w14:textId="77777777" w:rsidR="00B35ED3" w:rsidRPr="00F63393" w:rsidRDefault="00B35ED3" w:rsidP="00117B9E">
            <w:pPr>
              <w:spacing w:before="120" w:after="120"/>
              <w:rPr>
                <w:b/>
                <w:lang w:val="en-GB"/>
              </w:rPr>
            </w:pPr>
            <w:r w:rsidRPr="00F63393">
              <w:rPr>
                <w:b/>
                <w:lang w:val="en-GB"/>
              </w:rPr>
              <w:t>Description</w:t>
            </w:r>
          </w:p>
        </w:tc>
        <w:tc>
          <w:tcPr>
            <w:tcW w:w="7087" w:type="dxa"/>
            <w:shd w:val="clear" w:color="auto" w:fill="auto"/>
          </w:tcPr>
          <w:p w14:paraId="04E024B5" w14:textId="77777777" w:rsidR="00B35ED3" w:rsidRPr="00F63393" w:rsidRDefault="003B76CC" w:rsidP="003B76CC">
            <w:pPr>
              <w:spacing w:before="120" w:after="120"/>
              <w:rPr>
                <w:lang w:val="en-GB"/>
              </w:rPr>
            </w:pPr>
            <w:r w:rsidRPr="00F63393">
              <w:rPr>
                <w:rFonts w:cs="Arial"/>
                <w:color w:val="000000"/>
                <w:szCs w:val="18"/>
                <w:lang w:val="en-GB" w:eastAsia="en-GB"/>
              </w:rPr>
              <w:t>This stub implementation generates a list of reduction periods based in the connection meter events supplied in the input. The stub matches reduction start and end events to create the reduction periods.</w:t>
            </w:r>
          </w:p>
        </w:tc>
      </w:tr>
    </w:tbl>
    <w:p w14:paraId="0D4CEA27" w14:textId="77777777" w:rsidR="00B35ED3" w:rsidRPr="00F63393" w:rsidRDefault="00B35ED3" w:rsidP="00B35ED3">
      <w:pPr>
        <w:rPr>
          <w:lang w:val="en-GB"/>
        </w:rPr>
      </w:pPr>
    </w:p>
    <w:p w14:paraId="5ABF82C7" w14:textId="77777777" w:rsidR="00B35ED3" w:rsidRPr="00F63393" w:rsidRDefault="00B35ED3" w:rsidP="00B35ED3">
      <w:pPr>
        <w:pStyle w:val="Kop3"/>
        <w:rPr>
          <w:lang w:val="en-GB"/>
        </w:rPr>
      </w:pPr>
      <w:r w:rsidRPr="00F63393">
        <w:rPr>
          <w:lang w:val="en-GB"/>
        </w:rPr>
        <w:t>Calculate Compensations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7122"/>
      </w:tblGrid>
      <w:tr w:rsidR="00B35ED3" w:rsidRPr="00F63393" w14:paraId="73069A47" w14:textId="77777777" w:rsidTr="00736878">
        <w:tc>
          <w:tcPr>
            <w:tcW w:w="8784" w:type="dxa"/>
            <w:gridSpan w:val="2"/>
            <w:shd w:val="clear" w:color="auto" w:fill="D9E2F3"/>
          </w:tcPr>
          <w:p w14:paraId="0008F75F" w14:textId="77777777" w:rsidR="00B35ED3" w:rsidRPr="00F63393" w:rsidRDefault="00B35ED3" w:rsidP="00117B9E">
            <w:pPr>
              <w:spacing w:before="120" w:after="120"/>
              <w:jc w:val="center"/>
              <w:rPr>
                <w:b/>
                <w:lang w:val="en-GB"/>
              </w:rPr>
            </w:pPr>
            <w:r w:rsidRPr="00F63393">
              <w:rPr>
                <w:b/>
                <w:lang w:val="en-GB"/>
              </w:rPr>
              <w:t>Implementation 1</w:t>
            </w:r>
          </w:p>
        </w:tc>
      </w:tr>
      <w:tr w:rsidR="00B35ED3" w:rsidRPr="00F63393" w14:paraId="37FF65A9" w14:textId="77777777" w:rsidTr="00736878">
        <w:tc>
          <w:tcPr>
            <w:tcW w:w="1662" w:type="dxa"/>
            <w:shd w:val="clear" w:color="auto" w:fill="D9E2F3"/>
          </w:tcPr>
          <w:p w14:paraId="5F597A6C" w14:textId="77777777" w:rsidR="00B35ED3" w:rsidRPr="00F63393" w:rsidRDefault="00B35ED3" w:rsidP="00117B9E">
            <w:pPr>
              <w:spacing w:before="120" w:after="120"/>
              <w:rPr>
                <w:b/>
                <w:lang w:val="en-GB"/>
              </w:rPr>
            </w:pPr>
            <w:r w:rsidRPr="00F63393">
              <w:rPr>
                <w:b/>
                <w:lang w:val="en-GB"/>
              </w:rPr>
              <w:t>Class</w:t>
            </w:r>
          </w:p>
        </w:tc>
        <w:tc>
          <w:tcPr>
            <w:tcW w:w="7122" w:type="dxa"/>
            <w:shd w:val="clear" w:color="auto" w:fill="auto"/>
          </w:tcPr>
          <w:p w14:paraId="06BA669E" w14:textId="77777777" w:rsidR="00B35ED3" w:rsidRPr="00F63393" w:rsidRDefault="002C41E7" w:rsidP="00117B9E">
            <w:pPr>
              <w:spacing w:before="120" w:after="120"/>
              <w:rPr>
                <w:lang w:val="en-GB"/>
              </w:rPr>
            </w:pPr>
            <w:r>
              <w:rPr>
                <w:lang w:val="en-GB"/>
              </w:rPr>
              <w:t>energy.usef</w:t>
            </w:r>
            <w:r w:rsidR="00B35ED3" w:rsidRPr="00F63393">
              <w:rPr>
                <w:lang w:val="en-GB"/>
              </w:rPr>
              <w:t>.dso.workflow.step.DsoDetermineOrangeRegimeCompensationsStub</w:t>
            </w:r>
          </w:p>
        </w:tc>
      </w:tr>
      <w:tr w:rsidR="00B35ED3" w:rsidRPr="00F63393" w14:paraId="49BEDD09" w14:textId="77777777" w:rsidTr="00736878">
        <w:tc>
          <w:tcPr>
            <w:tcW w:w="1662" w:type="dxa"/>
            <w:shd w:val="clear" w:color="auto" w:fill="D9E2F3"/>
          </w:tcPr>
          <w:p w14:paraId="5BEBC8F4" w14:textId="77777777" w:rsidR="00B35ED3" w:rsidRPr="00F63393" w:rsidRDefault="00B35ED3" w:rsidP="00117B9E">
            <w:pPr>
              <w:spacing w:before="120" w:after="120"/>
              <w:rPr>
                <w:b/>
                <w:lang w:val="en-GB"/>
              </w:rPr>
            </w:pPr>
            <w:r w:rsidRPr="00F63393">
              <w:rPr>
                <w:b/>
                <w:lang w:val="en-GB"/>
              </w:rPr>
              <w:t>Project</w:t>
            </w:r>
          </w:p>
        </w:tc>
        <w:tc>
          <w:tcPr>
            <w:tcW w:w="7122" w:type="dxa"/>
            <w:shd w:val="clear" w:color="auto" w:fill="auto"/>
          </w:tcPr>
          <w:p w14:paraId="7F891A32" w14:textId="77777777" w:rsidR="00B35ED3" w:rsidRPr="00F63393" w:rsidRDefault="00B35ED3" w:rsidP="00117B9E">
            <w:pPr>
              <w:spacing w:before="120" w:after="120"/>
              <w:rPr>
                <w:lang w:val="en-GB"/>
              </w:rPr>
            </w:pPr>
            <w:r w:rsidRPr="00F63393">
              <w:rPr>
                <w:lang w:val="en-GB"/>
              </w:rPr>
              <w:t>usef-simulation-dso</w:t>
            </w:r>
          </w:p>
        </w:tc>
      </w:tr>
      <w:tr w:rsidR="00B35ED3" w:rsidRPr="00F63393" w14:paraId="291AED89" w14:textId="77777777" w:rsidTr="00736878">
        <w:tc>
          <w:tcPr>
            <w:tcW w:w="1662" w:type="dxa"/>
            <w:shd w:val="clear" w:color="auto" w:fill="D9E2F3"/>
          </w:tcPr>
          <w:p w14:paraId="3A327943" w14:textId="77777777" w:rsidR="00B35ED3" w:rsidRPr="00F63393" w:rsidRDefault="00B35ED3" w:rsidP="00117B9E">
            <w:pPr>
              <w:spacing w:before="120" w:after="120"/>
              <w:rPr>
                <w:b/>
                <w:lang w:val="en-GB"/>
              </w:rPr>
            </w:pPr>
            <w:r w:rsidRPr="00F63393">
              <w:rPr>
                <w:b/>
                <w:lang w:val="en-GB"/>
              </w:rPr>
              <w:t>Description</w:t>
            </w:r>
          </w:p>
        </w:tc>
        <w:tc>
          <w:tcPr>
            <w:tcW w:w="7122" w:type="dxa"/>
            <w:shd w:val="clear" w:color="auto" w:fill="auto"/>
          </w:tcPr>
          <w:p w14:paraId="3D62D4C2" w14:textId="77777777" w:rsidR="00063B04" w:rsidRPr="00F63393" w:rsidRDefault="00063B04" w:rsidP="00063B04">
            <w:pPr>
              <w:rPr>
                <w:lang w:val="en-GB"/>
              </w:rPr>
            </w:pPr>
            <w:r w:rsidRPr="00F63393">
              <w:rPr>
                <w:lang w:val="en-GB"/>
              </w:rPr>
              <w:t>In the settlement process between the DSO and its customers, the capacity reduction and outage periods are used by the DSO to calculate compensations due to each prosumer.</w:t>
            </w:r>
          </w:p>
          <w:p w14:paraId="1388F304" w14:textId="77777777" w:rsidR="00063B04" w:rsidRPr="00F63393" w:rsidRDefault="00063B04" w:rsidP="00063B04">
            <w:pPr>
              <w:spacing w:before="120" w:after="120"/>
              <w:rPr>
                <w:lang w:val="en-GB"/>
              </w:rPr>
            </w:pPr>
            <w:r w:rsidRPr="00F63393">
              <w:rPr>
                <w:lang w:val="en-GB"/>
              </w:rPr>
              <w:t>This stub calculates the compensations and posts them to an accounting system.</w:t>
            </w:r>
          </w:p>
          <w:p w14:paraId="07DFA072" w14:textId="77777777" w:rsidR="00B35ED3" w:rsidRPr="00F63393" w:rsidRDefault="00B35ED3" w:rsidP="00063B04">
            <w:pPr>
              <w:spacing w:before="120" w:after="120"/>
              <w:rPr>
                <w:lang w:val="en-GB"/>
              </w:rPr>
            </w:pPr>
            <w:r w:rsidRPr="00F63393">
              <w:rPr>
                <w:lang w:val="en-GB"/>
              </w:rPr>
              <w:t>Th</w:t>
            </w:r>
            <w:r w:rsidR="00063B04" w:rsidRPr="00F63393">
              <w:rPr>
                <w:lang w:val="en-GB"/>
              </w:rPr>
              <w:t>e current implementation of this</w:t>
            </w:r>
            <w:r w:rsidRPr="00F63393">
              <w:rPr>
                <w:lang w:val="en-GB"/>
              </w:rPr>
              <w:t xml:space="preserve"> stub does nothing.</w:t>
            </w:r>
          </w:p>
        </w:tc>
      </w:tr>
    </w:tbl>
    <w:p w14:paraId="09177C7C" w14:textId="77777777" w:rsidR="00B35ED3" w:rsidRPr="00F63393" w:rsidRDefault="00B35ED3" w:rsidP="00B35ED3">
      <w:pPr>
        <w:rPr>
          <w:lang w:val="en-GB"/>
        </w:rPr>
      </w:pPr>
    </w:p>
    <w:p w14:paraId="650F611C" w14:textId="77777777" w:rsidR="00B35ED3" w:rsidRPr="00F63393" w:rsidRDefault="00B35ED3" w:rsidP="00B02AB4">
      <w:pPr>
        <w:rPr>
          <w:lang w:val="en-GB"/>
        </w:rPr>
      </w:pPr>
    </w:p>
    <w:p w14:paraId="1A0D54A1" w14:textId="77777777" w:rsidR="00B02AB4" w:rsidRPr="00F63393" w:rsidRDefault="00B02AB4" w:rsidP="00B02AB4">
      <w:pPr>
        <w:pStyle w:val="Kop2"/>
        <w:rPr>
          <w:lang w:val="en-GB"/>
        </w:rPr>
      </w:pPr>
      <w:bookmarkStart w:id="43" w:name="_Toc450634997"/>
      <w:r w:rsidRPr="00F63393">
        <w:rPr>
          <w:lang w:val="en-GB"/>
        </w:rPr>
        <w:t>Meter Data Company</w:t>
      </w:r>
      <w:bookmarkEnd w:id="43"/>
    </w:p>
    <w:p w14:paraId="0C7455B8" w14:textId="77777777" w:rsidR="00B02AB4" w:rsidRPr="00F63393" w:rsidRDefault="00B16343" w:rsidP="00B02AB4">
      <w:pPr>
        <w:pStyle w:val="Kop3"/>
        <w:rPr>
          <w:lang w:val="en-GB"/>
        </w:rPr>
      </w:pPr>
      <w:r w:rsidRPr="00F63393">
        <w:rPr>
          <w:lang w:val="en-GB"/>
        </w:rPr>
        <w:t>Meter Data Query</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B02AB4" w:rsidRPr="00F63393" w14:paraId="0A279017" w14:textId="77777777"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14:paraId="66093448" w14:textId="77777777" w:rsidR="00B02AB4" w:rsidRPr="00F63393" w:rsidRDefault="00B02AB4" w:rsidP="00F53362">
            <w:pPr>
              <w:spacing w:before="120" w:after="120"/>
              <w:jc w:val="center"/>
              <w:rPr>
                <w:b/>
                <w:lang w:val="en-GB"/>
              </w:rPr>
            </w:pPr>
            <w:r w:rsidRPr="00F63393">
              <w:rPr>
                <w:b/>
                <w:lang w:val="en-GB"/>
              </w:rPr>
              <w:t>Implementation 1</w:t>
            </w:r>
          </w:p>
        </w:tc>
      </w:tr>
      <w:tr w:rsidR="00B02AB4" w:rsidRPr="00F63393" w14:paraId="5A90F17A"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2ACF8558" w14:textId="77777777" w:rsidR="00B02AB4" w:rsidRPr="00F63393" w:rsidRDefault="00B02AB4" w:rsidP="00F53362">
            <w:pPr>
              <w:spacing w:before="120" w:after="120"/>
              <w:rPr>
                <w:b/>
                <w:lang w:val="en-GB"/>
              </w:rPr>
            </w:pPr>
            <w:r w:rsidRPr="00F63393">
              <w:rPr>
                <w:b/>
                <w:lang w:val="en-GB"/>
              </w:rPr>
              <w:t>Class</w:t>
            </w:r>
          </w:p>
        </w:tc>
        <w:tc>
          <w:tcPr>
            <w:tcW w:w="7069" w:type="dxa"/>
            <w:tcBorders>
              <w:top w:val="single" w:sz="4" w:space="0" w:color="auto"/>
              <w:left w:val="single" w:sz="4" w:space="0" w:color="auto"/>
              <w:bottom w:val="single" w:sz="4" w:space="0" w:color="auto"/>
              <w:right w:val="single" w:sz="4" w:space="0" w:color="auto"/>
            </w:tcBorders>
            <w:hideMark/>
          </w:tcPr>
          <w:p w14:paraId="763B4347" w14:textId="77777777" w:rsidR="00B02AB4" w:rsidRPr="00F63393" w:rsidRDefault="002C41E7" w:rsidP="00783554">
            <w:pPr>
              <w:spacing w:before="120" w:after="120"/>
              <w:rPr>
                <w:lang w:val="en-GB"/>
              </w:rPr>
            </w:pPr>
            <w:r>
              <w:rPr>
                <w:rFonts w:cs="Arial"/>
                <w:color w:val="000000"/>
                <w:szCs w:val="18"/>
                <w:lang w:val="en-GB" w:eastAsia="en-GB"/>
              </w:rPr>
              <w:t>energy.usef</w:t>
            </w:r>
            <w:r w:rsidR="00783554" w:rsidRPr="00F63393">
              <w:rPr>
                <w:rFonts w:cs="Arial"/>
                <w:color w:val="000000"/>
                <w:szCs w:val="18"/>
                <w:lang w:val="en-GB" w:eastAsia="en-GB"/>
              </w:rPr>
              <w:t>.mdc.workflow.step.MdcMeterDataQueryStub</w:t>
            </w:r>
          </w:p>
        </w:tc>
      </w:tr>
      <w:tr w:rsidR="00B02AB4" w:rsidRPr="00F63393" w14:paraId="106A90D5"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058CCABD" w14:textId="77777777" w:rsidR="00B02AB4" w:rsidRPr="00F63393" w:rsidRDefault="00B02AB4" w:rsidP="00F53362">
            <w:pPr>
              <w:spacing w:before="120" w:after="120"/>
              <w:rPr>
                <w:b/>
                <w:lang w:val="en-GB"/>
              </w:rPr>
            </w:pPr>
            <w:r w:rsidRPr="00F63393">
              <w:rPr>
                <w:b/>
                <w:lang w:val="en-GB"/>
              </w:rPr>
              <w:t>Project</w:t>
            </w:r>
          </w:p>
        </w:tc>
        <w:tc>
          <w:tcPr>
            <w:tcW w:w="7069" w:type="dxa"/>
            <w:tcBorders>
              <w:top w:val="single" w:sz="4" w:space="0" w:color="auto"/>
              <w:left w:val="single" w:sz="4" w:space="0" w:color="auto"/>
              <w:bottom w:val="single" w:sz="4" w:space="0" w:color="auto"/>
              <w:right w:val="single" w:sz="4" w:space="0" w:color="auto"/>
            </w:tcBorders>
            <w:hideMark/>
          </w:tcPr>
          <w:p w14:paraId="054A59FA" w14:textId="77777777" w:rsidR="00B02AB4" w:rsidRPr="00F63393" w:rsidRDefault="00783554" w:rsidP="00F53362">
            <w:pPr>
              <w:spacing w:before="120" w:after="120"/>
              <w:rPr>
                <w:lang w:val="en-GB"/>
              </w:rPr>
            </w:pPr>
            <w:r w:rsidRPr="00F63393">
              <w:rPr>
                <w:rFonts w:cs="Arial"/>
                <w:color w:val="000000"/>
                <w:szCs w:val="18"/>
                <w:lang w:val="en-GB" w:eastAsia="en-GB"/>
              </w:rPr>
              <w:t>usef-simulation-mdc</w:t>
            </w:r>
          </w:p>
        </w:tc>
      </w:tr>
      <w:tr w:rsidR="00B02AB4" w:rsidRPr="00F63393" w14:paraId="56C2FFEA" w14:textId="77777777"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14:paraId="6342FA04" w14:textId="77777777" w:rsidR="00B02AB4" w:rsidRPr="00F63393" w:rsidRDefault="00B02AB4" w:rsidP="00F53362">
            <w:pPr>
              <w:spacing w:before="120" w:after="120"/>
              <w:rPr>
                <w:b/>
                <w:lang w:val="en-GB"/>
              </w:rPr>
            </w:pPr>
            <w:r w:rsidRPr="00F63393">
              <w:rPr>
                <w:b/>
                <w:lang w:val="en-GB"/>
              </w:rPr>
              <w:t>Description</w:t>
            </w:r>
          </w:p>
        </w:tc>
        <w:tc>
          <w:tcPr>
            <w:tcW w:w="7069" w:type="dxa"/>
            <w:tcBorders>
              <w:top w:val="single" w:sz="4" w:space="0" w:color="auto"/>
              <w:left w:val="single" w:sz="4" w:space="0" w:color="auto"/>
              <w:bottom w:val="single" w:sz="4" w:space="0" w:color="auto"/>
              <w:right w:val="single" w:sz="4" w:space="0" w:color="auto"/>
            </w:tcBorders>
            <w:hideMark/>
          </w:tcPr>
          <w:p w14:paraId="1B7E65F7" w14:textId="77777777" w:rsidR="00B16343" w:rsidRPr="00F63393" w:rsidRDefault="00B16343" w:rsidP="00B16343">
            <w:pPr>
              <w:spacing w:before="60" w:after="60"/>
              <w:rPr>
                <w:rFonts w:cs="Arial"/>
                <w:color w:val="000000"/>
                <w:szCs w:val="18"/>
                <w:lang w:val="en-GB" w:eastAsia="en-GB"/>
              </w:rPr>
            </w:pPr>
            <w:r w:rsidRPr="00F63393">
              <w:rPr>
                <w:rFonts w:cs="Arial"/>
                <w:color w:val="000000"/>
                <w:szCs w:val="18"/>
                <w:lang w:val="en-GB" w:eastAsia="en-GB"/>
              </w:rPr>
              <w:t>This stub implementation retrieves the meter data query type from the input and returns the requested meter data for the specified connections during the specified date range (including the specified start and end dates).</w:t>
            </w:r>
          </w:p>
          <w:p w14:paraId="5B1A6788" w14:textId="77777777" w:rsidR="00B16343" w:rsidRPr="00F63393" w:rsidRDefault="00B16343" w:rsidP="00B45EFE">
            <w:pPr>
              <w:numPr>
                <w:ilvl w:val="0"/>
                <w:numId w:val="13"/>
              </w:numPr>
              <w:spacing w:before="120" w:after="120"/>
              <w:rPr>
                <w:lang w:val="en-GB"/>
              </w:rPr>
            </w:pPr>
            <w:r w:rsidRPr="00F63393">
              <w:rPr>
                <w:lang w:val="en-GB"/>
              </w:rPr>
              <w:t xml:space="preserve">For query type USAGE, the stub </w:t>
            </w:r>
            <w:r w:rsidR="000B61EC" w:rsidRPr="00F63393">
              <w:rPr>
                <w:lang w:val="en-GB"/>
              </w:rPr>
              <w:t>retrieves the UncontrolledLoad from the PBC</w:t>
            </w:r>
            <w:r w:rsidR="009D08A8">
              <w:rPr>
                <w:lang w:val="en-GB"/>
              </w:rPr>
              <w:t xml:space="preserve"> </w:t>
            </w:r>
            <w:r w:rsidR="000B61EC" w:rsidRPr="00F63393">
              <w:rPr>
                <w:lang w:val="en-GB"/>
              </w:rPr>
              <w:t>Feeder for each connection provided in the input. The stub generates a random delta load value between -50 and +50 for each PTU for each connection.</w:t>
            </w:r>
          </w:p>
          <w:p w14:paraId="1F02AC18" w14:textId="77777777" w:rsidR="00B02AB4" w:rsidRPr="00F63393" w:rsidRDefault="00B16343" w:rsidP="00B16343">
            <w:pPr>
              <w:numPr>
                <w:ilvl w:val="0"/>
                <w:numId w:val="13"/>
              </w:numPr>
              <w:spacing w:before="120" w:after="120"/>
              <w:rPr>
                <w:rFonts w:cs="Arial"/>
                <w:color w:val="000000"/>
                <w:szCs w:val="18"/>
                <w:lang w:val="en-GB" w:eastAsia="en-GB"/>
              </w:rPr>
            </w:pPr>
            <w:r w:rsidRPr="00F63393">
              <w:rPr>
                <w:lang w:val="en-GB"/>
              </w:rPr>
              <w:t>For query type EVENTS, the stub flips a coin and in 50% of the case it populates the meter events for each connection for each day in the specified data range</w:t>
            </w:r>
            <w:r w:rsidRPr="00F63393">
              <w:rPr>
                <w:rFonts w:cs="Arial"/>
                <w:color w:val="000000"/>
                <w:szCs w:val="18"/>
                <w:lang w:val="en-GB" w:eastAsia="en-GB"/>
              </w:rPr>
              <w:t xml:space="preserve"> with the following values:</w:t>
            </w:r>
          </w:p>
          <w:p w14:paraId="4490C679"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CAPACITY_MANAGEMENT (33% chance) with random power value between -500 and 500</w:t>
            </w:r>
          </w:p>
          <w:p w14:paraId="011ADAD1"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CONNECTION_INTERRUPTION (33% chance)</w:t>
            </w:r>
          </w:p>
          <w:p w14:paraId="7E4922A5" w14:textId="77777777"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CONNECTION_RESUMPTION (33% chance)</w:t>
            </w:r>
          </w:p>
        </w:tc>
      </w:tr>
    </w:tbl>
    <w:p w14:paraId="11E08FA6" w14:textId="77777777" w:rsidR="001829E5" w:rsidRPr="00F63393" w:rsidRDefault="001829E5" w:rsidP="00AC0C41">
      <w:pPr>
        <w:rPr>
          <w:lang w:val="en-GB"/>
        </w:rPr>
      </w:pPr>
    </w:p>
    <w:p w14:paraId="6EF38C66" w14:textId="77777777" w:rsidR="001829E5" w:rsidRPr="00F63393" w:rsidRDefault="001829E5" w:rsidP="001829E5">
      <w:pPr>
        <w:pStyle w:val="Kop1"/>
        <w:framePr w:wrap="auto" w:vAnchor="margin" w:yAlign="inline"/>
        <w:rPr>
          <w:lang w:val="en-GB"/>
        </w:rPr>
      </w:pPr>
      <w:bookmarkStart w:id="44" w:name="_Toc403737706"/>
      <w:bookmarkStart w:id="45" w:name="_Toc416445750"/>
      <w:bookmarkStart w:id="46" w:name="_Toc450634998"/>
      <w:r w:rsidRPr="00F63393">
        <w:rPr>
          <w:lang w:val="en-GB"/>
        </w:rPr>
        <w:lastRenderedPageBreak/>
        <w:t xml:space="preserve">Appendix - </w:t>
      </w:r>
      <w:r w:rsidR="005E450C" w:rsidRPr="00F63393">
        <w:rPr>
          <w:lang w:val="en-GB"/>
        </w:rPr>
        <w:t>PBC</w:t>
      </w:r>
      <w:r w:rsidRPr="00F63393">
        <w:rPr>
          <w:lang w:val="en-GB"/>
        </w:rPr>
        <w:t xml:space="preserve"> implementation manual</w:t>
      </w:r>
      <w:bookmarkEnd w:id="44"/>
      <w:bookmarkEnd w:id="45"/>
      <w:bookmarkEnd w:id="46"/>
    </w:p>
    <w:p w14:paraId="105E0EA2" w14:textId="77777777" w:rsidR="001829E5" w:rsidRPr="00CD68F5" w:rsidRDefault="001829E5" w:rsidP="001829E5">
      <w:pPr>
        <w:rPr>
          <w:lang w:val="en-GB"/>
        </w:rPr>
      </w:pPr>
      <w:r w:rsidRPr="00F63393">
        <w:rPr>
          <w:lang w:val="en-GB"/>
        </w:rPr>
        <w:t xml:space="preserve">This chapter describes how to create custom </w:t>
      </w:r>
      <w:r w:rsidR="005E450C" w:rsidRPr="00F63393">
        <w:rPr>
          <w:lang w:val="en-GB"/>
        </w:rPr>
        <w:t>PBC implementations</w:t>
      </w:r>
      <w:r w:rsidR="00661799" w:rsidRPr="00F63393">
        <w:rPr>
          <w:lang w:val="en-GB"/>
        </w:rPr>
        <w:t xml:space="preserve"> and replace the default </w:t>
      </w:r>
      <w:r w:rsidR="005E450C" w:rsidRPr="00F63393">
        <w:rPr>
          <w:lang w:val="en-GB"/>
        </w:rPr>
        <w:t>PBC</w:t>
      </w:r>
      <w:r w:rsidR="00661799" w:rsidRPr="00F63393">
        <w:rPr>
          <w:lang w:val="en-GB"/>
        </w:rPr>
        <w:t xml:space="preserve"> </w:t>
      </w:r>
      <w:r w:rsidR="00661799" w:rsidRPr="00CD68F5">
        <w:rPr>
          <w:lang w:val="en-GB"/>
        </w:rPr>
        <w:t>implementations of the USEF reference implementation.</w:t>
      </w:r>
    </w:p>
    <w:p w14:paraId="03640DC9" w14:textId="77777777" w:rsidR="000F4F7B" w:rsidRPr="00CD68F5" w:rsidRDefault="000F4F7B" w:rsidP="001829E5">
      <w:pPr>
        <w:rPr>
          <w:lang w:val="en-GB"/>
        </w:rPr>
      </w:pPr>
    </w:p>
    <w:p w14:paraId="30717C96" w14:textId="77777777" w:rsidR="000F4F7B" w:rsidRPr="00CD68F5" w:rsidRDefault="004C6761" w:rsidP="004C6761">
      <w:pPr>
        <w:tabs>
          <w:tab w:val="clear" w:pos="284"/>
        </w:tabs>
        <w:spacing w:line="240" w:lineRule="auto"/>
        <w:rPr>
          <w:lang w:val="en-GB"/>
        </w:rPr>
      </w:pPr>
      <w:r w:rsidRPr="00CD68F5">
        <w:rPr>
          <w:lang w:val="en-GB"/>
        </w:rPr>
        <w:t>For testing purposes, n</w:t>
      </w:r>
      <w:r w:rsidR="000F4F7B" w:rsidRPr="00CD68F5">
        <w:rPr>
          <w:lang w:val="en-GB"/>
        </w:rPr>
        <w:t>ew implementation</w:t>
      </w:r>
      <w:r w:rsidRPr="00CD68F5">
        <w:rPr>
          <w:lang w:val="en-GB"/>
        </w:rPr>
        <w:t>s</w:t>
      </w:r>
      <w:r w:rsidR="000F4F7B" w:rsidRPr="00CD68F5">
        <w:rPr>
          <w:lang w:val="en-GB"/>
        </w:rPr>
        <w:t xml:space="preserve"> of the PBCs can be added to the existing project specific for the implementer’s role (for example: usef-simulation-agr).</w:t>
      </w:r>
    </w:p>
    <w:p w14:paraId="0CC5528C" w14:textId="77777777" w:rsidR="004C6761" w:rsidRPr="00CD68F5" w:rsidRDefault="004C6761" w:rsidP="004C6761">
      <w:pPr>
        <w:numPr>
          <w:ilvl w:val="0"/>
          <w:numId w:val="5"/>
        </w:numPr>
        <w:rPr>
          <w:lang w:val="en-GB"/>
        </w:rPr>
      </w:pPr>
      <w:r w:rsidRPr="00CD68F5">
        <w:rPr>
          <w:lang w:val="en-GB"/>
        </w:rPr>
        <w:t>For the new custom PBCs, perform the following steps:</w:t>
      </w:r>
    </w:p>
    <w:p w14:paraId="08FC865A" w14:textId="77777777" w:rsidR="000F4F7B" w:rsidRPr="00CD68F5" w:rsidRDefault="000F4F7B" w:rsidP="004C6761">
      <w:pPr>
        <w:numPr>
          <w:ilvl w:val="0"/>
          <w:numId w:val="23"/>
        </w:numPr>
        <w:tabs>
          <w:tab w:val="clear" w:pos="284"/>
        </w:tabs>
        <w:spacing w:line="240" w:lineRule="auto"/>
        <w:rPr>
          <w:lang w:val="en-GB"/>
        </w:rPr>
      </w:pPr>
      <w:r w:rsidRPr="00CD68F5">
        <w:rPr>
          <w:lang w:val="en-GB"/>
        </w:rPr>
        <w:t>Create a class implementing the WorkflowStep interface. Please use a class name that starts with &lt;Role&gt;&lt;Logical Name&gt;.</w:t>
      </w:r>
    </w:p>
    <w:p w14:paraId="5ABAD4BB" w14:textId="77777777" w:rsidR="000F4F7B" w:rsidRPr="00CD68F5" w:rsidRDefault="000F4F7B" w:rsidP="004C6761">
      <w:pPr>
        <w:numPr>
          <w:ilvl w:val="0"/>
          <w:numId w:val="23"/>
        </w:numPr>
        <w:tabs>
          <w:tab w:val="clear" w:pos="284"/>
        </w:tabs>
        <w:spacing w:line="240" w:lineRule="auto"/>
        <w:rPr>
          <w:lang w:val="en-GB"/>
        </w:rPr>
      </w:pPr>
      <w:r w:rsidRPr="00CD68F5">
        <w:rPr>
          <w:lang w:val="en-GB"/>
        </w:rPr>
        <w:t>Implement the WorkflowStep.invoke method with the desired business logic using the input and output parameters in the WorkflowContext as specified per PBC in section 4.3.2.</w:t>
      </w:r>
    </w:p>
    <w:p w14:paraId="4C7FDFF3" w14:textId="77777777" w:rsidR="000F4F7B" w:rsidRPr="00CD68F5" w:rsidRDefault="000F4F7B" w:rsidP="004C6761">
      <w:pPr>
        <w:numPr>
          <w:ilvl w:val="0"/>
          <w:numId w:val="23"/>
        </w:numPr>
        <w:tabs>
          <w:tab w:val="clear" w:pos="284"/>
        </w:tabs>
        <w:spacing w:line="240" w:lineRule="auto"/>
        <w:rPr>
          <w:lang w:val="en-GB"/>
        </w:rPr>
      </w:pPr>
      <w:r w:rsidRPr="00CD68F5">
        <w:rPr>
          <w:lang w:val="en-GB"/>
        </w:rPr>
        <w:t xml:space="preserve">Adjust </w:t>
      </w:r>
      <w:r w:rsidR="005568E4" w:rsidRPr="00CD68F5">
        <w:rPr>
          <w:lang w:val="en-GB"/>
        </w:rPr>
        <w:t>the pbc-catalog.properties file (located in the \src\main\resources folder of the project specific for the implementer’s role) and change the appropriate line for the custom PBC and specify the full class name of the custom PBC implementation. This ensures that the custom PBC implementation is used instead of the predefined USEF RI implementation.</w:t>
      </w:r>
    </w:p>
    <w:p w14:paraId="60BF5B32" w14:textId="77777777" w:rsidR="000F4F7B" w:rsidRPr="00CD68F5" w:rsidRDefault="005568E4" w:rsidP="004C6761">
      <w:pPr>
        <w:numPr>
          <w:ilvl w:val="0"/>
          <w:numId w:val="5"/>
        </w:numPr>
        <w:rPr>
          <w:lang w:val="en-GB"/>
        </w:rPr>
      </w:pPr>
      <w:r w:rsidRPr="00CD68F5">
        <w:rPr>
          <w:lang w:val="en-GB"/>
        </w:rPr>
        <w:t xml:space="preserve">Re-run the cleanup and prepare scripts as documented in </w:t>
      </w:r>
      <w:r w:rsidR="00884B53" w:rsidRPr="00CD68F5">
        <w:rPr>
          <w:lang w:val="en-GB"/>
        </w:rPr>
        <w:t>[</w:t>
      </w:r>
      <w:r w:rsidR="00884B53" w:rsidRPr="00CD68F5">
        <w:rPr>
          <w:lang w:val="en-GB"/>
        </w:rPr>
        <w:fldChar w:fldCharType="begin"/>
      </w:r>
      <w:r w:rsidR="00884B53" w:rsidRPr="00CD68F5">
        <w:rPr>
          <w:lang w:val="en-GB"/>
        </w:rPr>
        <w:instrText xml:space="preserve"> REF drie \h </w:instrText>
      </w:r>
      <w:r w:rsidR="00B85151" w:rsidRPr="00CD68F5">
        <w:rPr>
          <w:lang w:val="en-GB"/>
        </w:rPr>
        <w:instrText xml:space="preserve"> \* MERGEFORMAT </w:instrText>
      </w:r>
      <w:r w:rsidR="00884B53" w:rsidRPr="00CD68F5">
        <w:rPr>
          <w:lang w:val="en-GB"/>
        </w:rPr>
      </w:r>
      <w:r w:rsidR="00884B53" w:rsidRPr="00CD68F5">
        <w:rPr>
          <w:lang w:val="en-GB"/>
        </w:rPr>
        <w:fldChar w:fldCharType="separate"/>
      </w:r>
      <w:r w:rsidR="00884B53" w:rsidRPr="00CD68F5">
        <w:rPr>
          <w:lang w:val="en-GB"/>
        </w:rPr>
        <w:t>3</w:t>
      </w:r>
      <w:r w:rsidR="00884B53" w:rsidRPr="00CD68F5">
        <w:rPr>
          <w:lang w:val="en-GB"/>
        </w:rPr>
        <w:fldChar w:fldCharType="end"/>
      </w:r>
      <w:r w:rsidR="00884B53" w:rsidRPr="00CD68F5">
        <w:rPr>
          <w:lang w:val="en-GB"/>
        </w:rPr>
        <w:t>]</w:t>
      </w:r>
      <w:r w:rsidRPr="00CD68F5">
        <w:rPr>
          <w:lang w:val="en-GB"/>
        </w:rPr>
        <w:t>.</w:t>
      </w:r>
    </w:p>
    <w:p w14:paraId="281A78EA" w14:textId="77777777" w:rsidR="004C6761" w:rsidRPr="00CD68F5" w:rsidRDefault="004C6761" w:rsidP="004C6761">
      <w:pPr>
        <w:rPr>
          <w:lang w:val="en-GB"/>
        </w:rPr>
      </w:pPr>
    </w:p>
    <w:p w14:paraId="1A9D6421" w14:textId="77777777" w:rsidR="00D73E02" w:rsidRPr="00CD68F5" w:rsidRDefault="00D73E02" w:rsidP="004C6761">
      <w:pPr>
        <w:rPr>
          <w:lang w:val="en-GB"/>
        </w:rPr>
      </w:pPr>
    </w:p>
    <w:p w14:paraId="23170588" w14:textId="77777777" w:rsidR="004C6761" w:rsidRPr="00C55812" w:rsidRDefault="004C6761" w:rsidP="004C6761">
      <w:r w:rsidRPr="00C55812">
        <w:rPr>
          <w:lang w:val="en-GB"/>
        </w:rPr>
        <w:t xml:space="preserve">A more robust way of working is to use the project usef-impl.ri.usef.energy, which is available on </w:t>
      </w:r>
      <w:r w:rsidRPr="00C55812">
        <w:t>USEF’s GitHub repository using the following link:</w:t>
      </w:r>
    </w:p>
    <w:p w14:paraId="453BE715" w14:textId="77777777" w:rsidR="004C6761" w:rsidRPr="00C55812" w:rsidRDefault="004C6761" w:rsidP="004C6761"/>
    <w:p w14:paraId="261CDEB5" w14:textId="77777777" w:rsidR="004C6761" w:rsidRPr="00C55812" w:rsidRDefault="004C6761" w:rsidP="004C6761">
      <w:pPr>
        <w:rPr>
          <w:rStyle w:val="Hyperlink"/>
        </w:rPr>
      </w:pPr>
      <w:r w:rsidRPr="00C55812">
        <w:rPr>
          <w:rStyle w:val="Hyperlink"/>
          <w:u w:val="none"/>
        </w:rPr>
        <w:tab/>
      </w:r>
      <w:r w:rsidR="00D73E02" w:rsidRPr="00C55812">
        <w:t>https://github.com/USEF-Foundation/usef-implementation.ri.usef.energy</w:t>
      </w:r>
    </w:p>
    <w:p w14:paraId="3C988392" w14:textId="77777777" w:rsidR="004C6761" w:rsidRPr="00C55812" w:rsidRDefault="004C6761" w:rsidP="001829E5"/>
    <w:p w14:paraId="41FC4C42" w14:textId="77777777" w:rsidR="00D73E02" w:rsidRPr="00C55812" w:rsidRDefault="00D73E02" w:rsidP="001829E5">
      <w:r w:rsidRPr="00C55812">
        <w:t>To use this project and start creating your own PBCs, first install and deploy the RI as described in [3].</w:t>
      </w:r>
    </w:p>
    <w:p w14:paraId="0706601D" w14:textId="77777777" w:rsidR="00D73E02" w:rsidRPr="00C55812" w:rsidRDefault="00D73E02" w:rsidP="00D73E02">
      <w:pPr>
        <w:numPr>
          <w:ilvl w:val="0"/>
          <w:numId w:val="5"/>
        </w:numPr>
        <w:rPr>
          <w:lang w:val="en-GB"/>
        </w:rPr>
      </w:pPr>
      <w:r w:rsidRPr="00C55812">
        <w:rPr>
          <w:lang w:val="en-GB"/>
        </w:rPr>
        <w:t>After that, new implementations of the PBCs can be implemented as described above and added to the usef-impl</w:t>
      </w:r>
      <w:r w:rsidR="00CD68F5" w:rsidRPr="00C55812">
        <w:rPr>
          <w:lang w:val="en-GB"/>
        </w:rPr>
        <w:t xml:space="preserve"> </w:t>
      </w:r>
      <w:r w:rsidRPr="00C55812">
        <w:rPr>
          <w:lang w:val="en-GB"/>
        </w:rPr>
        <w:t>project specific for the implementer’s role (for example: usef-</w:t>
      </w:r>
      <w:r w:rsidR="00CD68F5" w:rsidRPr="00C55812">
        <w:rPr>
          <w:lang w:val="en-GB"/>
        </w:rPr>
        <w:t>impl-</w:t>
      </w:r>
      <w:r w:rsidRPr="00C55812">
        <w:rPr>
          <w:lang w:val="en-GB"/>
        </w:rPr>
        <w:t>agr). The usef-impl project contains links to the RI project, which are used when creating a new application.</w:t>
      </w:r>
    </w:p>
    <w:p w14:paraId="1AA1EDBD" w14:textId="77777777" w:rsidR="00D13F9F" w:rsidRPr="00C55812" w:rsidRDefault="00D73E02" w:rsidP="00B95175">
      <w:pPr>
        <w:numPr>
          <w:ilvl w:val="0"/>
          <w:numId w:val="5"/>
        </w:numPr>
        <w:rPr>
          <w:lang w:val="en-GB"/>
        </w:rPr>
      </w:pPr>
      <w:r w:rsidRPr="00C55812">
        <w:rPr>
          <w:lang w:val="en-GB"/>
        </w:rPr>
        <w:t xml:space="preserve">Instead of re-running cleanup and prepare scripts, create the application </w:t>
      </w:r>
      <w:r w:rsidR="00D13F9F" w:rsidRPr="00C55812">
        <w:rPr>
          <w:lang w:val="en-GB"/>
        </w:rPr>
        <w:t>containing your new PBCs and deploy it either on the generated RI environment or on your own environment.</w:t>
      </w:r>
    </w:p>
    <w:p w14:paraId="512A1DC9" w14:textId="77777777" w:rsidR="00D73E02" w:rsidRDefault="00D73E02" w:rsidP="001829E5">
      <w:pPr>
        <w:rPr>
          <w:lang w:val="en-GB"/>
        </w:rPr>
      </w:pPr>
    </w:p>
    <w:p w14:paraId="57C595B7" w14:textId="77777777" w:rsidR="00D73E02" w:rsidRDefault="00D73E02" w:rsidP="001829E5">
      <w:pPr>
        <w:rPr>
          <w:lang w:val="en-GB"/>
        </w:rPr>
      </w:pPr>
    </w:p>
    <w:p w14:paraId="520D6452" w14:textId="77777777" w:rsidR="001829E5" w:rsidRPr="00F63393" w:rsidRDefault="001829E5" w:rsidP="001829E5">
      <w:pPr>
        <w:rPr>
          <w:lang w:val="en-GB"/>
        </w:rPr>
      </w:pPr>
      <w:r w:rsidRPr="00F63393">
        <w:rPr>
          <w:lang w:val="en-GB"/>
        </w:rPr>
        <w:t>Example</w:t>
      </w:r>
      <w:r w:rsidR="00F6753E" w:rsidRPr="00F63393">
        <w:rPr>
          <w:lang w:val="en-GB"/>
        </w:rPr>
        <w:t xml:space="preserve"> of a PBC implementation</w:t>
      </w:r>
      <w:r w:rsidRPr="00F63393">
        <w:rPr>
          <w:lang w:val="en-GB"/>
        </w:rPr>
        <w:t>:</w:t>
      </w:r>
    </w:p>
    <w:p w14:paraId="66CE8BA2" w14:textId="77777777" w:rsidR="001829E5" w:rsidRPr="00F63393" w:rsidRDefault="001829E5" w:rsidP="001829E5">
      <w:pPr>
        <w:rPr>
          <w:lang w:val="en-GB"/>
        </w:rPr>
      </w:pPr>
    </w:p>
    <w:p w14:paraId="1CCFAAA2" w14:textId="77777777" w:rsidR="00D7360D" w:rsidRPr="00F63393" w:rsidRDefault="00D7360D" w:rsidP="00D7360D">
      <w:pPr>
        <w:pStyle w:val="Codetext"/>
        <w:rPr>
          <w:sz w:val="16"/>
          <w:lang w:val="en-GB"/>
        </w:rPr>
      </w:pPr>
      <w:r w:rsidRPr="00F63393">
        <w:rPr>
          <w:sz w:val="16"/>
          <w:lang w:val="en-GB"/>
        </w:rPr>
        <w:t>/**</w:t>
      </w:r>
    </w:p>
    <w:p w14:paraId="65D1C817" w14:textId="77777777" w:rsidR="00D7360D" w:rsidRPr="00F63393" w:rsidRDefault="00D7360D" w:rsidP="00D7360D">
      <w:pPr>
        <w:pStyle w:val="Codetext"/>
        <w:rPr>
          <w:sz w:val="16"/>
          <w:lang w:val="en-GB"/>
        </w:rPr>
      </w:pPr>
      <w:r w:rsidRPr="00F63393">
        <w:rPr>
          <w:sz w:val="16"/>
          <w:lang w:val="en-GB"/>
        </w:rPr>
        <w:t xml:space="preserve"> * DsoLimitConnectionsStub.</w:t>
      </w:r>
    </w:p>
    <w:p w14:paraId="3BF5FFE2" w14:textId="77777777" w:rsidR="00D7360D" w:rsidRPr="00F63393" w:rsidRDefault="00D7360D" w:rsidP="00D7360D">
      <w:pPr>
        <w:pStyle w:val="Codetext"/>
        <w:rPr>
          <w:sz w:val="16"/>
          <w:lang w:val="en-GB"/>
        </w:rPr>
      </w:pPr>
      <w:r w:rsidRPr="00F63393">
        <w:rPr>
          <w:sz w:val="16"/>
          <w:lang w:val="en-GB"/>
        </w:rPr>
        <w:t xml:space="preserve"> */</w:t>
      </w:r>
    </w:p>
    <w:p w14:paraId="67665FA9" w14:textId="77777777" w:rsidR="00D7360D" w:rsidRPr="00F63393" w:rsidRDefault="00D7360D" w:rsidP="00D7360D">
      <w:pPr>
        <w:pStyle w:val="Codetext"/>
        <w:rPr>
          <w:sz w:val="16"/>
          <w:lang w:val="en-GB"/>
        </w:rPr>
      </w:pPr>
      <w:r w:rsidRPr="00F63393">
        <w:rPr>
          <w:sz w:val="16"/>
          <w:lang w:val="en-GB"/>
        </w:rPr>
        <w:t>public class DsoLimitConnectionsStub implements WorkflowStep {</w:t>
      </w:r>
    </w:p>
    <w:p w14:paraId="5D70B913" w14:textId="77777777" w:rsidR="00D7360D" w:rsidRPr="00F63393" w:rsidRDefault="00D7360D" w:rsidP="00D7360D">
      <w:pPr>
        <w:pStyle w:val="Codetext"/>
        <w:rPr>
          <w:sz w:val="16"/>
          <w:lang w:val="en-GB"/>
        </w:rPr>
      </w:pPr>
      <w:r w:rsidRPr="00F63393">
        <w:rPr>
          <w:sz w:val="16"/>
          <w:lang w:val="en-GB"/>
        </w:rPr>
        <w:t xml:space="preserve">    private static final Logger LOGGER = </w:t>
      </w:r>
    </w:p>
    <w:p w14:paraId="4878F035"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LoggerFactory.getLogger(DsoLimitConnectionsStub.class);</w:t>
      </w:r>
    </w:p>
    <w:p w14:paraId="62A40714" w14:textId="77777777" w:rsidR="00D7360D" w:rsidRPr="00F63393" w:rsidRDefault="00D7360D" w:rsidP="00D7360D">
      <w:pPr>
        <w:pStyle w:val="Codetext"/>
        <w:rPr>
          <w:sz w:val="16"/>
          <w:lang w:val="en-GB"/>
        </w:rPr>
      </w:pPr>
      <w:r w:rsidRPr="00F63393">
        <w:rPr>
          <w:sz w:val="16"/>
          <w:lang w:val="en-GB"/>
        </w:rPr>
        <w:t xml:space="preserve">    private static final Random RANDOM = new Random();</w:t>
      </w:r>
    </w:p>
    <w:p w14:paraId="49B084B3" w14:textId="77777777" w:rsidR="00D7360D" w:rsidRPr="00F63393" w:rsidRDefault="00D7360D" w:rsidP="00D7360D">
      <w:pPr>
        <w:pStyle w:val="Codetext"/>
        <w:rPr>
          <w:sz w:val="16"/>
          <w:lang w:val="en-GB"/>
        </w:rPr>
      </w:pPr>
      <w:r w:rsidRPr="00F63393">
        <w:rPr>
          <w:sz w:val="16"/>
          <w:lang w:val="en-GB"/>
        </w:rPr>
        <w:t xml:space="preserve">    private static final String CONGESTION_POINT_ENTITY_ADDRESS = "CONGESTION_POINT_ENTITY_ADDRESS";</w:t>
      </w:r>
    </w:p>
    <w:p w14:paraId="13DF993A" w14:textId="77777777" w:rsidR="00D7360D" w:rsidRPr="00F63393" w:rsidRDefault="00D7360D" w:rsidP="00D7360D">
      <w:pPr>
        <w:pStyle w:val="Codetext"/>
        <w:rPr>
          <w:sz w:val="16"/>
          <w:lang w:val="en-GB"/>
        </w:rPr>
      </w:pPr>
      <w:r w:rsidRPr="00F63393">
        <w:rPr>
          <w:sz w:val="16"/>
          <w:lang w:val="en-GB"/>
        </w:rPr>
        <w:t xml:space="preserve">    private static final String POWER_DEFICIENCY = "POWER_DEFICIENCY";</w:t>
      </w:r>
    </w:p>
    <w:p w14:paraId="04060384" w14:textId="77777777" w:rsidR="00D7360D" w:rsidRPr="00F63393" w:rsidRDefault="00D7360D" w:rsidP="00D7360D">
      <w:pPr>
        <w:pStyle w:val="Codetext"/>
        <w:rPr>
          <w:sz w:val="16"/>
          <w:lang w:val="en-GB"/>
        </w:rPr>
      </w:pPr>
      <w:r w:rsidRPr="00F63393">
        <w:rPr>
          <w:sz w:val="16"/>
          <w:lang w:val="en-GB"/>
        </w:rPr>
        <w:t xml:space="preserve">    private static final int POWER_MIN = 10000;</w:t>
      </w:r>
    </w:p>
    <w:p w14:paraId="75C19054" w14:textId="77777777" w:rsidR="00D7360D" w:rsidRPr="00F63393" w:rsidRDefault="00D7360D" w:rsidP="00D7360D">
      <w:pPr>
        <w:pStyle w:val="Codetext"/>
        <w:rPr>
          <w:sz w:val="16"/>
          <w:lang w:val="en-GB"/>
        </w:rPr>
      </w:pPr>
      <w:r w:rsidRPr="00F63393">
        <w:rPr>
          <w:sz w:val="16"/>
          <w:lang w:val="en-GB"/>
        </w:rPr>
        <w:t xml:space="preserve">    private static final int POWER_MAX = 90000;</w:t>
      </w:r>
    </w:p>
    <w:p w14:paraId="1DCADB42" w14:textId="77777777" w:rsidR="00D7360D" w:rsidRPr="00F63393" w:rsidRDefault="00D7360D" w:rsidP="00D7360D">
      <w:pPr>
        <w:pStyle w:val="Codetext"/>
        <w:rPr>
          <w:sz w:val="16"/>
          <w:lang w:val="en-GB"/>
        </w:rPr>
      </w:pPr>
    </w:p>
    <w:p w14:paraId="0A4A2675" w14:textId="77777777" w:rsidR="00D7360D" w:rsidRPr="00F63393" w:rsidRDefault="00D7360D" w:rsidP="00D7360D">
      <w:pPr>
        <w:pStyle w:val="Codetext"/>
        <w:rPr>
          <w:sz w:val="16"/>
          <w:lang w:val="en-GB"/>
        </w:rPr>
      </w:pPr>
      <w:r w:rsidRPr="00F63393">
        <w:rPr>
          <w:sz w:val="16"/>
          <w:lang w:val="en-GB"/>
        </w:rPr>
        <w:lastRenderedPageBreak/>
        <w:t xml:space="preserve">    /**</w:t>
      </w:r>
    </w:p>
    <w:p w14:paraId="59B201D0" w14:textId="77777777" w:rsidR="00D7360D" w:rsidRPr="00F63393" w:rsidRDefault="00D7360D" w:rsidP="00D7360D">
      <w:pPr>
        <w:pStyle w:val="Codetext"/>
        <w:rPr>
          <w:sz w:val="16"/>
          <w:lang w:val="en-GB"/>
        </w:rPr>
      </w:pPr>
      <w:r w:rsidRPr="00F63393">
        <w:rPr>
          <w:sz w:val="16"/>
          <w:lang w:val="en-GB"/>
        </w:rPr>
        <w:t xml:space="preserve">     * {@inheritDoc}</w:t>
      </w:r>
    </w:p>
    <w:p w14:paraId="1CFC61F4" w14:textId="77777777" w:rsidR="00D7360D" w:rsidRPr="00F63393" w:rsidRDefault="00D7360D" w:rsidP="00D7360D">
      <w:pPr>
        <w:pStyle w:val="Codetext"/>
        <w:rPr>
          <w:sz w:val="16"/>
          <w:lang w:val="en-GB"/>
        </w:rPr>
      </w:pPr>
      <w:r w:rsidRPr="00F63393">
        <w:rPr>
          <w:sz w:val="16"/>
          <w:lang w:val="en-GB"/>
        </w:rPr>
        <w:t xml:space="preserve">     */</w:t>
      </w:r>
    </w:p>
    <w:p w14:paraId="19469BDE" w14:textId="77777777" w:rsidR="00D7360D" w:rsidRPr="00F63393" w:rsidRDefault="00D7360D" w:rsidP="00D7360D">
      <w:pPr>
        <w:pStyle w:val="Codetext"/>
        <w:rPr>
          <w:sz w:val="16"/>
          <w:lang w:val="en-GB"/>
        </w:rPr>
      </w:pPr>
      <w:r w:rsidRPr="00F63393">
        <w:rPr>
          <w:sz w:val="16"/>
          <w:lang w:val="en-GB"/>
        </w:rPr>
        <w:t xml:space="preserve">    @Override</w:t>
      </w:r>
    </w:p>
    <w:p w14:paraId="44D65F67" w14:textId="77777777" w:rsidR="00D7360D" w:rsidRPr="00F63393" w:rsidRDefault="00D7360D" w:rsidP="00D7360D">
      <w:pPr>
        <w:pStyle w:val="Codetext"/>
        <w:rPr>
          <w:sz w:val="16"/>
          <w:lang w:val="en-GB"/>
        </w:rPr>
      </w:pPr>
      <w:r w:rsidRPr="00F63393">
        <w:rPr>
          <w:sz w:val="16"/>
          <w:lang w:val="en-GB"/>
        </w:rPr>
        <w:t xml:space="preserve">    public WorkflowContext invoke(WorkflowContext context) {</w:t>
      </w:r>
    </w:p>
    <w:p w14:paraId="6F16BE65" w14:textId="77777777" w:rsidR="00D7360D" w:rsidRPr="00F63393" w:rsidRDefault="00D7360D" w:rsidP="00D7360D">
      <w:pPr>
        <w:pStyle w:val="Codetext"/>
        <w:rPr>
          <w:sz w:val="16"/>
          <w:lang w:val="en-GB"/>
        </w:rPr>
      </w:pPr>
      <w:r w:rsidRPr="00F63393">
        <w:rPr>
          <w:sz w:val="16"/>
          <w:lang w:val="en-GB"/>
        </w:rPr>
        <w:t xml:space="preserve">        LOGGER.debug("Starting workflow step 'Limit Connections'.");</w:t>
      </w:r>
    </w:p>
    <w:p w14:paraId="56930993" w14:textId="77777777" w:rsidR="00D7360D" w:rsidRPr="00F63393" w:rsidRDefault="00D7360D" w:rsidP="00D7360D">
      <w:pPr>
        <w:pStyle w:val="Codetext"/>
        <w:rPr>
          <w:sz w:val="16"/>
          <w:lang w:val="en-GB"/>
        </w:rPr>
      </w:pPr>
      <w:r w:rsidRPr="00F63393">
        <w:rPr>
          <w:sz w:val="16"/>
          <w:lang w:val="en-GB"/>
        </w:rPr>
        <w:t xml:space="preserve">        LOGGER.debug("Parameters given in the context:\n # congestion point: {}\n",</w:t>
      </w:r>
    </w:p>
    <w:p w14:paraId="61E320FF"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context.getValue(CONGESTION_POINT_ENTITY_ADDRESS));</w:t>
      </w:r>
    </w:p>
    <w:p w14:paraId="6175B33F" w14:textId="77777777" w:rsidR="00D7360D" w:rsidRPr="00F63393" w:rsidRDefault="00D7360D" w:rsidP="00D7360D">
      <w:pPr>
        <w:pStyle w:val="Codetext"/>
        <w:rPr>
          <w:sz w:val="16"/>
          <w:lang w:val="en-GB"/>
        </w:rPr>
      </w:pPr>
    </w:p>
    <w:p w14:paraId="7B6A6534" w14:textId="77777777" w:rsidR="00D7360D" w:rsidRPr="00F63393" w:rsidRDefault="00D7360D" w:rsidP="00D7360D">
      <w:pPr>
        <w:pStyle w:val="Codetext"/>
        <w:rPr>
          <w:sz w:val="16"/>
          <w:lang w:val="en-GB"/>
        </w:rPr>
      </w:pPr>
      <w:r w:rsidRPr="00F63393">
        <w:rPr>
          <w:sz w:val="16"/>
          <w:lang w:val="en-GB"/>
        </w:rPr>
        <w:t xml:space="preserve">        context.setValue(POWER_DEFICIENCY, new Long(POWER_MIN + </w:t>
      </w:r>
    </w:p>
    <w:p w14:paraId="3BB97C9E" w14:textId="77777777"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RANDOM.nextInt(POWER_MAX - POWER_MIN)));</w:t>
      </w:r>
    </w:p>
    <w:p w14:paraId="55EE95A2" w14:textId="77777777" w:rsidR="00D7360D" w:rsidRPr="00F63393" w:rsidRDefault="00D7360D" w:rsidP="00D7360D">
      <w:pPr>
        <w:pStyle w:val="Codetext"/>
        <w:rPr>
          <w:sz w:val="16"/>
          <w:lang w:val="en-GB"/>
        </w:rPr>
      </w:pPr>
      <w:r w:rsidRPr="00F63393">
        <w:rPr>
          <w:sz w:val="16"/>
          <w:lang w:val="en-GB"/>
        </w:rPr>
        <w:t xml:space="preserve">        LOGGER.debug("Ending successfully workflow step 'Limit Connections'.");</w:t>
      </w:r>
    </w:p>
    <w:p w14:paraId="3CEF58B2" w14:textId="77777777" w:rsidR="00D7360D" w:rsidRPr="00F63393" w:rsidRDefault="00D7360D" w:rsidP="00D7360D">
      <w:pPr>
        <w:pStyle w:val="Codetext"/>
        <w:rPr>
          <w:sz w:val="16"/>
          <w:lang w:val="en-GB"/>
        </w:rPr>
      </w:pPr>
    </w:p>
    <w:p w14:paraId="452A6D45" w14:textId="77777777" w:rsidR="00D7360D" w:rsidRPr="00F63393" w:rsidRDefault="00D7360D" w:rsidP="00D7360D">
      <w:pPr>
        <w:pStyle w:val="Codetext"/>
        <w:rPr>
          <w:sz w:val="16"/>
          <w:lang w:val="en-GB"/>
        </w:rPr>
      </w:pPr>
      <w:r w:rsidRPr="00F63393">
        <w:rPr>
          <w:sz w:val="16"/>
          <w:lang w:val="en-GB"/>
        </w:rPr>
        <w:t xml:space="preserve">        return context;</w:t>
      </w:r>
    </w:p>
    <w:p w14:paraId="07AECA49" w14:textId="77777777" w:rsidR="00D7360D" w:rsidRPr="00F63393" w:rsidRDefault="00D7360D" w:rsidP="00D7360D">
      <w:pPr>
        <w:pStyle w:val="Codetext"/>
        <w:rPr>
          <w:sz w:val="16"/>
          <w:lang w:val="en-GB"/>
        </w:rPr>
      </w:pPr>
      <w:r w:rsidRPr="00F63393">
        <w:rPr>
          <w:sz w:val="16"/>
          <w:lang w:val="en-GB"/>
        </w:rPr>
        <w:t xml:space="preserve">    }</w:t>
      </w:r>
    </w:p>
    <w:p w14:paraId="5792FA4E" w14:textId="77777777" w:rsidR="001829E5" w:rsidRPr="00F63393" w:rsidRDefault="00D7360D" w:rsidP="00D7360D">
      <w:pPr>
        <w:pStyle w:val="Codetext"/>
        <w:rPr>
          <w:sz w:val="16"/>
          <w:lang w:val="en-GB"/>
        </w:rPr>
      </w:pPr>
      <w:r w:rsidRPr="00F63393">
        <w:rPr>
          <w:sz w:val="16"/>
          <w:lang w:val="en-GB"/>
        </w:rPr>
        <w:t>}</w:t>
      </w:r>
    </w:p>
    <w:p w14:paraId="3C996D7C" w14:textId="77777777" w:rsidR="00D7360D" w:rsidRPr="00F63393" w:rsidRDefault="00D7360D" w:rsidP="00AC0C41">
      <w:pPr>
        <w:rPr>
          <w:lang w:val="en-GB"/>
        </w:rPr>
      </w:pPr>
    </w:p>
    <w:p w14:paraId="6509FE25" w14:textId="77777777" w:rsidR="00776462" w:rsidRPr="00F63393" w:rsidRDefault="001829E5" w:rsidP="00AC0C41">
      <w:pPr>
        <w:rPr>
          <w:lang w:val="en-GB"/>
        </w:rPr>
      </w:pPr>
      <w:r w:rsidRPr="00F63393">
        <w:rPr>
          <w:lang w:val="en-GB"/>
        </w:rPr>
        <w:t>Note</w:t>
      </w:r>
      <w:r w:rsidR="00776462" w:rsidRPr="00F63393">
        <w:rPr>
          <w:lang w:val="en-GB"/>
        </w:rPr>
        <w:t xml:space="preserve"> that a PBC call is synchronous and runs within a transaction. The PBC implementation should return a result within the time boundaries of that transaction or the </w:t>
      </w:r>
      <w:r w:rsidR="008B0592" w:rsidRPr="00F63393">
        <w:rPr>
          <w:lang w:val="en-GB"/>
        </w:rPr>
        <w:t>transaction will be rolled back, stopping the USEF process step.</w:t>
      </w:r>
    </w:p>
    <w:p w14:paraId="4B67B1F3" w14:textId="77777777" w:rsidR="001829E5" w:rsidRDefault="00776462" w:rsidP="00AC0C41">
      <w:pPr>
        <w:rPr>
          <w:lang w:val="en-GB"/>
        </w:rPr>
      </w:pPr>
      <w:r w:rsidRPr="00F63393">
        <w:rPr>
          <w:lang w:val="en-GB"/>
        </w:rPr>
        <w:t>If the PBC implementation interacts</w:t>
      </w:r>
      <w:r w:rsidR="001829E5" w:rsidRPr="00F63393">
        <w:rPr>
          <w:lang w:val="en-GB"/>
        </w:rPr>
        <w:t xml:space="preserve"> wi</w:t>
      </w:r>
      <w:r w:rsidRPr="00F63393">
        <w:rPr>
          <w:lang w:val="en-GB"/>
        </w:rPr>
        <w:t xml:space="preserve">th other systems outside USEF, the implementer is responsible for correct and robust implementation of this interaction with regards to e.g. </w:t>
      </w:r>
      <w:r w:rsidR="00EE66EC" w:rsidRPr="00F63393">
        <w:rPr>
          <w:lang w:val="en-GB"/>
        </w:rPr>
        <w:t>tim</w:t>
      </w:r>
      <w:r w:rsidR="001829E5" w:rsidRPr="00F63393">
        <w:rPr>
          <w:lang w:val="en-GB"/>
        </w:rPr>
        <w:t>ing, message order, failure, parallel calls</w:t>
      </w:r>
      <w:r w:rsidRPr="00F63393">
        <w:rPr>
          <w:lang w:val="en-GB"/>
        </w:rPr>
        <w:t>, etc.</w:t>
      </w:r>
    </w:p>
    <w:p w14:paraId="64228F51" w14:textId="77777777" w:rsidR="001829E5" w:rsidRPr="0049274A" w:rsidRDefault="001829E5" w:rsidP="00AC0C41">
      <w:pPr>
        <w:rPr>
          <w:lang w:val="en-GB"/>
        </w:rPr>
      </w:pPr>
    </w:p>
    <w:sectPr w:rsidR="001829E5" w:rsidRPr="0049274A" w:rsidSect="00E475A0">
      <w:headerReference w:type="default" r:id="rId9"/>
      <w:footerReference w:type="default" r:id="rId10"/>
      <w:headerReference w:type="first" r:id="rId11"/>
      <w:footerReference w:type="first" r:id="rId12"/>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21B0D" w14:textId="77777777" w:rsidR="00A9130C" w:rsidRDefault="00A9130C" w:rsidP="007B57C0">
      <w:pPr>
        <w:spacing w:line="240" w:lineRule="auto"/>
      </w:pPr>
      <w:r>
        <w:separator/>
      </w:r>
    </w:p>
  </w:endnote>
  <w:endnote w:type="continuationSeparator" w:id="0">
    <w:p w14:paraId="05443258" w14:textId="77777777" w:rsidR="00A9130C" w:rsidRDefault="00A9130C"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D5958A" w14:textId="77777777" w:rsidR="00743233" w:rsidRDefault="00743233" w:rsidP="00F06B9D">
    <w:r>
      <w:rPr>
        <w:noProof/>
      </w:rPr>
      <mc:AlternateContent>
        <mc:Choice Requires="wps">
          <w:drawing>
            <wp:anchor distT="0" distB="0" distL="114300" distR="114300" simplePos="0" relativeHeight="251658240" behindDoc="0" locked="1" layoutInCell="1" allowOverlap="1" wp14:anchorId="54442E5D" wp14:editId="56B37642">
              <wp:simplePos x="0" y="0"/>
              <wp:positionH relativeFrom="page">
                <wp:posOffset>3690620</wp:posOffset>
              </wp:positionH>
              <wp:positionV relativeFrom="page">
                <wp:posOffset>10171430</wp:posOffset>
              </wp:positionV>
              <wp:extent cx="161925" cy="161925"/>
              <wp:effectExtent l="0" t="0" r="9525" b="9525"/>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1925"/>
                      </a:xfrm>
                      <a:prstGeom prst="rect">
                        <a:avLst/>
                      </a:prstGeom>
                      <a:solidFill>
                        <a:srgbClr val="E95120"/>
                      </a:solidFill>
                      <a:ln w="6350">
                        <a:noFill/>
                      </a:ln>
                      <a:effectLst/>
                    </wps:spPr>
                    <wps:txbx>
                      <w:txbxContent>
                        <w:p w14:paraId="58009061" w14:textId="3914FAC5" w:rsidR="00743233" w:rsidRPr="00142ABC" w:rsidRDefault="00743233" w:rsidP="00142ABC">
                          <w:pPr>
                            <w:jc w:val="center"/>
                            <w:rPr>
                              <w:rStyle w:val="Paginanummer"/>
                              <w:position w:val="4"/>
                            </w:rPr>
                          </w:pPr>
                          <w:r w:rsidRPr="00142ABC">
                            <w:rPr>
                              <w:rStyle w:val="Paginanummer"/>
                              <w:position w:val="4"/>
                            </w:rPr>
                            <w:fldChar w:fldCharType="begin"/>
                          </w:r>
                          <w:r w:rsidRPr="00142ABC">
                            <w:rPr>
                              <w:rStyle w:val="Paginanummer"/>
                              <w:position w:val="4"/>
                            </w:rPr>
                            <w:instrText xml:space="preserve"> PAGE  \* Arabic  \* MERGEFORMAT </w:instrText>
                          </w:r>
                          <w:r w:rsidRPr="00142ABC">
                            <w:rPr>
                              <w:rStyle w:val="Paginanummer"/>
                              <w:position w:val="4"/>
                            </w:rPr>
                            <w:fldChar w:fldCharType="separate"/>
                          </w:r>
                          <w:r w:rsidR="00D51058">
                            <w:rPr>
                              <w:rStyle w:val="Paginanummer"/>
                              <w:noProof/>
                              <w:position w:val="4"/>
                            </w:rPr>
                            <w:t>3</w:t>
                          </w:r>
                          <w:r w:rsidRPr="00142ABC">
                            <w:rPr>
                              <w:rStyle w:val="Paginanummer"/>
                              <w:position w:val="4"/>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42E5D" id="_x0000_t202" coordsize="21600,21600" o:spt="202" path="m,l,21600r21600,l21600,xe">
              <v:stroke joinstyle="miter"/>
              <v:path gradientshapeok="t" o:connecttype="rect"/>
            </v:shapetype>
            <v:shape id="Tekstvak 3" o:spid="_x0000_s1026" type="#_x0000_t202" style="position:absolute;margin-left:290.6pt;margin-top:800.9pt;width:12.7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14:paraId="58009061" w14:textId="3914FAC5" w:rsidR="00743233" w:rsidRPr="00142ABC" w:rsidRDefault="00743233" w:rsidP="00142ABC">
                    <w:pPr>
                      <w:jc w:val="center"/>
                      <w:rPr>
                        <w:rStyle w:val="Paginanummer"/>
                        <w:position w:val="4"/>
                      </w:rPr>
                    </w:pPr>
                    <w:r w:rsidRPr="00142ABC">
                      <w:rPr>
                        <w:rStyle w:val="Paginanummer"/>
                        <w:position w:val="4"/>
                      </w:rPr>
                      <w:fldChar w:fldCharType="begin"/>
                    </w:r>
                    <w:r w:rsidRPr="00142ABC">
                      <w:rPr>
                        <w:rStyle w:val="Paginanummer"/>
                        <w:position w:val="4"/>
                      </w:rPr>
                      <w:instrText xml:space="preserve"> PAGE  \* Arabic  \* MERGEFORMAT </w:instrText>
                    </w:r>
                    <w:r w:rsidRPr="00142ABC">
                      <w:rPr>
                        <w:rStyle w:val="Paginanummer"/>
                        <w:position w:val="4"/>
                      </w:rPr>
                      <w:fldChar w:fldCharType="separate"/>
                    </w:r>
                    <w:r w:rsidR="00D51058">
                      <w:rPr>
                        <w:rStyle w:val="Paginanummer"/>
                        <w:noProof/>
                        <w:position w:val="4"/>
                      </w:rPr>
                      <w:t>3</w:t>
                    </w:r>
                    <w:r w:rsidRPr="00142ABC">
                      <w:rPr>
                        <w:rStyle w:val="Paginanummer"/>
                        <w:position w:val="4"/>
                      </w:rPr>
                      <w:fldChar w:fldCharType="end"/>
                    </w:r>
                  </w:p>
                </w:txbxContent>
              </v:textbox>
              <w10:wrap anchorx="pag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F36A" w14:textId="77777777" w:rsidR="00743233" w:rsidRPr="00DC5908" w:rsidRDefault="00743233" w:rsidP="005851B5">
    <w:pPr>
      <w:tabs>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D55190" w14:textId="77777777" w:rsidR="00A9130C" w:rsidRDefault="00A9130C" w:rsidP="007B57C0">
      <w:pPr>
        <w:spacing w:line="240" w:lineRule="auto"/>
      </w:pPr>
      <w:r>
        <w:separator/>
      </w:r>
    </w:p>
  </w:footnote>
  <w:footnote w:type="continuationSeparator" w:id="0">
    <w:p w14:paraId="649BE603" w14:textId="77777777" w:rsidR="00A9130C" w:rsidRDefault="00A9130C" w:rsidP="007B57C0">
      <w:pPr>
        <w:spacing w:line="240" w:lineRule="auto"/>
      </w:pPr>
      <w:r>
        <w:continuationSeparator/>
      </w:r>
    </w:p>
  </w:footnote>
  <w:footnote w:id="1">
    <w:p w14:paraId="3DCC9EF7" w14:textId="77777777" w:rsidR="00743233" w:rsidRPr="002D28D9" w:rsidRDefault="00743233" w:rsidP="00CD504E">
      <w:pPr>
        <w:pStyle w:val="Voetnoottekst"/>
        <w:rPr>
          <w:i w:val="0"/>
          <w:lang w:val="en-GB"/>
        </w:rPr>
      </w:pPr>
      <w:r w:rsidRPr="002D28D9">
        <w:rPr>
          <w:rStyle w:val="Voetnootmarkering"/>
          <w:i w:val="0"/>
        </w:rPr>
        <w:footnoteRef/>
      </w:r>
      <w:r w:rsidRPr="002D28D9">
        <w:rPr>
          <w:i w:val="0"/>
        </w:rPr>
        <w:t xml:space="preserve"> PowerMatcher is a registered trademark of TNO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2054" w14:textId="2387DD61" w:rsidR="00743233" w:rsidRPr="001F399A" w:rsidRDefault="00743233" w:rsidP="00D75CDB">
    <w:pPr>
      <w:tabs>
        <w:tab w:val="right" w:pos="9639"/>
      </w:tabs>
      <w:rPr>
        <w:rStyle w:val="SectionChar"/>
      </w:rPr>
    </w:pPr>
    <w:r w:rsidRPr="00767AC6">
      <w:rPr>
        <w:rStyle w:val="SectionChar"/>
      </w:rPr>
      <w:fldChar w:fldCharType="begin"/>
    </w:r>
    <w:r w:rsidRPr="00767AC6">
      <w:rPr>
        <w:rStyle w:val="SectionChar"/>
      </w:rPr>
      <w:instrText xml:space="preserve"> DOCPROPERTY  TitleOfReport  \* MERGEFORMAT </w:instrText>
    </w:r>
    <w:r w:rsidRPr="00767AC6">
      <w:rPr>
        <w:rStyle w:val="SectionChar"/>
      </w:rPr>
      <w:fldChar w:fldCharType="separate"/>
    </w:r>
    <w:r>
      <w:rPr>
        <w:rStyle w:val="SectionChar"/>
      </w:rPr>
      <w:t>USEF The Framework Implemented – Implementation Guidelines</w:t>
    </w:r>
    <w:r w:rsidRPr="00767AC6">
      <w:rPr>
        <w:rStyle w:val="SectionChar"/>
      </w:rPr>
      <w:fldChar w:fldCharType="end"/>
    </w:r>
    <w:r>
      <w:rPr>
        <w:noProof/>
      </w:rPr>
      <w:drawing>
        <wp:anchor distT="0" distB="0" distL="114300" distR="114300" simplePos="0" relativeHeight="251657216" behindDoc="1" locked="1" layoutInCell="1" allowOverlap="1" wp14:anchorId="18FF23F1" wp14:editId="0F12834F">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7AC6">
      <w:rPr>
        <w:color w:val="7F7F7F"/>
        <w:szCs w:val="14"/>
      </w:rPr>
      <w:t xml:space="preserve"> </w:t>
    </w:r>
    <w:r w:rsidRPr="00767AC6">
      <w:rPr>
        <w:rFonts w:cs="Arial"/>
        <w:color w:val="C00000"/>
        <w:szCs w:val="14"/>
      </w:rPr>
      <w:t>■</w:t>
    </w:r>
    <w:r w:rsidRPr="00E936A9">
      <w:rPr>
        <w:rStyle w:val="SectionChar"/>
      </w:rPr>
      <w:t xml:space="preserve"> </w:t>
    </w:r>
    <w:r w:rsidR="00D51058">
      <w:rPr>
        <w:rStyle w:val="SectionChar"/>
      </w:rPr>
      <w:t>v 1.3.6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97EB05" w14:textId="77777777" w:rsidR="00743233" w:rsidRDefault="00743233" w:rsidP="00AE60BB">
    <w:pPr>
      <w:pStyle w:val="Koptekst"/>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9pt;height:7.9pt" o:bullet="t">
        <v:imagedata r:id="rId1" o:title="Blokje_USEF-rood"/>
      </v:shape>
    </w:pict>
  </w:numPicBullet>
  <w:numPicBullet w:numPicBulletId="1">
    <w:pict>
      <v:shape id="_x0000_i1030" type="#_x0000_t75" style="width:12pt;height:12pt" o:bullet="t">
        <v:imagedata r:id="rId2" o:title="art63F"/>
      </v:shape>
    </w:pict>
  </w:numPicBullet>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hint="default"/>
      </w:rPr>
    </w:lvl>
  </w:abstractNum>
  <w:abstractNum w:abstractNumId="1" w15:restartNumberingAfterBreak="0">
    <w:nsid w:val="02FD5984"/>
    <w:multiLevelType w:val="hybridMultilevel"/>
    <w:tmpl w:val="2B2A3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7D1E"/>
    <w:multiLevelType w:val="hybridMultilevel"/>
    <w:tmpl w:val="53C4138E"/>
    <w:lvl w:ilvl="0" w:tplc="08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6" w15:restartNumberingAfterBreak="0">
    <w:nsid w:val="14801A5B"/>
    <w:multiLevelType w:val="multilevel"/>
    <w:tmpl w:val="787459CA"/>
    <w:numStyleLink w:val="Listingbullit"/>
  </w:abstractNum>
  <w:abstractNum w:abstractNumId="7" w15:restartNumberingAfterBreak="0">
    <w:nsid w:val="1936557B"/>
    <w:multiLevelType w:val="hybridMultilevel"/>
    <w:tmpl w:val="0C9E52E4"/>
    <w:lvl w:ilvl="0" w:tplc="AD7849C4">
      <w:start w:val="1"/>
      <w:numFmt w:val="decimal"/>
      <w:pStyle w:val="Voettekst"/>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10" w15:restartNumberingAfterBreak="0">
    <w:nsid w:val="28D76DCA"/>
    <w:multiLevelType w:val="multilevel"/>
    <w:tmpl w:val="014896E8"/>
    <w:lvl w:ilvl="0">
      <w:start w:val="1"/>
      <w:numFmt w:val="upperRoman"/>
      <w:pStyle w:val="Lijstalinea"/>
      <w:lvlText w:val="%1"/>
      <w:lvlJc w:val="left"/>
      <w:pPr>
        <w:ind w:left="284" w:hanging="284"/>
      </w:pPr>
      <w:rPr>
        <w:rFonts w:hint="default"/>
        <w:kern w:val="16"/>
      </w:rPr>
    </w:lvl>
    <w:lvl w:ilvl="1">
      <w:start w:val="1"/>
      <w:numFmt w:val="lowerLetter"/>
      <w:lvlText w:val="%2)"/>
      <w:lvlJc w:val="left"/>
      <w:pPr>
        <w:ind w:left="567" w:hanging="283"/>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6EB0693"/>
    <w:multiLevelType w:val="hybridMultilevel"/>
    <w:tmpl w:val="BEA69E48"/>
    <w:lvl w:ilvl="0" w:tplc="B6FEC08E">
      <w:start w:val="5"/>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13" w15:restartNumberingAfterBreak="0">
    <w:nsid w:val="436534D2"/>
    <w:multiLevelType w:val="hybridMultilevel"/>
    <w:tmpl w:val="33F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Kop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FD6E7A"/>
    <w:multiLevelType w:val="hybridMultilevel"/>
    <w:tmpl w:val="53C4138E"/>
    <w:lvl w:ilvl="0" w:tplc="08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8"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0"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21" w15:restartNumberingAfterBreak="0">
    <w:nsid w:val="738163FF"/>
    <w:multiLevelType w:val="hybridMultilevel"/>
    <w:tmpl w:val="83A6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8323C"/>
    <w:multiLevelType w:val="hybridMultilevel"/>
    <w:tmpl w:val="B986EA7C"/>
    <w:lvl w:ilvl="0" w:tplc="D88AE670">
      <w:start w:val="1"/>
      <w:numFmt w:val="decimal"/>
      <w:pStyle w:val="Captionfigurephoto"/>
      <w:lvlText w:val="%1.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23" w15:restartNumberingAfterBreak="0">
    <w:nsid w:val="7AF02464"/>
    <w:multiLevelType w:val="hybridMultilevel"/>
    <w:tmpl w:val="B2CE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53C98"/>
    <w:multiLevelType w:val="multilevel"/>
    <w:tmpl w:val="E7100534"/>
    <w:lvl w:ilvl="0">
      <w:start w:val="1"/>
      <w:numFmt w:val="decimal"/>
      <w:pStyle w:val="Kop1"/>
      <w:lvlText w:val="%1 "/>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pStyle w:val="Kop3"/>
      <w:lvlText w:val="%1.%2.%3"/>
      <w:lvlJc w:val="left"/>
      <w:pPr>
        <w:ind w:left="1080" w:hanging="360"/>
      </w:pPr>
      <w:rPr>
        <w:rFonts w:hint="default"/>
      </w:rPr>
    </w:lvl>
    <w:lvl w:ilvl="3">
      <w:start w:val="1"/>
      <w:numFmt w:val="decimal"/>
      <w:pStyle w:val="Kop4"/>
      <w:lvlText w:val="%1.%2.%3.%4"/>
      <w:lvlJc w:val="left"/>
      <w:pPr>
        <w:ind w:left="1440" w:hanging="360"/>
      </w:pPr>
      <w:rPr>
        <w:rFonts w:hint="default"/>
      </w:rPr>
    </w:lvl>
    <w:lvl w:ilvl="4">
      <w:start w:val="1"/>
      <w:numFmt w:val="decimal"/>
      <w:pStyle w:val="Kop5"/>
      <w:lvlText w:val="%1.%2.%3.%4.%5"/>
      <w:lvlJc w:val="left"/>
      <w:pPr>
        <w:ind w:left="10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9"/>
  </w:num>
  <w:num w:numId="2">
    <w:abstractNumId w:val="16"/>
  </w:num>
  <w:num w:numId="3">
    <w:abstractNumId w:val="9"/>
  </w:num>
  <w:num w:numId="4">
    <w:abstractNumId w:val="17"/>
  </w:num>
  <w:num w:numId="5">
    <w:abstractNumId w:val="6"/>
  </w:num>
  <w:num w:numId="6">
    <w:abstractNumId w:val="7"/>
  </w:num>
  <w:num w:numId="7">
    <w:abstractNumId w:val="22"/>
  </w:num>
  <w:num w:numId="8">
    <w:abstractNumId w:val="3"/>
  </w:num>
  <w:num w:numId="9">
    <w:abstractNumId w:val="21"/>
  </w:num>
  <w:num w:numId="10">
    <w:abstractNumId w:val="23"/>
  </w:num>
  <w:num w:numId="11">
    <w:abstractNumId w:val="13"/>
  </w:num>
  <w:num w:numId="12">
    <w:abstractNumId w:val="1"/>
  </w:num>
  <w:num w:numId="13">
    <w:abstractNumId w:val="11"/>
  </w:num>
  <w:num w:numId="14">
    <w:abstractNumId w:val="18"/>
  </w:num>
  <w:num w:numId="15">
    <w:abstractNumId w:val="10"/>
  </w:num>
  <w:num w:numId="16">
    <w:abstractNumId w:val="8"/>
  </w:num>
  <w:num w:numId="17">
    <w:abstractNumId w:val="12"/>
  </w:num>
  <w:num w:numId="18">
    <w:abstractNumId w:val="4"/>
  </w:num>
  <w:num w:numId="19">
    <w:abstractNumId w:val="20"/>
  </w:num>
  <w:num w:numId="20">
    <w:abstractNumId w:val="14"/>
  </w:num>
  <w:num w:numId="21">
    <w:abstractNumId w:val="24"/>
  </w:num>
  <w:num w:numId="22">
    <w:abstractNumId w:val="5"/>
  </w:num>
  <w:num w:numId="23">
    <w:abstractNumId w:val="15"/>
  </w:num>
  <w:num w:numId="24">
    <w:abstractNumId w:val="2"/>
  </w:num>
  <w:num w:numId="25">
    <w:abstractNumId w:val="10"/>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FA"/>
    <w:rsid w:val="00000258"/>
    <w:rsid w:val="00001000"/>
    <w:rsid w:val="0000105C"/>
    <w:rsid w:val="000012C5"/>
    <w:rsid w:val="00001492"/>
    <w:rsid w:val="00002137"/>
    <w:rsid w:val="00003622"/>
    <w:rsid w:val="00003B3F"/>
    <w:rsid w:val="00004C43"/>
    <w:rsid w:val="000064F3"/>
    <w:rsid w:val="00006701"/>
    <w:rsid w:val="0000682B"/>
    <w:rsid w:val="00007622"/>
    <w:rsid w:val="00011F32"/>
    <w:rsid w:val="0001255C"/>
    <w:rsid w:val="00012BBC"/>
    <w:rsid w:val="00012E16"/>
    <w:rsid w:val="0001363F"/>
    <w:rsid w:val="000139B6"/>
    <w:rsid w:val="000139E2"/>
    <w:rsid w:val="00014482"/>
    <w:rsid w:val="000147A1"/>
    <w:rsid w:val="000148E3"/>
    <w:rsid w:val="00014D86"/>
    <w:rsid w:val="000214FD"/>
    <w:rsid w:val="000221C0"/>
    <w:rsid w:val="0002284A"/>
    <w:rsid w:val="000232AF"/>
    <w:rsid w:val="000265B5"/>
    <w:rsid w:val="0002753F"/>
    <w:rsid w:val="00031E9B"/>
    <w:rsid w:val="00033A63"/>
    <w:rsid w:val="00035972"/>
    <w:rsid w:val="000363E0"/>
    <w:rsid w:val="00036565"/>
    <w:rsid w:val="00041901"/>
    <w:rsid w:val="000429C8"/>
    <w:rsid w:val="00043A4A"/>
    <w:rsid w:val="0004426F"/>
    <w:rsid w:val="0004436A"/>
    <w:rsid w:val="00046DBC"/>
    <w:rsid w:val="00047744"/>
    <w:rsid w:val="00047902"/>
    <w:rsid w:val="000506C6"/>
    <w:rsid w:val="00050FC3"/>
    <w:rsid w:val="000521F4"/>
    <w:rsid w:val="00053271"/>
    <w:rsid w:val="00055170"/>
    <w:rsid w:val="00055AFA"/>
    <w:rsid w:val="00056EDF"/>
    <w:rsid w:val="00057B09"/>
    <w:rsid w:val="00060009"/>
    <w:rsid w:val="00060831"/>
    <w:rsid w:val="00061C0E"/>
    <w:rsid w:val="000626EA"/>
    <w:rsid w:val="00063B04"/>
    <w:rsid w:val="000653F0"/>
    <w:rsid w:val="00065917"/>
    <w:rsid w:val="0006640A"/>
    <w:rsid w:val="00066E40"/>
    <w:rsid w:val="00067581"/>
    <w:rsid w:val="000677C7"/>
    <w:rsid w:val="00067D0F"/>
    <w:rsid w:val="00070213"/>
    <w:rsid w:val="0007035E"/>
    <w:rsid w:val="00070825"/>
    <w:rsid w:val="00071385"/>
    <w:rsid w:val="00073E41"/>
    <w:rsid w:val="00074204"/>
    <w:rsid w:val="000744D8"/>
    <w:rsid w:val="000754ED"/>
    <w:rsid w:val="00075E4E"/>
    <w:rsid w:val="00077120"/>
    <w:rsid w:val="00077E5D"/>
    <w:rsid w:val="00081B50"/>
    <w:rsid w:val="00083221"/>
    <w:rsid w:val="00083437"/>
    <w:rsid w:val="00084595"/>
    <w:rsid w:val="000845C1"/>
    <w:rsid w:val="000860B8"/>
    <w:rsid w:val="00086C67"/>
    <w:rsid w:val="000873E6"/>
    <w:rsid w:val="00087946"/>
    <w:rsid w:val="00090263"/>
    <w:rsid w:val="000907EC"/>
    <w:rsid w:val="00091703"/>
    <w:rsid w:val="0009171E"/>
    <w:rsid w:val="00095531"/>
    <w:rsid w:val="0009703A"/>
    <w:rsid w:val="000971FF"/>
    <w:rsid w:val="000A06BD"/>
    <w:rsid w:val="000A20B7"/>
    <w:rsid w:val="000A330B"/>
    <w:rsid w:val="000A3F8E"/>
    <w:rsid w:val="000A4EA3"/>
    <w:rsid w:val="000A5225"/>
    <w:rsid w:val="000A6AC2"/>
    <w:rsid w:val="000B1019"/>
    <w:rsid w:val="000B185F"/>
    <w:rsid w:val="000B2ECF"/>
    <w:rsid w:val="000B3405"/>
    <w:rsid w:val="000B3EBE"/>
    <w:rsid w:val="000B4E98"/>
    <w:rsid w:val="000B579B"/>
    <w:rsid w:val="000B61EC"/>
    <w:rsid w:val="000B6B62"/>
    <w:rsid w:val="000C3E51"/>
    <w:rsid w:val="000C45C9"/>
    <w:rsid w:val="000D0366"/>
    <w:rsid w:val="000D071D"/>
    <w:rsid w:val="000D0F18"/>
    <w:rsid w:val="000D16E0"/>
    <w:rsid w:val="000D1EFD"/>
    <w:rsid w:val="000D2FED"/>
    <w:rsid w:val="000D3A69"/>
    <w:rsid w:val="000D4452"/>
    <w:rsid w:val="000D46B7"/>
    <w:rsid w:val="000D6640"/>
    <w:rsid w:val="000D6E73"/>
    <w:rsid w:val="000D70AE"/>
    <w:rsid w:val="000D7CC2"/>
    <w:rsid w:val="000E0511"/>
    <w:rsid w:val="000E1E68"/>
    <w:rsid w:val="000E652D"/>
    <w:rsid w:val="000E6746"/>
    <w:rsid w:val="000E71DA"/>
    <w:rsid w:val="000F2A8B"/>
    <w:rsid w:val="000F2C3B"/>
    <w:rsid w:val="000F2E35"/>
    <w:rsid w:val="000F39A3"/>
    <w:rsid w:val="000F3B59"/>
    <w:rsid w:val="000F4F7B"/>
    <w:rsid w:val="000F6D94"/>
    <w:rsid w:val="00100671"/>
    <w:rsid w:val="00101370"/>
    <w:rsid w:val="001026C2"/>
    <w:rsid w:val="00103627"/>
    <w:rsid w:val="00103F2C"/>
    <w:rsid w:val="0010482A"/>
    <w:rsid w:val="00105EF1"/>
    <w:rsid w:val="00106265"/>
    <w:rsid w:val="00113502"/>
    <w:rsid w:val="00113B6C"/>
    <w:rsid w:val="00114450"/>
    <w:rsid w:val="0011484C"/>
    <w:rsid w:val="00114916"/>
    <w:rsid w:val="00114F0F"/>
    <w:rsid w:val="00115D7F"/>
    <w:rsid w:val="00115FA2"/>
    <w:rsid w:val="00116028"/>
    <w:rsid w:val="00117078"/>
    <w:rsid w:val="00117143"/>
    <w:rsid w:val="0011717B"/>
    <w:rsid w:val="00117942"/>
    <w:rsid w:val="00117B9E"/>
    <w:rsid w:val="00120D72"/>
    <w:rsid w:val="00121292"/>
    <w:rsid w:val="00123A49"/>
    <w:rsid w:val="00124A4F"/>
    <w:rsid w:val="0012723E"/>
    <w:rsid w:val="00127363"/>
    <w:rsid w:val="00127848"/>
    <w:rsid w:val="00127ED8"/>
    <w:rsid w:val="00130EA5"/>
    <w:rsid w:val="00130F86"/>
    <w:rsid w:val="00132CE6"/>
    <w:rsid w:val="00132F35"/>
    <w:rsid w:val="0013358B"/>
    <w:rsid w:val="00135B04"/>
    <w:rsid w:val="00135F70"/>
    <w:rsid w:val="001368C6"/>
    <w:rsid w:val="00137954"/>
    <w:rsid w:val="00140E90"/>
    <w:rsid w:val="00142ABC"/>
    <w:rsid w:val="00142C8B"/>
    <w:rsid w:val="00145F94"/>
    <w:rsid w:val="00146E56"/>
    <w:rsid w:val="0015131B"/>
    <w:rsid w:val="00151D16"/>
    <w:rsid w:val="00152B5A"/>
    <w:rsid w:val="001556FC"/>
    <w:rsid w:val="00155FEA"/>
    <w:rsid w:val="00157313"/>
    <w:rsid w:val="001575A4"/>
    <w:rsid w:val="00157837"/>
    <w:rsid w:val="00161AC4"/>
    <w:rsid w:val="001627DC"/>
    <w:rsid w:val="00162896"/>
    <w:rsid w:val="00162DA0"/>
    <w:rsid w:val="00163406"/>
    <w:rsid w:val="0016375E"/>
    <w:rsid w:val="00164790"/>
    <w:rsid w:val="001650C9"/>
    <w:rsid w:val="0016740A"/>
    <w:rsid w:val="001676D2"/>
    <w:rsid w:val="00171F34"/>
    <w:rsid w:val="0017262B"/>
    <w:rsid w:val="0017266B"/>
    <w:rsid w:val="0017463A"/>
    <w:rsid w:val="001748C3"/>
    <w:rsid w:val="00176354"/>
    <w:rsid w:val="00176D02"/>
    <w:rsid w:val="00177C67"/>
    <w:rsid w:val="00180296"/>
    <w:rsid w:val="001803BC"/>
    <w:rsid w:val="00180419"/>
    <w:rsid w:val="00180611"/>
    <w:rsid w:val="001828C0"/>
    <w:rsid w:val="001829E5"/>
    <w:rsid w:val="00182B10"/>
    <w:rsid w:val="0018422C"/>
    <w:rsid w:val="00185170"/>
    <w:rsid w:val="00186F0B"/>
    <w:rsid w:val="00190C7D"/>
    <w:rsid w:val="001932B2"/>
    <w:rsid w:val="0019344C"/>
    <w:rsid w:val="00193929"/>
    <w:rsid w:val="001939C5"/>
    <w:rsid w:val="001939D6"/>
    <w:rsid w:val="00193D27"/>
    <w:rsid w:val="00195128"/>
    <w:rsid w:val="00195ECE"/>
    <w:rsid w:val="00196BE7"/>
    <w:rsid w:val="00197897"/>
    <w:rsid w:val="00197FBD"/>
    <w:rsid w:val="001A1436"/>
    <w:rsid w:val="001A2FDF"/>
    <w:rsid w:val="001A4A33"/>
    <w:rsid w:val="001A5626"/>
    <w:rsid w:val="001B1A01"/>
    <w:rsid w:val="001B1B58"/>
    <w:rsid w:val="001B1C32"/>
    <w:rsid w:val="001B269A"/>
    <w:rsid w:val="001B3B3A"/>
    <w:rsid w:val="001B3BBB"/>
    <w:rsid w:val="001B6793"/>
    <w:rsid w:val="001B7EDF"/>
    <w:rsid w:val="001C0036"/>
    <w:rsid w:val="001C07C3"/>
    <w:rsid w:val="001C1878"/>
    <w:rsid w:val="001C18D1"/>
    <w:rsid w:val="001C493A"/>
    <w:rsid w:val="001C6E50"/>
    <w:rsid w:val="001C6F98"/>
    <w:rsid w:val="001C7166"/>
    <w:rsid w:val="001D00AE"/>
    <w:rsid w:val="001D1558"/>
    <w:rsid w:val="001D244A"/>
    <w:rsid w:val="001D2B6A"/>
    <w:rsid w:val="001D505C"/>
    <w:rsid w:val="001D66EF"/>
    <w:rsid w:val="001D6D36"/>
    <w:rsid w:val="001D73A9"/>
    <w:rsid w:val="001E1E7B"/>
    <w:rsid w:val="001E2B4D"/>
    <w:rsid w:val="001E2F3A"/>
    <w:rsid w:val="001E3593"/>
    <w:rsid w:val="001E3D68"/>
    <w:rsid w:val="001E3E49"/>
    <w:rsid w:val="001E4A91"/>
    <w:rsid w:val="001E602E"/>
    <w:rsid w:val="001E6114"/>
    <w:rsid w:val="001E67AA"/>
    <w:rsid w:val="001E7DA0"/>
    <w:rsid w:val="001E7E1C"/>
    <w:rsid w:val="001F031F"/>
    <w:rsid w:val="001F04FA"/>
    <w:rsid w:val="001F1930"/>
    <w:rsid w:val="001F20DB"/>
    <w:rsid w:val="001F399A"/>
    <w:rsid w:val="001F3E3D"/>
    <w:rsid w:val="001F4511"/>
    <w:rsid w:val="001F5133"/>
    <w:rsid w:val="001F5647"/>
    <w:rsid w:val="002005E3"/>
    <w:rsid w:val="00200B98"/>
    <w:rsid w:val="00200E61"/>
    <w:rsid w:val="002016BD"/>
    <w:rsid w:val="00203374"/>
    <w:rsid w:val="00204452"/>
    <w:rsid w:val="00204640"/>
    <w:rsid w:val="00204F81"/>
    <w:rsid w:val="00205791"/>
    <w:rsid w:val="00205E82"/>
    <w:rsid w:val="00206081"/>
    <w:rsid w:val="00206202"/>
    <w:rsid w:val="0021008F"/>
    <w:rsid w:val="00216B16"/>
    <w:rsid w:val="00220047"/>
    <w:rsid w:val="00221A0C"/>
    <w:rsid w:val="002239C0"/>
    <w:rsid w:val="00224B22"/>
    <w:rsid w:val="002253EF"/>
    <w:rsid w:val="00225544"/>
    <w:rsid w:val="002258AB"/>
    <w:rsid w:val="00226523"/>
    <w:rsid w:val="00226CE4"/>
    <w:rsid w:val="00227937"/>
    <w:rsid w:val="00227D0C"/>
    <w:rsid w:val="002313FE"/>
    <w:rsid w:val="00232034"/>
    <w:rsid w:val="00233C9F"/>
    <w:rsid w:val="00235069"/>
    <w:rsid w:val="00236323"/>
    <w:rsid w:val="00236A2C"/>
    <w:rsid w:val="002403B7"/>
    <w:rsid w:val="002404A6"/>
    <w:rsid w:val="00240EE1"/>
    <w:rsid w:val="002412E4"/>
    <w:rsid w:val="00241424"/>
    <w:rsid w:val="00246048"/>
    <w:rsid w:val="0025291A"/>
    <w:rsid w:val="00252D8E"/>
    <w:rsid w:val="00252E7A"/>
    <w:rsid w:val="00252EB3"/>
    <w:rsid w:val="0025355E"/>
    <w:rsid w:val="00253618"/>
    <w:rsid w:val="00253B5C"/>
    <w:rsid w:val="00254ACE"/>
    <w:rsid w:val="00254EE4"/>
    <w:rsid w:val="002609F1"/>
    <w:rsid w:val="00262341"/>
    <w:rsid w:val="00262EB7"/>
    <w:rsid w:val="00264DAF"/>
    <w:rsid w:val="0026568C"/>
    <w:rsid w:val="00270CC0"/>
    <w:rsid w:val="00271B1A"/>
    <w:rsid w:val="002729D3"/>
    <w:rsid w:val="00272F0E"/>
    <w:rsid w:val="0027325B"/>
    <w:rsid w:val="00273EDA"/>
    <w:rsid w:val="00280013"/>
    <w:rsid w:val="00280096"/>
    <w:rsid w:val="0028223C"/>
    <w:rsid w:val="00282473"/>
    <w:rsid w:val="00283BF9"/>
    <w:rsid w:val="00284982"/>
    <w:rsid w:val="0028597F"/>
    <w:rsid w:val="00285A0E"/>
    <w:rsid w:val="00286F1A"/>
    <w:rsid w:val="00291B22"/>
    <w:rsid w:val="0029357C"/>
    <w:rsid w:val="00293B50"/>
    <w:rsid w:val="002944C1"/>
    <w:rsid w:val="00295E33"/>
    <w:rsid w:val="00295FEB"/>
    <w:rsid w:val="002A1722"/>
    <w:rsid w:val="002A2AB4"/>
    <w:rsid w:val="002A6993"/>
    <w:rsid w:val="002A6E5F"/>
    <w:rsid w:val="002B0183"/>
    <w:rsid w:val="002B0809"/>
    <w:rsid w:val="002B0B72"/>
    <w:rsid w:val="002B152B"/>
    <w:rsid w:val="002B1C5C"/>
    <w:rsid w:val="002B46E7"/>
    <w:rsid w:val="002B4A74"/>
    <w:rsid w:val="002B6B0A"/>
    <w:rsid w:val="002C203B"/>
    <w:rsid w:val="002C3B8D"/>
    <w:rsid w:val="002C41E7"/>
    <w:rsid w:val="002C4F43"/>
    <w:rsid w:val="002C6E5C"/>
    <w:rsid w:val="002C7584"/>
    <w:rsid w:val="002C7C36"/>
    <w:rsid w:val="002D1576"/>
    <w:rsid w:val="002D159E"/>
    <w:rsid w:val="002D1F10"/>
    <w:rsid w:val="002D2068"/>
    <w:rsid w:val="002D2310"/>
    <w:rsid w:val="002D28D9"/>
    <w:rsid w:val="002D2CA1"/>
    <w:rsid w:val="002D3942"/>
    <w:rsid w:val="002D445B"/>
    <w:rsid w:val="002D4AF6"/>
    <w:rsid w:val="002D555D"/>
    <w:rsid w:val="002E36E6"/>
    <w:rsid w:val="002E4486"/>
    <w:rsid w:val="002E45E3"/>
    <w:rsid w:val="002E7E11"/>
    <w:rsid w:val="002F02CA"/>
    <w:rsid w:val="002F032F"/>
    <w:rsid w:val="002F0A65"/>
    <w:rsid w:val="002F0E40"/>
    <w:rsid w:val="002F1FED"/>
    <w:rsid w:val="002F210D"/>
    <w:rsid w:val="002F6E2B"/>
    <w:rsid w:val="002F6ECE"/>
    <w:rsid w:val="003004B0"/>
    <w:rsid w:val="0030207E"/>
    <w:rsid w:val="00302BDE"/>
    <w:rsid w:val="003042DA"/>
    <w:rsid w:val="00306289"/>
    <w:rsid w:val="00306A44"/>
    <w:rsid w:val="003070B9"/>
    <w:rsid w:val="00307960"/>
    <w:rsid w:val="00307AB9"/>
    <w:rsid w:val="00307DA1"/>
    <w:rsid w:val="00313390"/>
    <w:rsid w:val="003147EF"/>
    <w:rsid w:val="003148B9"/>
    <w:rsid w:val="003151B1"/>
    <w:rsid w:val="00316DD5"/>
    <w:rsid w:val="00316E5E"/>
    <w:rsid w:val="00316F71"/>
    <w:rsid w:val="003202AC"/>
    <w:rsid w:val="00322935"/>
    <w:rsid w:val="0032387B"/>
    <w:rsid w:val="00326156"/>
    <w:rsid w:val="00326289"/>
    <w:rsid w:val="003265E5"/>
    <w:rsid w:val="003311A6"/>
    <w:rsid w:val="00331951"/>
    <w:rsid w:val="003333CA"/>
    <w:rsid w:val="00333A1E"/>
    <w:rsid w:val="003347D7"/>
    <w:rsid w:val="003358E9"/>
    <w:rsid w:val="00337AD4"/>
    <w:rsid w:val="003411A3"/>
    <w:rsid w:val="00342F68"/>
    <w:rsid w:val="0035052E"/>
    <w:rsid w:val="00350DA0"/>
    <w:rsid w:val="003510FB"/>
    <w:rsid w:val="00351185"/>
    <w:rsid w:val="003543B5"/>
    <w:rsid w:val="00355B3C"/>
    <w:rsid w:val="00356BF0"/>
    <w:rsid w:val="003609DF"/>
    <w:rsid w:val="00360A90"/>
    <w:rsid w:val="003618AE"/>
    <w:rsid w:val="003624AF"/>
    <w:rsid w:val="00362CB8"/>
    <w:rsid w:val="00366F4D"/>
    <w:rsid w:val="003672C2"/>
    <w:rsid w:val="0037151B"/>
    <w:rsid w:val="003720D3"/>
    <w:rsid w:val="00373B4C"/>
    <w:rsid w:val="003747C7"/>
    <w:rsid w:val="003758CC"/>
    <w:rsid w:val="003772DE"/>
    <w:rsid w:val="00377569"/>
    <w:rsid w:val="00382389"/>
    <w:rsid w:val="003834B2"/>
    <w:rsid w:val="00383659"/>
    <w:rsid w:val="00384B57"/>
    <w:rsid w:val="003875A5"/>
    <w:rsid w:val="003875EC"/>
    <w:rsid w:val="00387B9B"/>
    <w:rsid w:val="003915C7"/>
    <w:rsid w:val="00393C04"/>
    <w:rsid w:val="003969E4"/>
    <w:rsid w:val="0039799C"/>
    <w:rsid w:val="003A0604"/>
    <w:rsid w:val="003A2DDC"/>
    <w:rsid w:val="003A343E"/>
    <w:rsid w:val="003A3D4C"/>
    <w:rsid w:val="003A42E1"/>
    <w:rsid w:val="003A7893"/>
    <w:rsid w:val="003B171F"/>
    <w:rsid w:val="003B2044"/>
    <w:rsid w:val="003B3431"/>
    <w:rsid w:val="003B41E9"/>
    <w:rsid w:val="003B58BC"/>
    <w:rsid w:val="003B5AA1"/>
    <w:rsid w:val="003B5CEF"/>
    <w:rsid w:val="003B76CC"/>
    <w:rsid w:val="003C3A9A"/>
    <w:rsid w:val="003C6B57"/>
    <w:rsid w:val="003C74A5"/>
    <w:rsid w:val="003D008B"/>
    <w:rsid w:val="003D08FE"/>
    <w:rsid w:val="003D0CDB"/>
    <w:rsid w:val="003D1C7D"/>
    <w:rsid w:val="003D2AD5"/>
    <w:rsid w:val="003D4241"/>
    <w:rsid w:val="003D441A"/>
    <w:rsid w:val="003D45D5"/>
    <w:rsid w:val="003D4E54"/>
    <w:rsid w:val="003D74C8"/>
    <w:rsid w:val="003D7C5D"/>
    <w:rsid w:val="003E0CEB"/>
    <w:rsid w:val="003E1E7B"/>
    <w:rsid w:val="003E37DB"/>
    <w:rsid w:val="003E45CD"/>
    <w:rsid w:val="003E4D9D"/>
    <w:rsid w:val="003F018C"/>
    <w:rsid w:val="003F16A7"/>
    <w:rsid w:val="003F252A"/>
    <w:rsid w:val="003F292E"/>
    <w:rsid w:val="003F46D1"/>
    <w:rsid w:val="003F6061"/>
    <w:rsid w:val="003F6AFB"/>
    <w:rsid w:val="003F7475"/>
    <w:rsid w:val="00402A78"/>
    <w:rsid w:val="00403498"/>
    <w:rsid w:val="00403FC6"/>
    <w:rsid w:val="0040494B"/>
    <w:rsid w:val="0040540E"/>
    <w:rsid w:val="00407A21"/>
    <w:rsid w:val="00407BE8"/>
    <w:rsid w:val="00410592"/>
    <w:rsid w:val="004109E6"/>
    <w:rsid w:val="00414C49"/>
    <w:rsid w:val="004152A2"/>
    <w:rsid w:val="0041549B"/>
    <w:rsid w:val="00415641"/>
    <w:rsid w:val="004207C6"/>
    <w:rsid w:val="004246BF"/>
    <w:rsid w:val="00427255"/>
    <w:rsid w:val="00431044"/>
    <w:rsid w:val="00431471"/>
    <w:rsid w:val="00431E70"/>
    <w:rsid w:val="004332C6"/>
    <w:rsid w:val="00433D78"/>
    <w:rsid w:val="00433F93"/>
    <w:rsid w:val="00434530"/>
    <w:rsid w:val="004365E2"/>
    <w:rsid w:val="00441CB5"/>
    <w:rsid w:val="004438DD"/>
    <w:rsid w:val="00445917"/>
    <w:rsid w:val="00446333"/>
    <w:rsid w:val="00447C8C"/>
    <w:rsid w:val="004510B2"/>
    <w:rsid w:val="0045125F"/>
    <w:rsid w:val="004529B1"/>
    <w:rsid w:val="00453116"/>
    <w:rsid w:val="00453A7C"/>
    <w:rsid w:val="00455100"/>
    <w:rsid w:val="004637E4"/>
    <w:rsid w:val="004639CF"/>
    <w:rsid w:val="004641C7"/>
    <w:rsid w:val="0046648C"/>
    <w:rsid w:val="004666F3"/>
    <w:rsid w:val="004667B5"/>
    <w:rsid w:val="00466F02"/>
    <w:rsid w:val="004673E9"/>
    <w:rsid w:val="004676C8"/>
    <w:rsid w:val="004677F7"/>
    <w:rsid w:val="00467C8C"/>
    <w:rsid w:val="004711DA"/>
    <w:rsid w:val="00471644"/>
    <w:rsid w:val="00472782"/>
    <w:rsid w:val="00477BC9"/>
    <w:rsid w:val="00477C71"/>
    <w:rsid w:val="00481704"/>
    <w:rsid w:val="004827E8"/>
    <w:rsid w:val="00482B53"/>
    <w:rsid w:val="00483163"/>
    <w:rsid w:val="00483E28"/>
    <w:rsid w:val="00485468"/>
    <w:rsid w:val="00487FDD"/>
    <w:rsid w:val="0049098C"/>
    <w:rsid w:val="0049163F"/>
    <w:rsid w:val="0049274A"/>
    <w:rsid w:val="00492960"/>
    <w:rsid w:val="00493526"/>
    <w:rsid w:val="004935E5"/>
    <w:rsid w:val="004A0A4B"/>
    <w:rsid w:val="004A1363"/>
    <w:rsid w:val="004A185A"/>
    <w:rsid w:val="004A23F9"/>
    <w:rsid w:val="004A3835"/>
    <w:rsid w:val="004A39EF"/>
    <w:rsid w:val="004A4702"/>
    <w:rsid w:val="004A4E9C"/>
    <w:rsid w:val="004A5314"/>
    <w:rsid w:val="004A6C02"/>
    <w:rsid w:val="004A6C1B"/>
    <w:rsid w:val="004B0A4D"/>
    <w:rsid w:val="004B1DD3"/>
    <w:rsid w:val="004B2073"/>
    <w:rsid w:val="004B2167"/>
    <w:rsid w:val="004B3A12"/>
    <w:rsid w:val="004B5E9A"/>
    <w:rsid w:val="004B616B"/>
    <w:rsid w:val="004C2D20"/>
    <w:rsid w:val="004C30BA"/>
    <w:rsid w:val="004C3DE8"/>
    <w:rsid w:val="004C4C97"/>
    <w:rsid w:val="004C61AA"/>
    <w:rsid w:val="004C6761"/>
    <w:rsid w:val="004C685E"/>
    <w:rsid w:val="004D13BB"/>
    <w:rsid w:val="004D2D7F"/>
    <w:rsid w:val="004D3757"/>
    <w:rsid w:val="004D406C"/>
    <w:rsid w:val="004D4E3D"/>
    <w:rsid w:val="004D520E"/>
    <w:rsid w:val="004D5316"/>
    <w:rsid w:val="004D54C5"/>
    <w:rsid w:val="004D54E9"/>
    <w:rsid w:val="004D580D"/>
    <w:rsid w:val="004D68C0"/>
    <w:rsid w:val="004E07A2"/>
    <w:rsid w:val="004E1353"/>
    <w:rsid w:val="004E18C3"/>
    <w:rsid w:val="004E307A"/>
    <w:rsid w:val="004E362A"/>
    <w:rsid w:val="004E3636"/>
    <w:rsid w:val="004E3801"/>
    <w:rsid w:val="004E4B35"/>
    <w:rsid w:val="004E5664"/>
    <w:rsid w:val="004E56A8"/>
    <w:rsid w:val="004F0057"/>
    <w:rsid w:val="004F0132"/>
    <w:rsid w:val="004F1249"/>
    <w:rsid w:val="004F18B2"/>
    <w:rsid w:val="004F5655"/>
    <w:rsid w:val="004F7453"/>
    <w:rsid w:val="004F7471"/>
    <w:rsid w:val="00500C77"/>
    <w:rsid w:val="005025BD"/>
    <w:rsid w:val="0050415B"/>
    <w:rsid w:val="005045D3"/>
    <w:rsid w:val="005057D3"/>
    <w:rsid w:val="00506353"/>
    <w:rsid w:val="0050716C"/>
    <w:rsid w:val="005075C5"/>
    <w:rsid w:val="00510CB3"/>
    <w:rsid w:val="00510D95"/>
    <w:rsid w:val="00511437"/>
    <w:rsid w:val="005120E1"/>
    <w:rsid w:val="00514CED"/>
    <w:rsid w:val="00515713"/>
    <w:rsid w:val="00516B8C"/>
    <w:rsid w:val="00516DC4"/>
    <w:rsid w:val="00516E04"/>
    <w:rsid w:val="005216E4"/>
    <w:rsid w:val="005218A3"/>
    <w:rsid w:val="00524A08"/>
    <w:rsid w:val="00536327"/>
    <w:rsid w:val="00537776"/>
    <w:rsid w:val="00540023"/>
    <w:rsid w:val="005403B4"/>
    <w:rsid w:val="0054056B"/>
    <w:rsid w:val="00540BEC"/>
    <w:rsid w:val="005418BD"/>
    <w:rsid w:val="00542CED"/>
    <w:rsid w:val="00542F3B"/>
    <w:rsid w:val="00543537"/>
    <w:rsid w:val="00544581"/>
    <w:rsid w:val="00546594"/>
    <w:rsid w:val="00547B93"/>
    <w:rsid w:val="00550009"/>
    <w:rsid w:val="00550555"/>
    <w:rsid w:val="00550AE6"/>
    <w:rsid w:val="00554309"/>
    <w:rsid w:val="00555CEF"/>
    <w:rsid w:val="005568E4"/>
    <w:rsid w:val="00556C98"/>
    <w:rsid w:val="00557572"/>
    <w:rsid w:val="0055784E"/>
    <w:rsid w:val="00560EBD"/>
    <w:rsid w:val="005610BF"/>
    <w:rsid w:val="00561536"/>
    <w:rsid w:val="0056307A"/>
    <w:rsid w:val="00565501"/>
    <w:rsid w:val="00565C82"/>
    <w:rsid w:val="00566700"/>
    <w:rsid w:val="005708CB"/>
    <w:rsid w:val="00570925"/>
    <w:rsid w:val="0057200E"/>
    <w:rsid w:val="00573093"/>
    <w:rsid w:val="0057314F"/>
    <w:rsid w:val="00573EF7"/>
    <w:rsid w:val="00575D76"/>
    <w:rsid w:val="00576214"/>
    <w:rsid w:val="00576AC2"/>
    <w:rsid w:val="00576B65"/>
    <w:rsid w:val="00577895"/>
    <w:rsid w:val="005802C3"/>
    <w:rsid w:val="005812B6"/>
    <w:rsid w:val="00582234"/>
    <w:rsid w:val="005827DC"/>
    <w:rsid w:val="0058380F"/>
    <w:rsid w:val="005851B5"/>
    <w:rsid w:val="00586315"/>
    <w:rsid w:val="00590600"/>
    <w:rsid w:val="00591AA5"/>
    <w:rsid w:val="005921DF"/>
    <w:rsid w:val="00592401"/>
    <w:rsid w:val="0059245F"/>
    <w:rsid w:val="00592474"/>
    <w:rsid w:val="005934D2"/>
    <w:rsid w:val="0059752E"/>
    <w:rsid w:val="00597A2B"/>
    <w:rsid w:val="005A01BA"/>
    <w:rsid w:val="005A0553"/>
    <w:rsid w:val="005A2FEC"/>
    <w:rsid w:val="005A3031"/>
    <w:rsid w:val="005A30CD"/>
    <w:rsid w:val="005A45BD"/>
    <w:rsid w:val="005A5ACC"/>
    <w:rsid w:val="005A5B89"/>
    <w:rsid w:val="005A7F43"/>
    <w:rsid w:val="005B20FE"/>
    <w:rsid w:val="005B4F45"/>
    <w:rsid w:val="005B4FB9"/>
    <w:rsid w:val="005B6319"/>
    <w:rsid w:val="005B6ECD"/>
    <w:rsid w:val="005B7BF2"/>
    <w:rsid w:val="005C2CCD"/>
    <w:rsid w:val="005C2DEB"/>
    <w:rsid w:val="005C4DE6"/>
    <w:rsid w:val="005C56F6"/>
    <w:rsid w:val="005C76A8"/>
    <w:rsid w:val="005D0B74"/>
    <w:rsid w:val="005D0BA0"/>
    <w:rsid w:val="005D1015"/>
    <w:rsid w:val="005D2C1E"/>
    <w:rsid w:val="005D36F9"/>
    <w:rsid w:val="005D3924"/>
    <w:rsid w:val="005D5448"/>
    <w:rsid w:val="005D63A9"/>
    <w:rsid w:val="005D6508"/>
    <w:rsid w:val="005D69F0"/>
    <w:rsid w:val="005D7870"/>
    <w:rsid w:val="005E1C95"/>
    <w:rsid w:val="005E2B8A"/>
    <w:rsid w:val="005E3336"/>
    <w:rsid w:val="005E450C"/>
    <w:rsid w:val="005E6338"/>
    <w:rsid w:val="005E7E46"/>
    <w:rsid w:val="005F1091"/>
    <w:rsid w:val="005F27D1"/>
    <w:rsid w:val="005F2854"/>
    <w:rsid w:val="005F32F4"/>
    <w:rsid w:val="005F3F27"/>
    <w:rsid w:val="005F3FAC"/>
    <w:rsid w:val="005F49BA"/>
    <w:rsid w:val="005F5F29"/>
    <w:rsid w:val="005F684A"/>
    <w:rsid w:val="005F75E1"/>
    <w:rsid w:val="0060031F"/>
    <w:rsid w:val="00601174"/>
    <w:rsid w:val="00601D10"/>
    <w:rsid w:val="00601FA1"/>
    <w:rsid w:val="00603E4A"/>
    <w:rsid w:val="006041F7"/>
    <w:rsid w:val="00604BAF"/>
    <w:rsid w:val="0060533E"/>
    <w:rsid w:val="00605500"/>
    <w:rsid w:val="0060782E"/>
    <w:rsid w:val="00607F0E"/>
    <w:rsid w:val="00610891"/>
    <w:rsid w:val="00611B2F"/>
    <w:rsid w:val="0061259D"/>
    <w:rsid w:val="006125A7"/>
    <w:rsid w:val="00614849"/>
    <w:rsid w:val="00614FBD"/>
    <w:rsid w:val="00615CA3"/>
    <w:rsid w:val="00615E85"/>
    <w:rsid w:val="0061600C"/>
    <w:rsid w:val="0061661F"/>
    <w:rsid w:val="0061663C"/>
    <w:rsid w:val="006178BD"/>
    <w:rsid w:val="006179E6"/>
    <w:rsid w:val="0062014A"/>
    <w:rsid w:val="0062138E"/>
    <w:rsid w:val="00621C99"/>
    <w:rsid w:val="00622261"/>
    <w:rsid w:val="00622B47"/>
    <w:rsid w:val="00622E8C"/>
    <w:rsid w:val="006234CA"/>
    <w:rsid w:val="0062454A"/>
    <w:rsid w:val="0062577D"/>
    <w:rsid w:val="00626A32"/>
    <w:rsid w:val="006309B1"/>
    <w:rsid w:val="006312D3"/>
    <w:rsid w:val="006325EA"/>
    <w:rsid w:val="00632EC3"/>
    <w:rsid w:val="0063301F"/>
    <w:rsid w:val="0063341A"/>
    <w:rsid w:val="00633EB8"/>
    <w:rsid w:val="006357BC"/>
    <w:rsid w:val="00635CE1"/>
    <w:rsid w:val="00636942"/>
    <w:rsid w:val="00640C7A"/>
    <w:rsid w:val="006427D4"/>
    <w:rsid w:val="00642AA4"/>
    <w:rsid w:val="006436C1"/>
    <w:rsid w:val="0064413D"/>
    <w:rsid w:val="006467B5"/>
    <w:rsid w:val="00647150"/>
    <w:rsid w:val="00650571"/>
    <w:rsid w:val="00651999"/>
    <w:rsid w:val="006538D8"/>
    <w:rsid w:val="0065487A"/>
    <w:rsid w:val="00655450"/>
    <w:rsid w:val="006562E1"/>
    <w:rsid w:val="00657AED"/>
    <w:rsid w:val="00660289"/>
    <w:rsid w:val="00661799"/>
    <w:rsid w:val="0066287E"/>
    <w:rsid w:val="0066383E"/>
    <w:rsid w:val="00663A42"/>
    <w:rsid w:val="00664F20"/>
    <w:rsid w:val="006663B0"/>
    <w:rsid w:val="0066675A"/>
    <w:rsid w:val="00666FB4"/>
    <w:rsid w:val="0066705E"/>
    <w:rsid w:val="006676B9"/>
    <w:rsid w:val="006705FF"/>
    <w:rsid w:val="00670A22"/>
    <w:rsid w:val="00671DE4"/>
    <w:rsid w:val="0067228B"/>
    <w:rsid w:val="0067258E"/>
    <w:rsid w:val="00672606"/>
    <w:rsid w:val="00672B9E"/>
    <w:rsid w:val="00672F48"/>
    <w:rsid w:val="0067525A"/>
    <w:rsid w:val="006758F9"/>
    <w:rsid w:val="006809EB"/>
    <w:rsid w:val="0068242F"/>
    <w:rsid w:val="00682D56"/>
    <w:rsid w:val="00684FE0"/>
    <w:rsid w:val="00686433"/>
    <w:rsid w:val="006871B0"/>
    <w:rsid w:val="00693777"/>
    <w:rsid w:val="00693FC4"/>
    <w:rsid w:val="00694078"/>
    <w:rsid w:val="00694FEC"/>
    <w:rsid w:val="006A07E6"/>
    <w:rsid w:val="006A34A8"/>
    <w:rsid w:val="006A47BF"/>
    <w:rsid w:val="006A4E92"/>
    <w:rsid w:val="006A5264"/>
    <w:rsid w:val="006A5E40"/>
    <w:rsid w:val="006A6FF8"/>
    <w:rsid w:val="006A77B9"/>
    <w:rsid w:val="006B1D8F"/>
    <w:rsid w:val="006B32AF"/>
    <w:rsid w:val="006B48D8"/>
    <w:rsid w:val="006B6162"/>
    <w:rsid w:val="006B67DD"/>
    <w:rsid w:val="006B7C94"/>
    <w:rsid w:val="006C26E8"/>
    <w:rsid w:val="006C2D40"/>
    <w:rsid w:val="006C6B4F"/>
    <w:rsid w:val="006C7C6C"/>
    <w:rsid w:val="006D0275"/>
    <w:rsid w:val="006D0786"/>
    <w:rsid w:val="006D2004"/>
    <w:rsid w:val="006D520A"/>
    <w:rsid w:val="006D7665"/>
    <w:rsid w:val="006D790C"/>
    <w:rsid w:val="006E25B9"/>
    <w:rsid w:val="006E2BD3"/>
    <w:rsid w:val="006E34FB"/>
    <w:rsid w:val="006E3C58"/>
    <w:rsid w:val="006E3E40"/>
    <w:rsid w:val="006E532E"/>
    <w:rsid w:val="006E5394"/>
    <w:rsid w:val="006E5AFC"/>
    <w:rsid w:val="006E67D2"/>
    <w:rsid w:val="006F07BF"/>
    <w:rsid w:val="006F110D"/>
    <w:rsid w:val="006F23D7"/>
    <w:rsid w:val="006F2D6E"/>
    <w:rsid w:val="006F2E3C"/>
    <w:rsid w:val="006F37DE"/>
    <w:rsid w:val="006F3F25"/>
    <w:rsid w:val="006F4FE5"/>
    <w:rsid w:val="006F6312"/>
    <w:rsid w:val="006F79DA"/>
    <w:rsid w:val="00700DEE"/>
    <w:rsid w:val="00701E9B"/>
    <w:rsid w:val="00702D15"/>
    <w:rsid w:val="007036BE"/>
    <w:rsid w:val="007048C5"/>
    <w:rsid w:val="00706281"/>
    <w:rsid w:val="00707E50"/>
    <w:rsid w:val="00710401"/>
    <w:rsid w:val="007125B7"/>
    <w:rsid w:val="007126CD"/>
    <w:rsid w:val="0071387A"/>
    <w:rsid w:val="00714DD8"/>
    <w:rsid w:val="00715DAF"/>
    <w:rsid w:val="00716A04"/>
    <w:rsid w:val="00717021"/>
    <w:rsid w:val="00720561"/>
    <w:rsid w:val="00720786"/>
    <w:rsid w:val="00720F39"/>
    <w:rsid w:val="00722176"/>
    <w:rsid w:val="00725861"/>
    <w:rsid w:val="007258EB"/>
    <w:rsid w:val="00725B08"/>
    <w:rsid w:val="00725F0B"/>
    <w:rsid w:val="00731788"/>
    <w:rsid w:val="00732481"/>
    <w:rsid w:val="00734905"/>
    <w:rsid w:val="00735590"/>
    <w:rsid w:val="0073580C"/>
    <w:rsid w:val="00736754"/>
    <w:rsid w:val="00736878"/>
    <w:rsid w:val="007379B4"/>
    <w:rsid w:val="00737A20"/>
    <w:rsid w:val="00740231"/>
    <w:rsid w:val="007410AB"/>
    <w:rsid w:val="007420EA"/>
    <w:rsid w:val="0074296A"/>
    <w:rsid w:val="00742A2D"/>
    <w:rsid w:val="00743233"/>
    <w:rsid w:val="00744FC3"/>
    <w:rsid w:val="0074508F"/>
    <w:rsid w:val="007456C6"/>
    <w:rsid w:val="00747D97"/>
    <w:rsid w:val="0075578D"/>
    <w:rsid w:val="007569E1"/>
    <w:rsid w:val="007601FA"/>
    <w:rsid w:val="007606E0"/>
    <w:rsid w:val="00760B97"/>
    <w:rsid w:val="00760D42"/>
    <w:rsid w:val="00764162"/>
    <w:rsid w:val="0076419B"/>
    <w:rsid w:val="00765BA8"/>
    <w:rsid w:val="00765CA8"/>
    <w:rsid w:val="0076755F"/>
    <w:rsid w:val="00767AC6"/>
    <w:rsid w:val="00773738"/>
    <w:rsid w:val="00775BBB"/>
    <w:rsid w:val="00775FB1"/>
    <w:rsid w:val="00776462"/>
    <w:rsid w:val="00776C95"/>
    <w:rsid w:val="00777795"/>
    <w:rsid w:val="0078146E"/>
    <w:rsid w:val="00781B4C"/>
    <w:rsid w:val="00781E4D"/>
    <w:rsid w:val="00781F4F"/>
    <w:rsid w:val="00782C07"/>
    <w:rsid w:val="00783196"/>
    <w:rsid w:val="00783417"/>
    <w:rsid w:val="00783554"/>
    <w:rsid w:val="007835A5"/>
    <w:rsid w:val="00785153"/>
    <w:rsid w:val="007855B4"/>
    <w:rsid w:val="007868E8"/>
    <w:rsid w:val="00786FB9"/>
    <w:rsid w:val="00787CE8"/>
    <w:rsid w:val="0079014F"/>
    <w:rsid w:val="0079512E"/>
    <w:rsid w:val="00795713"/>
    <w:rsid w:val="00796C77"/>
    <w:rsid w:val="007A05E4"/>
    <w:rsid w:val="007A0A79"/>
    <w:rsid w:val="007A1EEC"/>
    <w:rsid w:val="007A2DC9"/>
    <w:rsid w:val="007A379D"/>
    <w:rsid w:val="007A5C51"/>
    <w:rsid w:val="007B075F"/>
    <w:rsid w:val="007B20B3"/>
    <w:rsid w:val="007B2239"/>
    <w:rsid w:val="007B2D60"/>
    <w:rsid w:val="007B4074"/>
    <w:rsid w:val="007B42E7"/>
    <w:rsid w:val="007B5374"/>
    <w:rsid w:val="007B57C0"/>
    <w:rsid w:val="007B6228"/>
    <w:rsid w:val="007B6629"/>
    <w:rsid w:val="007B66C2"/>
    <w:rsid w:val="007C020D"/>
    <w:rsid w:val="007C52FB"/>
    <w:rsid w:val="007C5688"/>
    <w:rsid w:val="007D0E08"/>
    <w:rsid w:val="007D1EEB"/>
    <w:rsid w:val="007D25E1"/>
    <w:rsid w:val="007D2E2B"/>
    <w:rsid w:val="007D390E"/>
    <w:rsid w:val="007D6712"/>
    <w:rsid w:val="007E02D3"/>
    <w:rsid w:val="007E1D50"/>
    <w:rsid w:val="007E547A"/>
    <w:rsid w:val="007E62C9"/>
    <w:rsid w:val="007E7198"/>
    <w:rsid w:val="007E71F1"/>
    <w:rsid w:val="007E7570"/>
    <w:rsid w:val="007F1F84"/>
    <w:rsid w:val="007F2D1E"/>
    <w:rsid w:val="007F430D"/>
    <w:rsid w:val="007F4AE2"/>
    <w:rsid w:val="007F55B3"/>
    <w:rsid w:val="00800603"/>
    <w:rsid w:val="008022BE"/>
    <w:rsid w:val="008028B3"/>
    <w:rsid w:val="008028FC"/>
    <w:rsid w:val="008034AD"/>
    <w:rsid w:val="00803C3E"/>
    <w:rsid w:val="00805C83"/>
    <w:rsid w:val="00805D6A"/>
    <w:rsid w:val="00806125"/>
    <w:rsid w:val="0080789A"/>
    <w:rsid w:val="008106A9"/>
    <w:rsid w:val="00812DBA"/>
    <w:rsid w:val="008137BE"/>
    <w:rsid w:val="00815597"/>
    <w:rsid w:val="008164B5"/>
    <w:rsid w:val="00816573"/>
    <w:rsid w:val="00820CE1"/>
    <w:rsid w:val="00821BFB"/>
    <w:rsid w:val="00821C8F"/>
    <w:rsid w:val="00822A83"/>
    <w:rsid w:val="00823173"/>
    <w:rsid w:val="00825D84"/>
    <w:rsid w:val="00826751"/>
    <w:rsid w:val="00826897"/>
    <w:rsid w:val="00826FF9"/>
    <w:rsid w:val="00834550"/>
    <w:rsid w:val="008348DF"/>
    <w:rsid w:val="0083610D"/>
    <w:rsid w:val="008362B5"/>
    <w:rsid w:val="008362CC"/>
    <w:rsid w:val="008455FB"/>
    <w:rsid w:val="00845F1F"/>
    <w:rsid w:val="00846D2C"/>
    <w:rsid w:val="00846E76"/>
    <w:rsid w:val="00850DDF"/>
    <w:rsid w:val="00851756"/>
    <w:rsid w:val="0085270B"/>
    <w:rsid w:val="008527E3"/>
    <w:rsid w:val="00852B24"/>
    <w:rsid w:val="00854C18"/>
    <w:rsid w:val="008560A6"/>
    <w:rsid w:val="00856C57"/>
    <w:rsid w:val="008578FE"/>
    <w:rsid w:val="00857DE0"/>
    <w:rsid w:val="00860918"/>
    <w:rsid w:val="008614DF"/>
    <w:rsid w:val="00863B6C"/>
    <w:rsid w:val="00863DBB"/>
    <w:rsid w:val="0086437F"/>
    <w:rsid w:val="00866173"/>
    <w:rsid w:val="00866E7B"/>
    <w:rsid w:val="0086782B"/>
    <w:rsid w:val="00870619"/>
    <w:rsid w:val="0087137E"/>
    <w:rsid w:val="00876CC9"/>
    <w:rsid w:val="00876CEA"/>
    <w:rsid w:val="00877CEE"/>
    <w:rsid w:val="008804DB"/>
    <w:rsid w:val="008814A2"/>
    <w:rsid w:val="00883C10"/>
    <w:rsid w:val="00884B53"/>
    <w:rsid w:val="0088633B"/>
    <w:rsid w:val="00886D3E"/>
    <w:rsid w:val="008870D3"/>
    <w:rsid w:val="0088711C"/>
    <w:rsid w:val="00887D69"/>
    <w:rsid w:val="00890241"/>
    <w:rsid w:val="00892059"/>
    <w:rsid w:val="00893543"/>
    <w:rsid w:val="00893818"/>
    <w:rsid w:val="0089470B"/>
    <w:rsid w:val="00897063"/>
    <w:rsid w:val="008979B5"/>
    <w:rsid w:val="008A058F"/>
    <w:rsid w:val="008A07BE"/>
    <w:rsid w:val="008A12C2"/>
    <w:rsid w:val="008A18E0"/>
    <w:rsid w:val="008A3723"/>
    <w:rsid w:val="008A45E2"/>
    <w:rsid w:val="008A5172"/>
    <w:rsid w:val="008A5F54"/>
    <w:rsid w:val="008B015E"/>
    <w:rsid w:val="008B0592"/>
    <w:rsid w:val="008B10DD"/>
    <w:rsid w:val="008B5A88"/>
    <w:rsid w:val="008B5EAB"/>
    <w:rsid w:val="008C1A87"/>
    <w:rsid w:val="008C1CF1"/>
    <w:rsid w:val="008C25DF"/>
    <w:rsid w:val="008C316F"/>
    <w:rsid w:val="008C3C59"/>
    <w:rsid w:val="008D0A9A"/>
    <w:rsid w:val="008D0B31"/>
    <w:rsid w:val="008D1D6D"/>
    <w:rsid w:val="008D2306"/>
    <w:rsid w:val="008D33CD"/>
    <w:rsid w:val="008D3BDB"/>
    <w:rsid w:val="008D4ADB"/>
    <w:rsid w:val="008D4CB9"/>
    <w:rsid w:val="008D4EC1"/>
    <w:rsid w:val="008D5FA5"/>
    <w:rsid w:val="008D6421"/>
    <w:rsid w:val="008D6A83"/>
    <w:rsid w:val="008D6BF5"/>
    <w:rsid w:val="008D75B7"/>
    <w:rsid w:val="008E2A89"/>
    <w:rsid w:val="008E48CD"/>
    <w:rsid w:val="008E5AA9"/>
    <w:rsid w:val="008E773A"/>
    <w:rsid w:val="008E780E"/>
    <w:rsid w:val="008F1500"/>
    <w:rsid w:val="008F3750"/>
    <w:rsid w:val="008F3EB8"/>
    <w:rsid w:val="008F4826"/>
    <w:rsid w:val="008F4E6F"/>
    <w:rsid w:val="008F51E4"/>
    <w:rsid w:val="008F7B9C"/>
    <w:rsid w:val="00900758"/>
    <w:rsid w:val="00900C41"/>
    <w:rsid w:val="00900ED0"/>
    <w:rsid w:val="00901B42"/>
    <w:rsid w:val="009051C3"/>
    <w:rsid w:val="00906434"/>
    <w:rsid w:val="00907034"/>
    <w:rsid w:val="0090759A"/>
    <w:rsid w:val="00907D16"/>
    <w:rsid w:val="009105C1"/>
    <w:rsid w:val="009106B7"/>
    <w:rsid w:val="00911D66"/>
    <w:rsid w:val="00911F6D"/>
    <w:rsid w:val="00912241"/>
    <w:rsid w:val="00912B85"/>
    <w:rsid w:val="009156B0"/>
    <w:rsid w:val="009165D3"/>
    <w:rsid w:val="009171FB"/>
    <w:rsid w:val="00917BC8"/>
    <w:rsid w:val="00920D7D"/>
    <w:rsid w:val="009215C5"/>
    <w:rsid w:val="00922268"/>
    <w:rsid w:val="0092492D"/>
    <w:rsid w:val="00926547"/>
    <w:rsid w:val="009302D4"/>
    <w:rsid w:val="009307E9"/>
    <w:rsid w:val="00931AA9"/>
    <w:rsid w:val="0093259F"/>
    <w:rsid w:val="009331A1"/>
    <w:rsid w:val="00933D43"/>
    <w:rsid w:val="00933E0B"/>
    <w:rsid w:val="009352F0"/>
    <w:rsid w:val="00936DF4"/>
    <w:rsid w:val="00941C91"/>
    <w:rsid w:val="00942775"/>
    <w:rsid w:val="00942A6E"/>
    <w:rsid w:val="0094343F"/>
    <w:rsid w:val="00943A63"/>
    <w:rsid w:val="009444E7"/>
    <w:rsid w:val="009479B4"/>
    <w:rsid w:val="009512FE"/>
    <w:rsid w:val="00953592"/>
    <w:rsid w:val="0095412E"/>
    <w:rsid w:val="00960B16"/>
    <w:rsid w:val="00960B43"/>
    <w:rsid w:val="0096310C"/>
    <w:rsid w:val="00963671"/>
    <w:rsid w:val="00963682"/>
    <w:rsid w:val="00963A40"/>
    <w:rsid w:val="00964DAB"/>
    <w:rsid w:val="00964E0F"/>
    <w:rsid w:val="009664F4"/>
    <w:rsid w:val="00966E53"/>
    <w:rsid w:val="00970243"/>
    <w:rsid w:val="0097188E"/>
    <w:rsid w:val="00977B74"/>
    <w:rsid w:val="0098033D"/>
    <w:rsid w:val="00981556"/>
    <w:rsid w:val="00981FDC"/>
    <w:rsid w:val="009832A8"/>
    <w:rsid w:val="00983F4E"/>
    <w:rsid w:val="00984408"/>
    <w:rsid w:val="00986C07"/>
    <w:rsid w:val="009870D0"/>
    <w:rsid w:val="0098710E"/>
    <w:rsid w:val="00987A0D"/>
    <w:rsid w:val="00991820"/>
    <w:rsid w:val="00992A8E"/>
    <w:rsid w:val="00992D8F"/>
    <w:rsid w:val="0099358F"/>
    <w:rsid w:val="00994023"/>
    <w:rsid w:val="00995D2E"/>
    <w:rsid w:val="00997240"/>
    <w:rsid w:val="009A0864"/>
    <w:rsid w:val="009A101A"/>
    <w:rsid w:val="009A11A5"/>
    <w:rsid w:val="009A1248"/>
    <w:rsid w:val="009A282E"/>
    <w:rsid w:val="009A2967"/>
    <w:rsid w:val="009A3B8F"/>
    <w:rsid w:val="009A3F69"/>
    <w:rsid w:val="009A524B"/>
    <w:rsid w:val="009A6896"/>
    <w:rsid w:val="009B1111"/>
    <w:rsid w:val="009B204C"/>
    <w:rsid w:val="009B2351"/>
    <w:rsid w:val="009B23F8"/>
    <w:rsid w:val="009B3348"/>
    <w:rsid w:val="009B46E5"/>
    <w:rsid w:val="009B57D4"/>
    <w:rsid w:val="009B63D6"/>
    <w:rsid w:val="009B7324"/>
    <w:rsid w:val="009B79C9"/>
    <w:rsid w:val="009B7FF1"/>
    <w:rsid w:val="009C01B8"/>
    <w:rsid w:val="009C0753"/>
    <w:rsid w:val="009C4B7A"/>
    <w:rsid w:val="009C6DAC"/>
    <w:rsid w:val="009C7053"/>
    <w:rsid w:val="009C78CE"/>
    <w:rsid w:val="009D08A8"/>
    <w:rsid w:val="009D23C3"/>
    <w:rsid w:val="009D2D23"/>
    <w:rsid w:val="009D2DE7"/>
    <w:rsid w:val="009D5385"/>
    <w:rsid w:val="009D5A70"/>
    <w:rsid w:val="009D6400"/>
    <w:rsid w:val="009D66CA"/>
    <w:rsid w:val="009D7EC0"/>
    <w:rsid w:val="009E057C"/>
    <w:rsid w:val="009E1AE8"/>
    <w:rsid w:val="009E28D2"/>
    <w:rsid w:val="009E2D5D"/>
    <w:rsid w:val="009E4198"/>
    <w:rsid w:val="009E5B3C"/>
    <w:rsid w:val="009E6513"/>
    <w:rsid w:val="009F0447"/>
    <w:rsid w:val="009F0C26"/>
    <w:rsid w:val="009F0E71"/>
    <w:rsid w:val="009F55D5"/>
    <w:rsid w:val="009F5E14"/>
    <w:rsid w:val="009F651D"/>
    <w:rsid w:val="009F66CE"/>
    <w:rsid w:val="009F6737"/>
    <w:rsid w:val="009F67F8"/>
    <w:rsid w:val="009F73A8"/>
    <w:rsid w:val="009F78ED"/>
    <w:rsid w:val="00A00A82"/>
    <w:rsid w:val="00A013D5"/>
    <w:rsid w:val="00A01673"/>
    <w:rsid w:val="00A05FB2"/>
    <w:rsid w:val="00A1016F"/>
    <w:rsid w:val="00A10FE8"/>
    <w:rsid w:val="00A12042"/>
    <w:rsid w:val="00A127FF"/>
    <w:rsid w:val="00A153BB"/>
    <w:rsid w:val="00A16AFD"/>
    <w:rsid w:val="00A173AD"/>
    <w:rsid w:val="00A20A5C"/>
    <w:rsid w:val="00A21406"/>
    <w:rsid w:val="00A2187B"/>
    <w:rsid w:val="00A2255D"/>
    <w:rsid w:val="00A2269A"/>
    <w:rsid w:val="00A241AE"/>
    <w:rsid w:val="00A241E3"/>
    <w:rsid w:val="00A24379"/>
    <w:rsid w:val="00A250C4"/>
    <w:rsid w:val="00A26B96"/>
    <w:rsid w:val="00A27ADC"/>
    <w:rsid w:val="00A27D76"/>
    <w:rsid w:val="00A30D55"/>
    <w:rsid w:val="00A32594"/>
    <w:rsid w:val="00A3347B"/>
    <w:rsid w:val="00A35389"/>
    <w:rsid w:val="00A367A3"/>
    <w:rsid w:val="00A369EF"/>
    <w:rsid w:val="00A46240"/>
    <w:rsid w:val="00A50ED3"/>
    <w:rsid w:val="00A51C47"/>
    <w:rsid w:val="00A52097"/>
    <w:rsid w:val="00A522B0"/>
    <w:rsid w:val="00A54021"/>
    <w:rsid w:val="00A552FA"/>
    <w:rsid w:val="00A55724"/>
    <w:rsid w:val="00A55CD6"/>
    <w:rsid w:val="00A57008"/>
    <w:rsid w:val="00A60F88"/>
    <w:rsid w:val="00A62516"/>
    <w:rsid w:val="00A627D6"/>
    <w:rsid w:val="00A63AD4"/>
    <w:rsid w:val="00A64B8B"/>
    <w:rsid w:val="00A65272"/>
    <w:rsid w:val="00A66A6A"/>
    <w:rsid w:val="00A6788C"/>
    <w:rsid w:val="00A73255"/>
    <w:rsid w:val="00A7371C"/>
    <w:rsid w:val="00A73805"/>
    <w:rsid w:val="00A74C48"/>
    <w:rsid w:val="00A77AD4"/>
    <w:rsid w:val="00A8138F"/>
    <w:rsid w:val="00A834EB"/>
    <w:rsid w:val="00A84F0F"/>
    <w:rsid w:val="00A85321"/>
    <w:rsid w:val="00A85651"/>
    <w:rsid w:val="00A85770"/>
    <w:rsid w:val="00A8607F"/>
    <w:rsid w:val="00A90EB7"/>
    <w:rsid w:val="00A91286"/>
    <w:rsid w:val="00A9130C"/>
    <w:rsid w:val="00A920FA"/>
    <w:rsid w:val="00A9260F"/>
    <w:rsid w:val="00A9392E"/>
    <w:rsid w:val="00A94638"/>
    <w:rsid w:val="00A978AA"/>
    <w:rsid w:val="00AA19A4"/>
    <w:rsid w:val="00AA1CEB"/>
    <w:rsid w:val="00AA21D7"/>
    <w:rsid w:val="00AA559C"/>
    <w:rsid w:val="00AA62CE"/>
    <w:rsid w:val="00AA6CA1"/>
    <w:rsid w:val="00AA6CF8"/>
    <w:rsid w:val="00AA7550"/>
    <w:rsid w:val="00AA7670"/>
    <w:rsid w:val="00AB0B49"/>
    <w:rsid w:val="00AB1774"/>
    <w:rsid w:val="00AB21E0"/>
    <w:rsid w:val="00AB479B"/>
    <w:rsid w:val="00AB4D89"/>
    <w:rsid w:val="00AB617A"/>
    <w:rsid w:val="00AB69EB"/>
    <w:rsid w:val="00AB7120"/>
    <w:rsid w:val="00AC0C41"/>
    <w:rsid w:val="00AC10E6"/>
    <w:rsid w:val="00AC11AD"/>
    <w:rsid w:val="00AC2047"/>
    <w:rsid w:val="00AC3323"/>
    <w:rsid w:val="00AC3D37"/>
    <w:rsid w:val="00AC4BD2"/>
    <w:rsid w:val="00AC5B1E"/>
    <w:rsid w:val="00AC5C68"/>
    <w:rsid w:val="00AC6064"/>
    <w:rsid w:val="00AC60D5"/>
    <w:rsid w:val="00AC6BC8"/>
    <w:rsid w:val="00AC6F6D"/>
    <w:rsid w:val="00AC7601"/>
    <w:rsid w:val="00AD1303"/>
    <w:rsid w:val="00AD142D"/>
    <w:rsid w:val="00AD2992"/>
    <w:rsid w:val="00AD383F"/>
    <w:rsid w:val="00AD47AC"/>
    <w:rsid w:val="00AD7264"/>
    <w:rsid w:val="00AE018F"/>
    <w:rsid w:val="00AE0778"/>
    <w:rsid w:val="00AE1FE8"/>
    <w:rsid w:val="00AE22D5"/>
    <w:rsid w:val="00AE24ED"/>
    <w:rsid w:val="00AE2D87"/>
    <w:rsid w:val="00AE3EE8"/>
    <w:rsid w:val="00AE4934"/>
    <w:rsid w:val="00AE558A"/>
    <w:rsid w:val="00AE60BB"/>
    <w:rsid w:val="00AE61C8"/>
    <w:rsid w:val="00AE7651"/>
    <w:rsid w:val="00AF0753"/>
    <w:rsid w:val="00AF26E3"/>
    <w:rsid w:val="00AF3A1A"/>
    <w:rsid w:val="00AF4226"/>
    <w:rsid w:val="00AF48DD"/>
    <w:rsid w:val="00AF6406"/>
    <w:rsid w:val="00AF66C8"/>
    <w:rsid w:val="00B02624"/>
    <w:rsid w:val="00B02AB4"/>
    <w:rsid w:val="00B04562"/>
    <w:rsid w:val="00B04B6F"/>
    <w:rsid w:val="00B05684"/>
    <w:rsid w:val="00B05F4F"/>
    <w:rsid w:val="00B070F7"/>
    <w:rsid w:val="00B10318"/>
    <w:rsid w:val="00B10D64"/>
    <w:rsid w:val="00B122D3"/>
    <w:rsid w:val="00B1247B"/>
    <w:rsid w:val="00B12F9B"/>
    <w:rsid w:val="00B12FA9"/>
    <w:rsid w:val="00B13040"/>
    <w:rsid w:val="00B13174"/>
    <w:rsid w:val="00B131F9"/>
    <w:rsid w:val="00B14849"/>
    <w:rsid w:val="00B15CB9"/>
    <w:rsid w:val="00B16277"/>
    <w:rsid w:val="00B16343"/>
    <w:rsid w:val="00B16376"/>
    <w:rsid w:val="00B16454"/>
    <w:rsid w:val="00B16DF9"/>
    <w:rsid w:val="00B16E85"/>
    <w:rsid w:val="00B17230"/>
    <w:rsid w:val="00B21891"/>
    <w:rsid w:val="00B22A0E"/>
    <w:rsid w:val="00B22C33"/>
    <w:rsid w:val="00B236D9"/>
    <w:rsid w:val="00B2489D"/>
    <w:rsid w:val="00B3174D"/>
    <w:rsid w:val="00B31B98"/>
    <w:rsid w:val="00B32111"/>
    <w:rsid w:val="00B33176"/>
    <w:rsid w:val="00B33FDD"/>
    <w:rsid w:val="00B34598"/>
    <w:rsid w:val="00B350C7"/>
    <w:rsid w:val="00B35269"/>
    <w:rsid w:val="00B35ED3"/>
    <w:rsid w:val="00B36052"/>
    <w:rsid w:val="00B3771F"/>
    <w:rsid w:val="00B40371"/>
    <w:rsid w:val="00B4087E"/>
    <w:rsid w:val="00B40904"/>
    <w:rsid w:val="00B40AE1"/>
    <w:rsid w:val="00B40C69"/>
    <w:rsid w:val="00B41EB4"/>
    <w:rsid w:val="00B431AF"/>
    <w:rsid w:val="00B43B22"/>
    <w:rsid w:val="00B45EFE"/>
    <w:rsid w:val="00B4762D"/>
    <w:rsid w:val="00B47D00"/>
    <w:rsid w:val="00B5026D"/>
    <w:rsid w:val="00B502DF"/>
    <w:rsid w:val="00B50A0B"/>
    <w:rsid w:val="00B50EB5"/>
    <w:rsid w:val="00B54E1B"/>
    <w:rsid w:val="00B55107"/>
    <w:rsid w:val="00B551A6"/>
    <w:rsid w:val="00B5541D"/>
    <w:rsid w:val="00B5579F"/>
    <w:rsid w:val="00B557E4"/>
    <w:rsid w:val="00B55D31"/>
    <w:rsid w:val="00B56E0A"/>
    <w:rsid w:val="00B56EC6"/>
    <w:rsid w:val="00B60A5D"/>
    <w:rsid w:val="00B60D4D"/>
    <w:rsid w:val="00B60F0A"/>
    <w:rsid w:val="00B63329"/>
    <w:rsid w:val="00B65A12"/>
    <w:rsid w:val="00B70C46"/>
    <w:rsid w:val="00B7176C"/>
    <w:rsid w:val="00B727AF"/>
    <w:rsid w:val="00B738D0"/>
    <w:rsid w:val="00B73FE7"/>
    <w:rsid w:val="00B75C25"/>
    <w:rsid w:val="00B77222"/>
    <w:rsid w:val="00B81838"/>
    <w:rsid w:val="00B81F42"/>
    <w:rsid w:val="00B82A34"/>
    <w:rsid w:val="00B83A98"/>
    <w:rsid w:val="00B83D74"/>
    <w:rsid w:val="00B83D7D"/>
    <w:rsid w:val="00B85151"/>
    <w:rsid w:val="00B85A21"/>
    <w:rsid w:val="00B85BB4"/>
    <w:rsid w:val="00B90C70"/>
    <w:rsid w:val="00B91E8D"/>
    <w:rsid w:val="00B92CAD"/>
    <w:rsid w:val="00B94930"/>
    <w:rsid w:val="00B9500A"/>
    <w:rsid w:val="00B95175"/>
    <w:rsid w:val="00B955C5"/>
    <w:rsid w:val="00B9655E"/>
    <w:rsid w:val="00B96D9F"/>
    <w:rsid w:val="00B97EB7"/>
    <w:rsid w:val="00B97F26"/>
    <w:rsid w:val="00BA0D42"/>
    <w:rsid w:val="00BA1A7B"/>
    <w:rsid w:val="00BA1C53"/>
    <w:rsid w:val="00BA3C6F"/>
    <w:rsid w:val="00BA40F2"/>
    <w:rsid w:val="00BA4A4B"/>
    <w:rsid w:val="00BB105F"/>
    <w:rsid w:val="00BB1733"/>
    <w:rsid w:val="00BB1ACE"/>
    <w:rsid w:val="00BC233E"/>
    <w:rsid w:val="00BC2584"/>
    <w:rsid w:val="00BC25B8"/>
    <w:rsid w:val="00BC2C90"/>
    <w:rsid w:val="00BC2D24"/>
    <w:rsid w:val="00BC4228"/>
    <w:rsid w:val="00BD0145"/>
    <w:rsid w:val="00BD05EB"/>
    <w:rsid w:val="00BD326D"/>
    <w:rsid w:val="00BD3C38"/>
    <w:rsid w:val="00BD4298"/>
    <w:rsid w:val="00BD466C"/>
    <w:rsid w:val="00BD6D3C"/>
    <w:rsid w:val="00BE06A4"/>
    <w:rsid w:val="00BE307D"/>
    <w:rsid w:val="00BE5688"/>
    <w:rsid w:val="00BE6392"/>
    <w:rsid w:val="00BE649B"/>
    <w:rsid w:val="00BF0A60"/>
    <w:rsid w:val="00BF16EA"/>
    <w:rsid w:val="00BF22CD"/>
    <w:rsid w:val="00BF4619"/>
    <w:rsid w:val="00BF75A7"/>
    <w:rsid w:val="00BF7F8B"/>
    <w:rsid w:val="00C00D2C"/>
    <w:rsid w:val="00C03551"/>
    <w:rsid w:val="00C04F04"/>
    <w:rsid w:val="00C078D3"/>
    <w:rsid w:val="00C11884"/>
    <w:rsid w:val="00C156D5"/>
    <w:rsid w:val="00C16E45"/>
    <w:rsid w:val="00C176AC"/>
    <w:rsid w:val="00C22459"/>
    <w:rsid w:val="00C22954"/>
    <w:rsid w:val="00C24025"/>
    <w:rsid w:val="00C317C2"/>
    <w:rsid w:val="00C320B7"/>
    <w:rsid w:val="00C35799"/>
    <w:rsid w:val="00C360AB"/>
    <w:rsid w:val="00C3649D"/>
    <w:rsid w:val="00C37414"/>
    <w:rsid w:val="00C37826"/>
    <w:rsid w:val="00C37DA4"/>
    <w:rsid w:val="00C41695"/>
    <w:rsid w:val="00C44830"/>
    <w:rsid w:val="00C44C44"/>
    <w:rsid w:val="00C4590E"/>
    <w:rsid w:val="00C47C26"/>
    <w:rsid w:val="00C503EC"/>
    <w:rsid w:val="00C52544"/>
    <w:rsid w:val="00C52864"/>
    <w:rsid w:val="00C52DED"/>
    <w:rsid w:val="00C53342"/>
    <w:rsid w:val="00C53EB4"/>
    <w:rsid w:val="00C54B61"/>
    <w:rsid w:val="00C55506"/>
    <w:rsid w:val="00C55812"/>
    <w:rsid w:val="00C559A4"/>
    <w:rsid w:val="00C55CD1"/>
    <w:rsid w:val="00C64B8F"/>
    <w:rsid w:val="00C650A7"/>
    <w:rsid w:val="00C6577A"/>
    <w:rsid w:val="00C65FD4"/>
    <w:rsid w:val="00C66127"/>
    <w:rsid w:val="00C66161"/>
    <w:rsid w:val="00C66C8D"/>
    <w:rsid w:val="00C67B47"/>
    <w:rsid w:val="00C7101C"/>
    <w:rsid w:val="00C71CE7"/>
    <w:rsid w:val="00C72944"/>
    <w:rsid w:val="00C730B1"/>
    <w:rsid w:val="00C74415"/>
    <w:rsid w:val="00C74EE6"/>
    <w:rsid w:val="00C761A5"/>
    <w:rsid w:val="00C769D7"/>
    <w:rsid w:val="00C827BF"/>
    <w:rsid w:val="00C84496"/>
    <w:rsid w:val="00C847E8"/>
    <w:rsid w:val="00C87E4F"/>
    <w:rsid w:val="00C90FCF"/>
    <w:rsid w:val="00C926EF"/>
    <w:rsid w:val="00C945E8"/>
    <w:rsid w:val="00C950C3"/>
    <w:rsid w:val="00C96A18"/>
    <w:rsid w:val="00C979AC"/>
    <w:rsid w:val="00CA0364"/>
    <w:rsid w:val="00CA1AF4"/>
    <w:rsid w:val="00CA31E1"/>
    <w:rsid w:val="00CA3C11"/>
    <w:rsid w:val="00CA4ABD"/>
    <w:rsid w:val="00CA4E2A"/>
    <w:rsid w:val="00CA5D05"/>
    <w:rsid w:val="00CA6980"/>
    <w:rsid w:val="00CA6CD9"/>
    <w:rsid w:val="00CA7FB7"/>
    <w:rsid w:val="00CB0CEC"/>
    <w:rsid w:val="00CB3188"/>
    <w:rsid w:val="00CB475C"/>
    <w:rsid w:val="00CB478F"/>
    <w:rsid w:val="00CB6A42"/>
    <w:rsid w:val="00CB7332"/>
    <w:rsid w:val="00CB7987"/>
    <w:rsid w:val="00CC12CE"/>
    <w:rsid w:val="00CC23CA"/>
    <w:rsid w:val="00CC25BC"/>
    <w:rsid w:val="00CC4A10"/>
    <w:rsid w:val="00CD249A"/>
    <w:rsid w:val="00CD32C9"/>
    <w:rsid w:val="00CD477F"/>
    <w:rsid w:val="00CD4ECA"/>
    <w:rsid w:val="00CD504E"/>
    <w:rsid w:val="00CD5744"/>
    <w:rsid w:val="00CD68F5"/>
    <w:rsid w:val="00CD71F7"/>
    <w:rsid w:val="00CD792B"/>
    <w:rsid w:val="00CE0408"/>
    <w:rsid w:val="00CE27D0"/>
    <w:rsid w:val="00CE2DAB"/>
    <w:rsid w:val="00CE338A"/>
    <w:rsid w:val="00CE3B1A"/>
    <w:rsid w:val="00CE4502"/>
    <w:rsid w:val="00CE4AD8"/>
    <w:rsid w:val="00CE4DF0"/>
    <w:rsid w:val="00CE4EFA"/>
    <w:rsid w:val="00CE57DF"/>
    <w:rsid w:val="00CE75BC"/>
    <w:rsid w:val="00CF423B"/>
    <w:rsid w:val="00CF4C5F"/>
    <w:rsid w:val="00CF719E"/>
    <w:rsid w:val="00D02180"/>
    <w:rsid w:val="00D02CE9"/>
    <w:rsid w:val="00D0464F"/>
    <w:rsid w:val="00D04724"/>
    <w:rsid w:val="00D05145"/>
    <w:rsid w:val="00D0650C"/>
    <w:rsid w:val="00D07947"/>
    <w:rsid w:val="00D11B6D"/>
    <w:rsid w:val="00D13F9F"/>
    <w:rsid w:val="00D16EA5"/>
    <w:rsid w:val="00D2078A"/>
    <w:rsid w:val="00D21007"/>
    <w:rsid w:val="00D210BC"/>
    <w:rsid w:val="00D213A9"/>
    <w:rsid w:val="00D217A3"/>
    <w:rsid w:val="00D233C5"/>
    <w:rsid w:val="00D23608"/>
    <w:rsid w:val="00D2427C"/>
    <w:rsid w:val="00D243FB"/>
    <w:rsid w:val="00D24A04"/>
    <w:rsid w:val="00D25050"/>
    <w:rsid w:val="00D2648E"/>
    <w:rsid w:val="00D27F02"/>
    <w:rsid w:val="00D27FE7"/>
    <w:rsid w:val="00D303B8"/>
    <w:rsid w:val="00D31B40"/>
    <w:rsid w:val="00D3261C"/>
    <w:rsid w:val="00D32986"/>
    <w:rsid w:val="00D33C51"/>
    <w:rsid w:val="00D41B55"/>
    <w:rsid w:val="00D454B8"/>
    <w:rsid w:val="00D45E37"/>
    <w:rsid w:val="00D45F14"/>
    <w:rsid w:val="00D46144"/>
    <w:rsid w:val="00D46FA5"/>
    <w:rsid w:val="00D474DB"/>
    <w:rsid w:val="00D47AB1"/>
    <w:rsid w:val="00D47CEF"/>
    <w:rsid w:val="00D50695"/>
    <w:rsid w:val="00D51058"/>
    <w:rsid w:val="00D5142F"/>
    <w:rsid w:val="00D52729"/>
    <w:rsid w:val="00D52F0F"/>
    <w:rsid w:val="00D531D7"/>
    <w:rsid w:val="00D53EA0"/>
    <w:rsid w:val="00D5400F"/>
    <w:rsid w:val="00D5483E"/>
    <w:rsid w:val="00D54FD0"/>
    <w:rsid w:val="00D552E2"/>
    <w:rsid w:val="00D562CE"/>
    <w:rsid w:val="00D57640"/>
    <w:rsid w:val="00D616E9"/>
    <w:rsid w:val="00D6174B"/>
    <w:rsid w:val="00D62A45"/>
    <w:rsid w:val="00D62D34"/>
    <w:rsid w:val="00D6377D"/>
    <w:rsid w:val="00D63846"/>
    <w:rsid w:val="00D65346"/>
    <w:rsid w:val="00D669D8"/>
    <w:rsid w:val="00D7059F"/>
    <w:rsid w:val="00D71FC4"/>
    <w:rsid w:val="00D7360D"/>
    <w:rsid w:val="00D73E02"/>
    <w:rsid w:val="00D75CDB"/>
    <w:rsid w:val="00D7672A"/>
    <w:rsid w:val="00D8248F"/>
    <w:rsid w:val="00D8257D"/>
    <w:rsid w:val="00D83F80"/>
    <w:rsid w:val="00D877AD"/>
    <w:rsid w:val="00D92437"/>
    <w:rsid w:val="00D92DF4"/>
    <w:rsid w:val="00D93123"/>
    <w:rsid w:val="00D93162"/>
    <w:rsid w:val="00D93828"/>
    <w:rsid w:val="00D93F89"/>
    <w:rsid w:val="00D94E00"/>
    <w:rsid w:val="00D95D9F"/>
    <w:rsid w:val="00DA18EA"/>
    <w:rsid w:val="00DA4BA4"/>
    <w:rsid w:val="00DA5199"/>
    <w:rsid w:val="00DA5F4F"/>
    <w:rsid w:val="00DB1B4E"/>
    <w:rsid w:val="00DB1CBC"/>
    <w:rsid w:val="00DB1DB6"/>
    <w:rsid w:val="00DB22DE"/>
    <w:rsid w:val="00DB3C8C"/>
    <w:rsid w:val="00DB510F"/>
    <w:rsid w:val="00DB6856"/>
    <w:rsid w:val="00DC024A"/>
    <w:rsid w:val="00DC5908"/>
    <w:rsid w:val="00DC5F72"/>
    <w:rsid w:val="00DC612B"/>
    <w:rsid w:val="00DC6C6B"/>
    <w:rsid w:val="00DC7C5C"/>
    <w:rsid w:val="00DD1D59"/>
    <w:rsid w:val="00DD2996"/>
    <w:rsid w:val="00DD2E8C"/>
    <w:rsid w:val="00DD6E62"/>
    <w:rsid w:val="00DD7220"/>
    <w:rsid w:val="00DD77A4"/>
    <w:rsid w:val="00DE21A2"/>
    <w:rsid w:val="00DE26AB"/>
    <w:rsid w:val="00DE3649"/>
    <w:rsid w:val="00DE382B"/>
    <w:rsid w:val="00DE3CBB"/>
    <w:rsid w:val="00DE4802"/>
    <w:rsid w:val="00DE50A5"/>
    <w:rsid w:val="00DE6110"/>
    <w:rsid w:val="00DE6A07"/>
    <w:rsid w:val="00DF1B74"/>
    <w:rsid w:val="00DF4A3C"/>
    <w:rsid w:val="00DF4D7A"/>
    <w:rsid w:val="00DF5C63"/>
    <w:rsid w:val="00DF7515"/>
    <w:rsid w:val="00DF7CB3"/>
    <w:rsid w:val="00E00C34"/>
    <w:rsid w:val="00E0232C"/>
    <w:rsid w:val="00E027F8"/>
    <w:rsid w:val="00E048AF"/>
    <w:rsid w:val="00E06C34"/>
    <w:rsid w:val="00E112EB"/>
    <w:rsid w:val="00E12E62"/>
    <w:rsid w:val="00E13E77"/>
    <w:rsid w:val="00E15E54"/>
    <w:rsid w:val="00E168FE"/>
    <w:rsid w:val="00E16F18"/>
    <w:rsid w:val="00E1716B"/>
    <w:rsid w:val="00E2221A"/>
    <w:rsid w:val="00E23BD9"/>
    <w:rsid w:val="00E2426C"/>
    <w:rsid w:val="00E2484E"/>
    <w:rsid w:val="00E2587C"/>
    <w:rsid w:val="00E25A39"/>
    <w:rsid w:val="00E25FEC"/>
    <w:rsid w:val="00E26703"/>
    <w:rsid w:val="00E300C3"/>
    <w:rsid w:val="00E30700"/>
    <w:rsid w:val="00E36182"/>
    <w:rsid w:val="00E364AD"/>
    <w:rsid w:val="00E36A2A"/>
    <w:rsid w:val="00E36D8C"/>
    <w:rsid w:val="00E408F3"/>
    <w:rsid w:val="00E416F7"/>
    <w:rsid w:val="00E42006"/>
    <w:rsid w:val="00E42826"/>
    <w:rsid w:val="00E443E9"/>
    <w:rsid w:val="00E44574"/>
    <w:rsid w:val="00E453A3"/>
    <w:rsid w:val="00E45657"/>
    <w:rsid w:val="00E475A0"/>
    <w:rsid w:val="00E51CF8"/>
    <w:rsid w:val="00E51EEC"/>
    <w:rsid w:val="00E52795"/>
    <w:rsid w:val="00E54904"/>
    <w:rsid w:val="00E54C0D"/>
    <w:rsid w:val="00E54FDA"/>
    <w:rsid w:val="00E56F62"/>
    <w:rsid w:val="00E630AB"/>
    <w:rsid w:val="00E66EA9"/>
    <w:rsid w:val="00E7090B"/>
    <w:rsid w:val="00E74C5A"/>
    <w:rsid w:val="00E75F86"/>
    <w:rsid w:val="00E76022"/>
    <w:rsid w:val="00E76433"/>
    <w:rsid w:val="00E77A3A"/>
    <w:rsid w:val="00E77CD7"/>
    <w:rsid w:val="00E8235A"/>
    <w:rsid w:val="00E860FE"/>
    <w:rsid w:val="00E870FD"/>
    <w:rsid w:val="00E87D6D"/>
    <w:rsid w:val="00E91775"/>
    <w:rsid w:val="00E92864"/>
    <w:rsid w:val="00E92A02"/>
    <w:rsid w:val="00E92A64"/>
    <w:rsid w:val="00E936A9"/>
    <w:rsid w:val="00E94153"/>
    <w:rsid w:val="00E94475"/>
    <w:rsid w:val="00E96578"/>
    <w:rsid w:val="00E9771E"/>
    <w:rsid w:val="00EA09A7"/>
    <w:rsid w:val="00EA130F"/>
    <w:rsid w:val="00EA235B"/>
    <w:rsid w:val="00EA2421"/>
    <w:rsid w:val="00EA413B"/>
    <w:rsid w:val="00EA42F1"/>
    <w:rsid w:val="00EA4C2A"/>
    <w:rsid w:val="00EA4D0F"/>
    <w:rsid w:val="00EA5752"/>
    <w:rsid w:val="00EA5C7A"/>
    <w:rsid w:val="00EA7372"/>
    <w:rsid w:val="00EB1519"/>
    <w:rsid w:val="00EB1E19"/>
    <w:rsid w:val="00EB3418"/>
    <w:rsid w:val="00EB3E64"/>
    <w:rsid w:val="00EB3E71"/>
    <w:rsid w:val="00EB4F44"/>
    <w:rsid w:val="00EB5001"/>
    <w:rsid w:val="00EB5738"/>
    <w:rsid w:val="00EB618C"/>
    <w:rsid w:val="00EB6C16"/>
    <w:rsid w:val="00EC0A4E"/>
    <w:rsid w:val="00EC0CDF"/>
    <w:rsid w:val="00EC159C"/>
    <w:rsid w:val="00EC1B73"/>
    <w:rsid w:val="00EC2900"/>
    <w:rsid w:val="00EC39C1"/>
    <w:rsid w:val="00EC4AF5"/>
    <w:rsid w:val="00EC6ADF"/>
    <w:rsid w:val="00EC6AF1"/>
    <w:rsid w:val="00ED2395"/>
    <w:rsid w:val="00ED2A73"/>
    <w:rsid w:val="00ED389E"/>
    <w:rsid w:val="00ED5F09"/>
    <w:rsid w:val="00ED60A6"/>
    <w:rsid w:val="00ED62B2"/>
    <w:rsid w:val="00ED62D1"/>
    <w:rsid w:val="00EE0837"/>
    <w:rsid w:val="00EE66EC"/>
    <w:rsid w:val="00EE6E8C"/>
    <w:rsid w:val="00EE79B5"/>
    <w:rsid w:val="00EF10AA"/>
    <w:rsid w:val="00EF173A"/>
    <w:rsid w:val="00EF18BA"/>
    <w:rsid w:val="00EF1C72"/>
    <w:rsid w:val="00EF28EE"/>
    <w:rsid w:val="00EF34AD"/>
    <w:rsid w:val="00EF3C5A"/>
    <w:rsid w:val="00EF4BE3"/>
    <w:rsid w:val="00EF4D0E"/>
    <w:rsid w:val="00EF5A14"/>
    <w:rsid w:val="00EF6A06"/>
    <w:rsid w:val="00EF6E58"/>
    <w:rsid w:val="00EF6E9B"/>
    <w:rsid w:val="00F0016F"/>
    <w:rsid w:val="00F01197"/>
    <w:rsid w:val="00F01AB5"/>
    <w:rsid w:val="00F028B3"/>
    <w:rsid w:val="00F02A63"/>
    <w:rsid w:val="00F068EA"/>
    <w:rsid w:val="00F06B9D"/>
    <w:rsid w:val="00F075F8"/>
    <w:rsid w:val="00F07ED4"/>
    <w:rsid w:val="00F07FFD"/>
    <w:rsid w:val="00F103FE"/>
    <w:rsid w:val="00F10A04"/>
    <w:rsid w:val="00F11368"/>
    <w:rsid w:val="00F12751"/>
    <w:rsid w:val="00F1302A"/>
    <w:rsid w:val="00F14002"/>
    <w:rsid w:val="00F14729"/>
    <w:rsid w:val="00F15BE7"/>
    <w:rsid w:val="00F15EC5"/>
    <w:rsid w:val="00F20B74"/>
    <w:rsid w:val="00F21B58"/>
    <w:rsid w:val="00F22190"/>
    <w:rsid w:val="00F234B6"/>
    <w:rsid w:val="00F23F76"/>
    <w:rsid w:val="00F2577E"/>
    <w:rsid w:val="00F26F57"/>
    <w:rsid w:val="00F3152A"/>
    <w:rsid w:val="00F3302F"/>
    <w:rsid w:val="00F36E0C"/>
    <w:rsid w:val="00F36F95"/>
    <w:rsid w:val="00F41FEA"/>
    <w:rsid w:val="00F42890"/>
    <w:rsid w:val="00F43C2F"/>
    <w:rsid w:val="00F4464D"/>
    <w:rsid w:val="00F4665F"/>
    <w:rsid w:val="00F468A7"/>
    <w:rsid w:val="00F474DC"/>
    <w:rsid w:val="00F5071D"/>
    <w:rsid w:val="00F52F3B"/>
    <w:rsid w:val="00F53362"/>
    <w:rsid w:val="00F54817"/>
    <w:rsid w:val="00F55449"/>
    <w:rsid w:val="00F55C64"/>
    <w:rsid w:val="00F569C9"/>
    <w:rsid w:val="00F577A0"/>
    <w:rsid w:val="00F60EA2"/>
    <w:rsid w:val="00F610A4"/>
    <w:rsid w:val="00F6163D"/>
    <w:rsid w:val="00F62645"/>
    <w:rsid w:val="00F62A6F"/>
    <w:rsid w:val="00F62C66"/>
    <w:rsid w:val="00F63393"/>
    <w:rsid w:val="00F63E71"/>
    <w:rsid w:val="00F66DAC"/>
    <w:rsid w:val="00F6753E"/>
    <w:rsid w:val="00F67B8B"/>
    <w:rsid w:val="00F70CF2"/>
    <w:rsid w:val="00F712E6"/>
    <w:rsid w:val="00F7154B"/>
    <w:rsid w:val="00F723F4"/>
    <w:rsid w:val="00F72644"/>
    <w:rsid w:val="00F7431B"/>
    <w:rsid w:val="00F74BD4"/>
    <w:rsid w:val="00F76CEE"/>
    <w:rsid w:val="00F77388"/>
    <w:rsid w:val="00F80DAE"/>
    <w:rsid w:val="00F8203D"/>
    <w:rsid w:val="00F83132"/>
    <w:rsid w:val="00F83448"/>
    <w:rsid w:val="00F840C2"/>
    <w:rsid w:val="00F85527"/>
    <w:rsid w:val="00F85D3C"/>
    <w:rsid w:val="00F864DA"/>
    <w:rsid w:val="00F902A9"/>
    <w:rsid w:val="00F9158B"/>
    <w:rsid w:val="00F936D3"/>
    <w:rsid w:val="00F95D82"/>
    <w:rsid w:val="00F9723F"/>
    <w:rsid w:val="00F9735D"/>
    <w:rsid w:val="00FA0014"/>
    <w:rsid w:val="00FA10BF"/>
    <w:rsid w:val="00FA1823"/>
    <w:rsid w:val="00FA48A7"/>
    <w:rsid w:val="00FA62CF"/>
    <w:rsid w:val="00FB05B4"/>
    <w:rsid w:val="00FB120E"/>
    <w:rsid w:val="00FB1868"/>
    <w:rsid w:val="00FB41B9"/>
    <w:rsid w:val="00FB4D61"/>
    <w:rsid w:val="00FC00C1"/>
    <w:rsid w:val="00FC1BDB"/>
    <w:rsid w:val="00FC1D7F"/>
    <w:rsid w:val="00FC255D"/>
    <w:rsid w:val="00FC281A"/>
    <w:rsid w:val="00FC3B56"/>
    <w:rsid w:val="00FC3D84"/>
    <w:rsid w:val="00FC4A16"/>
    <w:rsid w:val="00FC5011"/>
    <w:rsid w:val="00FC614A"/>
    <w:rsid w:val="00FC6206"/>
    <w:rsid w:val="00FC6DAD"/>
    <w:rsid w:val="00FC6E1F"/>
    <w:rsid w:val="00FC6FB6"/>
    <w:rsid w:val="00FC7B53"/>
    <w:rsid w:val="00FC7F8E"/>
    <w:rsid w:val="00FD01CB"/>
    <w:rsid w:val="00FD0FD6"/>
    <w:rsid w:val="00FD18F9"/>
    <w:rsid w:val="00FD1F97"/>
    <w:rsid w:val="00FD2196"/>
    <w:rsid w:val="00FD2F3C"/>
    <w:rsid w:val="00FD4EF2"/>
    <w:rsid w:val="00FD56C0"/>
    <w:rsid w:val="00FD6A73"/>
    <w:rsid w:val="00FD76B2"/>
    <w:rsid w:val="00FE20AE"/>
    <w:rsid w:val="00FE350E"/>
    <w:rsid w:val="00FE43AA"/>
    <w:rsid w:val="00FE51A1"/>
    <w:rsid w:val="00FE56EA"/>
    <w:rsid w:val="00FE5BAB"/>
    <w:rsid w:val="00FE5DB1"/>
    <w:rsid w:val="00FE643C"/>
    <w:rsid w:val="00FF1320"/>
    <w:rsid w:val="00FF18B6"/>
    <w:rsid w:val="00FF36E4"/>
    <w:rsid w:val="00FF3CB0"/>
    <w:rsid w:val="00FF41B7"/>
    <w:rsid w:val="00FF4A32"/>
    <w:rsid w:val="00FF50E2"/>
    <w:rsid w:val="00FF5567"/>
    <w:rsid w:val="00FF5727"/>
    <w:rsid w:val="00FF5D37"/>
    <w:rsid w:val="00FF6A8E"/>
    <w:rsid w:val="00FF6CFC"/>
    <w:rsid w:val="00FF7623"/>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61644"/>
  <w15:chartTrackingRefBased/>
  <w15:docId w15:val="{32DD358B-32E2-4D02-A326-118F31DD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lsdException w:name="Intense Emphasis" w:uiPriority="27"/>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aliases w:val="Body"/>
    <w:qFormat/>
    <w:rsid w:val="00850DDF"/>
    <w:pPr>
      <w:tabs>
        <w:tab w:val="left" w:pos="284"/>
      </w:tabs>
      <w:spacing w:line="260" w:lineRule="atLeast"/>
    </w:pPr>
    <w:rPr>
      <w:sz w:val="18"/>
      <w:lang w:val="en-US" w:eastAsia="en-US"/>
    </w:rPr>
  </w:style>
  <w:style w:type="paragraph" w:styleId="Kop1">
    <w:name w:val="heading 1"/>
    <w:aliases w:val="Title/Heading"/>
    <w:basedOn w:val="Standaard"/>
    <w:next w:val="Standaard"/>
    <w:link w:val="Kop1Char"/>
    <w:uiPriority w:val="5"/>
    <w:qFormat/>
    <w:rsid w:val="00850DDF"/>
    <w:pPr>
      <w:keepNext/>
      <w:keepLines/>
      <w:pageBreakBefore/>
      <w:framePr w:wrap="notBeside" w:vAnchor="text" w:hAnchor="text" w:y="1"/>
      <w:numPr>
        <w:numId w:val="21"/>
      </w:numPr>
      <w:spacing w:after="720" w:line="680" w:lineRule="exact"/>
      <w:outlineLvl w:val="0"/>
    </w:pPr>
    <w:rPr>
      <w:rFonts w:eastAsia="Times New Roman"/>
      <w:bCs/>
      <w:color w:val="197AA0"/>
      <w:sz w:val="64"/>
      <w:szCs w:val="28"/>
    </w:rPr>
  </w:style>
  <w:style w:type="paragraph" w:styleId="Kop2">
    <w:name w:val="heading 2"/>
    <w:aliases w:val="Subtitle niv 1"/>
    <w:basedOn w:val="Standaard"/>
    <w:next w:val="Standaard"/>
    <w:link w:val="Kop2Char"/>
    <w:uiPriority w:val="5"/>
    <w:unhideWhenUsed/>
    <w:qFormat/>
    <w:rsid w:val="00BD6D3C"/>
    <w:pPr>
      <w:keepNext/>
      <w:keepLines/>
      <w:numPr>
        <w:ilvl w:val="1"/>
        <w:numId w:val="21"/>
      </w:numPr>
      <w:spacing w:before="120"/>
      <w:ind w:left="357" w:hanging="357"/>
      <w:outlineLvl w:val="1"/>
    </w:pPr>
    <w:rPr>
      <w:rFonts w:eastAsia="Times New Roman"/>
      <w:b/>
      <w:bCs/>
      <w:color w:val="197AA0"/>
      <w:sz w:val="22"/>
      <w:szCs w:val="26"/>
    </w:rPr>
  </w:style>
  <w:style w:type="paragraph" w:styleId="Kop3">
    <w:name w:val="heading 3"/>
    <w:aliases w:val="Subtitle niv 2"/>
    <w:basedOn w:val="Standaard"/>
    <w:next w:val="Standaard"/>
    <w:link w:val="Kop3Char"/>
    <w:uiPriority w:val="5"/>
    <w:unhideWhenUsed/>
    <w:qFormat/>
    <w:rsid w:val="00BD6D3C"/>
    <w:pPr>
      <w:keepNext/>
      <w:keepLines/>
      <w:numPr>
        <w:ilvl w:val="2"/>
        <w:numId w:val="21"/>
      </w:numPr>
      <w:spacing w:before="120"/>
      <w:outlineLvl w:val="2"/>
    </w:pPr>
    <w:rPr>
      <w:rFonts w:eastAsia="Times New Roman"/>
      <w:b/>
      <w:bCs/>
      <w:sz w:val="20"/>
    </w:rPr>
  </w:style>
  <w:style w:type="paragraph" w:styleId="Kop4">
    <w:name w:val="heading 4"/>
    <w:aliases w:val="Subtitle niv 3"/>
    <w:basedOn w:val="Standaard"/>
    <w:next w:val="Standaard"/>
    <w:link w:val="Kop4Char"/>
    <w:uiPriority w:val="5"/>
    <w:unhideWhenUsed/>
    <w:rsid w:val="00BD6D3C"/>
    <w:pPr>
      <w:numPr>
        <w:ilvl w:val="3"/>
        <w:numId w:val="21"/>
      </w:numPr>
      <w:spacing w:before="120"/>
      <w:outlineLvl w:val="3"/>
    </w:pPr>
    <w:rPr>
      <w:b/>
      <w:szCs w:val="32"/>
    </w:rPr>
  </w:style>
  <w:style w:type="paragraph" w:styleId="Kop5">
    <w:name w:val="heading 5"/>
    <w:aliases w:val="Subtitle niv 4"/>
    <w:basedOn w:val="Standaard"/>
    <w:next w:val="Standaard"/>
    <w:link w:val="Kop5Char"/>
    <w:uiPriority w:val="5"/>
    <w:unhideWhenUsed/>
    <w:qFormat/>
    <w:rsid w:val="00BD6D3C"/>
    <w:pPr>
      <w:keepNext/>
      <w:keepLines/>
      <w:numPr>
        <w:ilvl w:val="4"/>
        <w:numId w:val="21"/>
      </w:numPr>
      <w:tabs>
        <w:tab w:val="num" w:pos="851"/>
      </w:tabs>
      <w:spacing w:before="60"/>
      <w:ind w:left="357" w:hanging="357"/>
      <w:outlineLvl w:val="4"/>
    </w:pPr>
    <w:rPr>
      <w:rFonts w:eastAsia="Times New Roman"/>
      <w:b/>
      <w:i/>
    </w:rPr>
  </w:style>
  <w:style w:type="paragraph" w:styleId="Kop6">
    <w:name w:val="heading 6"/>
    <w:aliases w:val="Subtitle niv 5"/>
    <w:basedOn w:val="Standaard"/>
    <w:next w:val="Standaard"/>
    <w:link w:val="Kop6Char"/>
    <w:uiPriority w:val="5"/>
    <w:unhideWhenUsed/>
    <w:rsid w:val="00850DDF"/>
    <w:pPr>
      <w:keepNext/>
      <w:keepLines/>
      <w:numPr>
        <w:ilvl w:val="5"/>
        <w:numId w:val="20"/>
      </w:numPr>
      <w:spacing w:before="40"/>
      <w:outlineLvl w:val="5"/>
    </w:pPr>
    <w:rPr>
      <w:rFonts w:eastAsia="Times New Roman"/>
      <w:i/>
      <w:color w:val="131F29"/>
    </w:rPr>
  </w:style>
  <w:style w:type="paragraph" w:styleId="Kop7">
    <w:name w:val="heading 7"/>
    <w:basedOn w:val="Standaard"/>
    <w:next w:val="Standaard"/>
    <w:link w:val="Kop7Char"/>
    <w:uiPriority w:val="5"/>
    <w:unhideWhenUsed/>
    <w:rsid w:val="00850DDF"/>
    <w:pPr>
      <w:keepNext/>
      <w:keepLines/>
      <w:spacing w:before="40"/>
      <w:outlineLvl w:val="6"/>
    </w:pPr>
    <w:rPr>
      <w:rFonts w:eastAsia="Times New Roman"/>
      <w:i/>
      <w:iCs/>
      <w:color w:val="131F29"/>
    </w:rPr>
  </w:style>
  <w:style w:type="paragraph" w:styleId="Kop8">
    <w:name w:val="heading 8"/>
    <w:basedOn w:val="Standaard"/>
    <w:next w:val="Standaard"/>
    <w:link w:val="Kop8Char"/>
    <w:uiPriority w:val="6"/>
    <w:semiHidden/>
    <w:unhideWhenUsed/>
    <w:rsid w:val="00850DDF"/>
    <w:pPr>
      <w:keepNext/>
      <w:keepLines/>
      <w:spacing w:before="200" w:after="240" w:line="240" w:lineRule="auto"/>
      <w:ind w:left="1440" w:hanging="1440"/>
      <w:outlineLvl w:val="7"/>
    </w:pPr>
    <w:rPr>
      <w:rFonts w:ascii="Cambria" w:eastAsia="SimSun" w:hAnsi="Cambria"/>
      <w:color w:val="404040"/>
      <w:sz w:val="20"/>
      <w:lang w:eastAsia="nl-NL"/>
    </w:rPr>
  </w:style>
  <w:style w:type="paragraph" w:styleId="Kop9">
    <w:name w:val="heading 9"/>
    <w:basedOn w:val="Standaard"/>
    <w:next w:val="Standaard"/>
    <w:link w:val="Kop9Char"/>
    <w:uiPriority w:val="6"/>
    <w:semiHidden/>
    <w:unhideWhenUsed/>
    <w:qFormat/>
    <w:rsid w:val="00850DDF"/>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aliases w:val="Adresgegevens"/>
    <w:basedOn w:val="Standaard"/>
    <w:next w:val="Standaard"/>
    <w:uiPriority w:val="7"/>
    <w:qFormat/>
    <w:rsid w:val="00850DDF"/>
    <w:pPr>
      <w:spacing w:line="200" w:lineRule="exact"/>
    </w:pPr>
    <w:rPr>
      <w:sz w:val="16"/>
    </w:rPr>
  </w:style>
  <w:style w:type="character" w:customStyle="1" w:styleId="Kop1Char">
    <w:name w:val="Kop 1 Char"/>
    <w:aliases w:val="Title/Heading Char"/>
    <w:link w:val="Kop1"/>
    <w:uiPriority w:val="5"/>
    <w:rsid w:val="00850DDF"/>
    <w:rPr>
      <w:rFonts w:eastAsia="Times New Roman"/>
      <w:bCs/>
      <w:color w:val="197AA0"/>
      <w:sz w:val="64"/>
      <w:szCs w:val="28"/>
      <w:lang w:val="en-US" w:eastAsia="en-US"/>
    </w:rPr>
  </w:style>
  <w:style w:type="character" w:customStyle="1" w:styleId="Kop3Char">
    <w:name w:val="Kop 3 Char"/>
    <w:aliases w:val="Subtitle niv 2 Char"/>
    <w:link w:val="Kop3"/>
    <w:uiPriority w:val="5"/>
    <w:rsid w:val="00BD6D3C"/>
    <w:rPr>
      <w:rFonts w:eastAsia="Times New Roman"/>
      <w:b/>
      <w:bCs/>
      <w:lang w:val="en-US" w:eastAsia="en-US"/>
    </w:rPr>
  </w:style>
  <w:style w:type="table" w:styleId="Tabelraster">
    <w:name w:val="Table Grid"/>
    <w:aliases w:val="Table"/>
    <w:basedOn w:val="Standaardtabel"/>
    <w:uiPriority w:val="59"/>
    <w:rsid w:val="00850DDF"/>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Kop2Char">
    <w:name w:val="Kop 2 Char"/>
    <w:aliases w:val="Subtitle niv 1 Char"/>
    <w:link w:val="Kop2"/>
    <w:uiPriority w:val="5"/>
    <w:rsid w:val="00BD6D3C"/>
    <w:rPr>
      <w:rFonts w:eastAsia="Times New Roman"/>
      <w:b/>
      <w:bCs/>
      <w:color w:val="197AA0"/>
      <w:sz w:val="22"/>
      <w:szCs w:val="26"/>
      <w:lang w:val="en-US" w:eastAsia="en-US"/>
    </w:rPr>
  </w:style>
  <w:style w:type="character" w:styleId="Intensievebenadrukking">
    <w:name w:val="Intense Emphasis"/>
    <w:uiPriority w:val="27"/>
    <w:rsid w:val="00850DDF"/>
    <w:rPr>
      <w:b/>
      <w:bCs/>
      <w:iCs/>
      <w:color w:val="DB8F14"/>
    </w:rPr>
  </w:style>
  <w:style w:type="numbering" w:customStyle="1" w:styleId="Kop21">
    <w:name w:val="Kop 21"/>
    <w:uiPriority w:val="99"/>
    <w:rsid w:val="00850DDF"/>
    <w:pPr>
      <w:numPr>
        <w:numId w:val="1"/>
      </w:numPr>
    </w:pPr>
  </w:style>
  <w:style w:type="character" w:styleId="Subtielebenadrukking">
    <w:name w:val="Subtle Emphasis"/>
    <w:uiPriority w:val="39"/>
    <w:rsid w:val="00850DDF"/>
    <w:rPr>
      <w:rFonts w:ascii="Arial" w:hAnsi="Arial"/>
      <w:b/>
      <w:iCs/>
      <w:color w:val="DB8F14"/>
      <w:sz w:val="16"/>
    </w:rPr>
  </w:style>
  <w:style w:type="character" w:customStyle="1" w:styleId="Kop4Char">
    <w:name w:val="Kop 4 Char"/>
    <w:aliases w:val="Subtitle niv 3 Char"/>
    <w:link w:val="Kop4"/>
    <w:uiPriority w:val="5"/>
    <w:rsid w:val="00BD6D3C"/>
    <w:rPr>
      <w:b/>
      <w:sz w:val="18"/>
      <w:szCs w:val="32"/>
      <w:lang w:val="en-US" w:eastAsia="en-US"/>
    </w:rPr>
  </w:style>
  <w:style w:type="paragraph" w:styleId="Ballontekst">
    <w:name w:val="Balloon Text"/>
    <w:basedOn w:val="Standaard"/>
    <w:link w:val="BallontekstChar"/>
    <w:uiPriority w:val="99"/>
    <w:unhideWhenUsed/>
    <w:rsid w:val="00850DDF"/>
    <w:pPr>
      <w:spacing w:line="240" w:lineRule="auto"/>
    </w:pPr>
    <w:rPr>
      <w:rFonts w:ascii="Tahoma" w:hAnsi="Tahoma" w:cs="Tahoma"/>
      <w:sz w:val="16"/>
      <w:szCs w:val="16"/>
    </w:rPr>
  </w:style>
  <w:style w:type="character" w:customStyle="1" w:styleId="BallontekstChar">
    <w:name w:val="Ballontekst Char"/>
    <w:link w:val="Ballontekst"/>
    <w:uiPriority w:val="99"/>
    <w:rsid w:val="00850DDF"/>
    <w:rPr>
      <w:rFonts w:ascii="Tahoma" w:hAnsi="Tahoma" w:cs="Tahoma"/>
      <w:sz w:val="16"/>
      <w:szCs w:val="16"/>
      <w:lang w:val="en-US" w:eastAsia="en-US"/>
    </w:rPr>
  </w:style>
  <w:style w:type="table" w:styleId="Lichtelijst-accent3">
    <w:name w:val="Light List Accent 3"/>
    <w:basedOn w:val="Standaardtabel"/>
    <w:uiPriority w:val="61"/>
    <w:rsid w:val="00850DDF"/>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el"/>
    <w:next w:val="Standaard"/>
    <w:uiPriority w:val="4"/>
    <w:unhideWhenUsed/>
    <w:rsid w:val="00850DDF"/>
    <w:pPr>
      <w:framePr w:wrap="notBeside"/>
      <w:pBdr>
        <w:bottom w:val="single" w:sz="12" w:space="1" w:color="264054"/>
      </w:pBdr>
    </w:pPr>
  </w:style>
  <w:style w:type="table" w:styleId="Gemiddeldearcering2-accent5">
    <w:name w:val="Medium Shading 2 Accent 5"/>
    <w:basedOn w:val="Standaardtabel"/>
    <w:uiPriority w:val="64"/>
    <w:rsid w:val="00850DDF"/>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Kop5Char">
    <w:name w:val="Kop 5 Char"/>
    <w:aliases w:val="Subtitle niv 4 Char"/>
    <w:link w:val="Kop5"/>
    <w:uiPriority w:val="5"/>
    <w:rsid w:val="00BD6D3C"/>
    <w:rPr>
      <w:rFonts w:eastAsia="Times New Roman"/>
      <w:b/>
      <w:i/>
      <w:sz w:val="18"/>
      <w:lang w:val="en-US" w:eastAsia="en-US"/>
    </w:rPr>
  </w:style>
  <w:style w:type="paragraph" w:styleId="Index1">
    <w:name w:val="index 1"/>
    <w:basedOn w:val="Standaard"/>
    <w:next w:val="Standaard"/>
    <w:autoRedefine/>
    <w:uiPriority w:val="99"/>
    <w:semiHidden/>
    <w:unhideWhenUsed/>
    <w:rsid w:val="00850DDF"/>
    <w:pPr>
      <w:spacing w:line="240" w:lineRule="auto"/>
      <w:ind w:left="200" w:hanging="200"/>
    </w:pPr>
  </w:style>
  <w:style w:type="paragraph" w:styleId="Normaalweb">
    <w:name w:val="Normal (Web)"/>
    <w:basedOn w:val="Standaard"/>
    <w:uiPriority w:val="99"/>
    <w:unhideWhenUsed/>
    <w:rsid w:val="00850DDF"/>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850DDF"/>
    <w:rPr>
      <w:color w:val="519A35"/>
      <w:u w:val="single"/>
    </w:rPr>
  </w:style>
  <w:style w:type="paragraph" w:styleId="Koptekst">
    <w:name w:val="header"/>
    <w:basedOn w:val="Standaard"/>
    <w:link w:val="KoptekstChar"/>
    <w:uiPriority w:val="99"/>
    <w:unhideWhenUsed/>
    <w:rsid w:val="00850DDF"/>
    <w:pPr>
      <w:tabs>
        <w:tab w:val="center" w:pos="4513"/>
        <w:tab w:val="right" w:pos="9026"/>
      </w:tabs>
      <w:spacing w:line="240" w:lineRule="auto"/>
    </w:pPr>
  </w:style>
  <w:style w:type="character" w:customStyle="1" w:styleId="KoptekstChar">
    <w:name w:val="Koptekst Char"/>
    <w:link w:val="Koptekst"/>
    <w:uiPriority w:val="99"/>
    <w:rsid w:val="00850DDF"/>
    <w:rPr>
      <w:sz w:val="18"/>
      <w:lang w:val="en-US" w:eastAsia="en-US"/>
    </w:rPr>
  </w:style>
  <w:style w:type="paragraph" w:styleId="Voettekst">
    <w:name w:val="footer"/>
    <w:aliases w:val="Footnote"/>
    <w:basedOn w:val="Standaard"/>
    <w:next w:val="Standaard"/>
    <w:link w:val="VoettekstChar"/>
    <w:uiPriority w:val="99"/>
    <w:unhideWhenUsed/>
    <w:rsid w:val="00850DDF"/>
    <w:pPr>
      <w:numPr>
        <w:numId w:val="6"/>
      </w:numPr>
      <w:ind w:left="0" w:firstLine="0"/>
    </w:pPr>
    <w:rPr>
      <w:i/>
      <w:sz w:val="15"/>
    </w:rPr>
  </w:style>
  <w:style w:type="character" w:customStyle="1" w:styleId="VoettekstChar">
    <w:name w:val="Voettekst Char"/>
    <w:aliases w:val="Footnote Char"/>
    <w:link w:val="Voettekst"/>
    <w:uiPriority w:val="99"/>
    <w:rsid w:val="00850DDF"/>
    <w:rPr>
      <w:i/>
      <w:sz w:val="15"/>
      <w:lang w:val="en-US" w:eastAsia="en-US"/>
    </w:rPr>
  </w:style>
  <w:style w:type="character" w:customStyle="1" w:styleId="Kopjes">
    <w:name w:val="_Kopjes"/>
    <w:uiPriority w:val="11"/>
    <w:unhideWhenUsed/>
    <w:rsid w:val="00850DDF"/>
    <w:rPr>
      <w:rFonts w:ascii="Arial" w:hAnsi="Arial"/>
      <w:b/>
      <w:sz w:val="14"/>
      <w:szCs w:val="14"/>
    </w:rPr>
  </w:style>
  <w:style w:type="paragraph" w:styleId="Lijstalinea">
    <w:name w:val="List Paragraph"/>
    <w:basedOn w:val="Standaard"/>
    <w:link w:val="LijstalineaChar"/>
    <w:uiPriority w:val="40"/>
    <w:qFormat/>
    <w:rsid w:val="00850DDF"/>
    <w:pPr>
      <w:numPr>
        <w:numId w:val="15"/>
      </w:numPr>
      <w:tabs>
        <w:tab w:val="clear" w:pos="284"/>
      </w:tabs>
      <w:contextualSpacing/>
    </w:pPr>
  </w:style>
  <w:style w:type="paragraph" w:styleId="Titel">
    <w:name w:val="Title"/>
    <w:basedOn w:val="Standaard"/>
    <w:next w:val="Standaard"/>
    <w:link w:val="TitelChar"/>
    <w:uiPriority w:val="6"/>
    <w:qFormat/>
    <w:rsid w:val="00850DDF"/>
    <w:pPr>
      <w:framePr w:wrap="notBeside" w:vAnchor="page" w:hAnchor="text" w:y="1"/>
      <w:spacing w:line="680" w:lineRule="exact"/>
    </w:pPr>
    <w:rPr>
      <w:color w:val="197AA0"/>
      <w:sz w:val="64"/>
    </w:rPr>
  </w:style>
  <w:style w:type="character" w:customStyle="1" w:styleId="TitelChar">
    <w:name w:val="Titel Char"/>
    <w:link w:val="Titel"/>
    <w:uiPriority w:val="6"/>
    <w:rsid w:val="00850DDF"/>
    <w:rPr>
      <w:color w:val="197AA0"/>
      <w:sz w:val="64"/>
      <w:lang w:val="en-US" w:eastAsia="en-US"/>
    </w:rPr>
  </w:style>
  <w:style w:type="paragraph" w:styleId="Ondertitel">
    <w:name w:val="Subtitle"/>
    <w:aliases w:val="Intro"/>
    <w:basedOn w:val="Standaard"/>
    <w:next w:val="Standaard"/>
    <w:link w:val="OndertitelChar"/>
    <w:uiPriority w:val="13"/>
    <w:qFormat/>
    <w:rsid w:val="00850DDF"/>
    <w:pPr>
      <w:numPr>
        <w:ilvl w:val="1"/>
      </w:numPr>
      <w:spacing w:line="380" w:lineRule="exact"/>
    </w:pPr>
    <w:rPr>
      <w:rFonts w:eastAsia="Times New Roman"/>
      <w:iCs/>
      <w:color w:val="197AA0"/>
      <w:sz w:val="22"/>
      <w:szCs w:val="24"/>
    </w:rPr>
  </w:style>
  <w:style w:type="character" w:customStyle="1" w:styleId="OndertitelChar">
    <w:name w:val="Ondertitel Char"/>
    <w:aliases w:val="Intro Char"/>
    <w:link w:val="Ondertitel"/>
    <w:uiPriority w:val="13"/>
    <w:rsid w:val="00850DDF"/>
    <w:rPr>
      <w:rFonts w:eastAsia="Times New Roman"/>
      <w:iCs/>
      <w:color w:val="197AA0"/>
      <w:sz w:val="22"/>
      <w:szCs w:val="24"/>
      <w:lang w:val="en-US" w:eastAsia="en-US"/>
    </w:rPr>
  </w:style>
  <w:style w:type="character" w:styleId="Tekstvantijdelijkeaanduiding">
    <w:name w:val="Placeholder Text"/>
    <w:uiPriority w:val="99"/>
    <w:semiHidden/>
    <w:rsid w:val="00850DDF"/>
    <w:rPr>
      <w:color w:val="808080"/>
    </w:rPr>
  </w:style>
  <w:style w:type="character" w:styleId="Paginanummer">
    <w:name w:val="page number"/>
    <w:aliases w:val="Page number"/>
    <w:uiPriority w:val="6"/>
    <w:rsid w:val="00850DDF"/>
    <w:rPr>
      <w:rFonts w:ascii="Arial" w:hAnsi="Arial"/>
      <w:b w:val="0"/>
      <w:i w:val="0"/>
      <w:color w:val="FFFFFF"/>
      <w:sz w:val="14"/>
    </w:rPr>
  </w:style>
  <w:style w:type="character" w:styleId="Nadruk">
    <w:name w:val="Emphasis"/>
    <w:uiPriority w:val="20"/>
    <w:qFormat/>
    <w:rsid w:val="00850DDF"/>
    <w:rPr>
      <w:rFonts w:ascii="Arial" w:hAnsi="Arial"/>
      <w:b/>
      <w:iCs/>
      <w:caps w:val="0"/>
      <w:smallCaps w:val="0"/>
      <w:strike w:val="0"/>
      <w:dstrike w:val="0"/>
      <w:vanish w:val="0"/>
      <w:color w:val="auto"/>
      <w:sz w:val="24"/>
      <w:u w:val="none"/>
      <w:vertAlign w:val="baseline"/>
    </w:rPr>
  </w:style>
  <w:style w:type="paragraph" w:styleId="Inhopg1">
    <w:name w:val="toc 1"/>
    <w:aliases w:val="Content - Chapter"/>
    <w:basedOn w:val="Standaard"/>
    <w:next w:val="Standaard"/>
    <w:uiPriority w:val="39"/>
    <w:unhideWhenUsed/>
    <w:qFormat/>
    <w:rsid w:val="00850DDF"/>
    <w:pPr>
      <w:tabs>
        <w:tab w:val="left" w:pos="6804"/>
      </w:tabs>
      <w:spacing w:before="240"/>
      <w:ind w:left="227" w:hanging="227"/>
    </w:pPr>
    <w:rPr>
      <w:b/>
      <w:noProof/>
      <w:color w:val="197AA0"/>
      <w:sz w:val="20"/>
    </w:rPr>
  </w:style>
  <w:style w:type="paragraph" w:styleId="Inhopg2">
    <w:name w:val="toc 2"/>
    <w:aliases w:val="Content - Paragraph"/>
    <w:basedOn w:val="Standaard"/>
    <w:next w:val="Standaard"/>
    <w:uiPriority w:val="39"/>
    <w:unhideWhenUsed/>
    <w:qFormat/>
    <w:rsid w:val="00850DDF"/>
    <w:pPr>
      <w:tabs>
        <w:tab w:val="left" w:pos="6804"/>
      </w:tabs>
      <w:ind w:left="681" w:hanging="454"/>
    </w:pPr>
    <w:rPr>
      <w:noProof/>
    </w:rPr>
  </w:style>
  <w:style w:type="paragraph" w:styleId="Inhopg3">
    <w:name w:val="toc 3"/>
    <w:basedOn w:val="Standaard"/>
    <w:next w:val="Standaard"/>
    <w:uiPriority w:val="45"/>
    <w:unhideWhenUsed/>
    <w:rsid w:val="00850DDF"/>
    <w:pPr>
      <w:tabs>
        <w:tab w:val="left" w:pos="1320"/>
        <w:tab w:val="left" w:pos="1701"/>
        <w:tab w:val="right" w:leader="dot" w:pos="9628"/>
      </w:tabs>
      <w:spacing w:after="100"/>
      <w:ind w:left="567"/>
    </w:pPr>
    <w:rPr>
      <w:noProof/>
    </w:rPr>
  </w:style>
  <w:style w:type="paragraph" w:styleId="Inhopg4">
    <w:name w:val="toc 4"/>
    <w:basedOn w:val="Standaard"/>
    <w:next w:val="Standaard"/>
    <w:autoRedefine/>
    <w:uiPriority w:val="45"/>
    <w:unhideWhenUsed/>
    <w:rsid w:val="00850DDF"/>
    <w:pPr>
      <w:tabs>
        <w:tab w:val="left" w:pos="1701"/>
        <w:tab w:val="left" w:pos="1760"/>
        <w:tab w:val="right" w:leader="dot" w:pos="9628"/>
      </w:tabs>
      <w:spacing w:before="720" w:after="100"/>
      <w:contextualSpacing/>
    </w:pPr>
    <w:rPr>
      <w:noProof/>
      <w:color w:val="1C2F3E"/>
    </w:rPr>
  </w:style>
  <w:style w:type="paragraph" w:styleId="Kopvaninhoudsopgave">
    <w:name w:val="TOC Heading"/>
    <w:basedOn w:val="Kop1"/>
    <w:next w:val="Standaard"/>
    <w:uiPriority w:val="45"/>
    <w:unhideWhenUsed/>
    <w:qFormat/>
    <w:rsid w:val="00850DDF"/>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850DDF"/>
    <w:pPr>
      <w:numPr>
        <w:numId w:val="2"/>
      </w:numPr>
    </w:pPr>
  </w:style>
  <w:style w:type="paragraph" w:customStyle="1" w:styleId="Section">
    <w:name w:val="Section"/>
    <w:basedOn w:val="Standaard"/>
    <w:next w:val="Standaard"/>
    <w:link w:val="SectionChar"/>
    <w:uiPriority w:val="25"/>
    <w:rsid w:val="00850DDF"/>
    <w:pPr>
      <w:spacing w:line="160" w:lineRule="exact"/>
    </w:pPr>
    <w:rPr>
      <w:color w:val="197AA0"/>
      <w:sz w:val="16"/>
      <w:szCs w:val="14"/>
    </w:rPr>
  </w:style>
  <w:style w:type="character" w:customStyle="1" w:styleId="SectionChar">
    <w:name w:val="Section Char"/>
    <w:link w:val="Section"/>
    <w:uiPriority w:val="25"/>
    <w:rsid w:val="00850DDF"/>
    <w:rPr>
      <w:color w:val="197AA0"/>
      <w:sz w:val="16"/>
      <w:szCs w:val="14"/>
      <w:lang w:val="en-US" w:eastAsia="en-US"/>
    </w:rPr>
  </w:style>
  <w:style w:type="numbering" w:customStyle="1" w:styleId="Listingbullit">
    <w:name w:val="Listing bullit"/>
    <w:basedOn w:val="Geenlijst"/>
    <w:uiPriority w:val="99"/>
    <w:rsid w:val="00850DDF"/>
    <w:pPr>
      <w:numPr>
        <w:numId w:val="3"/>
      </w:numPr>
    </w:pPr>
  </w:style>
  <w:style w:type="numbering" w:customStyle="1" w:styleId="Listing">
    <w:name w:val="Listing"/>
    <w:basedOn w:val="Geenlijst"/>
    <w:uiPriority w:val="99"/>
    <w:rsid w:val="00850DDF"/>
    <w:pPr>
      <w:numPr>
        <w:numId w:val="4"/>
      </w:numPr>
    </w:pPr>
  </w:style>
  <w:style w:type="paragraph" w:customStyle="1" w:styleId="Bodyframed">
    <w:name w:val="Body framed"/>
    <w:basedOn w:val="Standaard"/>
    <w:next w:val="Standaard"/>
    <w:uiPriority w:val="12"/>
    <w:qFormat/>
    <w:rsid w:val="00850DDF"/>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Standaard"/>
    <w:next w:val="Bodyframed"/>
    <w:uiPriority w:val="11"/>
    <w:qFormat/>
    <w:rsid w:val="00850DDF"/>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Standaard"/>
    <w:next w:val="Standaard"/>
    <w:uiPriority w:val="11"/>
    <w:qFormat/>
    <w:rsid w:val="00850DDF"/>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Standaard"/>
    <w:next w:val="Standaard"/>
    <w:uiPriority w:val="13"/>
    <w:qFormat/>
    <w:rsid w:val="00850DDF"/>
    <w:pPr>
      <w:numPr>
        <w:numId w:val="7"/>
      </w:numPr>
    </w:pPr>
    <w:rPr>
      <w:i/>
      <w:sz w:val="15"/>
    </w:rPr>
  </w:style>
  <w:style w:type="paragraph" w:styleId="Voetnoottekst">
    <w:name w:val="footnote text"/>
    <w:aliases w:val="Footnotetext"/>
    <w:basedOn w:val="Standaard"/>
    <w:next w:val="Standaard"/>
    <w:link w:val="VoetnoottekstChar"/>
    <w:uiPriority w:val="99"/>
    <w:unhideWhenUsed/>
    <w:qFormat/>
    <w:rsid w:val="00850DDF"/>
    <w:pPr>
      <w:spacing w:line="160" w:lineRule="exact"/>
    </w:pPr>
    <w:rPr>
      <w:i/>
      <w:sz w:val="15"/>
    </w:rPr>
  </w:style>
  <w:style w:type="character" w:customStyle="1" w:styleId="VoetnoottekstChar">
    <w:name w:val="Voetnoottekst Char"/>
    <w:aliases w:val="Footnotetext Char"/>
    <w:link w:val="Voetnoottekst"/>
    <w:uiPriority w:val="99"/>
    <w:rsid w:val="00850DDF"/>
    <w:rPr>
      <w:i/>
      <w:sz w:val="15"/>
      <w:lang w:val="en-US" w:eastAsia="en-US"/>
    </w:rPr>
  </w:style>
  <w:style w:type="character" w:styleId="Voetnootmarkering">
    <w:name w:val="footnote reference"/>
    <w:uiPriority w:val="99"/>
    <w:unhideWhenUsed/>
    <w:rsid w:val="00850DDF"/>
    <w:rPr>
      <w:vertAlign w:val="superscript"/>
    </w:rPr>
  </w:style>
  <w:style w:type="paragraph" w:customStyle="1" w:styleId="Subtitelniv4">
    <w:name w:val="Subtitel niv 4"/>
    <w:basedOn w:val="Standaard"/>
    <w:next w:val="Standaard"/>
    <w:link w:val="Subtitelniv4Char"/>
    <w:uiPriority w:val="6"/>
    <w:rsid w:val="00850DDF"/>
    <w:pPr>
      <w:outlineLvl w:val="4"/>
    </w:pPr>
    <w:rPr>
      <w:b/>
      <w:i/>
    </w:rPr>
  </w:style>
  <w:style w:type="character" w:customStyle="1" w:styleId="Kop6Char">
    <w:name w:val="Kop 6 Char"/>
    <w:aliases w:val="Subtitle niv 5 Char"/>
    <w:link w:val="Kop6"/>
    <w:uiPriority w:val="5"/>
    <w:rsid w:val="00850DDF"/>
    <w:rPr>
      <w:rFonts w:eastAsia="Times New Roman"/>
      <w:i/>
      <w:color w:val="131F29"/>
      <w:sz w:val="18"/>
      <w:lang w:val="en-US" w:eastAsia="en-US"/>
    </w:rPr>
  </w:style>
  <w:style w:type="character" w:customStyle="1" w:styleId="Subtitelniv4Char">
    <w:name w:val="Subtitel niv 4 Char"/>
    <w:link w:val="Subtitelniv4"/>
    <w:uiPriority w:val="6"/>
    <w:rsid w:val="00850DDF"/>
    <w:rPr>
      <w:b/>
      <w:i/>
      <w:sz w:val="18"/>
      <w:lang w:val="en-US" w:eastAsia="en-US"/>
    </w:rPr>
  </w:style>
  <w:style w:type="character" w:customStyle="1" w:styleId="Kop7Char">
    <w:name w:val="Kop 7 Char"/>
    <w:link w:val="Kop7"/>
    <w:uiPriority w:val="5"/>
    <w:rsid w:val="00850DDF"/>
    <w:rPr>
      <w:rFonts w:eastAsia="Times New Roman"/>
      <w:i/>
      <w:iCs/>
      <w:color w:val="131F29"/>
      <w:sz w:val="18"/>
      <w:lang w:val="en-US" w:eastAsia="en-US"/>
    </w:rPr>
  </w:style>
  <w:style w:type="numbering" w:customStyle="1" w:styleId="FigureStyle">
    <w:name w:val="FigureStyle"/>
    <w:uiPriority w:val="99"/>
    <w:rsid w:val="00850DDF"/>
    <w:pPr>
      <w:numPr>
        <w:numId w:val="8"/>
      </w:numPr>
    </w:pPr>
  </w:style>
  <w:style w:type="paragraph" w:styleId="Bijschrift">
    <w:name w:val="caption"/>
    <w:aliases w:val="Caption Figure"/>
    <w:basedOn w:val="Standaard"/>
    <w:next w:val="Standaard"/>
    <w:uiPriority w:val="41"/>
    <w:unhideWhenUsed/>
    <w:qFormat/>
    <w:rsid w:val="00850DDF"/>
    <w:pPr>
      <w:spacing w:line="240" w:lineRule="auto"/>
    </w:pPr>
    <w:rPr>
      <w:i/>
      <w:iCs/>
      <w:sz w:val="15"/>
      <w:szCs w:val="18"/>
    </w:rPr>
  </w:style>
  <w:style w:type="paragraph" w:styleId="Documentstructuur">
    <w:name w:val="Document Map"/>
    <w:basedOn w:val="Standaard"/>
    <w:link w:val="DocumentstructuurChar"/>
    <w:uiPriority w:val="99"/>
    <w:semiHidden/>
    <w:unhideWhenUsed/>
    <w:rsid w:val="00911D66"/>
    <w:rPr>
      <w:rFonts w:ascii="Tahoma" w:hAnsi="Tahoma" w:cs="Tahoma"/>
      <w:sz w:val="16"/>
      <w:szCs w:val="16"/>
    </w:rPr>
  </w:style>
  <w:style w:type="character" w:customStyle="1" w:styleId="DocumentstructuurChar">
    <w:name w:val="Documentstructuur Char"/>
    <w:link w:val="Documentstructuur"/>
    <w:uiPriority w:val="99"/>
    <w:semiHidden/>
    <w:rsid w:val="00911D66"/>
    <w:rPr>
      <w:rFonts w:ascii="Tahoma" w:hAnsi="Tahoma" w:cs="Tahoma"/>
      <w:sz w:val="16"/>
      <w:szCs w:val="16"/>
      <w:lang w:eastAsia="en-US"/>
    </w:rPr>
  </w:style>
  <w:style w:type="table" w:customStyle="1" w:styleId="LightGrid-Accent11">
    <w:name w:val="Light Grid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Verwijzingopmerking">
    <w:name w:val="annotation reference"/>
    <w:uiPriority w:val="99"/>
    <w:rsid w:val="00850DDF"/>
    <w:rPr>
      <w:sz w:val="16"/>
      <w:szCs w:val="16"/>
    </w:rPr>
  </w:style>
  <w:style w:type="paragraph" w:styleId="Tekstopmerking">
    <w:name w:val="annotation text"/>
    <w:basedOn w:val="Standaard"/>
    <w:link w:val="TekstopmerkingChar"/>
    <w:uiPriority w:val="99"/>
    <w:rsid w:val="00850DDF"/>
    <w:pPr>
      <w:tabs>
        <w:tab w:val="clear" w:pos="284"/>
      </w:tabs>
      <w:spacing w:after="240" w:line="240" w:lineRule="auto"/>
    </w:pPr>
    <w:rPr>
      <w:rFonts w:ascii="Trebuchet MS" w:eastAsia="Times New Roman" w:hAnsi="Trebuchet MS"/>
      <w:sz w:val="20"/>
      <w:lang w:eastAsia="nl-NL"/>
    </w:rPr>
  </w:style>
  <w:style w:type="character" w:customStyle="1" w:styleId="TekstopmerkingChar">
    <w:name w:val="Tekst opmerking Char"/>
    <w:link w:val="Tekstopmerking"/>
    <w:uiPriority w:val="99"/>
    <w:rsid w:val="00850DDF"/>
    <w:rPr>
      <w:rFonts w:ascii="Trebuchet MS" w:eastAsia="Times New Roman" w:hAnsi="Trebuchet MS"/>
      <w:lang w:val="en-US" w:eastAsia="nl-NL"/>
    </w:rPr>
  </w:style>
  <w:style w:type="paragraph" w:styleId="Onderwerpvanopmerking">
    <w:name w:val="annotation subject"/>
    <w:basedOn w:val="Tekstopmerking"/>
    <w:next w:val="Tekstopmerking"/>
    <w:link w:val="OnderwerpvanopmerkingChar"/>
    <w:uiPriority w:val="6"/>
    <w:rsid w:val="00850DDF"/>
    <w:rPr>
      <w:b/>
      <w:bCs/>
    </w:rPr>
  </w:style>
  <w:style w:type="character" w:customStyle="1" w:styleId="OnderwerpvanopmerkingChar">
    <w:name w:val="Onderwerp van opmerking Char"/>
    <w:link w:val="Onderwerpvanopmerking"/>
    <w:uiPriority w:val="6"/>
    <w:rsid w:val="00850DDF"/>
    <w:rPr>
      <w:rFonts w:ascii="Trebuchet MS" w:eastAsia="Times New Roman" w:hAnsi="Trebuchet MS"/>
      <w:b/>
      <w:bCs/>
      <w:lang w:val="en-US" w:eastAsia="nl-NL"/>
    </w:rPr>
  </w:style>
  <w:style w:type="character" w:customStyle="1" w:styleId="Kop8Char">
    <w:name w:val="Kop 8 Char"/>
    <w:link w:val="Kop8"/>
    <w:uiPriority w:val="6"/>
    <w:semiHidden/>
    <w:rsid w:val="00850DDF"/>
    <w:rPr>
      <w:rFonts w:ascii="Cambria" w:eastAsia="SimSun" w:hAnsi="Cambria"/>
      <w:color w:val="404040"/>
      <w:lang w:val="en-US" w:eastAsia="nl-NL"/>
    </w:rPr>
  </w:style>
  <w:style w:type="character" w:customStyle="1" w:styleId="Kop9Char">
    <w:name w:val="Kop 9 Char"/>
    <w:link w:val="Kop9"/>
    <w:uiPriority w:val="6"/>
    <w:semiHidden/>
    <w:rsid w:val="00850DDF"/>
    <w:rPr>
      <w:rFonts w:ascii="Cambria" w:eastAsia="SimSun" w:hAnsi="Cambria"/>
      <w:i/>
      <w:iCs/>
      <w:color w:val="404040"/>
      <w:lang w:val="en-US" w:eastAsia="nl-NL"/>
    </w:rPr>
  </w:style>
  <w:style w:type="paragraph" w:customStyle="1" w:styleId="MMTopic1">
    <w:name w:val="MM Topic 1"/>
    <w:basedOn w:val="Kop1"/>
    <w:link w:val="MMTopic1Char"/>
    <w:uiPriority w:val="6"/>
    <w:rsid w:val="00850DDF"/>
    <w:pPr>
      <w:framePr w:wrap="auto" w:vAnchor="margin" w:yAlign="inline"/>
      <w:numPr>
        <w:numId w:val="14"/>
      </w:numPr>
      <w:spacing w:before="480" w:after="0" w:line="240" w:lineRule="auto"/>
    </w:pPr>
    <w:rPr>
      <w:rFonts w:ascii="Cambria" w:eastAsia="SimSun" w:hAnsi="Cambria"/>
      <w:b/>
      <w:color w:val="365F91"/>
      <w:sz w:val="28"/>
      <w:lang w:eastAsia="nl-NL"/>
    </w:rPr>
  </w:style>
  <w:style w:type="paragraph" w:customStyle="1" w:styleId="MMTopic2">
    <w:name w:val="MM Topic 2"/>
    <w:basedOn w:val="Kop2"/>
    <w:link w:val="MMTopic2Char"/>
    <w:uiPriority w:val="6"/>
    <w:rsid w:val="00850DDF"/>
    <w:pPr>
      <w:numPr>
        <w:numId w:val="14"/>
      </w:numPr>
      <w:spacing w:before="200" w:line="240" w:lineRule="auto"/>
    </w:pPr>
    <w:rPr>
      <w:rFonts w:ascii="Cambria" w:eastAsia="SimSun" w:hAnsi="Cambria"/>
      <w:color w:val="4F81BD"/>
      <w:sz w:val="26"/>
      <w:lang w:eastAsia="nl-NL"/>
    </w:rPr>
  </w:style>
  <w:style w:type="paragraph" w:customStyle="1" w:styleId="MMTopic3">
    <w:name w:val="MM Topic 3"/>
    <w:basedOn w:val="Kop3"/>
    <w:link w:val="MMTopic3Char"/>
    <w:uiPriority w:val="6"/>
    <w:rsid w:val="00850DDF"/>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Standaard"/>
    <w:link w:val="RecPracChar"/>
    <w:uiPriority w:val="6"/>
    <w:rsid w:val="00850DDF"/>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850DDF"/>
    <w:rPr>
      <w:rFonts w:ascii="Trebuchet MS" w:eastAsia="Times New Roman" w:hAnsi="Trebuchet MS"/>
      <w:sz w:val="22"/>
      <w:szCs w:val="24"/>
      <w:shd w:val="clear" w:color="197AA0" w:fill="A5DBF1"/>
      <w:lang w:val="en-US" w:eastAsia="nl-NL"/>
    </w:rPr>
  </w:style>
  <w:style w:type="character" w:customStyle="1" w:styleId="LijstalineaChar">
    <w:name w:val="Lijstalinea Char"/>
    <w:link w:val="Lijstalinea"/>
    <w:uiPriority w:val="40"/>
    <w:rsid w:val="00850DDF"/>
    <w:rPr>
      <w:sz w:val="18"/>
      <w:lang w:val="en-US" w:eastAsia="en-US"/>
    </w:rPr>
  </w:style>
  <w:style w:type="paragraph" w:styleId="Eindnoottekst">
    <w:name w:val="endnote text"/>
    <w:basedOn w:val="Standaard"/>
    <w:link w:val="EindnoottekstChar"/>
    <w:uiPriority w:val="6"/>
    <w:semiHidden/>
    <w:rsid w:val="00850DDF"/>
    <w:pPr>
      <w:tabs>
        <w:tab w:val="clear" w:pos="284"/>
      </w:tabs>
      <w:spacing w:after="240" w:line="360" w:lineRule="auto"/>
    </w:pPr>
    <w:rPr>
      <w:rFonts w:ascii="Trebuchet MS" w:eastAsia="MS Mincho" w:hAnsi="Trebuchet MS"/>
      <w:lang w:eastAsia="nl-NL"/>
    </w:rPr>
  </w:style>
  <w:style w:type="character" w:customStyle="1" w:styleId="EindnoottekstChar">
    <w:name w:val="Eindnoottekst Char"/>
    <w:link w:val="Eindnoottekst"/>
    <w:uiPriority w:val="6"/>
    <w:semiHidden/>
    <w:rsid w:val="00850DDF"/>
    <w:rPr>
      <w:rFonts w:ascii="Trebuchet MS" w:eastAsia="MS Mincho" w:hAnsi="Trebuchet MS"/>
      <w:sz w:val="18"/>
      <w:lang w:val="en-US" w:eastAsia="nl-NL"/>
    </w:rPr>
  </w:style>
  <w:style w:type="paragraph" w:customStyle="1" w:styleId="logo">
    <w:name w:val="logo"/>
    <w:basedOn w:val="Standaard"/>
    <w:uiPriority w:val="6"/>
    <w:rsid w:val="00850DDF"/>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Standaard"/>
    <w:uiPriority w:val="6"/>
    <w:rsid w:val="00850DDF"/>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Standaard"/>
    <w:uiPriority w:val="6"/>
    <w:rsid w:val="00850DDF"/>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Inhopg5">
    <w:name w:val="toc 5"/>
    <w:basedOn w:val="Standaard"/>
    <w:next w:val="Standaard"/>
    <w:autoRedefine/>
    <w:uiPriority w:val="45"/>
    <w:rsid w:val="00850DDF"/>
    <w:pPr>
      <w:tabs>
        <w:tab w:val="clear" w:pos="284"/>
      </w:tabs>
      <w:spacing w:after="240" w:line="240" w:lineRule="auto"/>
      <w:ind w:left="880"/>
    </w:pPr>
    <w:rPr>
      <w:rFonts w:ascii="Trebuchet MS" w:eastAsia="Times New Roman" w:hAnsi="Trebuchet MS"/>
      <w:sz w:val="22"/>
      <w:szCs w:val="24"/>
      <w:lang w:eastAsia="nl-NL"/>
    </w:rPr>
  </w:style>
  <w:style w:type="paragraph" w:styleId="Inhopg6">
    <w:name w:val="toc 6"/>
    <w:basedOn w:val="Standaard"/>
    <w:next w:val="Standaard"/>
    <w:autoRedefine/>
    <w:uiPriority w:val="45"/>
    <w:rsid w:val="00850DDF"/>
    <w:pPr>
      <w:tabs>
        <w:tab w:val="clear" w:pos="284"/>
      </w:tabs>
      <w:spacing w:after="240" w:line="240" w:lineRule="auto"/>
      <w:ind w:left="1100"/>
    </w:pPr>
    <w:rPr>
      <w:rFonts w:ascii="Trebuchet MS" w:eastAsia="Times New Roman" w:hAnsi="Trebuchet MS"/>
      <w:sz w:val="22"/>
      <w:szCs w:val="24"/>
      <w:lang w:eastAsia="nl-NL"/>
    </w:rPr>
  </w:style>
  <w:style w:type="character" w:customStyle="1" w:styleId="MMTopic1Char">
    <w:name w:val="MM Topic 1 Char"/>
    <w:link w:val="MMTopic1"/>
    <w:uiPriority w:val="6"/>
    <w:rsid w:val="00850DDF"/>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850DDF"/>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850DDF"/>
    <w:rPr>
      <w:rFonts w:ascii="Cambria" w:eastAsia="SimSun" w:hAnsi="Cambria"/>
      <w:b/>
      <w:bCs/>
      <w:color w:val="4F81BD"/>
      <w:sz w:val="22"/>
      <w:szCs w:val="22"/>
      <w:lang w:val="en-US" w:eastAsia="nl-NL"/>
    </w:rPr>
  </w:style>
  <w:style w:type="paragraph" w:customStyle="1" w:styleId="Default">
    <w:name w:val="Default"/>
    <w:uiPriority w:val="6"/>
    <w:rsid w:val="00850DDF"/>
    <w:pPr>
      <w:autoSpaceDE w:val="0"/>
      <w:autoSpaceDN w:val="0"/>
      <w:adjustRightInd w:val="0"/>
    </w:pPr>
    <w:rPr>
      <w:rFonts w:eastAsia="Calibri" w:cs="Arial"/>
      <w:color w:val="000000"/>
      <w:sz w:val="24"/>
      <w:szCs w:val="24"/>
      <w:lang w:val="nl-NL" w:eastAsia="en-US"/>
    </w:rPr>
  </w:style>
  <w:style w:type="paragraph" w:styleId="Revisie">
    <w:name w:val="Revision"/>
    <w:hidden/>
    <w:uiPriority w:val="99"/>
    <w:semiHidden/>
    <w:rsid w:val="00850DDF"/>
    <w:rPr>
      <w:rFonts w:ascii="Trebuchet MS" w:eastAsia="Times New Roman" w:hAnsi="Trebuchet MS"/>
      <w:sz w:val="22"/>
      <w:szCs w:val="24"/>
      <w:lang w:val="nl-NL" w:eastAsia="nl-NL"/>
    </w:rPr>
  </w:style>
  <w:style w:type="character" w:styleId="GevolgdeHyperlink">
    <w:name w:val="FollowedHyperlink"/>
    <w:uiPriority w:val="6"/>
    <w:rsid w:val="00850DDF"/>
    <w:rPr>
      <w:color w:val="800080"/>
      <w:u w:val="single"/>
    </w:rPr>
  </w:style>
  <w:style w:type="paragraph" w:customStyle="1" w:styleId="MMTitle">
    <w:name w:val="MM Title"/>
    <w:basedOn w:val="Titel"/>
    <w:link w:val="MMTitleChar"/>
    <w:uiPriority w:val="6"/>
    <w:rsid w:val="00850DDF"/>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850DDF"/>
    <w:rPr>
      <w:rFonts w:eastAsia="Times New Roman"/>
      <w:color w:val="BFBFBF"/>
      <w:spacing w:val="5"/>
      <w:kern w:val="28"/>
      <w:sz w:val="52"/>
      <w:szCs w:val="52"/>
      <w:lang w:val="en-US" w:eastAsia="nl-NL"/>
    </w:rPr>
  </w:style>
  <w:style w:type="paragraph" w:customStyle="1" w:styleId="MMTopic4">
    <w:name w:val="MM Topic 4"/>
    <w:basedOn w:val="Kop4"/>
    <w:link w:val="MMTopic4Char"/>
    <w:uiPriority w:val="6"/>
    <w:rsid w:val="00850DDF"/>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850DDF"/>
    <w:rPr>
      <w:rFonts w:eastAsia="Times New Roman"/>
      <w:b/>
      <w:bCs/>
      <w:i/>
      <w:iCs/>
      <w:color w:val="264054"/>
      <w:sz w:val="22"/>
      <w:szCs w:val="22"/>
      <w:lang w:val="nl-NL" w:eastAsia="zh-CN"/>
    </w:rPr>
  </w:style>
  <w:style w:type="paragraph" w:styleId="Inhopg7">
    <w:name w:val="toc 7"/>
    <w:basedOn w:val="Standaard"/>
    <w:next w:val="Standaard"/>
    <w:autoRedefine/>
    <w:uiPriority w:val="45"/>
    <w:unhideWhenUsed/>
    <w:rsid w:val="00850DDF"/>
    <w:pPr>
      <w:tabs>
        <w:tab w:val="clear" w:pos="284"/>
      </w:tabs>
      <w:spacing w:after="100" w:line="276" w:lineRule="auto"/>
      <w:ind w:left="1320"/>
    </w:pPr>
    <w:rPr>
      <w:rFonts w:eastAsia="Times New Roman"/>
      <w:sz w:val="22"/>
      <w:szCs w:val="22"/>
      <w:lang w:val="nl-NL" w:eastAsia="nl-NL"/>
    </w:rPr>
  </w:style>
  <w:style w:type="paragraph" w:styleId="Inhopg8">
    <w:name w:val="toc 8"/>
    <w:basedOn w:val="Standaard"/>
    <w:next w:val="Standaard"/>
    <w:autoRedefine/>
    <w:uiPriority w:val="45"/>
    <w:unhideWhenUsed/>
    <w:rsid w:val="00850DDF"/>
    <w:pPr>
      <w:tabs>
        <w:tab w:val="clear" w:pos="284"/>
      </w:tabs>
      <w:spacing w:after="100" w:line="276" w:lineRule="auto"/>
      <w:ind w:left="1540"/>
    </w:pPr>
    <w:rPr>
      <w:rFonts w:eastAsia="Times New Roman"/>
      <w:sz w:val="22"/>
      <w:szCs w:val="22"/>
      <w:lang w:val="nl-NL" w:eastAsia="nl-NL"/>
    </w:rPr>
  </w:style>
  <w:style w:type="paragraph" w:styleId="Inhopg9">
    <w:name w:val="toc 9"/>
    <w:basedOn w:val="Standaard"/>
    <w:next w:val="Standaard"/>
    <w:autoRedefine/>
    <w:uiPriority w:val="45"/>
    <w:unhideWhenUsed/>
    <w:rsid w:val="00850DDF"/>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850DDF"/>
    <w:rPr>
      <w:rFonts w:ascii="Arial" w:hAnsi="Arial" w:cs="Times New Roman"/>
      <w:lang w:val="nl-NL" w:eastAsia="en-US" w:bidi="ar-SA"/>
    </w:rPr>
  </w:style>
  <w:style w:type="paragraph" w:customStyle="1" w:styleId="western">
    <w:name w:val="western"/>
    <w:basedOn w:val="Standaard"/>
    <w:uiPriority w:val="99"/>
    <w:rsid w:val="00850DDF"/>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Kop1"/>
    <w:autoRedefine/>
    <w:uiPriority w:val="99"/>
    <w:rsid w:val="00850DDF"/>
    <w:pPr>
      <w:keepLines w:val="0"/>
      <w:pageBreakBefore w:val="0"/>
      <w:framePr w:wrap="auto" w:vAnchor="margin" w:yAlign="inline"/>
      <w:numPr>
        <w:numId w:val="18"/>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fie">
    <w:name w:val="Bibliography"/>
    <w:basedOn w:val="Standaard"/>
    <w:next w:val="Standaard"/>
    <w:uiPriority w:val="43"/>
    <w:rsid w:val="00850DDF"/>
    <w:pPr>
      <w:tabs>
        <w:tab w:val="clear" w:pos="284"/>
      </w:tabs>
      <w:spacing w:line="240" w:lineRule="auto"/>
    </w:pPr>
    <w:rPr>
      <w:rFonts w:ascii="Trebuchet MS" w:eastAsia="Times New Roman" w:hAnsi="Trebuchet MS" w:cs="Trebuchet MS"/>
      <w:sz w:val="22"/>
      <w:szCs w:val="22"/>
      <w:lang w:val="nl-NL" w:eastAsia="nl-NL"/>
    </w:rPr>
  </w:style>
  <w:style w:type="table" w:styleId="Eenvoudigetabel3">
    <w:name w:val="Table Simple 3"/>
    <w:basedOn w:val="Standaardtabel"/>
    <w:uiPriority w:val="99"/>
    <w:rsid w:val="00850DDF"/>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Professioneletabel">
    <w:name w:val="Table Professional"/>
    <w:basedOn w:val="Standaardtabel"/>
    <w:uiPriority w:val="99"/>
    <w:rsid w:val="00850DDF"/>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elkolommen4">
    <w:name w:val="Table Columns 4"/>
    <w:basedOn w:val="Standaardtabel"/>
    <w:uiPriority w:val="99"/>
    <w:rsid w:val="00850DDF"/>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Standaard"/>
    <w:link w:val="TextCar"/>
    <w:uiPriority w:val="6"/>
    <w:rsid w:val="00850DDF"/>
    <w:pPr>
      <w:tabs>
        <w:tab w:val="clear" w:pos="284"/>
      </w:tabs>
      <w:spacing w:line="312" w:lineRule="auto"/>
    </w:pPr>
    <w:rPr>
      <w:rFonts w:eastAsia="Times New Roman" w:cs="Arial"/>
      <w:color w:val="414175"/>
      <w:sz w:val="26"/>
      <w:szCs w:val="26"/>
      <w:lang w:val="en-GB"/>
    </w:rPr>
  </w:style>
  <w:style w:type="paragraph" w:customStyle="1" w:styleId="Bijlage">
    <w:name w:val="Bijlage"/>
    <w:basedOn w:val="Standaard"/>
    <w:next w:val="Standaard"/>
    <w:uiPriority w:val="99"/>
    <w:rsid w:val="00850DDF"/>
    <w:pPr>
      <w:numPr>
        <w:numId w:val="16"/>
      </w:numPr>
      <w:tabs>
        <w:tab w:val="clear" w:pos="284"/>
      </w:tabs>
      <w:spacing w:line="240" w:lineRule="auto"/>
      <w:outlineLvl w:val="0"/>
    </w:pPr>
    <w:rPr>
      <w:rFonts w:eastAsia="Times New Roman" w:cs="Arial"/>
      <w:b/>
      <w:bCs/>
      <w:caps/>
      <w:sz w:val="26"/>
      <w:szCs w:val="26"/>
      <w:lang w:val="nl-NL"/>
    </w:rPr>
  </w:style>
  <w:style w:type="table" w:styleId="Eenvoudigetabel2">
    <w:name w:val="Table Simple 2"/>
    <w:basedOn w:val="Standaardtabel"/>
    <w:uiPriority w:val="99"/>
    <w:rsid w:val="00850DDF"/>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Verfijndetabel1">
    <w:name w:val="Table Subtle 1"/>
    <w:basedOn w:val="Standaardtabel"/>
    <w:uiPriority w:val="99"/>
    <w:rsid w:val="00850DDF"/>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chtearcering-accent5">
    <w:name w:val="Light Shading Accent 5"/>
    <w:basedOn w:val="Standaardtabel"/>
    <w:uiPriority w:val="99"/>
    <w:rsid w:val="00850DDF"/>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elkolommen3">
    <w:name w:val="Table Columns 3"/>
    <w:basedOn w:val="Standaardtabel"/>
    <w:uiPriority w:val="99"/>
    <w:rsid w:val="00850DDF"/>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Kleurrijketabel1">
    <w:name w:val="Table Colorful 1"/>
    <w:basedOn w:val="Standaardtabel"/>
    <w:uiPriority w:val="99"/>
    <w:rsid w:val="00850DDF"/>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Gemiddeldearcering1-accent5">
    <w:name w:val="Medium Shading 1 Accent 5"/>
    <w:basedOn w:val="Standaardtabel"/>
    <w:uiPriority w:val="99"/>
    <w:rsid w:val="00850DDF"/>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Standaard"/>
    <w:uiPriority w:val="99"/>
    <w:rsid w:val="00850DDF"/>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850DDF"/>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Standaardtabel"/>
    <w:uiPriority w:val="63"/>
    <w:rsid w:val="00850DDF"/>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chtelijst-accent5">
    <w:name w:val="Light List Accent 5"/>
    <w:basedOn w:val="Standaardtabel"/>
    <w:uiPriority w:val="61"/>
    <w:rsid w:val="00850DDF"/>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Gemiddeldraster3-accent5">
    <w:name w:val="Medium Grid 3 Accent 5"/>
    <w:basedOn w:val="Standaardtabe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Gemiddeldraster3-accent1">
    <w:name w:val="Medium Grid 3 Accent 1"/>
    <w:basedOn w:val="Standaardtabe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850DDF"/>
  </w:style>
  <w:style w:type="character" w:customStyle="1" w:styleId="hps">
    <w:name w:val="hps"/>
    <w:uiPriority w:val="6"/>
    <w:rsid w:val="00850DDF"/>
  </w:style>
  <w:style w:type="character" w:styleId="Zwaar">
    <w:name w:val="Strong"/>
    <w:uiPriority w:val="6"/>
    <w:rsid w:val="00850DDF"/>
    <w:rPr>
      <w:b/>
      <w:bCs/>
    </w:rPr>
  </w:style>
  <w:style w:type="table" w:styleId="Tabelraster1">
    <w:name w:val="Table Grid 1"/>
    <w:basedOn w:val="Standaardtabel"/>
    <w:rsid w:val="00850DDF"/>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850DDF"/>
    <w:rPr>
      <w:rFonts w:eastAsia="Times New Roman" w:cs="Arial"/>
      <w:color w:val="414175"/>
      <w:sz w:val="26"/>
      <w:szCs w:val="26"/>
      <w:lang w:eastAsia="en-US"/>
    </w:rPr>
  </w:style>
  <w:style w:type="paragraph" w:customStyle="1" w:styleId="Geenafstand1">
    <w:name w:val="Geen afstand1"/>
    <w:uiPriority w:val="99"/>
    <w:rsid w:val="00850DDF"/>
    <w:rPr>
      <w:rFonts w:ascii="Calibri" w:eastAsia="Times New Roman" w:hAnsi="Calibri"/>
      <w:sz w:val="22"/>
      <w:szCs w:val="22"/>
      <w:lang w:val="nl-NL" w:eastAsia="en-US"/>
    </w:rPr>
  </w:style>
  <w:style w:type="table" w:styleId="Gemiddeldearcering1-accent1">
    <w:name w:val="Medium Shading 1 Accent 1"/>
    <w:basedOn w:val="Standaardtabel"/>
    <w:uiPriority w:val="63"/>
    <w:rsid w:val="00850DDF"/>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850DDF"/>
    <w:rPr>
      <w:rFonts w:ascii="Courier New" w:eastAsia="Times New Roman" w:hAnsi="Courier New" w:cs="Courier New"/>
      <w:sz w:val="20"/>
      <w:szCs w:val="20"/>
    </w:rPr>
  </w:style>
  <w:style w:type="character" w:styleId="Eindnootmarkering">
    <w:name w:val="endnote reference"/>
    <w:uiPriority w:val="6"/>
    <w:semiHidden/>
    <w:unhideWhenUsed/>
    <w:rsid w:val="00850DDF"/>
    <w:rPr>
      <w:vertAlign w:val="superscript"/>
    </w:rPr>
  </w:style>
  <w:style w:type="paragraph" w:customStyle="1" w:styleId="Appendix">
    <w:name w:val="Appendix"/>
    <w:basedOn w:val="Kop1"/>
    <w:link w:val="AppendixChar"/>
    <w:uiPriority w:val="6"/>
    <w:rsid w:val="00850DDF"/>
    <w:pPr>
      <w:keepLines w:val="0"/>
      <w:pageBreakBefore w:val="0"/>
      <w:framePr w:wrap="auto" w:vAnchor="margin" w:yAlign="inline"/>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Kop2"/>
    <w:link w:val="AppendixIIChar"/>
    <w:uiPriority w:val="6"/>
    <w:rsid w:val="00850DDF"/>
    <w:pPr>
      <w:keepLines w:val="0"/>
      <w:numPr>
        <w:ilvl w:val="0"/>
        <w:numId w:val="19"/>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850DDF"/>
    <w:rPr>
      <w:rFonts w:ascii="Trebuchet MS" w:eastAsia="Times New Roman" w:hAnsi="Trebuchet MS" w:cs="Arial"/>
      <w:b/>
      <w:bCs/>
      <w:color w:val="CE3E35"/>
      <w:kern w:val="32"/>
      <w:sz w:val="48"/>
      <w:szCs w:val="32"/>
      <w:lang w:val="en-US" w:eastAsia="nl-NL"/>
    </w:rPr>
  </w:style>
  <w:style w:type="paragraph" w:customStyle="1" w:styleId="Applevel2">
    <w:name w:val="App level 2"/>
    <w:basedOn w:val="Kop2"/>
    <w:next w:val="Appendix"/>
    <w:link w:val="Applevel2Char"/>
    <w:uiPriority w:val="6"/>
    <w:rsid w:val="00850DDF"/>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850DDF"/>
    <w:rPr>
      <w:rFonts w:ascii="Trebuchet MS" w:eastAsia="Times New Roman" w:hAnsi="Trebuchet MS" w:cs="Arial"/>
      <w:b/>
      <w:bCs/>
      <w:iCs/>
      <w:color w:val="0099B5"/>
      <w:sz w:val="32"/>
      <w:szCs w:val="28"/>
      <w:lang w:val="en-US" w:eastAsia="nl-NL"/>
    </w:rPr>
  </w:style>
  <w:style w:type="paragraph" w:customStyle="1" w:styleId="AIIIIII">
    <w:name w:val="A I.II.III"/>
    <w:basedOn w:val="Kop3"/>
    <w:link w:val="AIIIIIIChar"/>
    <w:uiPriority w:val="6"/>
    <w:rsid w:val="00850DDF"/>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850DDF"/>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850DDF"/>
    <w:pPr>
      <w:ind w:left="0" w:firstLine="0"/>
    </w:pPr>
  </w:style>
  <w:style w:type="character" w:customStyle="1" w:styleId="AIIIIIIChar">
    <w:name w:val="A I.II.III Char"/>
    <w:link w:val="AIIIIII"/>
    <w:uiPriority w:val="6"/>
    <w:rsid w:val="00850DDF"/>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850DDF"/>
    <w:rPr>
      <w:rFonts w:ascii="Trebuchet MS" w:eastAsia="Times New Roman" w:hAnsi="Trebuchet MS" w:cs="Arial"/>
      <w:b/>
      <w:bCs/>
      <w:sz w:val="28"/>
      <w:szCs w:val="26"/>
      <w:lang w:val="en-US" w:eastAsia="nl-NL"/>
    </w:rPr>
  </w:style>
  <w:style w:type="paragraph" w:customStyle="1" w:styleId="RecPracBullet">
    <w:name w:val="Rec Prac Bullet"/>
    <w:basedOn w:val="Lijstalinea"/>
    <w:link w:val="RecPracBulletChar"/>
    <w:uiPriority w:val="6"/>
    <w:rsid w:val="00850DDF"/>
    <w:pPr>
      <w:numPr>
        <w:numId w:val="17"/>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850DDF"/>
    <w:rPr>
      <w:rFonts w:ascii="Trebuchet MS" w:eastAsia="Times New Roman" w:hAnsi="Trebuchet MS"/>
      <w:sz w:val="22"/>
      <w:szCs w:val="24"/>
      <w:shd w:val="clear" w:color="auto" w:fill="A5DBF1"/>
      <w:lang w:val="en-US" w:eastAsia="nl-NL"/>
    </w:rPr>
  </w:style>
  <w:style w:type="character" w:customStyle="1" w:styleId="apple-converted-space">
    <w:name w:val="apple-converted-space"/>
    <w:rsid w:val="00547B93"/>
  </w:style>
  <w:style w:type="character" w:styleId="HTML-schrijfmachine">
    <w:name w:val="HTML Typewriter"/>
    <w:basedOn w:val="Standaardalinea-lettertype"/>
    <w:uiPriority w:val="99"/>
    <w:semiHidden/>
    <w:unhideWhenUsed/>
    <w:rsid w:val="00B45EFE"/>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unhideWhenUsed/>
    <w:rsid w:val="00041901"/>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en-GB" w:eastAsia="en-GB"/>
    </w:rPr>
  </w:style>
  <w:style w:type="character" w:customStyle="1" w:styleId="HTML-voorafopgemaaktChar">
    <w:name w:val="HTML - vooraf opgemaakt Char"/>
    <w:basedOn w:val="Standaardalinea-lettertype"/>
    <w:link w:val="HTML-voorafopgemaakt"/>
    <w:uiPriority w:val="99"/>
    <w:rsid w:val="0004190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3061">
      <w:bodyDiv w:val="1"/>
      <w:marLeft w:val="0"/>
      <w:marRight w:val="0"/>
      <w:marTop w:val="0"/>
      <w:marBottom w:val="0"/>
      <w:divBdr>
        <w:top w:val="none" w:sz="0" w:space="0" w:color="auto"/>
        <w:left w:val="none" w:sz="0" w:space="0" w:color="auto"/>
        <w:bottom w:val="none" w:sz="0" w:space="0" w:color="auto"/>
        <w:right w:val="none" w:sz="0" w:space="0" w:color="auto"/>
      </w:divBdr>
      <w:divsChild>
        <w:div w:id="1595212340">
          <w:marLeft w:val="274"/>
          <w:marRight w:val="0"/>
          <w:marTop w:val="0"/>
          <w:marBottom w:val="0"/>
          <w:divBdr>
            <w:top w:val="none" w:sz="0" w:space="0" w:color="auto"/>
            <w:left w:val="none" w:sz="0" w:space="0" w:color="auto"/>
            <w:bottom w:val="none" w:sz="0" w:space="0" w:color="auto"/>
            <w:right w:val="none" w:sz="0" w:space="0" w:color="auto"/>
          </w:divBdr>
        </w:div>
      </w:divsChild>
    </w:div>
    <w:div w:id="12731203">
      <w:bodyDiv w:val="1"/>
      <w:marLeft w:val="0"/>
      <w:marRight w:val="0"/>
      <w:marTop w:val="0"/>
      <w:marBottom w:val="0"/>
      <w:divBdr>
        <w:top w:val="none" w:sz="0" w:space="0" w:color="auto"/>
        <w:left w:val="none" w:sz="0" w:space="0" w:color="auto"/>
        <w:bottom w:val="none" w:sz="0" w:space="0" w:color="auto"/>
        <w:right w:val="none" w:sz="0" w:space="0" w:color="auto"/>
      </w:divBdr>
    </w:div>
    <w:div w:id="20864503">
      <w:bodyDiv w:val="1"/>
      <w:marLeft w:val="0"/>
      <w:marRight w:val="0"/>
      <w:marTop w:val="0"/>
      <w:marBottom w:val="0"/>
      <w:divBdr>
        <w:top w:val="none" w:sz="0" w:space="0" w:color="auto"/>
        <w:left w:val="none" w:sz="0" w:space="0" w:color="auto"/>
        <w:bottom w:val="none" w:sz="0" w:space="0" w:color="auto"/>
        <w:right w:val="none" w:sz="0" w:space="0" w:color="auto"/>
      </w:divBdr>
    </w:div>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1109">
      <w:bodyDiv w:val="1"/>
      <w:marLeft w:val="0"/>
      <w:marRight w:val="0"/>
      <w:marTop w:val="0"/>
      <w:marBottom w:val="0"/>
      <w:divBdr>
        <w:top w:val="none" w:sz="0" w:space="0" w:color="auto"/>
        <w:left w:val="none" w:sz="0" w:space="0" w:color="auto"/>
        <w:bottom w:val="none" w:sz="0" w:space="0" w:color="auto"/>
        <w:right w:val="none" w:sz="0" w:space="0" w:color="auto"/>
      </w:divBdr>
    </w:div>
    <w:div w:id="122819850">
      <w:bodyDiv w:val="1"/>
      <w:marLeft w:val="0"/>
      <w:marRight w:val="0"/>
      <w:marTop w:val="0"/>
      <w:marBottom w:val="0"/>
      <w:divBdr>
        <w:top w:val="none" w:sz="0" w:space="0" w:color="auto"/>
        <w:left w:val="none" w:sz="0" w:space="0" w:color="auto"/>
        <w:bottom w:val="none" w:sz="0" w:space="0" w:color="auto"/>
        <w:right w:val="none" w:sz="0" w:space="0" w:color="auto"/>
      </w:divBdr>
    </w:div>
    <w:div w:id="129128066">
      <w:bodyDiv w:val="1"/>
      <w:marLeft w:val="0"/>
      <w:marRight w:val="0"/>
      <w:marTop w:val="0"/>
      <w:marBottom w:val="0"/>
      <w:divBdr>
        <w:top w:val="none" w:sz="0" w:space="0" w:color="auto"/>
        <w:left w:val="none" w:sz="0" w:space="0" w:color="auto"/>
        <w:bottom w:val="none" w:sz="0" w:space="0" w:color="auto"/>
        <w:right w:val="none" w:sz="0" w:space="0" w:color="auto"/>
      </w:divBdr>
    </w:div>
    <w:div w:id="132673369">
      <w:bodyDiv w:val="1"/>
      <w:marLeft w:val="0"/>
      <w:marRight w:val="0"/>
      <w:marTop w:val="0"/>
      <w:marBottom w:val="0"/>
      <w:divBdr>
        <w:top w:val="none" w:sz="0" w:space="0" w:color="auto"/>
        <w:left w:val="none" w:sz="0" w:space="0" w:color="auto"/>
        <w:bottom w:val="none" w:sz="0" w:space="0" w:color="auto"/>
        <w:right w:val="none" w:sz="0" w:space="0" w:color="auto"/>
      </w:divBdr>
    </w:div>
    <w:div w:id="167336288">
      <w:bodyDiv w:val="1"/>
      <w:marLeft w:val="0"/>
      <w:marRight w:val="0"/>
      <w:marTop w:val="0"/>
      <w:marBottom w:val="0"/>
      <w:divBdr>
        <w:top w:val="none" w:sz="0" w:space="0" w:color="auto"/>
        <w:left w:val="none" w:sz="0" w:space="0" w:color="auto"/>
        <w:bottom w:val="none" w:sz="0" w:space="0" w:color="auto"/>
        <w:right w:val="none" w:sz="0" w:space="0" w:color="auto"/>
      </w:divBdr>
    </w:div>
    <w:div w:id="204295343">
      <w:bodyDiv w:val="1"/>
      <w:marLeft w:val="0"/>
      <w:marRight w:val="0"/>
      <w:marTop w:val="0"/>
      <w:marBottom w:val="0"/>
      <w:divBdr>
        <w:top w:val="none" w:sz="0" w:space="0" w:color="auto"/>
        <w:left w:val="none" w:sz="0" w:space="0" w:color="auto"/>
        <w:bottom w:val="none" w:sz="0" w:space="0" w:color="auto"/>
        <w:right w:val="none" w:sz="0" w:space="0" w:color="auto"/>
      </w:divBdr>
    </w:div>
    <w:div w:id="221872094">
      <w:bodyDiv w:val="1"/>
      <w:marLeft w:val="0"/>
      <w:marRight w:val="0"/>
      <w:marTop w:val="0"/>
      <w:marBottom w:val="0"/>
      <w:divBdr>
        <w:top w:val="none" w:sz="0" w:space="0" w:color="auto"/>
        <w:left w:val="none" w:sz="0" w:space="0" w:color="auto"/>
        <w:bottom w:val="none" w:sz="0" w:space="0" w:color="auto"/>
        <w:right w:val="none" w:sz="0" w:space="0" w:color="auto"/>
      </w:divBdr>
    </w:div>
    <w:div w:id="248782739">
      <w:bodyDiv w:val="1"/>
      <w:marLeft w:val="0"/>
      <w:marRight w:val="0"/>
      <w:marTop w:val="0"/>
      <w:marBottom w:val="0"/>
      <w:divBdr>
        <w:top w:val="none" w:sz="0" w:space="0" w:color="auto"/>
        <w:left w:val="none" w:sz="0" w:space="0" w:color="auto"/>
        <w:bottom w:val="none" w:sz="0" w:space="0" w:color="auto"/>
        <w:right w:val="none" w:sz="0" w:space="0" w:color="auto"/>
      </w:divBdr>
    </w:div>
    <w:div w:id="259608570">
      <w:bodyDiv w:val="1"/>
      <w:marLeft w:val="0"/>
      <w:marRight w:val="0"/>
      <w:marTop w:val="0"/>
      <w:marBottom w:val="0"/>
      <w:divBdr>
        <w:top w:val="none" w:sz="0" w:space="0" w:color="auto"/>
        <w:left w:val="none" w:sz="0" w:space="0" w:color="auto"/>
        <w:bottom w:val="none" w:sz="0" w:space="0" w:color="auto"/>
        <w:right w:val="none" w:sz="0" w:space="0" w:color="auto"/>
      </w:divBdr>
    </w:div>
    <w:div w:id="269974226">
      <w:bodyDiv w:val="1"/>
      <w:marLeft w:val="0"/>
      <w:marRight w:val="0"/>
      <w:marTop w:val="0"/>
      <w:marBottom w:val="0"/>
      <w:divBdr>
        <w:top w:val="none" w:sz="0" w:space="0" w:color="auto"/>
        <w:left w:val="none" w:sz="0" w:space="0" w:color="auto"/>
        <w:bottom w:val="none" w:sz="0" w:space="0" w:color="auto"/>
        <w:right w:val="none" w:sz="0" w:space="0" w:color="auto"/>
      </w:divBdr>
    </w:div>
    <w:div w:id="319626612">
      <w:bodyDiv w:val="1"/>
      <w:marLeft w:val="0"/>
      <w:marRight w:val="0"/>
      <w:marTop w:val="0"/>
      <w:marBottom w:val="0"/>
      <w:divBdr>
        <w:top w:val="none" w:sz="0" w:space="0" w:color="auto"/>
        <w:left w:val="none" w:sz="0" w:space="0" w:color="auto"/>
        <w:bottom w:val="none" w:sz="0" w:space="0" w:color="auto"/>
        <w:right w:val="none" w:sz="0" w:space="0" w:color="auto"/>
      </w:divBdr>
    </w:div>
    <w:div w:id="348338856">
      <w:bodyDiv w:val="1"/>
      <w:marLeft w:val="0"/>
      <w:marRight w:val="0"/>
      <w:marTop w:val="0"/>
      <w:marBottom w:val="0"/>
      <w:divBdr>
        <w:top w:val="none" w:sz="0" w:space="0" w:color="auto"/>
        <w:left w:val="none" w:sz="0" w:space="0" w:color="auto"/>
        <w:bottom w:val="none" w:sz="0" w:space="0" w:color="auto"/>
        <w:right w:val="none" w:sz="0" w:space="0" w:color="auto"/>
      </w:divBdr>
    </w:div>
    <w:div w:id="387188983">
      <w:bodyDiv w:val="1"/>
      <w:marLeft w:val="0"/>
      <w:marRight w:val="0"/>
      <w:marTop w:val="0"/>
      <w:marBottom w:val="0"/>
      <w:divBdr>
        <w:top w:val="none" w:sz="0" w:space="0" w:color="auto"/>
        <w:left w:val="none" w:sz="0" w:space="0" w:color="auto"/>
        <w:bottom w:val="none" w:sz="0" w:space="0" w:color="auto"/>
        <w:right w:val="none" w:sz="0" w:space="0" w:color="auto"/>
      </w:divBdr>
    </w:div>
    <w:div w:id="415133113">
      <w:bodyDiv w:val="1"/>
      <w:marLeft w:val="0"/>
      <w:marRight w:val="0"/>
      <w:marTop w:val="0"/>
      <w:marBottom w:val="0"/>
      <w:divBdr>
        <w:top w:val="none" w:sz="0" w:space="0" w:color="auto"/>
        <w:left w:val="none" w:sz="0" w:space="0" w:color="auto"/>
        <w:bottom w:val="none" w:sz="0" w:space="0" w:color="auto"/>
        <w:right w:val="none" w:sz="0" w:space="0" w:color="auto"/>
      </w:divBdr>
    </w:div>
    <w:div w:id="425929816">
      <w:bodyDiv w:val="1"/>
      <w:marLeft w:val="0"/>
      <w:marRight w:val="0"/>
      <w:marTop w:val="0"/>
      <w:marBottom w:val="0"/>
      <w:divBdr>
        <w:top w:val="none" w:sz="0" w:space="0" w:color="auto"/>
        <w:left w:val="none" w:sz="0" w:space="0" w:color="auto"/>
        <w:bottom w:val="none" w:sz="0" w:space="0" w:color="auto"/>
        <w:right w:val="none" w:sz="0" w:space="0" w:color="auto"/>
      </w:divBdr>
      <w:divsChild>
        <w:div w:id="1957902971">
          <w:marLeft w:val="0"/>
          <w:marRight w:val="0"/>
          <w:marTop w:val="0"/>
          <w:marBottom w:val="0"/>
          <w:divBdr>
            <w:top w:val="none" w:sz="0" w:space="0" w:color="auto"/>
            <w:left w:val="none" w:sz="0" w:space="0" w:color="auto"/>
            <w:bottom w:val="none" w:sz="0" w:space="0" w:color="auto"/>
            <w:right w:val="none" w:sz="0" w:space="0" w:color="auto"/>
          </w:divBdr>
        </w:div>
      </w:divsChild>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830">
      <w:bodyDiv w:val="1"/>
      <w:marLeft w:val="0"/>
      <w:marRight w:val="0"/>
      <w:marTop w:val="0"/>
      <w:marBottom w:val="0"/>
      <w:divBdr>
        <w:top w:val="none" w:sz="0" w:space="0" w:color="auto"/>
        <w:left w:val="none" w:sz="0" w:space="0" w:color="auto"/>
        <w:bottom w:val="none" w:sz="0" w:space="0" w:color="auto"/>
        <w:right w:val="none" w:sz="0" w:space="0" w:color="auto"/>
      </w:divBdr>
    </w:div>
    <w:div w:id="453406689">
      <w:bodyDiv w:val="1"/>
      <w:marLeft w:val="0"/>
      <w:marRight w:val="0"/>
      <w:marTop w:val="0"/>
      <w:marBottom w:val="0"/>
      <w:divBdr>
        <w:top w:val="none" w:sz="0" w:space="0" w:color="auto"/>
        <w:left w:val="none" w:sz="0" w:space="0" w:color="auto"/>
        <w:bottom w:val="none" w:sz="0" w:space="0" w:color="auto"/>
        <w:right w:val="none" w:sz="0" w:space="0" w:color="auto"/>
      </w:divBdr>
    </w:div>
    <w:div w:id="463163442">
      <w:bodyDiv w:val="1"/>
      <w:marLeft w:val="0"/>
      <w:marRight w:val="0"/>
      <w:marTop w:val="0"/>
      <w:marBottom w:val="0"/>
      <w:divBdr>
        <w:top w:val="none" w:sz="0" w:space="0" w:color="auto"/>
        <w:left w:val="none" w:sz="0" w:space="0" w:color="auto"/>
        <w:bottom w:val="none" w:sz="0" w:space="0" w:color="auto"/>
        <w:right w:val="none" w:sz="0" w:space="0" w:color="auto"/>
      </w:divBdr>
    </w:div>
    <w:div w:id="613755395">
      <w:bodyDiv w:val="1"/>
      <w:marLeft w:val="0"/>
      <w:marRight w:val="0"/>
      <w:marTop w:val="0"/>
      <w:marBottom w:val="0"/>
      <w:divBdr>
        <w:top w:val="none" w:sz="0" w:space="0" w:color="auto"/>
        <w:left w:val="none" w:sz="0" w:space="0" w:color="auto"/>
        <w:bottom w:val="none" w:sz="0" w:space="0" w:color="auto"/>
        <w:right w:val="none" w:sz="0" w:space="0" w:color="auto"/>
      </w:divBdr>
    </w:div>
    <w:div w:id="637807159">
      <w:bodyDiv w:val="1"/>
      <w:marLeft w:val="0"/>
      <w:marRight w:val="0"/>
      <w:marTop w:val="0"/>
      <w:marBottom w:val="0"/>
      <w:divBdr>
        <w:top w:val="none" w:sz="0" w:space="0" w:color="auto"/>
        <w:left w:val="none" w:sz="0" w:space="0" w:color="auto"/>
        <w:bottom w:val="none" w:sz="0" w:space="0" w:color="auto"/>
        <w:right w:val="none" w:sz="0" w:space="0" w:color="auto"/>
      </w:divBdr>
    </w:div>
    <w:div w:id="672756261">
      <w:bodyDiv w:val="1"/>
      <w:marLeft w:val="0"/>
      <w:marRight w:val="0"/>
      <w:marTop w:val="0"/>
      <w:marBottom w:val="0"/>
      <w:divBdr>
        <w:top w:val="none" w:sz="0" w:space="0" w:color="auto"/>
        <w:left w:val="none" w:sz="0" w:space="0" w:color="auto"/>
        <w:bottom w:val="none" w:sz="0" w:space="0" w:color="auto"/>
        <w:right w:val="none" w:sz="0" w:space="0" w:color="auto"/>
      </w:divBdr>
    </w:div>
    <w:div w:id="796608439">
      <w:bodyDiv w:val="1"/>
      <w:marLeft w:val="0"/>
      <w:marRight w:val="0"/>
      <w:marTop w:val="0"/>
      <w:marBottom w:val="0"/>
      <w:divBdr>
        <w:top w:val="none" w:sz="0" w:space="0" w:color="auto"/>
        <w:left w:val="none" w:sz="0" w:space="0" w:color="auto"/>
        <w:bottom w:val="none" w:sz="0" w:space="0" w:color="auto"/>
        <w:right w:val="none" w:sz="0" w:space="0" w:color="auto"/>
      </w:divBdr>
    </w:div>
    <w:div w:id="853300110">
      <w:bodyDiv w:val="1"/>
      <w:marLeft w:val="0"/>
      <w:marRight w:val="0"/>
      <w:marTop w:val="0"/>
      <w:marBottom w:val="0"/>
      <w:divBdr>
        <w:top w:val="none" w:sz="0" w:space="0" w:color="auto"/>
        <w:left w:val="none" w:sz="0" w:space="0" w:color="auto"/>
        <w:bottom w:val="none" w:sz="0" w:space="0" w:color="auto"/>
        <w:right w:val="none" w:sz="0" w:space="0" w:color="auto"/>
      </w:divBdr>
    </w:div>
    <w:div w:id="882526444">
      <w:bodyDiv w:val="1"/>
      <w:marLeft w:val="0"/>
      <w:marRight w:val="0"/>
      <w:marTop w:val="0"/>
      <w:marBottom w:val="0"/>
      <w:divBdr>
        <w:top w:val="none" w:sz="0" w:space="0" w:color="auto"/>
        <w:left w:val="none" w:sz="0" w:space="0" w:color="auto"/>
        <w:bottom w:val="none" w:sz="0" w:space="0" w:color="auto"/>
        <w:right w:val="none" w:sz="0" w:space="0" w:color="auto"/>
      </w:divBdr>
    </w:div>
    <w:div w:id="900866609">
      <w:bodyDiv w:val="1"/>
      <w:marLeft w:val="0"/>
      <w:marRight w:val="0"/>
      <w:marTop w:val="0"/>
      <w:marBottom w:val="0"/>
      <w:divBdr>
        <w:top w:val="none" w:sz="0" w:space="0" w:color="auto"/>
        <w:left w:val="none" w:sz="0" w:space="0" w:color="auto"/>
        <w:bottom w:val="none" w:sz="0" w:space="0" w:color="auto"/>
        <w:right w:val="none" w:sz="0" w:space="0" w:color="auto"/>
      </w:divBdr>
    </w:div>
    <w:div w:id="915287238">
      <w:bodyDiv w:val="1"/>
      <w:marLeft w:val="0"/>
      <w:marRight w:val="0"/>
      <w:marTop w:val="0"/>
      <w:marBottom w:val="0"/>
      <w:divBdr>
        <w:top w:val="none" w:sz="0" w:space="0" w:color="auto"/>
        <w:left w:val="none" w:sz="0" w:space="0" w:color="auto"/>
        <w:bottom w:val="none" w:sz="0" w:space="0" w:color="auto"/>
        <w:right w:val="none" w:sz="0" w:space="0" w:color="auto"/>
      </w:divBdr>
      <w:divsChild>
        <w:div w:id="1650285642">
          <w:marLeft w:val="274"/>
          <w:marRight w:val="0"/>
          <w:marTop w:val="0"/>
          <w:marBottom w:val="0"/>
          <w:divBdr>
            <w:top w:val="none" w:sz="0" w:space="0" w:color="auto"/>
            <w:left w:val="none" w:sz="0" w:space="0" w:color="auto"/>
            <w:bottom w:val="none" w:sz="0" w:space="0" w:color="auto"/>
            <w:right w:val="none" w:sz="0" w:space="0" w:color="auto"/>
          </w:divBdr>
        </w:div>
      </w:divsChild>
    </w:div>
    <w:div w:id="919020327">
      <w:bodyDiv w:val="1"/>
      <w:marLeft w:val="0"/>
      <w:marRight w:val="0"/>
      <w:marTop w:val="0"/>
      <w:marBottom w:val="0"/>
      <w:divBdr>
        <w:top w:val="none" w:sz="0" w:space="0" w:color="auto"/>
        <w:left w:val="none" w:sz="0" w:space="0" w:color="auto"/>
        <w:bottom w:val="none" w:sz="0" w:space="0" w:color="auto"/>
        <w:right w:val="none" w:sz="0" w:space="0" w:color="auto"/>
      </w:divBdr>
    </w:div>
    <w:div w:id="921337459">
      <w:bodyDiv w:val="1"/>
      <w:marLeft w:val="0"/>
      <w:marRight w:val="0"/>
      <w:marTop w:val="0"/>
      <w:marBottom w:val="0"/>
      <w:divBdr>
        <w:top w:val="none" w:sz="0" w:space="0" w:color="auto"/>
        <w:left w:val="none" w:sz="0" w:space="0" w:color="auto"/>
        <w:bottom w:val="none" w:sz="0" w:space="0" w:color="auto"/>
        <w:right w:val="none" w:sz="0" w:space="0" w:color="auto"/>
      </w:divBdr>
      <w:divsChild>
        <w:div w:id="2116830257">
          <w:marLeft w:val="0"/>
          <w:marRight w:val="0"/>
          <w:marTop w:val="0"/>
          <w:marBottom w:val="0"/>
          <w:divBdr>
            <w:top w:val="none" w:sz="0" w:space="0" w:color="auto"/>
            <w:left w:val="none" w:sz="0" w:space="0" w:color="auto"/>
            <w:bottom w:val="none" w:sz="0" w:space="0" w:color="auto"/>
            <w:right w:val="none" w:sz="0" w:space="0" w:color="auto"/>
          </w:divBdr>
        </w:div>
      </w:divsChild>
    </w:div>
    <w:div w:id="9571036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412">
          <w:marLeft w:val="274"/>
          <w:marRight w:val="0"/>
          <w:marTop w:val="0"/>
          <w:marBottom w:val="0"/>
          <w:divBdr>
            <w:top w:val="none" w:sz="0" w:space="0" w:color="auto"/>
            <w:left w:val="none" w:sz="0" w:space="0" w:color="auto"/>
            <w:bottom w:val="none" w:sz="0" w:space="0" w:color="auto"/>
            <w:right w:val="none" w:sz="0" w:space="0" w:color="auto"/>
          </w:divBdr>
        </w:div>
      </w:divsChild>
    </w:div>
    <w:div w:id="986394058">
      <w:bodyDiv w:val="1"/>
      <w:marLeft w:val="0"/>
      <w:marRight w:val="0"/>
      <w:marTop w:val="0"/>
      <w:marBottom w:val="0"/>
      <w:divBdr>
        <w:top w:val="none" w:sz="0" w:space="0" w:color="auto"/>
        <w:left w:val="none" w:sz="0" w:space="0" w:color="auto"/>
        <w:bottom w:val="none" w:sz="0" w:space="0" w:color="auto"/>
        <w:right w:val="none" w:sz="0" w:space="0" w:color="auto"/>
      </w:divBdr>
    </w:div>
    <w:div w:id="993071913">
      <w:bodyDiv w:val="1"/>
      <w:marLeft w:val="0"/>
      <w:marRight w:val="0"/>
      <w:marTop w:val="0"/>
      <w:marBottom w:val="0"/>
      <w:divBdr>
        <w:top w:val="none" w:sz="0" w:space="0" w:color="auto"/>
        <w:left w:val="none" w:sz="0" w:space="0" w:color="auto"/>
        <w:bottom w:val="none" w:sz="0" w:space="0" w:color="auto"/>
        <w:right w:val="none" w:sz="0" w:space="0" w:color="auto"/>
      </w:divBdr>
    </w:div>
    <w:div w:id="1001662548">
      <w:bodyDiv w:val="1"/>
      <w:marLeft w:val="0"/>
      <w:marRight w:val="0"/>
      <w:marTop w:val="0"/>
      <w:marBottom w:val="0"/>
      <w:divBdr>
        <w:top w:val="none" w:sz="0" w:space="0" w:color="auto"/>
        <w:left w:val="none" w:sz="0" w:space="0" w:color="auto"/>
        <w:bottom w:val="none" w:sz="0" w:space="0" w:color="auto"/>
        <w:right w:val="none" w:sz="0" w:space="0" w:color="auto"/>
      </w:divBdr>
    </w:div>
    <w:div w:id="1097794087">
      <w:bodyDiv w:val="1"/>
      <w:marLeft w:val="0"/>
      <w:marRight w:val="0"/>
      <w:marTop w:val="0"/>
      <w:marBottom w:val="0"/>
      <w:divBdr>
        <w:top w:val="none" w:sz="0" w:space="0" w:color="auto"/>
        <w:left w:val="none" w:sz="0" w:space="0" w:color="auto"/>
        <w:bottom w:val="none" w:sz="0" w:space="0" w:color="auto"/>
        <w:right w:val="none" w:sz="0" w:space="0" w:color="auto"/>
      </w:divBdr>
    </w:div>
    <w:div w:id="1120302675">
      <w:bodyDiv w:val="1"/>
      <w:marLeft w:val="0"/>
      <w:marRight w:val="0"/>
      <w:marTop w:val="0"/>
      <w:marBottom w:val="0"/>
      <w:divBdr>
        <w:top w:val="none" w:sz="0" w:space="0" w:color="auto"/>
        <w:left w:val="none" w:sz="0" w:space="0" w:color="auto"/>
        <w:bottom w:val="none" w:sz="0" w:space="0" w:color="auto"/>
        <w:right w:val="none" w:sz="0" w:space="0" w:color="auto"/>
      </w:divBdr>
    </w:div>
    <w:div w:id="1145856072">
      <w:bodyDiv w:val="1"/>
      <w:marLeft w:val="0"/>
      <w:marRight w:val="0"/>
      <w:marTop w:val="0"/>
      <w:marBottom w:val="0"/>
      <w:divBdr>
        <w:top w:val="none" w:sz="0" w:space="0" w:color="auto"/>
        <w:left w:val="none" w:sz="0" w:space="0" w:color="auto"/>
        <w:bottom w:val="none" w:sz="0" w:space="0" w:color="auto"/>
        <w:right w:val="none" w:sz="0" w:space="0" w:color="auto"/>
      </w:divBdr>
    </w:div>
    <w:div w:id="1199976632">
      <w:bodyDiv w:val="1"/>
      <w:marLeft w:val="0"/>
      <w:marRight w:val="0"/>
      <w:marTop w:val="0"/>
      <w:marBottom w:val="0"/>
      <w:divBdr>
        <w:top w:val="none" w:sz="0" w:space="0" w:color="auto"/>
        <w:left w:val="none" w:sz="0" w:space="0" w:color="auto"/>
        <w:bottom w:val="none" w:sz="0" w:space="0" w:color="auto"/>
        <w:right w:val="none" w:sz="0" w:space="0" w:color="auto"/>
      </w:divBdr>
    </w:div>
    <w:div w:id="1276520155">
      <w:bodyDiv w:val="1"/>
      <w:marLeft w:val="0"/>
      <w:marRight w:val="0"/>
      <w:marTop w:val="0"/>
      <w:marBottom w:val="0"/>
      <w:divBdr>
        <w:top w:val="none" w:sz="0" w:space="0" w:color="auto"/>
        <w:left w:val="none" w:sz="0" w:space="0" w:color="auto"/>
        <w:bottom w:val="none" w:sz="0" w:space="0" w:color="auto"/>
        <w:right w:val="none" w:sz="0" w:space="0" w:color="auto"/>
      </w:divBdr>
    </w:div>
    <w:div w:id="1361782222">
      <w:bodyDiv w:val="1"/>
      <w:marLeft w:val="0"/>
      <w:marRight w:val="0"/>
      <w:marTop w:val="0"/>
      <w:marBottom w:val="0"/>
      <w:divBdr>
        <w:top w:val="none" w:sz="0" w:space="0" w:color="auto"/>
        <w:left w:val="none" w:sz="0" w:space="0" w:color="auto"/>
        <w:bottom w:val="none" w:sz="0" w:space="0" w:color="auto"/>
        <w:right w:val="none" w:sz="0" w:space="0" w:color="auto"/>
      </w:divBdr>
    </w:div>
    <w:div w:id="1378550211">
      <w:bodyDiv w:val="1"/>
      <w:marLeft w:val="0"/>
      <w:marRight w:val="0"/>
      <w:marTop w:val="0"/>
      <w:marBottom w:val="0"/>
      <w:divBdr>
        <w:top w:val="none" w:sz="0" w:space="0" w:color="auto"/>
        <w:left w:val="none" w:sz="0" w:space="0" w:color="auto"/>
        <w:bottom w:val="none" w:sz="0" w:space="0" w:color="auto"/>
        <w:right w:val="none" w:sz="0" w:space="0" w:color="auto"/>
      </w:divBdr>
    </w:div>
    <w:div w:id="1383093138">
      <w:bodyDiv w:val="1"/>
      <w:marLeft w:val="0"/>
      <w:marRight w:val="0"/>
      <w:marTop w:val="0"/>
      <w:marBottom w:val="0"/>
      <w:divBdr>
        <w:top w:val="none" w:sz="0" w:space="0" w:color="auto"/>
        <w:left w:val="none" w:sz="0" w:space="0" w:color="auto"/>
        <w:bottom w:val="none" w:sz="0" w:space="0" w:color="auto"/>
        <w:right w:val="none" w:sz="0" w:space="0" w:color="auto"/>
      </w:divBdr>
    </w:div>
    <w:div w:id="1385057643">
      <w:bodyDiv w:val="1"/>
      <w:marLeft w:val="0"/>
      <w:marRight w:val="0"/>
      <w:marTop w:val="0"/>
      <w:marBottom w:val="0"/>
      <w:divBdr>
        <w:top w:val="none" w:sz="0" w:space="0" w:color="auto"/>
        <w:left w:val="none" w:sz="0" w:space="0" w:color="auto"/>
        <w:bottom w:val="none" w:sz="0" w:space="0" w:color="auto"/>
        <w:right w:val="none" w:sz="0" w:space="0" w:color="auto"/>
      </w:divBdr>
    </w:div>
    <w:div w:id="1418553306">
      <w:bodyDiv w:val="1"/>
      <w:marLeft w:val="0"/>
      <w:marRight w:val="0"/>
      <w:marTop w:val="0"/>
      <w:marBottom w:val="0"/>
      <w:divBdr>
        <w:top w:val="none" w:sz="0" w:space="0" w:color="auto"/>
        <w:left w:val="none" w:sz="0" w:space="0" w:color="auto"/>
        <w:bottom w:val="none" w:sz="0" w:space="0" w:color="auto"/>
        <w:right w:val="none" w:sz="0" w:space="0" w:color="auto"/>
      </w:divBdr>
    </w:div>
    <w:div w:id="1426343830">
      <w:bodyDiv w:val="1"/>
      <w:marLeft w:val="0"/>
      <w:marRight w:val="0"/>
      <w:marTop w:val="0"/>
      <w:marBottom w:val="0"/>
      <w:divBdr>
        <w:top w:val="none" w:sz="0" w:space="0" w:color="auto"/>
        <w:left w:val="none" w:sz="0" w:space="0" w:color="auto"/>
        <w:bottom w:val="none" w:sz="0" w:space="0" w:color="auto"/>
        <w:right w:val="none" w:sz="0" w:space="0" w:color="auto"/>
      </w:divBdr>
    </w:div>
    <w:div w:id="1445150558">
      <w:bodyDiv w:val="1"/>
      <w:marLeft w:val="0"/>
      <w:marRight w:val="0"/>
      <w:marTop w:val="0"/>
      <w:marBottom w:val="0"/>
      <w:divBdr>
        <w:top w:val="none" w:sz="0" w:space="0" w:color="auto"/>
        <w:left w:val="none" w:sz="0" w:space="0" w:color="auto"/>
        <w:bottom w:val="none" w:sz="0" w:space="0" w:color="auto"/>
        <w:right w:val="none" w:sz="0" w:space="0" w:color="auto"/>
      </w:divBdr>
    </w:div>
    <w:div w:id="1446074546">
      <w:bodyDiv w:val="1"/>
      <w:marLeft w:val="0"/>
      <w:marRight w:val="0"/>
      <w:marTop w:val="0"/>
      <w:marBottom w:val="0"/>
      <w:divBdr>
        <w:top w:val="none" w:sz="0" w:space="0" w:color="auto"/>
        <w:left w:val="none" w:sz="0" w:space="0" w:color="auto"/>
        <w:bottom w:val="none" w:sz="0" w:space="0" w:color="auto"/>
        <w:right w:val="none" w:sz="0" w:space="0" w:color="auto"/>
      </w:divBdr>
    </w:div>
    <w:div w:id="1537886265">
      <w:bodyDiv w:val="1"/>
      <w:marLeft w:val="0"/>
      <w:marRight w:val="0"/>
      <w:marTop w:val="0"/>
      <w:marBottom w:val="0"/>
      <w:divBdr>
        <w:top w:val="none" w:sz="0" w:space="0" w:color="auto"/>
        <w:left w:val="none" w:sz="0" w:space="0" w:color="auto"/>
        <w:bottom w:val="none" w:sz="0" w:space="0" w:color="auto"/>
        <w:right w:val="none" w:sz="0" w:space="0" w:color="auto"/>
      </w:divBdr>
    </w:div>
    <w:div w:id="1581401396">
      <w:bodyDiv w:val="1"/>
      <w:marLeft w:val="0"/>
      <w:marRight w:val="0"/>
      <w:marTop w:val="0"/>
      <w:marBottom w:val="0"/>
      <w:divBdr>
        <w:top w:val="none" w:sz="0" w:space="0" w:color="auto"/>
        <w:left w:val="none" w:sz="0" w:space="0" w:color="auto"/>
        <w:bottom w:val="none" w:sz="0" w:space="0" w:color="auto"/>
        <w:right w:val="none" w:sz="0" w:space="0" w:color="auto"/>
      </w:divBdr>
    </w:div>
    <w:div w:id="1583220865">
      <w:bodyDiv w:val="1"/>
      <w:marLeft w:val="0"/>
      <w:marRight w:val="0"/>
      <w:marTop w:val="0"/>
      <w:marBottom w:val="0"/>
      <w:divBdr>
        <w:top w:val="none" w:sz="0" w:space="0" w:color="auto"/>
        <w:left w:val="none" w:sz="0" w:space="0" w:color="auto"/>
        <w:bottom w:val="none" w:sz="0" w:space="0" w:color="auto"/>
        <w:right w:val="none" w:sz="0" w:space="0" w:color="auto"/>
      </w:divBdr>
    </w:div>
    <w:div w:id="1598706665">
      <w:bodyDiv w:val="1"/>
      <w:marLeft w:val="0"/>
      <w:marRight w:val="0"/>
      <w:marTop w:val="0"/>
      <w:marBottom w:val="0"/>
      <w:divBdr>
        <w:top w:val="none" w:sz="0" w:space="0" w:color="auto"/>
        <w:left w:val="none" w:sz="0" w:space="0" w:color="auto"/>
        <w:bottom w:val="none" w:sz="0" w:space="0" w:color="auto"/>
        <w:right w:val="none" w:sz="0" w:space="0" w:color="auto"/>
      </w:divBdr>
    </w:div>
    <w:div w:id="1611468005">
      <w:bodyDiv w:val="1"/>
      <w:marLeft w:val="0"/>
      <w:marRight w:val="0"/>
      <w:marTop w:val="0"/>
      <w:marBottom w:val="0"/>
      <w:divBdr>
        <w:top w:val="none" w:sz="0" w:space="0" w:color="auto"/>
        <w:left w:val="none" w:sz="0" w:space="0" w:color="auto"/>
        <w:bottom w:val="none" w:sz="0" w:space="0" w:color="auto"/>
        <w:right w:val="none" w:sz="0" w:space="0" w:color="auto"/>
      </w:divBdr>
    </w:div>
    <w:div w:id="1615676051">
      <w:bodyDiv w:val="1"/>
      <w:marLeft w:val="0"/>
      <w:marRight w:val="0"/>
      <w:marTop w:val="0"/>
      <w:marBottom w:val="0"/>
      <w:divBdr>
        <w:top w:val="none" w:sz="0" w:space="0" w:color="auto"/>
        <w:left w:val="none" w:sz="0" w:space="0" w:color="auto"/>
        <w:bottom w:val="none" w:sz="0" w:space="0" w:color="auto"/>
        <w:right w:val="none" w:sz="0" w:space="0" w:color="auto"/>
      </w:divBdr>
    </w:div>
    <w:div w:id="1627613444">
      <w:bodyDiv w:val="1"/>
      <w:marLeft w:val="0"/>
      <w:marRight w:val="0"/>
      <w:marTop w:val="0"/>
      <w:marBottom w:val="0"/>
      <w:divBdr>
        <w:top w:val="none" w:sz="0" w:space="0" w:color="auto"/>
        <w:left w:val="none" w:sz="0" w:space="0" w:color="auto"/>
        <w:bottom w:val="none" w:sz="0" w:space="0" w:color="auto"/>
        <w:right w:val="none" w:sz="0" w:space="0" w:color="auto"/>
      </w:divBdr>
    </w:div>
    <w:div w:id="1680619929">
      <w:bodyDiv w:val="1"/>
      <w:marLeft w:val="0"/>
      <w:marRight w:val="0"/>
      <w:marTop w:val="0"/>
      <w:marBottom w:val="0"/>
      <w:divBdr>
        <w:top w:val="none" w:sz="0" w:space="0" w:color="auto"/>
        <w:left w:val="none" w:sz="0" w:space="0" w:color="auto"/>
        <w:bottom w:val="none" w:sz="0" w:space="0" w:color="auto"/>
        <w:right w:val="none" w:sz="0" w:space="0" w:color="auto"/>
      </w:divBdr>
    </w:div>
    <w:div w:id="1693531959">
      <w:bodyDiv w:val="1"/>
      <w:marLeft w:val="0"/>
      <w:marRight w:val="0"/>
      <w:marTop w:val="0"/>
      <w:marBottom w:val="0"/>
      <w:divBdr>
        <w:top w:val="none" w:sz="0" w:space="0" w:color="auto"/>
        <w:left w:val="none" w:sz="0" w:space="0" w:color="auto"/>
        <w:bottom w:val="none" w:sz="0" w:space="0" w:color="auto"/>
        <w:right w:val="none" w:sz="0" w:space="0" w:color="auto"/>
      </w:divBdr>
    </w:div>
    <w:div w:id="1722514018">
      <w:bodyDiv w:val="1"/>
      <w:marLeft w:val="0"/>
      <w:marRight w:val="0"/>
      <w:marTop w:val="0"/>
      <w:marBottom w:val="0"/>
      <w:divBdr>
        <w:top w:val="none" w:sz="0" w:space="0" w:color="auto"/>
        <w:left w:val="none" w:sz="0" w:space="0" w:color="auto"/>
        <w:bottom w:val="none" w:sz="0" w:space="0" w:color="auto"/>
        <w:right w:val="none" w:sz="0" w:space="0" w:color="auto"/>
      </w:divBdr>
      <w:divsChild>
        <w:div w:id="525872077">
          <w:marLeft w:val="274"/>
          <w:marRight w:val="0"/>
          <w:marTop w:val="0"/>
          <w:marBottom w:val="0"/>
          <w:divBdr>
            <w:top w:val="none" w:sz="0" w:space="0" w:color="auto"/>
            <w:left w:val="none" w:sz="0" w:space="0" w:color="auto"/>
            <w:bottom w:val="none" w:sz="0" w:space="0" w:color="auto"/>
            <w:right w:val="none" w:sz="0" w:space="0" w:color="auto"/>
          </w:divBdr>
        </w:div>
      </w:divsChild>
    </w:div>
    <w:div w:id="1751075370">
      <w:bodyDiv w:val="1"/>
      <w:marLeft w:val="0"/>
      <w:marRight w:val="0"/>
      <w:marTop w:val="0"/>
      <w:marBottom w:val="0"/>
      <w:divBdr>
        <w:top w:val="none" w:sz="0" w:space="0" w:color="auto"/>
        <w:left w:val="none" w:sz="0" w:space="0" w:color="auto"/>
        <w:bottom w:val="none" w:sz="0" w:space="0" w:color="auto"/>
        <w:right w:val="none" w:sz="0" w:space="0" w:color="auto"/>
      </w:divBdr>
    </w:div>
    <w:div w:id="1787039562">
      <w:bodyDiv w:val="1"/>
      <w:marLeft w:val="0"/>
      <w:marRight w:val="0"/>
      <w:marTop w:val="0"/>
      <w:marBottom w:val="0"/>
      <w:divBdr>
        <w:top w:val="none" w:sz="0" w:space="0" w:color="auto"/>
        <w:left w:val="none" w:sz="0" w:space="0" w:color="auto"/>
        <w:bottom w:val="none" w:sz="0" w:space="0" w:color="auto"/>
        <w:right w:val="none" w:sz="0" w:space="0" w:color="auto"/>
      </w:divBdr>
    </w:div>
    <w:div w:id="1829398204">
      <w:bodyDiv w:val="1"/>
      <w:marLeft w:val="0"/>
      <w:marRight w:val="0"/>
      <w:marTop w:val="0"/>
      <w:marBottom w:val="0"/>
      <w:divBdr>
        <w:top w:val="none" w:sz="0" w:space="0" w:color="auto"/>
        <w:left w:val="none" w:sz="0" w:space="0" w:color="auto"/>
        <w:bottom w:val="none" w:sz="0" w:space="0" w:color="auto"/>
        <w:right w:val="none" w:sz="0" w:space="0" w:color="auto"/>
      </w:divBdr>
    </w:div>
    <w:div w:id="1872500074">
      <w:bodyDiv w:val="1"/>
      <w:marLeft w:val="0"/>
      <w:marRight w:val="0"/>
      <w:marTop w:val="0"/>
      <w:marBottom w:val="0"/>
      <w:divBdr>
        <w:top w:val="none" w:sz="0" w:space="0" w:color="auto"/>
        <w:left w:val="none" w:sz="0" w:space="0" w:color="auto"/>
        <w:bottom w:val="none" w:sz="0" w:space="0" w:color="auto"/>
        <w:right w:val="none" w:sz="0" w:space="0" w:color="auto"/>
      </w:divBdr>
    </w:div>
    <w:div w:id="1883205598">
      <w:bodyDiv w:val="1"/>
      <w:marLeft w:val="0"/>
      <w:marRight w:val="0"/>
      <w:marTop w:val="0"/>
      <w:marBottom w:val="0"/>
      <w:divBdr>
        <w:top w:val="none" w:sz="0" w:space="0" w:color="auto"/>
        <w:left w:val="none" w:sz="0" w:space="0" w:color="auto"/>
        <w:bottom w:val="none" w:sz="0" w:space="0" w:color="auto"/>
        <w:right w:val="none" w:sz="0" w:space="0" w:color="auto"/>
      </w:divBdr>
    </w:div>
    <w:div w:id="1894072002">
      <w:bodyDiv w:val="1"/>
      <w:marLeft w:val="0"/>
      <w:marRight w:val="0"/>
      <w:marTop w:val="0"/>
      <w:marBottom w:val="0"/>
      <w:divBdr>
        <w:top w:val="none" w:sz="0" w:space="0" w:color="auto"/>
        <w:left w:val="none" w:sz="0" w:space="0" w:color="auto"/>
        <w:bottom w:val="none" w:sz="0" w:space="0" w:color="auto"/>
        <w:right w:val="none" w:sz="0" w:space="0" w:color="auto"/>
      </w:divBdr>
    </w:div>
    <w:div w:id="1907106312">
      <w:bodyDiv w:val="1"/>
      <w:marLeft w:val="0"/>
      <w:marRight w:val="0"/>
      <w:marTop w:val="0"/>
      <w:marBottom w:val="0"/>
      <w:divBdr>
        <w:top w:val="none" w:sz="0" w:space="0" w:color="auto"/>
        <w:left w:val="none" w:sz="0" w:space="0" w:color="auto"/>
        <w:bottom w:val="none" w:sz="0" w:space="0" w:color="auto"/>
        <w:right w:val="none" w:sz="0" w:space="0" w:color="auto"/>
      </w:divBdr>
    </w:div>
    <w:div w:id="1929927938">
      <w:bodyDiv w:val="1"/>
      <w:marLeft w:val="0"/>
      <w:marRight w:val="0"/>
      <w:marTop w:val="0"/>
      <w:marBottom w:val="0"/>
      <w:divBdr>
        <w:top w:val="none" w:sz="0" w:space="0" w:color="auto"/>
        <w:left w:val="none" w:sz="0" w:space="0" w:color="auto"/>
        <w:bottom w:val="none" w:sz="0" w:space="0" w:color="auto"/>
        <w:right w:val="none" w:sz="0" w:space="0" w:color="auto"/>
      </w:divBdr>
    </w:div>
    <w:div w:id="1992365426">
      <w:bodyDiv w:val="1"/>
      <w:marLeft w:val="0"/>
      <w:marRight w:val="0"/>
      <w:marTop w:val="0"/>
      <w:marBottom w:val="0"/>
      <w:divBdr>
        <w:top w:val="none" w:sz="0" w:space="0" w:color="auto"/>
        <w:left w:val="none" w:sz="0" w:space="0" w:color="auto"/>
        <w:bottom w:val="none" w:sz="0" w:space="0" w:color="auto"/>
        <w:right w:val="none" w:sz="0" w:space="0" w:color="auto"/>
      </w:divBdr>
    </w:div>
    <w:div w:id="2000234946">
      <w:bodyDiv w:val="1"/>
      <w:marLeft w:val="0"/>
      <w:marRight w:val="0"/>
      <w:marTop w:val="0"/>
      <w:marBottom w:val="0"/>
      <w:divBdr>
        <w:top w:val="none" w:sz="0" w:space="0" w:color="auto"/>
        <w:left w:val="none" w:sz="0" w:space="0" w:color="auto"/>
        <w:bottom w:val="none" w:sz="0" w:space="0" w:color="auto"/>
        <w:right w:val="none" w:sz="0" w:space="0" w:color="auto"/>
      </w:divBdr>
    </w:div>
    <w:div w:id="2033457755">
      <w:bodyDiv w:val="1"/>
      <w:marLeft w:val="0"/>
      <w:marRight w:val="0"/>
      <w:marTop w:val="0"/>
      <w:marBottom w:val="0"/>
      <w:divBdr>
        <w:top w:val="none" w:sz="0" w:space="0" w:color="auto"/>
        <w:left w:val="none" w:sz="0" w:space="0" w:color="auto"/>
        <w:bottom w:val="none" w:sz="0" w:space="0" w:color="auto"/>
        <w:right w:val="none" w:sz="0" w:space="0" w:color="auto"/>
      </w:divBdr>
    </w:div>
    <w:div w:id="2046169909">
      <w:bodyDiv w:val="1"/>
      <w:marLeft w:val="0"/>
      <w:marRight w:val="0"/>
      <w:marTop w:val="0"/>
      <w:marBottom w:val="0"/>
      <w:divBdr>
        <w:top w:val="none" w:sz="0" w:space="0" w:color="auto"/>
        <w:left w:val="none" w:sz="0" w:space="0" w:color="auto"/>
        <w:bottom w:val="none" w:sz="0" w:space="0" w:color="auto"/>
        <w:right w:val="none" w:sz="0" w:space="0" w:color="auto"/>
      </w:divBdr>
    </w:div>
    <w:div w:id="2072271473">
      <w:bodyDiv w:val="1"/>
      <w:marLeft w:val="0"/>
      <w:marRight w:val="0"/>
      <w:marTop w:val="0"/>
      <w:marBottom w:val="0"/>
      <w:divBdr>
        <w:top w:val="none" w:sz="0" w:space="0" w:color="auto"/>
        <w:left w:val="none" w:sz="0" w:space="0" w:color="auto"/>
        <w:bottom w:val="none" w:sz="0" w:space="0" w:color="auto"/>
        <w:right w:val="none" w:sz="0" w:space="0" w:color="auto"/>
      </w:divBdr>
    </w:div>
    <w:div w:id="2104959161">
      <w:bodyDiv w:val="1"/>
      <w:marLeft w:val="0"/>
      <w:marRight w:val="0"/>
      <w:marTop w:val="0"/>
      <w:marBottom w:val="0"/>
      <w:divBdr>
        <w:top w:val="none" w:sz="0" w:space="0" w:color="auto"/>
        <w:left w:val="none" w:sz="0" w:space="0" w:color="auto"/>
        <w:bottom w:val="none" w:sz="0" w:space="0" w:color="auto"/>
        <w:right w:val="none" w:sz="0" w:space="0" w:color="auto"/>
      </w:divBdr>
    </w:div>
    <w:div w:id="2105682593">
      <w:bodyDiv w:val="1"/>
      <w:marLeft w:val="0"/>
      <w:marRight w:val="0"/>
      <w:marTop w:val="0"/>
      <w:marBottom w:val="0"/>
      <w:divBdr>
        <w:top w:val="none" w:sz="0" w:space="0" w:color="auto"/>
        <w:left w:val="none" w:sz="0" w:space="0" w:color="auto"/>
        <w:bottom w:val="none" w:sz="0" w:space="0" w:color="auto"/>
        <w:right w:val="none" w:sz="0" w:space="0" w:color="auto"/>
      </w:divBdr>
    </w:div>
    <w:div w:id="21259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F-Foundation/ri.usef.energ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66E73-E23D-435B-8289-2A021A966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Template>
  <TotalTime>7560</TotalTime>
  <Pages>1</Pages>
  <Words>19641</Words>
  <Characters>111954</Characters>
  <Application>Microsoft Office Word</Application>
  <DocSecurity>0</DocSecurity>
  <Lines>932</Lines>
  <Paragraphs>262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131333</CharactersWithSpaces>
  <SharedDoc>false</SharedDoc>
  <HLinks>
    <vt:vector size="24" baseType="variant">
      <vt:variant>
        <vt:i4>3473435</vt:i4>
      </vt:variant>
      <vt:variant>
        <vt:i4>108</vt:i4>
      </vt:variant>
      <vt:variant>
        <vt:i4>0</vt:i4>
      </vt:variant>
      <vt:variant>
        <vt:i4>5</vt:i4>
      </vt:variant>
      <vt:variant>
        <vt:lpwstr>mailto:mvolkerts@usef.info</vt:lpwstr>
      </vt:variant>
      <vt:variant>
        <vt:lpwstr/>
      </vt:variant>
      <vt:variant>
        <vt:i4>1441809</vt:i4>
      </vt:variant>
      <vt:variant>
        <vt:i4>105</vt:i4>
      </vt:variant>
      <vt:variant>
        <vt:i4>0</vt:i4>
      </vt:variant>
      <vt:variant>
        <vt:i4>5</vt:i4>
      </vt:variant>
      <vt:variant>
        <vt:lpwstr>https://&lt;username&gt;@usef.git.cloudforge.com/usef_ri.git</vt:lpwstr>
      </vt:variant>
      <vt:variant>
        <vt:lpwstr/>
      </vt:variant>
      <vt:variant>
        <vt:i4>5308446</vt:i4>
      </vt:variant>
      <vt:variant>
        <vt:i4>102</vt:i4>
      </vt:variant>
      <vt:variant>
        <vt:i4>0</vt:i4>
      </vt:variant>
      <vt:variant>
        <vt:i4>5</vt:i4>
      </vt:variant>
      <vt:variant>
        <vt:lpwstr>https://github.com/jedisct1/libsodium</vt:lpwstr>
      </vt:variant>
      <vt:variant>
        <vt:lpwstr/>
      </vt:variant>
      <vt:variant>
        <vt:i4>1048602</vt:i4>
      </vt:variant>
      <vt:variant>
        <vt:i4>99</vt:i4>
      </vt:variant>
      <vt:variant>
        <vt:i4>0</vt:i4>
      </vt:variant>
      <vt:variant>
        <vt:i4>5</vt:i4>
      </vt:variant>
      <vt:variant>
        <vt:lpwstr>http://www.usef.info/license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Thomas de Graaf</cp:lastModifiedBy>
  <cp:revision>200</cp:revision>
  <cp:lastPrinted>2015-01-16T08:36:00Z</cp:lastPrinted>
  <dcterms:created xsi:type="dcterms:W3CDTF">2015-05-19T10:49:00Z</dcterms:created>
  <dcterms:modified xsi:type="dcterms:W3CDTF">2016-09-27T08:05:00Z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Implementation Guidelines</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